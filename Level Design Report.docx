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3C" w:rsidRDefault="00E457AE" w:rsidP="0076534C">
      <w:pPr>
        <w:pStyle w:val="Photo"/>
        <w:spacing w:before="0" w:after="480"/>
        <w:rPr>
          <w:noProof/>
          <w:lang w:eastAsia="en-GB"/>
        </w:rPr>
      </w:pPr>
      <w:bookmarkStart w:id="0" w:name="_Toc321147011"/>
      <w:bookmarkStart w:id="1" w:name="_Toc318189312"/>
      <w:bookmarkStart w:id="2" w:name="_Toc318188327"/>
      <w:bookmarkStart w:id="3" w:name="_Toc318188227"/>
      <w:bookmarkStart w:id="4" w:name="_Toc321147149"/>
      <w:r>
        <w:rPr>
          <w:noProof/>
          <w:lang w:eastAsia="en-GB"/>
        </w:rPr>
        <w:drawing>
          <wp:inline distT="0" distB="0" distL="0" distR="0">
            <wp:extent cx="5982446" cy="7110248"/>
            <wp:effectExtent l="133350" t="114300" r="132715" b="1670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6778" cy="71153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638F6" w:rsidRDefault="00EC42FB" w:rsidP="00D5413C">
      <w:pPr>
        <w:pStyle w:val="Title"/>
      </w:pPr>
      <w:r>
        <w:t>Level Design Report</w:t>
      </w:r>
    </w:p>
    <w:p w:rsidR="001638F6" w:rsidRPr="00EC42FB" w:rsidRDefault="00EC42FB" w:rsidP="00EC42FB">
      <w:pPr>
        <w:pStyle w:val="Subtitle"/>
      </w:pPr>
      <w:r>
        <w:t>B00235610</w:t>
      </w:r>
    </w:p>
    <w:p w:rsidR="00CC4B7C" w:rsidRDefault="00EC42FB" w:rsidP="003422FF">
      <w:pPr>
        <w:pStyle w:val="ContactInfo"/>
      </w:pPr>
      <w:r>
        <w:t>William Taylor</w:t>
      </w:r>
      <w:r w:rsidR="00D5413C">
        <w:t xml:space="preserve"> | </w:t>
      </w:r>
      <w:r>
        <w:t>3D Level Design</w:t>
      </w:r>
      <w:r w:rsidR="00D5413C">
        <w:t xml:space="preserve"> |</w:t>
      </w:r>
      <w:r w:rsidR="00D5413C" w:rsidRPr="00D5413C">
        <w:t xml:space="preserve"> </w:t>
      </w:r>
      <w:r>
        <w:t>10/01/2017</w:t>
      </w:r>
    </w:p>
    <w:sdt>
      <w:sdtPr>
        <w:rPr>
          <w:rFonts w:asciiTheme="minorHAnsi" w:eastAsiaTheme="minorEastAsia" w:hAnsiTheme="minorHAnsi" w:cstheme="minorBidi"/>
          <w:color w:val="455F51" w:themeColor="text2"/>
          <w:sz w:val="22"/>
          <w:szCs w:val="22"/>
        </w:rPr>
        <w:id w:val="-1824188116"/>
        <w:docPartObj>
          <w:docPartGallery w:val="Table of Contents"/>
          <w:docPartUnique/>
        </w:docPartObj>
      </w:sdtPr>
      <w:sdtEndPr>
        <w:rPr>
          <w:b/>
          <w:bCs/>
          <w:noProof/>
        </w:rPr>
      </w:sdtEndPr>
      <w:sdtContent>
        <w:p w:rsidR="00CC4B7C" w:rsidRDefault="00CC4B7C">
          <w:pPr>
            <w:pStyle w:val="TOCHeading"/>
          </w:pPr>
          <w:r>
            <w:t>Table of Contents</w:t>
          </w:r>
        </w:p>
        <w:p w:rsidR="007E682F" w:rsidRDefault="00CC4B7C">
          <w:pPr>
            <w:pStyle w:val="TOC1"/>
            <w:tabs>
              <w:tab w:val="right" w:leader="dot" w:pos="10790"/>
            </w:tabs>
            <w:rPr>
              <w:noProof/>
              <w:color w:val="auto"/>
              <w:lang w:eastAsia="en-GB"/>
            </w:rPr>
          </w:pPr>
          <w:r>
            <w:fldChar w:fldCharType="begin"/>
          </w:r>
          <w:r>
            <w:instrText xml:space="preserve"> TOC \o "1-3" \h \z \u </w:instrText>
          </w:r>
          <w:r>
            <w:fldChar w:fldCharType="separate"/>
          </w:r>
          <w:hyperlink w:anchor="_Toc472189606" w:history="1">
            <w:r w:rsidR="007E682F" w:rsidRPr="00935489">
              <w:rPr>
                <w:rStyle w:val="Hyperlink"/>
                <w:noProof/>
              </w:rPr>
              <w:t>Design</w:t>
            </w:r>
            <w:r w:rsidR="007E682F">
              <w:rPr>
                <w:noProof/>
                <w:webHidden/>
              </w:rPr>
              <w:tab/>
            </w:r>
            <w:r w:rsidR="007E682F">
              <w:rPr>
                <w:noProof/>
                <w:webHidden/>
              </w:rPr>
              <w:fldChar w:fldCharType="begin"/>
            </w:r>
            <w:r w:rsidR="007E682F">
              <w:rPr>
                <w:noProof/>
                <w:webHidden/>
              </w:rPr>
              <w:instrText xml:space="preserve"> PAGEREF _Toc472189606 \h </w:instrText>
            </w:r>
            <w:r w:rsidR="007E682F">
              <w:rPr>
                <w:noProof/>
                <w:webHidden/>
              </w:rPr>
            </w:r>
            <w:r w:rsidR="007E682F">
              <w:rPr>
                <w:noProof/>
                <w:webHidden/>
              </w:rPr>
              <w:fldChar w:fldCharType="separate"/>
            </w:r>
            <w:r w:rsidR="007E682F">
              <w:rPr>
                <w:noProof/>
                <w:webHidden/>
              </w:rPr>
              <w:t>3</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07" w:history="1">
            <w:r w:rsidR="007E682F" w:rsidRPr="00935489">
              <w:rPr>
                <w:rStyle w:val="Hyperlink"/>
                <w:noProof/>
              </w:rPr>
              <w:t>Narrative description</w:t>
            </w:r>
            <w:r w:rsidR="007E682F">
              <w:rPr>
                <w:noProof/>
                <w:webHidden/>
              </w:rPr>
              <w:tab/>
            </w:r>
            <w:r w:rsidR="007E682F">
              <w:rPr>
                <w:noProof/>
                <w:webHidden/>
              </w:rPr>
              <w:fldChar w:fldCharType="begin"/>
            </w:r>
            <w:r w:rsidR="007E682F">
              <w:rPr>
                <w:noProof/>
                <w:webHidden/>
              </w:rPr>
              <w:instrText xml:space="preserve"> PAGEREF _Toc472189607 \h </w:instrText>
            </w:r>
            <w:r w:rsidR="007E682F">
              <w:rPr>
                <w:noProof/>
                <w:webHidden/>
              </w:rPr>
            </w:r>
            <w:r w:rsidR="007E682F">
              <w:rPr>
                <w:noProof/>
                <w:webHidden/>
              </w:rPr>
              <w:fldChar w:fldCharType="separate"/>
            </w:r>
            <w:r w:rsidR="007E682F">
              <w:rPr>
                <w:noProof/>
                <w:webHidden/>
              </w:rPr>
              <w:t>3</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08" w:history="1">
            <w:r w:rsidR="007E682F" w:rsidRPr="00935489">
              <w:rPr>
                <w:rStyle w:val="Hyperlink"/>
                <w:noProof/>
              </w:rPr>
              <w:t>Settings, Theme, Location</w:t>
            </w:r>
            <w:r w:rsidR="007E682F">
              <w:rPr>
                <w:noProof/>
                <w:webHidden/>
              </w:rPr>
              <w:tab/>
            </w:r>
            <w:r w:rsidR="007E682F">
              <w:rPr>
                <w:noProof/>
                <w:webHidden/>
              </w:rPr>
              <w:fldChar w:fldCharType="begin"/>
            </w:r>
            <w:r w:rsidR="007E682F">
              <w:rPr>
                <w:noProof/>
                <w:webHidden/>
              </w:rPr>
              <w:instrText xml:space="preserve"> PAGEREF _Toc472189608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09" w:history="1">
            <w:r w:rsidR="007E682F" w:rsidRPr="00935489">
              <w:rPr>
                <w:rStyle w:val="Hyperlink"/>
                <w:noProof/>
              </w:rPr>
              <w:t>Setting</w:t>
            </w:r>
            <w:r w:rsidR="007E682F">
              <w:rPr>
                <w:noProof/>
                <w:webHidden/>
              </w:rPr>
              <w:tab/>
            </w:r>
            <w:r w:rsidR="007E682F">
              <w:rPr>
                <w:noProof/>
                <w:webHidden/>
              </w:rPr>
              <w:fldChar w:fldCharType="begin"/>
            </w:r>
            <w:r w:rsidR="007E682F">
              <w:rPr>
                <w:noProof/>
                <w:webHidden/>
              </w:rPr>
              <w:instrText xml:space="preserve"> PAGEREF _Toc472189609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10" w:history="1">
            <w:r w:rsidR="007E682F" w:rsidRPr="00935489">
              <w:rPr>
                <w:rStyle w:val="Hyperlink"/>
                <w:noProof/>
              </w:rPr>
              <w:t>Theme</w:t>
            </w:r>
            <w:r w:rsidR="007E682F">
              <w:rPr>
                <w:noProof/>
                <w:webHidden/>
              </w:rPr>
              <w:tab/>
            </w:r>
            <w:r w:rsidR="007E682F">
              <w:rPr>
                <w:noProof/>
                <w:webHidden/>
              </w:rPr>
              <w:fldChar w:fldCharType="begin"/>
            </w:r>
            <w:r w:rsidR="007E682F">
              <w:rPr>
                <w:noProof/>
                <w:webHidden/>
              </w:rPr>
              <w:instrText xml:space="preserve"> PAGEREF _Toc472189610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11" w:history="1">
            <w:r w:rsidR="007E682F" w:rsidRPr="00935489">
              <w:rPr>
                <w:rStyle w:val="Hyperlink"/>
                <w:noProof/>
              </w:rPr>
              <w:t>Location</w:t>
            </w:r>
            <w:r w:rsidR="007E682F">
              <w:rPr>
                <w:noProof/>
                <w:webHidden/>
              </w:rPr>
              <w:tab/>
            </w:r>
            <w:r w:rsidR="007E682F">
              <w:rPr>
                <w:noProof/>
                <w:webHidden/>
              </w:rPr>
              <w:fldChar w:fldCharType="begin"/>
            </w:r>
            <w:r w:rsidR="007E682F">
              <w:rPr>
                <w:noProof/>
                <w:webHidden/>
              </w:rPr>
              <w:instrText xml:space="preserve"> PAGEREF _Toc472189611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12" w:history="1">
            <w:r w:rsidR="007E682F" w:rsidRPr="00935489">
              <w:rPr>
                <w:rStyle w:val="Hyperlink"/>
                <w:noProof/>
              </w:rPr>
              <w:t>Player Experiencce</w:t>
            </w:r>
            <w:r w:rsidR="007E682F">
              <w:rPr>
                <w:noProof/>
                <w:webHidden/>
              </w:rPr>
              <w:tab/>
            </w:r>
            <w:r w:rsidR="007E682F">
              <w:rPr>
                <w:noProof/>
                <w:webHidden/>
              </w:rPr>
              <w:fldChar w:fldCharType="begin"/>
            </w:r>
            <w:r w:rsidR="007E682F">
              <w:rPr>
                <w:noProof/>
                <w:webHidden/>
              </w:rPr>
              <w:instrText xml:space="preserve"> PAGEREF _Toc472189612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13" w:history="1">
            <w:r w:rsidR="007E682F" w:rsidRPr="00935489">
              <w:rPr>
                <w:rStyle w:val="Hyperlink"/>
                <w:noProof/>
              </w:rPr>
              <w:t>Level Features</w:t>
            </w:r>
            <w:r w:rsidR="007E682F">
              <w:rPr>
                <w:noProof/>
                <w:webHidden/>
              </w:rPr>
              <w:tab/>
            </w:r>
            <w:r w:rsidR="007E682F">
              <w:rPr>
                <w:noProof/>
                <w:webHidden/>
              </w:rPr>
              <w:fldChar w:fldCharType="begin"/>
            </w:r>
            <w:r w:rsidR="007E682F">
              <w:rPr>
                <w:noProof/>
                <w:webHidden/>
              </w:rPr>
              <w:instrText xml:space="preserve"> PAGEREF _Toc472189613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14" w:history="1">
            <w:r w:rsidR="007E682F" w:rsidRPr="00935489">
              <w:rPr>
                <w:rStyle w:val="Hyperlink"/>
                <w:noProof/>
              </w:rPr>
              <w:t>Realistic Terrain</w:t>
            </w:r>
            <w:r w:rsidR="007E682F">
              <w:rPr>
                <w:noProof/>
                <w:webHidden/>
              </w:rPr>
              <w:tab/>
            </w:r>
            <w:r w:rsidR="007E682F">
              <w:rPr>
                <w:noProof/>
                <w:webHidden/>
              </w:rPr>
              <w:fldChar w:fldCharType="begin"/>
            </w:r>
            <w:r w:rsidR="007E682F">
              <w:rPr>
                <w:noProof/>
                <w:webHidden/>
              </w:rPr>
              <w:instrText xml:space="preserve"> PAGEREF _Toc472189614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15" w:history="1">
            <w:r w:rsidR="007E682F" w:rsidRPr="00935489">
              <w:rPr>
                <w:rStyle w:val="Hyperlink"/>
                <w:noProof/>
              </w:rPr>
              <w:t>Clues</w:t>
            </w:r>
            <w:r w:rsidR="007E682F">
              <w:rPr>
                <w:noProof/>
                <w:webHidden/>
              </w:rPr>
              <w:tab/>
            </w:r>
            <w:r w:rsidR="007E682F">
              <w:rPr>
                <w:noProof/>
                <w:webHidden/>
              </w:rPr>
              <w:fldChar w:fldCharType="begin"/>
            </w:r>
            <w:r w:rsidR="007E682F">
              <w:rPr>
                <w:noProof/>
                <w:webHidden/>
              </w:rPr>
              <w:instrText xml:space="preserve"> PAGEREF _Toc472189615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16" w:history="1">
            <w:r w:rsidR="007E682F" w:rsidRPr="00935489">
              <w:rPr>
                <w:rStyle w:val="Hyperlink"/>
                <w:noProof/>
              </w:rPr>
              <w:t>Loot</w:t>
            </w:r>
            <w:r w:rsidR="007E682F">
              <w:rPr>
                <w:noProof/>
                <w:webHidden/>
              </w:rPr>
              <w:tab/>
            </w:r>
            <w:r w:rsidR="007E682F">
              <w:rPr>
                <w:noProof/>
                <w:webHidden/>
              </w:rPr>
              <w:fldChar w:fldCharType="begin"/>
            </w:r>
            <w:r w:rsidR="007E682F">
              <w:rPr>
                <w:noProof/>
                <w:webHidden/>
              </w:rPr>
              <w:instrText xml:space="preserve"> PAGEREF _Toc472189616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17" w:history="1">
            <w:r w:rsidR="007E682F" w:rsidRPr="00935489">
              <w:rPr>
                <w:rStyle w:val="Hyperlink"/>
                <w:noProof/>
              </w:rPr>
              <w:t>Enemies</w:t>
            </w:r>
            <w:r w:rsidR="007E682F">
              <w:rPr>
                <w:noProof/>
                <w:webHidden/>
              </w:rPr>
              <w:tab/>
            </w:r>
            <w:r w:rsidR="007E682F">
              <w:rPr>
                <w:noProof/>
                <w:webHidden/>
              </w:rPr>
              <w:fldChar w:fldCharType="begin"/>
            </w:r>
            <w:r w:rsidR="007E682F">
              <w:rPr>
                <w:noProof/>
                <w:webHidden/>
              </w:rPr>
              <w:instrText xml:space="preserve"> PAGEREF _Toc472189617 \h </w:instrText>
            </w:r>
            <w:r w:rsidR="007E682F">
              <w:rPr>
                <w:noProof/>
                <w:webHidden/>
              </w:rPr>
            </w:r>
            <w:r w:rsidR="007E682F">
              <w:rPr>
                <w:noProof/>
                <w:webHidden/>
              </w:rPr>
              <w:fldChar w:fldCharType="separate"/>
            </w:r>
            <w:r w:rsidR="007E682F">
              <w:rPr>
                <w:noProof/>
                <w:webHidden/>
              </w:rPr>
              <w:t>4</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18" w:history="1">
            <w:r w:rsidR="007E682F" w:rsidRPr="00935489">
              <w:rPr>
                <w:rStyle w:val="Hyperlink"/>
                <w:noProof/>
              </w:rPr>
              <w:t>Usability</w:t>
            </w:r>
            <w:r w:rsidR="007E682F">
              <w:rPr>
                <w:noProof/>
                <w:webHidden/>
              </w:rPr>
              <w:tab/>
            </w:r>
            <w:r w:rsidR="007E682F">
              <w:rPr>
                <w:noProof/>
                <w:webHidden/>
              </w:rPr>
              <w:fldChar w:fldCharType="begin"/>
            </w:r>
            <w:r w:rsidR="007E682F">
              <w:rPr>
                <w:noProof/>
                <w:webHidden/>
              </w:rPr>
              <w:instrText xml:space="preserve"> PAGEREF _Toc472189618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19" w:history="1">
            <w:r w:rsidR="007E682F" w:rsidRPr="00935489">
              <w:rPr>
                <w:rStyle w:val="Hyperlink"/>
                <w:noProof/>
              </w:rPr>
              <w:t>PC Controls</w:t>
            </w:r>
            <w:r w:rsidR="007E682F">
              <w:rPr>
                <w:noProof/>
                <w:webHidden/>
              </w:rPr>
              <w:tab/>
            </w:r>
            <w:r w:rsidR="007E682F">
              <w:rPr>
                <w:noProof/>
                <w:webHidden/>
              </w:rPr>
              <w:fldChar w:fldCharType="begin"/>
            </w:r>
            <w:r w:rsidR="007E682F">
              <w:rPr>
                <w:noProof/>
                <w:webHidden/>
              </w:rPr>
              <w:instrText xml:space="preserve"> PAGEREF _Toc472189619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20" w:history="1">
            <w:r w:rsidR="007E682F" w:rsidRPr="00935489">
              <w:rPr>
                <w:rStyle w:val="Hyperlink"/>
                <w:noProof/>
              </w:rPr>
              <w:t>Video Research</w:t>
            </w:r>
            <w:r w:rsidR="007E682F">
              <w:rPr>
                <w:noProof/>
                <w:webHidden/>
              </w:rPr>
              <w:tab/>
            </w:r>
            <w:r w:rsidR="007E682F">
              <w:rPr>
                <w:noProof/>
                <w:webHidden/>
              </w:rPr>
              <w:fldChar w:fldCharType="begin"/>
            </w:r>
            <w:r w:rsidR="007E682F">
              <w:rPr>
                <w:noProof/>
                <w:webHidden/>
              </w:rPr>
              <w:instrText xml:space="preserve"> PAGEREF _Toc472189620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21" w:history="1">
            <w:r w:rsidR="007E682F" w:rsidRPr="00935489">
              <w:rPr>
                <w:rStyle w:val="Hyperlink"/>
                <w:noProof/>
              </w:rPr>
              <w:t>HDR</w:t>
            </w:r>
            <w:r w:rsidR="007E682F">
              <w:rPr>
                <w:noProof/>
                <w:webHidden/>
              </w:rPr>
              <w:tab/>
            </w:r>
            <w:r w:rsidR="007E682F">
              <w:rPr>
                <w:noProof/>
                <w:webHidden/>
              </w:rPr>
              <w:fldChar w:fldCharType="begin"/>
            </w:r>
            <w:r w:rsidR="007E682F">
              <w:rPr>
                <w:noProof/>
                <w:webHidden/>
              </w:rPr>
              <w:instrText xml:space="preserve"> PAGEREF _Toc472189621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22" w:history="1">
            <w:r w:rsidR="007E682F" w:rsidRPr="00935489">
              <w:rPr>
                <w:rStyle w:val="Hyperlink"/>
                <w:noProof/>
              </w:rPr>
              <w:t>Motion Blur</w:t>
            </w:r>
            <w:r w:rsidR="007E682F">
              <w:rPr>
                <w:noProof/>
                <w:webHidden/>
              </w:rPr>
              <w:tab/>
            </w:r>
            <w:r w:rsidR="007E682F">
              <w:rPr>
                <w:noProof/>
                <w:webHidden/>
              </w:rPr>
              <w:fldChar w:fldCharType="begin"/>
            </w:r>
            <w:r w:rsidR="007E682F">
              <w:rPr>
                <w:noProof/>
                <w:webHidden/>
              </w:rPr>
              <w:instrText xml:space="preserve"> PAGEREF _Toc472189622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23" w:history="1">
            <w:r w:rsidR="007E682F" w:rsidRPr="00935489">
              <w:rPr>
                <w:rStyle w:val="Hyperlink"/>
                <w:noProof/>
              </w:rPr>
              <w:t>Depth of Field</w:t>
            </w:r>
            <w:r w:rsidR="007E682F">
              <w:rPr>
                <w:noProof/>
                <w:webHidden/>
              </w:rPr>
              <w:tab/>
            </w:r>
            <w:r w:rsidR="007E682F">
              <w:rPr>
                <w:noProof/>
                <w:webHidden/>
              </w:rPr>
              <w:fldChar w:fldCharType="begin"/>
            </w:r>
            <w:r w:rsidR="007E682F">
              <w:rPr>
                <w:noProof/>
                <w:webHidden/>
              </w:rPr>
              <w:instrText xml:space="preserve"> PAGEREF _Toc472189623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24" w:history="1">
            <w:r w:rsidR="007E682F" w:rsidRPr="00935489">
              <w:rPr>
                <w:rStyle w:val="Hyperlink"/>
                <w:noProof/>
              </w:rPr>
              <w:t>Inspiration</w:t>
            </w:r>
            <w:r w:rsidR="007E682F">
              <w:rPr>
                <w:noProof/>
                <w:webHidden/>
              </w:rPr>
              <w:tab/>
            </w:r>
            <w:r w:rsidR="007E682F">
              <w:rPr>
                <w:noProof/>
                <w:webHidden/>
              </w:rPr>
              <w:fldChar w:fldCharType="begin"/>
            </w:r>
            <w:r w:rsidR="007E682F">
              <w:rPr>
                <w:noProof/>
                <w:webHidden/>
              </w:rPr>
              <w:instrText xml:space="preserve"> PAGEREF _Toc472189624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25" w:history="1">
            <w:r w:rsidR="007E682F" w:rsidRPr="00935489">
              <w:rPr>
                <w:rStyle w:val="Hyperlink"/>
                <w:noProof/>
              </w:rPr>
              <w:t>Story</w:t>
            </w:r>
            <w:r w:rsidR="007E682F">
              <w:rPr>
                <w:noProof/>
                <w:webHidden/>
              </w:rPr>
              <w:tab/>
            </w:r>
            <w:r w:rsidR="007E682F">
              <w:rPr>
                <w:noProof/>
                <w:webHidden/>
              </w:rPr>
              <w:fldChar w:fldCharType="begin"/>
            </w:r>
            <w:r w:rsidR="007E682F">
              <w:rPr>
                <w:noProof/>
                <w:webHidden/>
              </w:rPr>
              <w:instrText xml:space="preserve"> PAGEREF _Toc472189625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26" w:history="1">
            <w:r w:rsidR="007E682F" w:rsidRPr="00935489">
              <w:rPr>
                <w:rStyle w:val="Hyperlink"/>
                <w:noProof/>
              </w:rPr>
              <w:t>Game Story</w:t>
            </w:r>
            <w:r w:rsidR="007E682F">
              <w:rPr>
                <w:noProof/>
                <w:webHidden/>
              </w:rPr>
              <w:tab/>
            </w:r>
            <w:r w:rsidR="007E682F">
              <w:rPr>
                <w:noProof/>
                <w:webHidden/>
              </w:rPr>
              <w:fldChar w:fldCharType="begin"/>
            </w:r>
            <w:r w:rsidR="007E682F">
              <w:rPr>
                <w:noProof/>
                <w:webHidden/>
              </w:rPr>
              <w:instrText xml:space="preserve"> PAGEREF _Toc472189626 \h </w:instrText>
            </w:r>
            <w:r w:rsidR="007E682F">
              <w:rPr>
                <w:noProof/>
                <w:webHidden/>
              </w:rPr>
            </w:r>
            <w:r w:rsidR="007E682F">
              <w:rPr>
                <w:noProof/>
                <w:webHidden/>
              </w:rPr>
              <w:fldChar w:fldCharType="separate"/>
            </w:r>
            <w:r w:rsidR="007E682F">
              <w:rPr>
                <w:noProof/>
                <w:webHidden/>
              </w:rPr>
              <w:t>5</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27" w:history="1">
            <w:r w:rsidR="007E682F" w:rsidRPr="00935489">
              <w:rPr>
                <w:rStyle w:val="Hyperlink"/>
                <w:noProof/>
              </w:rPr>
              <w:t>Level Story</w:t>
            </w:r>
            <w:r w:rsidR="007E682F">
              <w:rPr>
                <w:noProof/>
                <w:webHidden/>
              </w:rPr>
              <w:tab/>
            </w:r>
            <w:r w:rsidR="007E682F">
              <w:rPr>
                <w:noProof/>
                <w:webHidden/>
              </w:rPr>
              <w:fldChar w:fldCharType="begin"/>
            </w:r>
            <w:r w:rsidR="007E682F">
              <w:rPr>
                <w:noProof/>
                <w:webHidden/>
              </w:rPr>
              <w:instrText xml:space="preserve"> PAGEREF _Toc472189627 \h </w:instrText>
            </w:r>
            <w:r w:rsidR="007E682F">
              <w:rPr>
                <w:noProof/>
                <w:webHidden/>
              </w:rPr>
            </w:r>
            <w:r w:rsidR="007E682F">
              <w:rPr>
                <w:noProof/>
                <w:webHidden/>
              </w:rPr>
              <w:fldChar w:fldCharType="separate"/>
            </w:r>
            <w:r w:rsidR="007E682F">
              <w:rPr>
                <w:noProof/>
                <w:webHidden/>
              </w:rPr>
              <w:t>6</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28" w:history="1">
            <w:r w:rsidR="007E682F" w:rsidRPr="00935489">
              <w:rPr>
                <w:rStyle w:val="Hyperlink"/>
                <w:noProof/>
              </w:rPr>
              <w:t>Interactivity</w:t>
            </w:r>
            <w:r w:rsidR="007E682F">
              <w:rPr>
                <w:noProof/>
                <w:webHidden/>
              </w:rPr>
              <w:tab/>
            </w:r>
            <w:r w:rsidR="007E682F">
              <w:rPr>
                <w:noProof/>
                <w:webHidden/>
              </w:rPr>
              <w:fldChar w:fldCharType="begin"/>
            </w:r>
            <w:r w:rsidR="007E682F">
              <w:rPr>
                <w:noProof/>
                <w:webHidden/>
              </w:rPr>
              <w:instrText xml:space="preserve"> PAGEREF _Toc472189628 \h </w:instrText>
            </w:r>
            <w:r w:rsidR="007E682F">
              <w:rPr>
                <w:noProof/>
                <w:webHidden/>
              </w:rPr>
            </w:r>
            <w:r w:rsidR="007E682F">
              <w:rPr>
                <w:noProof/>
                <w:webHidden/>
              </w:rPr>
              <w:fldChar w:fldCharType="separate"/>
            </w:r>
            <w:r w:rsidR="007E682F">
              <w:rPr>
                <w:noProof/>
                <w:webHidden/>
              </w:rPr>
              <w:t>6</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29" w:history="1">
            <w:r w:rsidR="007E682F" w:rsidRPr="00935489">
              <w:rPr>
                <w:rStyle w:val="Hyperlink"/>
                <w:noProof/>
              </w:rPr>
              <w:t>Objectives</w:t>
            </w:r>
            <w:r w:rsidR="007E682F">
              <w:rPr>
                <w:noProof/>
                <w:webHidden/>
              </w:rPr>
              <w:tab/>
            </w:r>
            <w:r w:rsidR="007E682F">
              <w:rPr>
                <w:noProof/>
                <w:webHidden/>
              </w:rPr>
              <w:fldChar w:fldCharType="begin"/>
            </w:r>
            <w:r w:rsidR="007E682F">
              <w:rPr>
                <w:noProof/>
                <w:webHidden/>
              </w:rPr>
              <w:instrText xml:space="preserve"> PAGEREF _Toc472189629 \h </w:instrText>
            </w:r>
            <w:r w:rsidR="007E682F">
              <w:rPr>
                <w:noProof/>
                <w:webHidden/>
              </w:rPr>
            </w:r>
            <w:r w:rsidR="007E682F">
              <w:rPr>
                <w:noProof/>
                <w:webHidden/>
              </w:rPr>
              <w:fldChar w:fldCharType="separate"/>
            </w:r>
            <w:r w:rsidR="007E682F">
              <w:rPr>
                <w:noProof/>
                <w:webHidden/>
              </w:rPr>
              <w:t>6</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30" w:history="1">
            <w:r w:rsidR="007E682F" w:rsidRPr="00935489">
              <w:rPr>
                <w:rStyle w:val="Hyperlink"/>
                <w:noProof/>
              </w:rPr>
              <w:t>Obstacles</w:t>
            </w:r>
            <w:r w:rsidR="007E682F">
              <w:rPr>
                <w:noProof/>
                <w:webHidden/>
              </w:rPr>
              <w:tab/>
            </w:r>
            <w:r w:rsidR="007E682F">
              <w:rPr>
                <w:noProof/>
                <w:webHidden/>
              </w:rPr>
              <w:fldChar w:fldCharType="begin"/>
            </w:r>
            <w:r w:rsidR="007E682F">
              <w:rPr>
                <w:noProof/>
                <w:webHidden/>
              </w:rPr>
              <w:instrText xml:space="preserve"> PAGEREF _Toc472189630 \h </w:instrText>
            </w:r>
            <w:r w:rsidR="007E682F">
              <w:rPr>
                <w:noProof/>
                <w:webHidden/>
              </w:rPr>
            </w:r>
            <w:r w:rsidR="007E682F">
              <w:rPr>
                <w:noProof/>
                <w:webHidden/>
              </w:rPr>
              <w:fldChar w:fldCharType="separate"/>
            </w:r>
            <w:r w:rsidR="007E682F">
              <w:rPr>
                <w:noProof/>
                <w:webHidden/>
              </w:rPr>
              <w:t>6</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31" w:history="1">
            <w:r w:rsidR="007E682F" w:rsidRPr="00935489">
              <w:rPr>
                <w:rStyle w:val="Hyperlink"/>
                <w:noProof/>
              </w:rPr>
              <w:t>Set Pieces / Scripted Events</w:t>
            </w:r>
            <w:r w:rsidR="007E682F">
              <w:rPr>
                <w:noProof/>
                <w:webHidden/>
              </w:rPr>
              <w:tab/>
            </w:r>
            <w:r w:rsidR="007E682F">
              <w:rPr>
                <w:noProof/>
                <w:webHidden/>
              </w:rPr>
              <w:fldChar w:fldCharType="begin"/>
            </w:r>
            <w:r w:rsidR="007E682F">
              <w:rPr>
                <w:noProof/>
                <w:webHidden/>
              </w:rPr>
              <w:instrText xml:space="preserve"> PAGEREF _Toc472189631 \h </w:instrText>
            </w:r>
            <w:r w:rsidR="007E682F">
              <w:rPr>
                <w:noProof/>
                <w:webHidden/>
              </w:rPr>
            </w:r>
            <w:r w:rsidR="007E682F">
              <w:rPr>
                <w:noProof/>
                <w:webHidden/>
              </w:rPr>
              <w:fldChar w:fldCharType="separate"/>
            </w:r>
            <w:r w:rsidR="007E682F">
              <w:rPr>
                <w:noProof/>
                <w:webHidden/>
              </w:rPr>
              <w:t>6</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32" w:history="1">
            <w:r w:rsidR="007E682F" w:rsidRPr="00935489">
              <w:rPr>
                <w:rStyle w:val="Hyperlink"/>
                <w:noProof/>
              </w:rPr>
              <w:t>Visual Development</w:t>
            </w:r>
            <w:r w:rsidR="007E682F">
              <w:rPr>
                <w:noProof/>
                <w:webHidden/>
              </w:rPr>
              <w:tab/>
            </w:r>
            <w:r w:rsidR="007E682F">
              <w:rPr>
                <w:noProof/>
                <w:webHidden/>
              </w:rPr>
              <w:fldChar w:fldCharType="begin"/>
            </w:r>
            <w:r w:rsidR="007E682F">
              <w:rPr>
                <w:noProof/>
                <w:webHidden/>
              </w:rPr>
              <w:instrText xml:space="preserve"> PAGEREF _Toc472189632 \h </w:instrText>
            </w:r>
            <w:r w:rsidR="007E682F">
              <w:rPr>
                <w:noProof/>
                <w:webHidden/>
              </w:rPr>
            </w:r>
            <w:r w:rsidR="007E682F">
              <w:rPr>
                <w:noProof/>
                <w:webHidden/>
              </w:rPr>
              <w:fldChar w:fldCharType="separate"/>
            </w:r>
            <w:r w:rsidR="007E682F">
              <w:rPr>
                <w:noProof/>
                <w:webHidden/>
              </w:rPr>
              <w:t>7</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33" w:history="1">
            <w:r w:rsidR="007E682F" w:rsidRPr="00935489">
              <w:rPr>
                <w:rStyle w:val="Hyperlink"/>
                <w:noProof/>
              </w:rPr>
              <w:t>Style Reference</w:t>
            </w:r>
            <w:r w:rsidR="007E682F">
              <w:rPr>
                <w:noProof/>
                <w:webHidden/>
              </w:rPr>
              <w:tab/>
            </w:r>
            <w:r w:rsidR="007E682F">
              <w:rPr>
                <w:noProof/>
                <w:webHidden/>
              </w:rPr>
              <w:fldChar w:fldCharType="begin"/>
            </w:r>
            <w:r w:rsidR="007E682F">
              <w:rPr>
                <w:noProof/>
                <w:webHidden/>
              </w:rPr>
              <w:instrText xml:space="preserve"> PAGEREF _Toc472189633 \h </w:instrText>
            </w:r>
            <w:r w:rsidR="007E682F">
              <w:rPr>
                <w:noProof/>
                <w:webHidden/>
              </w:rPr>
            </w:r>
            <w:r w:rsidR="007E682F">
              <w:rPr>
                <w:noProof/>
                <w:webHidden/>
              </w:rPr>
              <w:fldChar w:fldCharType="separate"/>
            </w:r>
            <w:r w:rsidR="007E682F">
              <w:rPr>
                <w:noProof/>
                <w:webHidden/>
              </w:rPr>
              <w:t>7</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34" w:history="1">
            <w:r w:rsidR="007E682F" w:rsidRPr="00935489">
              <w:rPr>
                <w:rStyle w:val="Hyperlink"/>
                <w:noProof/>
              </w:rPr>
              <w:t>Colour Palette</w:t>
            </w:r>
            <w:r w:rsidR="007E682F">
              <w:rPr>
                <w:noProof/>
                <w:webHidden/>
              </w:rPr>
              <w:tab/>
            </w:r>
            <w:r w:rsidR="007E682F">
              <w:rPr>
                <w:noProof/>
                <w:webHidden/>
              </w:rPr>
              <w:fldChar w:fldCharType="begin"/>
            </w:r>
            <w:r w:rsidR="007E682F">
              <w:rPr>
                <w:noProof/>
                <w:webHidden/>
              </w:rPr>
              <w:instrText xml:space="preserve"> PAGEREF _Toc472189634 \h </w:instrText>
            </w:r>
            <w:r w:rsidR="007E682F">
              <w:rPr>
                <w:noProof/>
                <w:webHidden/>
              </w:rPr>
            </w:r>
            <w:r w:rsidR="007E682F">
              <w:rPr>
                <w:noProof/>
                <w:webHidden/>
              </w:rPr>
              <w:fldChar w:fldCharType="separate"/>
            </w:r>
            <w:r w:rsidR="007E682F">
              <w:rPr>
                <w:noProof/>
                <w:webHidden/>
              </w:rPr>
              <w:t>7</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35" w:history="1">
            <w:r w:rsidR="007E682F" w:rsidRPr="00935489">
              <w:rPr>
                <w:rStyle w:val="Hyperlink"/>
                <w:noProof/>
              </w:rPr>
              <w:t>Lighting</w:t>
            </w:r>
            <w:r w:rsidR="007E682F">
              <w:rPr>
                <w:noProof/>
                <w:webHidden/>
              </w:rPr>
              <w:tab/>
            </w:r>
            <w:r w:rsidR="007E682F">
              <w:rPr>
                <w:noProof/>
                <w:webHidden/>
              </w:rPr>
              <w:fldChar w:fldCharType="begin"/>
            </w:r>
            <w:r w:rsidR="007E682F">
              <w:rPr>
                <w:noProof/>
                <w:webHidden/>
              </w:rPr>
              <w:instrText xml:space="preserve"> PAGEREF _Toc472189635 \h </w:instrText>
            </w:r>
            <w:r w:rsidR="007E682F">
              <w:rPr>
                <w:noProof/>
                <w:webHidden/>
              </w:rPr>
            </w:r>
            <w:r w:rsidR="007E682F">
              <w:rPr>
                <w:noProof/>
                <w:webHidden/>
              </w:rPr>
              <w:fldChar w:fldCharType="separate"/>
            </w:r>
            <w:r w:rsidR="007E682F">
              <w:rPr>
                <w:noProof/>
                <w:webHidden/>
              </w:rPr>
              <w:t>7</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36" w:history="1">
            <w:r w:rsidR="007E682F" w:rsidRPr="00935489">
              <w:rPr>
                <w:rStyle w:val="Hyperlink"/>
                <w:noProof/>
              </w:rPr>
              <w:t>Top-Down Layout and concept art</w:t>
            </w:r>
            <w:r w:rsidR="007E682F">
              <w:rPr>
                <w:noProof/>
                <w:webHidden/>
              </w:rPr>
              <w:tab/>
            </w:r>
            <w:r w:rsidR="007E682F">
              <w:rPr>
                <w:noProof/>
                <w:webHidden/>
              </w:rPr>
              <w:fldChar w:fldCharType="begin"/>
            </w:r>
            <w:r w:rsidR="007E682F">
              <w:rPr>
                <w:noProof/>
                <w:webHidden/>
              </w:rPr>
              <w:instrText xml:space="preserve"> PAGEREF _Toc472189636 \h </w:instrText>
            </w:r>
            <w:r w:rsidR="007E682F">
              <w:rPr>
                <w:noProof/>
                <w:webHidden/>
              </w:rPr>
            </w:r>
            <w:r w:rsidR="007E682F">
              <w:rPr>
                <w:noProof/>
                <w:webHidden/>
              </w:rPr>
              <w:fldChar w:fldCharType="separate"/>
            </w:r>
            <w:r w:rsidR="007E682F">
              <w:rPr>
                <w:noProof/>
                <w:webHidden/>
              </w:rPr>
              <w:t>7</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37" w:history="1">
            <w:r w:rsidR="007E682F" w:rsidRPr="00935489">
              <w:rPr>
                <w:rStyle w:val="Hyperlink"/>
                <w:noProof/>
              </w:rPr>
              <w:t>Level Layout</w:t>
            </w:r>
            <w:r w:rsidR="007E682F">
              <w:rPr>
                <w:noProof/>
                <w:webHidden/>
              </w:rPr>
              <w:tab/>
            </w:r>
            <w:r w:rsidR="007E682F">
              <w:rPr>
                <w:noProof/>
                <w:webHidden/>
              </w:rPr>
              <w:fldChar w:fldCharType="begin"/>
            </w:r>
            <w:r w:rsidR="007E682F">
              <w:rPr>
                <w:noProof/>
                <w:webHidden/>
              </w:rPr>
              <w:instrText xml:space="preserve"> PAGEREF _Toc472189637 \h </w:instrText>
            </w:r>
            <w:r w:rsidR="007E682F">
              <w:rPr>
                <w:noProof/>
                <w:webHidden/>
              </w:rPr>
            </w:r>
            <w:r w:rsidR="007E682F">
              <w:rPr>
                <w:noProof/>
                <w:webHidden/>
              </w:rPr>
              <w:fldChar w:fldCharType="separate"/>
            </w:r>
            <w:r w:rsidR="007E682F">
              <w:rPr>
                <w:noProof/>
                <w:webHidden/>
              </w:rPr>
              <w:t>8</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38" w:history="1">
            <w:r w:rsidR="007E682F" w:rsidRPr="00935489">
              <w:rPr>
                <w:rStyle w:val="Hyperlink"/>
                <w:noProof/>
              </w:rPr>
              <w:t>Screenshots</w:t>
            </w:r>
            <w:r w:rsidR="007E682F">
              <w:rPr>
                <w:noProof/>
                <w:webHidden/>
              </w:rPr>
              <w:tab/>
            </w:r>
            <w:r w:rsidR="007E682F">
              <w:rPr>
                <w:noProof/>
                <w:webHidden/>
              </w:rPr>
              <w:fldChar w:fldCharType="begin"/>
            </w:r>
            <w:r w:rsidR="007E682F">
              <w:rPr>
                <w:noProof/>
                <w:webHidden/>
              </w:rPr>
              <w:instrText xml:space="preserve"> PAGEREF _Toc472189638 \h </w:instrText>
            </w:r>
            <w:r w:rsidR="007E682F">
              <w:rPr>
                <w:noProof/>
                <w:webHidden/>
              </w:rPr>
            </w:r>
            <w:r w:rsidR="007E682F">
              <w:rPr>
                <w:noProof/>
                <w:webHidden/>
              </w:rPr>
              <w:fldChar w:fldCharType="separate"/>
            </w:r>
            <w:r w:rsidR="007E682F">
              <w:rPr>
                <w:noProof/>
                <w:webHidden/>
              </w:rPr>
              <w:t>8</w:t>
            </w:r>
            <w:r w:rsidR="007E682F">
              <w:rPr>
                <w:noProof/>
                <w:webHidden/>
              </w:rPr>
              <w:fldChar w:fldCharType="end"/>
            </w:r>
          </w:hyperlink>
        </w:p>
        <w:p w:rsidR="007E682F" w:rsidRDefault="000F11F4">
          <w:pPr>
            <w:pStyle w:val="TOC3"/>
            <w:tabs>
              <w:tab w:val="right" w:leader="dot" w:pos="10790"/>
            </w:tabs>
            <w:rPr>
              <w:i w:val="0"/>
              <w:iCs w:val="0"/>
              <w:noProof/>
              <w:color w:val="auto"/>
              <w:lang w:eastAsia="en-GB"/>
            </w:rPr>
          </w:pPr>
          <w:hyperlink w:anchor="_Toc472189639" w:history="1">
            <w:r w:rsidR="007E682F" w:rsidRPr="00935489">
              <w:rPr>
                <w:rStyle w:val="Hyperlink"/>
                <w:noProof/>
              </w:rPr>
              <w:t>Engine</w:t>
            </w:r>
            <w:r w:rsidR="007E682F">
              <w:rPr>
                <w:noProof/>
                <w:webHidden/>
              </w:rPr>
              <w:tab/>
            </w:r>
            <w:r w:rsidR="007E682F">
              <w:rPr>
                <w:noProof/>
                <w:webHidden/>
              </w:rPr>
              <w:fldChar w:fldCharType="begin"/>
            </w:r>
            <w:r w:rsidR="007E682F">
              <w:rPr>
                <w:noProof/>
                <w:webHidden/>
              </w:rPr>
              <w:instrText xml:space="preserve"> PAGEREF _Toc472189639 \h </w:instrText>
            </w:r>
            <w:r w:rsidR="007E682F">
              <w:rPr>
                <w:noProof/>
                <w:webHidden/>
              </w:rPr>
            </w:r>
            <w:r w:rsidR="007E682F">
              <w:rPr>
                <w:noProof/>
                <w:webHidden/>
              </w:rPr>
              <w:fldChar w:fldCharType="separate"/>
            </w:r>
            <w:r w:rsidR="007E682F">
              <w:rPr>
                <w:noProof/>
                <w:webHidden/>
              </w:rPr>
              <w:t>8</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40" w:history="1">
            <w:r w:rsidR="007E682F" w:rsidRPr="00935489">
              <w:rPr>
                <w:rStyle w:val="Hyperlink"/>
                <w:noProof/>
              </w:rPr>
              <w:t>Originality</w:t>
            </w:r>
            <w:r w:rsidR="007E682F">
              <w:rPr>
                <w:noProof/>
                <w:webHidden/>
              </w:rPr>
              <w:tab/>
            </w:r>
            <w:r w:rsidR="007E682F">
              <w:rPr>
                <w:noProof/>
                <w:webHidden/>
              </w:rPr>
              <w:fldChar w:fldCharType="begin"/>
            </w:r>
            <w:r w:rsidR="007E682F">
              <w:rPr>
                <w:noProof/>
                <w:webHidden/>
              </w:rPr>
              <w:instrText xml:space="preserve"> PAGEREF _Toc472189640 \h </w:instrText>
            </w:r>
            <w:r w:rsidR="007E682F">
              <w:rPr>
                <w:noProof/>
                <w:webHidden/>
              </w:rPr>
            </w:r>
            <w:r w:rsidR="007E682F">
              <w:rPr>
                <w:noProof/>
                <w:webHidden/>
              </w:rPr>
              <w:fldChar w:fldCharType="separate"/>
            </w:r>
            <w:r w:rsidR="007E682F">
              <w:rPr>
                <w:noProof/>
                <w:webHidden/>
              </w:rPr>
              <w:t>9</w:t>
            </w:r>
            <w:r w:rsidR="007E682F">
              <w:rPr>
                <w:noProof/>
                <w:webHidden/>
              </w:rPr>
              <w:fldChar w:fldCharType="end"/>
            </w:r>
          </w:hyperlink>
        </w:p>
        <w:p w:rsidR="007E682F" w:rsidRDefault="000F11F4">
          <w:pPr>
            <w:pStyle w:val="TOC1"/>
            <w:tabs>
              <w:tab w:val="right" w:leader="dot" w:pos="10790"/>
            </w:tabs>
            <w:rPr>
              <w:noProof/>
              <w:color w:val="auto"/>
              <w:lang w:eastAsia="en-GB"/>
            </w:rPr>
          </w:pPr>
          <w:hyperlink w:anchor="_Toc472189641" w:history="1">
            <w:r w:rsidR="007E682F" w:rsidRPr="00935489">
              <w:rPr>
                <w:rStyle w:val="Hyperlink"/>
                <w:noProof/>
              </w:rPr>
              <w:t>Project Planning and Control</w:t>
            </w:r>
            <w:r w:rsidR="007E682F">
              <w:rPr>
                <w:noProof/>
                <w:webHidden/>
              </w:rPr>
              <w:tab/>
            </w:r>
            <w:r w:rsidR="007E682F">
              <w:rPr>
                <w:noProof/>
                <w:webHidden/>
              </w:rPr>
              <w:fldChar w:fldCharType="begin"/>
            </w:r>
            <w:r w:rsidR="007E682F">
              <w:rPr>
                <w:noProof/>
                <w:webHidden/>
              </w:rPr>
              <w:instrText xml:space="preserve"> PAGEREF _Toc472189641 \h </w:instrText>
            </w:r>
            <w:r w:rsidR="007E682F">
              <w:rPr>
                <w:noProof/>
                <w:webHidden/>
              </w:rPr>
            </w:r>
            <w:r w:rsidR="007E682F">
              <w:rPr>
                <w:noProof/>
                <w:webHidden/>
              </w:rPr>
              <w:fldChar w:fldCharType="separate"/>
            </w:r>
            <w:r w:rsidR="007E682F">
              <w:rPr>
                <w:noProof/>
                <w:webHidden/>
              </w:rPr>
              <w:t>10</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42" w:history="1">
            <w:r w:rsidR="007E682F" w:rsidRPr="00935489">
              <w:rPr>
                <w:rStyle w:val="Hyperlink"/>
                <w:noProof/>
              </w:rPr>
              <w:t>Allocation of tasks</w:t>
            </w:r>
            <w:r w:rsidR="007E682F">
              <w:rPr>
                <w:noProof/>
                <w:webHidden/>
              </w:rPr>
              <w:tab/>
            </w:r>
            <w:r w:rsidR="007E682F">
              <w:rPr>
                <w:noProof/>
                <w:webHidden/>
              </w:rPr>
              <w:fldChar w:fldCharType="begin"/>
            </w:r>
            <w:r w:rsidR="007E682F">
              <w:rPr>
                <w:noProof/>
                <w:webHidden/>
              </w:rPr>
              <w:instrText xml:space="preserve"> PAGEREF _Toc472189642 \h </w:instrText>
            </w:r>
            <w:r w:rsidR="007E682F">
              <w:rPr>
                <w:noProof/>
                <w:webHidden/>
              </w:rPr>
            </w:r>
            <w:r w:rsidR="007E682F">
              <w:rPr>
                <w:noProof/>
                <w:webHidden/>
              </w:rPr>
              <w:fldChar w:fldCharType="separate"/>
            </w:r>
            <w:r w:rsidR="007E682F">
              <w:rPr>
                <w:noProof/>
                <w:webHidden/>
              </w:rPr>
              <w:t>10</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43" w:history="1">
            <w:r w:rsidR="007E682F" w:rsidRPr="00935489">
              <w:rPr>
                <w:rStyle w:val="Hyperlink"/>
                <w:noProof/>
              </w:rPr>
              <w:t>Project plan</w:t>
            </w:r>
            <w:r w:rsidR="007E682F">
              <w:rPr>
                <w:noProof/>
                <w:webHidden/>
              </w:rPr>
              <w:tab/>
            </w:r>
            <w:r w:rsidR="007E682F">
              <w:rPr>
                <w:noProof/>
                <w:webHidden/>
              </w:rPr>
              <w:fldChar w:fldCharType="begin"/>
            </w:r>
            <w:r w:rsidR="007E682F">
              <w:rPr>
                <w:noProof/>
                <w:webHidden/>
              </w:rPr>
              <w:instrText xml:space="preserve"> PAGEREF _Toc472189643 \h </w:instrText>
            </w:r>
            <w:r w:rsidR="007E682F">
              <w:rPr>
                <w:noProof/>
                <w:webHidden/>
              </w:rPr>
            </w:r>
            <w:r w:rsidR="007E682F">
              <w:rPr>
                <w:noProof/>
                <w:webHidden/>
              </w:rPr>
              <w:fldChar w:fldCharType="separate"/>
            </w:r>
            <w:r w:rsidR="007E682F">
              <w:rPr>
                <w:noProof/>
                <w:webHidden/>
              </w:rPr>
              <w:t>10</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44" w:history="1">
            <w:r w:rsidR="007E682F" w:rsidRPr="00935489">
              <w:rPr>
                <w:rStyle w:val="Hyperlink"/>
                <w:noProof/>
              </w:rPr>
              <w:t>Duration, Start and End dates</w:t>
            </w:r>
            <w:r w:rsidR="007E682F">
              <w:rPr>
                <w:noProof/>
                <w:webHidden/>
              </w:rPr>
              <w:tab/>
            </w:r>
            <w:r w:rsidR="007E682F">
              <w:rPr>
                <w:noProof/>
                <w:webHidden/>
              </w:rPr>
              <w:fldChar w:fldCharType="begin"/>
            </w:r>
            <w:r w:rsidR="007E682F">
              <w:rPr>
                <w:noProof/>
                <w:webHidden/>
              </w:rPr>
              <w:instrText xml:space="preserve"> PAGEREF _Toc472189644 \h </w:instrText>
            </w:r>
            <w:r w:rsidR="007E682F">
              <w:rPr>
                <w:noProof/>
                <w:webHidden/>
              </w:rPr>
            </w:r>
            <w:r w:rsidR="007E682F">
              <w:rPr>
                <w:noProof/>
                <w:webHidden/>
              </w:rPr>
              <w:fldChar w:fldCharType="separate"/>
            </w:r>
            <w:r w:rsidR="007E682F">
              <w:rPr>
                <w:noProof/>
                <w:webHidden/>
              </w:rPr>
              <w:t>10</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45" w:history="1">
            <w:r w:rsidR="007E682F" w:rsidRPr="00935489">
              <w:rPr>
                <w:rStyle w:val="Hyperlink"/>
                <w:noProof/>
              </w:rPr>
              <w:t>Tasks and sub-tasks</w:t>
            </w:r>
            <w:r w:rsidR="007E682F">
              <w:rPr>
                <w:noProof/>
                <w:webHidden/>
              </w:rPr>
              <w:tab/>
            </w:r>
            <w:r w:rsidR="007E682F">
              <w:rPr>
                <w:noProof/>
                <w:webHidden/>
              </w:rPr>
              <w:fldChar w:fldCharType="begin"/>
            </w:r>
            <w:r w:rsidR="007E682F">
              <w:rPr>
                <w:noProof/>
                <w:webHidden/>
              </w:rPr>
              <w:instrText xml:space="preserve"> PAGEREF _Toc472189645 \h </w:instrText>
            </w:r>
            <w:r w:rsidR="007E682F">
              <w:rPr>
                <w:noProof/>
                <w:webHidden/>
              </w:rPr>
            </w:r>
            <w:r w:rsidR="007E682F">
              <w:rPr>
                <w:noProof/>
                <w:webHidden/>
              </w:rPr>
              <w:fldChar w:fldCharType="separate"/>
            </w:r>
            <w:r w:rsidR="007E682F">
              <w:rPr>
                <w:noProof/>
                <w:webHidden/>
              </w:rPr>
              <w:t>10</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46" w:history="1">
            <w:r w:rsidR="007E682F" w:rsidRPr="00935489">
              <w:rPr>
                <w:rStyle w:val="Hyperlink"/>
                <w:noProof/>
              </w:rPr>
              <w:t>Gantt chart</w:t>
            </w:r>
            <w:r w:rsidR="007E682F">
              <w:rPr>
                <w:noProof/>
                <w:webHidden/>
              </w:rPr>
              <w:tab/>
            </w:r>
            <w:r w:rsidR="007E682F">
              <w:rPr>
                <w:noProof/>
                <w:webHidden/>
              </w:rPr>
              <w:fldChar w:fldCharType="begin"/>
            </w:r>
            <w:r w:rsidR="007E682F">
              <w:rPr>
                <w:noProof/>
                <w:webHidden/>
              </w:rPr>
              <w:instrText xml:space="preserve"> PAGEREF _Toc472189646 \h </w:instrText>
            </w:r>
            <w:r w:rsidR="007E682F">
              <w:rPr>
                <w:noProof/>
                <w:webHidden/>
              </w:rPr>
            </w:r>
            <w:r w:rsidR="007E682F">
              <w:rPr>
                <w:noProof/>
                <w:webHidden/>
              </w:rPr>
              <w:fldChar w:fldCharType="separate"/>
            </w:r>
            <w:r w:rsidR="007E682F">
              <w:rPr>
                <w:noProof/>
                <w:webHidden/>
              </w:rPr>
              <w:t>11</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47" w:history="1">
            <w:r w:rsidR="007E682F" w:rsidRPr="00935489">
              <w:rPr>
                <w:rStyle w:val="Hyperlink"/>
                <w:noProof/>
              </w:rPr>
              <w:t>Process description</w:t>
            </w:r>
            <w:r w:rsidR="007E682F">
              <w:rPr>
                <w:noProof/>
                <w:webHidden/>
              </w:rPr>
              <w:tab/>
            </w:r>
            <w:r w:rsidR="007E682F">
              <w:rPr>
                <w:noProof/>
                <w:webHidden/>
              </w:rPr>
              <w:fldChar w:fldCharType="begin"/>
            </w:r>
            <w:r w:rsidR="007E682F">
              <w:rPr>
                <w:noProof/>
                <w:webHidden/>
              </w:rPr>
              <w:instrText xml:space="preserve"> PAGEREF _Toc472189647 \h </w:instrText>
            </w:r>
            <w:r w:rsidR="007E682F">
              <w:rPr>
                <w:noProof/>
                <w:webHidden/>
              </w:rPr>
            </w:r>
            <w:r w:rsidR="007E682F">
              <w:rPr>
                <w:noProof/>
                <w:webHidden/>
              </w:rPr>
              <w:fldChar w:fldCharType="separate"/>
            </w:r>
            <w:r w:rsidR="007E682F">
              <w:rPr>
                <w:noProof/>
                <w:webHidden/>
              </w:rPr>
              <w:t>12</w:t>
            </w:r>
            <w:r w:rsidR="007E682F">
              <w:rPr>
                <w:noProof/>
                <w:webHidden/>
              </w:rPr>
              <w:fldChar w:fldCharType="end"/>
            </w:r>
          </w:hyperlink>
        </w:p>
        <w:p w:rsidR="007E682F" w:rsidRDefault="000F11F4">
          <w:pPr>
            <w:pStyle w:val="TOC1"/>
            <w:tabs>
              <w:tab w:val="right" w:leader="dot" w:pos="10790"/>
            </w:tabs>
            <w:rPr>
              <w:noProof/>
              <w:color w:val="auto"/>
              <w:lang w:eastAsia="en-GB"/>
            </w:rPr>
          </w:pPr>
          <w:hyperlink w:anchor="_Toc472189648" w:history="1">
            <w:r w:rsidR="007E682F" w:rsidRPr="00935489">
              <w:rPr>
                <w:rStyle w:val="Hyperlink"/>
                <w:noProof/>
              </w:rPr>
              <w:t>Playtesting</w:t>
            </w:r>
            <w:r w:rsidR="007E682F">
              <w:rPr>
                <w:noProof/>
                <w:webHidden/>
              </w:rPr>
              <w:tab/>
            </w:r>
            <w:r w:rsidR="007E682F">
              <w:rPr>
                <w:noProof/>
                <w:webHidden/>
              </w:rPr>
              <w:fldChar w:fldCharType="begin"/>
            </w:r>
            <w:r w:rsidR="007E682F">
              <w:rPr>
                <w:noProof/>
                <w:webHidden/>
              </w:rPr>
              <w:instrText xml:space="preserve"> PAGEREF _Toc472189648 \h </w:instrText>
            </w:r>
            <w:r w:rsidR="007E682F">
              <w:rPr>
                <w:noProof/>
                <w:webHidden/>
              </w:rPr>
            </w:r>
            <w:r w:rsidR="007E682F">
              <w:rPr>
                <w:noProof/>
                <w:webHidden/>
              </w:rPr>
              <w:fldChar w:fldCharType="separate"/>
            </w:r>
            <w:r w:rsidR="007E682F">
              <w:rPr>
                <w:noProof/>
                <w:webHidden/>
              </w:rPr>
              <w:t>13</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49" w:history="1">
            <w:r w:rsidR="007E682F" w:rsidRPr="00935489">
              <w:rPr>
                <w:rStyle w:val="Hyperlink"/>
                <w:noProof/>
              </w:rPr>
              <w:t>Method</w:t>
            </w:r>
            <w:r w:rsidR="007E682F">
              <w:rPr>
                <w:noProof/>
                <w:webHidden/>
              </w:rPr>
              <w:tab/>
            </w:r>
            <w:r w:rsidR="007E682F">
              <w:rPr>
                <w:noProof/>
                <w:webHidden/>
              </w:rPr>
              <w:fldChar w:fldCharType="begin"/>
            </w:r>
            <w:r w:rsidR="007E682F">
              <w:rPr>
                <w:noProof/>
                <w:webHidden/>
              </w:rPr>
              <w:instrText xml:space="preserve"> PAGEREF _Toc472189649 \h </w:instrText>
            </w:r>
            <w:r w:rsidR="007E682F">
              <w:rPr>
                <w:noProof/>
                <w:webHidden/>
              </w:rPr>
            </w:r>
            <w:r w:rsidR="007E682F">
              <w:rPr>
                <w:noProof/>
                <w:webHidden/>
              </w:rPr>
              <w:fldChar w:fldCharType="separate"/>
            </w:r>
            <w:r w:rsidR="007E682F">
              <w:rPr>
                <w:noProof/>
                <w:webHidden/>
              </w:rPr>
              <w:t>13</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50" w:history="1">
            <w:r w:rsidR="007E682F" w:rsidRPr="00935489">
              <w:rPr>
                <w:rStyle w:val="Hyperlink"/>
                <w:noProof/>
              </w:rPr>
              <w:t>Outcomes</w:t>
            </w:r>
            <w:r w:rsidR="007E682F">
              <w:rPr>
                <w:noProof/>
                <w:webHidden/>
              </w:rPr>
              <w:tab/>
            </w:r>
            <w:r w:rsidR="007E682F">
              <w:rPr>
                <w:noProof/>
                <w:webHidden/>
              </w:rPr>
              <w:fldChar w:fldCharType="begin"/>
            </w:r>
            <w:r w:rsidR="007E682F">
              <w:rPr>
                <w:noProof/>
                <w:webHidden/>
              </w:rPr>
              <w:instrText xml:space="preserve"> PAGEREF _Toc472189650 \h </w:instrText>
            </w:r>
            <w:r w:rsidR="007E682F">
              <w:rPr>
                <w:noProof/>
                <w:webHidden/>
              </w:rPr>
            </w:r>
            <w:r w:rsidR="007E682F">
              <w:rPr>
                <w:noProof/>
                <w:webHidden/>
              </w:rPr>
              <w:fldChar w:fldCharType="separate"/>
            </w:r>
            <w:r w:rsidR="007E682F">
              <w:rPr>
                <w:noProof/>
                <w:webHidden/>
              </w:rPr>
              <w:t>13</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51" w:history="1">
            <w:r w:rsidR="007E682F" w:rsidRPr="00935489">
              <w:rPr>
                <w:rStyle w:val="Hyperlink"/>
                <w:noProof/>
              </w:rPr>
              <w:t>Expected Results</w:t>
            </w:r>
            <w:r w:rsidR="007E682F">
              <w:rPr>
                <w:noProof/>
                <w:webHidden/>
              </w:rPr>
              <w:tab/>
            </w:r>
            <w:r w:rsidR="007E682F">
              <w:rPr>
                <w:noProof/>
                <w:webHidden/>
              </w:rPr>
              <w:fldChar w:fldCharType="begin"/>
            </w:r>
            <w:r w:rsidR="007E682F">
              <w:rPr>
                <w:noProof/>
                <w:webHidden/>
              </w:rPr>
              <w:instrText xml:space="preserve"> PAGEREF _Toc472189651 \h </w:instrText>
            </w:r>
            <w:r w:rsidR="007E682F">
              <w:rPr>
                <w:noProof/>
                <w:webHidden/>
              </w:rPr>
            </w:r>
            <w:r w:rsidR="007E682F">
              <w:rPr>
                <w:noProof/>
                <w:webHidden/>
              </w:rPr>
              <w:fldChar w:fldCharType="separate"/>
            </w:r>
            <w:r w:rsidR="007E682F">
              <w:rPr>
                <w:noProof/>
                <w:webHidden/>
              </w:rPr>
              <w:t>13</w:t>
            </w:r>
            <w:r w:rsidR="007E682F">
              <w:rPr>
                <w:noProof/>
                <w:webHidden/>
              </w:rPr>
              <w:fldChar w:fldCharType="end"/>
            </w:r>
          </w:hyperlink>
        </w:p>
        <w:p w:rsidR="007E682F" w:rsidRDefault="000F11F4">
          <w:pPr>
            <w:pStyle w:val="TOC2"/>
            <w:tabs>
              <w:tab w:val="right" w:leader="dot" w:pos="10790"/>
            </w:tabs>
            <w:rPr>
              <w:noProof/>
              <w:color w:val="auto"/>
              <w:lang w:eastAsia="en-GB"/>
            </w:rPr>
          </w:pPr>
          <w:hyperlink w:anchor="_Toc472189652" w:history="1">
            <w:r w:rsidR="007E682F" w:rsidRPr="00935489">
              <w:rPr>
                <w:rStyle w:val="Hyperlink"/>
                <w:noProof/>
              </w:rPr>
              <w:t>Final Thoughts</w:t>
            </w:r>
            <w:r w:rsidR="007E682F">
              <w:rPr>
                <w:noProof/>
                <w:webHidden/>
              </w:rPr>
              <w:tab/>
            </w:r>
            <w:r w:rsidR="007E682F">
              <w:rPr>
                <w:noProof/>
                <w:webHidden/>
              </w:rPr>
              <w:fldChar w:fldCharType="begin"/>
            </w:r>
            <w:r w:rsidR="007E682F">
              <w:rPr>
                <w:noProof/>
                <w:webHidden/>
              </w:rPr>
              <w:instrText xml:space="preserve"> PAGEREF _Toc472189652 \h </w:instrText>
            </w:r>
            <w:r w:rsidR="007E682F">
              <w:rPr>
                <w:noProof/>
                <w:webHidden/>
              </w:rPr>
            </w:r>
            <w:r w:rsidR="007E682F">
              <w:rPr>
                <w:noProof/>
                <w:webHidden/>
              </w:rPr>
              <w:fldChar w:fldCharType="separate"/>
            </w:r>
            <w:r w:rsidR="007E682F">
              <w:rPr>
                <w:noProof/>
                <w:webHidden/>
              </w:rPr>
              <w:t>13</w:t>
            </w:r>
            <w:r w:rsidR="007E682F">
              <w:rPr>
                <w:noProof/>
                <w:webHidden/>
              </w:rPr>
              <w:fldChar w:fldCharType="end"/>
            </w:r>
          </w:hyperlink>
        </w:p>
        <w:p w:rsidR="00CC4B7C" w:rsidRPr="00E96B1A" w:rsidRDefault="000F11F4" w:rsidP="00FF048E">
          <w:pPr>
            <w:pStyle w:val="TOC1"/>
            <w:tabs>
              <w:tab w:val="right" w:leader="dot" w:pos="10790"/>
            </w:tabs>
            <w:rPr>
              <w:noProof/>
              <w:color w:val="auto"/>
              <w:lang w:eastAsia="en-GB"/>
            </w:rPr>
          </w:pPr>
          <w:hyperlink w:anchor="_Toc472189653" w:history="1">
            <w:r w:rsidR="007E682F" w:rsidRPr="00935489">
              <w:rPr>
                <w:rStyle w:val="Hyperlink"/>
                <w:noProof/>
              </w:rPr>
              <w:t>Appendix 1 - Survey Template</w:t>
            </w:r>
            <w:r w:rsidR="007E682F">
              <w:rPr>
                <w:noProof/>
                <w:webHidden/>
              </w:rPr>
              <w:tab/>
            </w:r>
            <w:r w:rsidR="007E682F">
              <w:rPr>
                <w:noProof/>
                <w:webHidden/>
              </w:rPr>
              <w:fldChar w:fldCharType="begin"/>
            </w:r>
            <w:r w:rsidR="007E682F">
              <w:rPr>
                <w:noProof/>
                <w:webHidden/>
              </w:rPr>
              <w:instrText xml:space="preserve"> PAGEREF _Toc472189653 \h </w:instrText>
            </w:r>
            <w:r w:rsidR="007E682F">
              <w:rPr>
                <w:noProof/>
                <w:webHidden/>
              </w:rPr>
            </w:r>
            <w:r w:rsidR="007E682F">
              <w:rPr>
                <w:noProof/>
                <w:webHidden/>
              </w:rPr>
              <w:fldChar w:fldCharType="separate"/>
            </w:r>
            <w:r w:rsidR="007E682F">
              <w:rPr>
                <w:noProof/>
                <w:webHidden/>
              </w:rPr>
              <w:t>14</w:t>
            </w:r>
            <w:r w:rsidR="007E682F">
              <w:rPr>
                <w:noProof/>
                <w:webHidden/>
              </w:rPr>
              <w:fldChar w:fldCharType="end"/>
            </w:r>
          </w:hyperlink>
          <w:r w:rsidR="00CC4B7C">
            <w:rPr>
              <w:b/>
              <w:bCs/>
              <w:noProof/>
            </w:rPr>
            <w:fldChar w:fldCharType="end"/>
          </w:r>
        </w:p>
      </w:sdtContent>
    </w:sdt>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CC4B7C" w:rsidRDefault="00CC4B7C" w:rsidP="003422FF">
      <w:pPr>
        <w:pStyle w:val="ContactInfo"/>
      </w:pPr>
    </w:p>
    <w:p w:rsidR="00617E5D" w:rsidRDefault="00617E5D" w:rsidP="003422FF">
      <w:pPr>
        <w:pStyle w:val="ContactInfo"/>
      </w:pPr>
    </w:p>
    <w:p w:rsidR="00617E5D" w:rsidRDefault="00617E5D" w:rsidP="003422FF">
      <w:pPr>
        <w:pStyle w:val="ContactInfo"/>
      </w:pPr>
    </w:p>
    <w:p w:rsidR="00617E5D" w:rsidRDefault="00617E5D" w:rsidP="003422FF">
      <w:pPr>
        <w:pStyle w:val="ContactInfo"/>
      </w:pPr>
    </w:p>
    <w:p w:rsidR="00617E5D" w:rsidRDefault="00617E5D" w:rsidP="003422FF">
      <w:pPr>
        <w:pStyle w:val="ContactInfo"/>
      </w:pPr>
    </w:p>
    <w:p w:rsidR="00617E5D" w:rsidRDefault="00617E5D" w:rsidP="003422FF">
      <w:pPr>
        <w:pStyle w:val="ContactInfo"/>
      </w:pPr>
    </w:p>
    <w:p w:rsidR="00617E5D" w:rsidRDefault="00617E5D" w:rsidP="003422FF">
      <w:pPr>
        <w:pStyle w:val="ContactInfo"/>
      </w:pPr>
    </w:p>
    <w:p w:rsidR="0051086F" w:rsidRDefault="0051086F" w:rsidP="003422FF">
      <w:pPr>
        <w:pStyle w:val="ContactInfo"/>
      </w:pPr>
    </w:p>
    <w:p w:rsidR="0051086F" w:rsidRDefault="0051086F" w:rsidP="003422FF">
      <w:pPr>
        <w:pStyle w:val="ContactInfo"/>
      </w:pPr>
    </w:p>
    <w:p w:rsidR="0051086F" w:rsidRDefault="0051086F" w:rsidP="003422FF">
      <w:pPr>
        <w:pStyle w:val="ContactInfo"/>
      </w:pPr>
    </w:p>
    <w:p w:rsidR="0051086F" w:rsidRDefault="0051086F" w:rsidP="003422FF">
      <w:pPr>
        <w:pStyle w:val="ContactInfo"/>
      </w:pPr>
    </w:p>
    <w:p w:rsidR="0051086F" w:rsidRDefault="0051086F" w:rsidP="003422FF">
      <w:pPr>
        <w:pStyle w:val="ContactInfo"/>
      </w:pPr>
    </w:p>
    <w:p w:rsidR="00617E5D" w:rsidRDefault="00617E5D" w:rsidP="003422FF">
      <w:pPr>
        <w:pStyle w:val="ContactInfo"/>
      </w:pPr>
    </w:p>
    <w:p w:rsidR="00640C68" w:rsidRDefault="00640C68" w:rsidP="00640C68">
      <w:pPr>
        <w:pStyle w:val="Heading1"/>
      </w:pPr>
      <w:bookmarkStart w:id="5" w:name="_Toc472189606"/>
      <w:bookmarkEnd w:id="0"/>
      <w:bookmarkEnd w:id="1"/>
      <w:bookmarkEnd w:id="2"/>
      <w:bookmarkEnd w:id="3"/>
      <w:bookmarkEnd w:id="4"/>
      <w:r>
        <w:lastRenderedPageBreak/>
        <w:t>Design</w:t>
      </w:r>
      <w:bookmarkEnd w:id="5"/>
    </w:p>
    <w:p w:rsidR="00640C68" w:rsidRDefault="0070054B" w:rsidP="009B791F">
      <w:r>
        <w:t xml:space="preserve">The level that will be designed </w:t>
      </w:r>
      <w:r w:rsidR="009B791F">
        <w:t xml:space="preserve">will be </w:t>
      </w:r>
      <w:r>
        <w:t xml:space="preserve">from the game Scholar, </w:t>
      </w:r>
      <w:r w:rsidR="009B791F">
        <w:t>a first person magic quest game that takes places in a unique environment. The following section of the report sets out the general theme and setting of the game and the level.</w:t>
      </w:r>
    </w:p>
    <w:p w:rsidR="00640C68" w:rsidRDefault="00640C68" w:rsidP="00640C68">
      <w:pPr>
        <w:pStyle w:val="Heading2"/>
      </w:pPr>
      <w:bookmarkStart w:id="6" w:name="_Toc472189607"/>
      <w:r>
        <w:t>Narrative description</w:t>
      </w:r>
      <w:bookmarkEnd w:id="6"/>
    </w:p>
    <w:p w:rsidR="00640C68" w:rsidRDefault="00B03912" w:rsidP="00640C68">
      <w:r>
        <w:t xml:space="preserve">You play as ‘’The Traveller” a nameless entity that is travelling across the Kingdom of Dalriada </w:t>
      </w:r>
      <w:r w:rsidR="00B55212">
        <w:t>to its capital Kilcreggan. In your possession is the ‘Tome’ a scripture filled with cryptic symbols that effect the world once articulated. Your quest is to take the valuable scripture to a safe haven where it can be studied for the better of the wider kingdom.</w:t>
      </w:r>
      <w:r w:rsidR="00D24D9B">
        <w:t xml:space="preserve"> The question that must be answered though, can you master the Tome’s secrets in order to achieve your goals, can you effectively wield its power to protect you.</w:t>
      </w:r>
      <w:r w:rsidR="00B55212">
        <w:t xml:space="preserve"> </w:t>
      </w:r>
    </w:p>
    <w:p w:rsidR="00E61917" w:rsidRDefault="00E61917" w:rsidP="00E61917">
      <w:pPr>
        <w:pStyle w:val="Heading2"/>
      </w:pPr>
      <w:bookmarkStart w:id="7" w:name="_Toc472189608"/>
      <w:r>
        <w:t>Settings, Theme, Location</w:t>
      </w:r>
      <w:bookmarkEnd w:id="7"/>
    </w:p>
    <w:p w:rsidR="00E61917" w:rsidRDefault="00D24D9B" w:rsidP="00D24D9B">
      <w:pPr>
        <w:pStyle w:val="Heading3"/>
      </w:pPr>
      <w:bookmarkStart w:id="8" w:name="_Toc472189609"/>
      <w:r>
        <w:t>Setting</w:t>
      </w:r>
      <w:bookmarkEnd w:id="8"/>
    </w:p>
    <w:p w:rsidR="00D24D9B" w:rsidRDefault="00D24D9B" w:rsidP="00D24D9B">
      <w:r>
        <w:t>As alluded to in the narrative description the level is set i</w:t>
      </w:r>
      <w:r w:rsidR="00D20FFF">
        <w:t>n the Kingdom of Dalriada</w:t>
      </w:r>
      <w:r w:rsidR="007162A6">
        <w:t xml:space="preserve"> in a period known as the</w:t>
      </w:r>
      <w:r w:rsidR="00C56E3E">
        <w:t xml:space="preserve"> Age of Discovery commonly referred to as the</w:t>
      </w:r>
      <w:r w:rsidR="006B00F0">
        <w:t xml:space="preserve"> Second Age</w:t>
      </w:r>
      <w:r w:rsidR="00D20FFF">
        <w:t>.</w:t>
      </w:r>
      <w:r w:rsidR="00C56E3E">
        <w:t xml:space="preserve"> The exact date is not known however it is set in the final days of the Second Age</w:t>
      </w:r>
      <w:r w:rsidR="009352B0">
        <w:t xml:space="preserve"> with the completion of the journey starting the Age of Knowledge or Third Age.</w:t>
      </w:r>
    </w:p>
    <w:p w:rsidR="00D24D9B" w:rsidRDefault="00D24D9B" w:rsidP="00D24D9B">
      <w:pPr>
        <w:pStyle w:val="Heading3"/>
      </w:pPr>
      <w:bookmarkStart w:id="9" w:name="_Toc472189610"/>
      <w:r>
        <w:t>Theme</w:t>
      </w:r>
      <w:bookmarkEnd w:id="9"/>
    </w:p>
    <w:p w:rsidR="008E7AA1" w:rsidRDefault="008E7AA1" w:rsidP="008E7AA1">
      <w:r>
        <w:t>The theme of the game is medieval fantasy</w:t>
      </w:r>
      <w:r w:rsidR="00C24A28">
        <w:t xml:space="preserve"> taking various style elements from Celtic and Medieval history</w:t>
      </w:r>
      <w:r>
        <w:t>.</w:t>
      </w:r>
      <w:r w:rsidR="00DB4B1D">
        <w:t xml:space="preserve"> The game</w:t>
      </w:r>
      <w:r w:rsidR="0067752A">
        <w:t>’</w:t>
      </w:r>
      <w:r w:rsidR="00DB4B1D">
        <w:t>s theme encompasses large sprawling forests with</w:t>
      </w:r>
      <w:r w:rsidR="001C654E">
        <w:t xml:space="preserve"> small medieval towns</w:t>
      </w:r>
      <w:r w:rsidR="00DB4B1D">
        <w:t xml:space="preserve"> </w:t>
      </w:r>
      <w:r w:rsidR="001C654E">
        <w:t>that serve to give the game a unique look and theme.</w:t>
      </w:r>
      <w:r w:rsidR="001B2AEF">
        <w:t xml:space="preserve"> The theme is meant to entrance the player in its beauty while completely masking the dangers that lie around the player.</w:t>
      </w:r>
    </w:p>
    <w:p w:rsidR="008E7AA1" w:rsidRDefault="008E7AA1" w:rsidP="008E7AA1">
      <w:pPr>
        <w:pStyle w:val="Heading3"/>
      </w:pPr>
      <w:bookmarkStart w:id="10" w:name="_Toc472189611"/>
      <w:r>
        <w:t>Location</w:t>
      </w:r>
      <w:bookmarkEnd w:id="10"/>
    </w:p>
    <w:p w:rsidR="00AF71E6" w:rsidRDefault="008E7AA1" w:rsidP="008E7AA1">
      <w:r>
        <w:t xml:space="preserve">You start in an undisclosed </w:t>
      </w:r>
      <w:r w:rsidR="00532FA6">
        <w:t>forest</w:t>
      </w:r>
      <w:r w:rsidR="00496364">
        <w:t xml:space="preserve"> in the Kingdom of Dalriada</w:t>
      </w:r>
      <w:r w:rsidR="00815830">
        <w:t xml:space="preserve"> </w:t>
      </w:r>
      <w:r>
        <w:t>on the way to the nearest town.</w:t>
      </w:r>
      <w:r w:rsidR="00AF71E6">
        <w:t xml:space="preserve"> </w:t>
      </w:r>
      <w:r w:rsidR="00896443">
        <w:t>However,</w:t>
      </w:r>
      <w:r w:rsidR="00AF71E6">
        <w:t xml:space="preserve"> prior to the start of the level you understand that it is getting dark and you are on your way to a nearby campfire to sleep and rest. However, the campfire lies uninhabited except for one sole body laying by the fire. With suspicions raised you decided to investigate the fate of the occupants of the camp site.</w:t>
      </w:r>
    </w:p>
    <w:p w:rsidR="00F77EB5" w:rsidRDefault="00F77EB5" w:rsidP="00E40299">
      <w:pPr>
        <w:pStyle w:val="Heading2"/>
      </w:pPr>
      <w:bookmarkStart w:id="11" w:name="_Toc472189612"/>
      <w:r>
        <w:t>Player Experiencce</w:t>
      </w:r>
      <w:bookmarkEnd w:id="11"/>
    </w:p>
    <w:p w:rsidR="00F77EB5" w:rsidRDefault="0093251D" w:rsidP="00F77EB5">
      <w:r>
        <w:t>The player is due to arrive at a camp site in the near area</w:t>
      </w:r>
      <w:r w:rsidR="0070054B">
        <w:t xml:space="preserve">. </w:t>
      </w:r>
      <w:r w:rsidR="00C46BEA">
        <w:t>The player upon arriving will perform investigative work finding clues at the site to find out what happened. Once all clues have been revealed the player is supposed to successfully survey the area revealing a group of monsters that have been killing travellers through the area for a long time. The player</w:t>
      </w:r>
      <w:r w:rsidR="001D67CF">
        <w:t xml:space="preserve"> will need to deploy their magic skills to defeat said enemies, once they have they can acquire loot for the future travels.</w:t>
      </w:r>
    </w:p>
    <w:p w:rsidR="00F77EB5" w:rsidRDefault="00F77EB5" w:rsidP="00F77EB5">
      <w:pPr>
        <w:pStyle w:val="Heading2"/>
      </w:pPr>
      <w:bookmarkStart w:id="12" w:name="_Toc472189613"/>
      <w:r>
        <w:t>Level Features</w:t>
      </w:r>
      <w:bookmarkEnd w:id="12"/>
    </w:p>
    <w:p w:rsidR="002A6511" w:rsidRDefault="005A2F09" w:rsidP="005A2F09">
      <w:pPr>
        <w:pStyle w:val="Heading3"/>
      </w:pPr>
      <w:bookmarkStart w:id="13" w:name="_Toc472189614"/>
      <w:r>
        <w:t>Realistic Terrain</w:t>
      </w:r>
      <w:bookmarkEnd w:id="13"/>
    </w:p>
    <w:p w:rsidR="005A2F09" w:rsidRDefault="005A2F09" w:rsidP="005A2F09">
      <w:r>
        <w:t>The level itself will be set in an open area in a forest.</w:t>
      </w:r>
      <w:r w:rsidR="00BA5E6A">
        <w:t xml:space="preserve"> Do give the illusion that this is a real place the forest itself will be expansive comprising of various trees, bushes and general features.</w:t>
      </w:r>
    </w:p>
    <w:p w:rsidR="005A2F09" w:rsidRDefault="005A2F09" w:rsidP="005A2F09">
      <w:pPr>
        <w:pStyle w:val="Heading3"/>
      </w:pPr>
      <w:bookmarkStart w:id="14" w:name="_Toc472189615"/>
      <w:r>
        <w:lastRenderedPageBreak/>
        <w:t>Clues</w:t>
      </w:r>
      <w:bookmarkEnd w:id="14"/>
    </w:p>
    <w:p w:rsidR="005A2F09" w:rsidRDefault="003B3893" w:rsidP="005A2F09">
      <w:r>
        <w:t>The campsite itself will have various clues about, to interact with said clues the user will press a button revealing an exposition dump to fill the player in on the narrative.</w:t>
      </w:r>
      <w:r w:rsidR="00F47875">
        <w:t xml:space="preserve"> Once all clues are revealed the story will continue showing the</w:t>
      </w:r>
      <w:r w:rsidR="000C191A">
        <w:t xml:space="preserve"> location to go to investigate further.</w:t>
      </w:r>
    </w:p>
    <w:p w:rsidR="005A2F09" w:rsidRDefault="005A2F09" w:rsidP="005A2F09">
      <w:pPr>
        <w:pStyle w:val="Heading3"/>
      </w:pPr>
      <w:bookmarkStart w:id="15" w:name="_Toc472189616"/>
      <w:r>
        <w:t>Loot</w:t>
      </w:r>
      <w:bookmarkEnd w:id="15"/>
    </w:p>
    <w:p w:rsidR="008E544B" w:rsidRDefault="003B3893" w:rsidP="005A2F09">
      <w:r>
        <w:t>The level will comprise of three loot locations. The first is loot contained under a bridge that must be crossed to get to the campsite.</w:t>
      </w:r>
      <w:r w:rsidR="008E544B">
        <w:t xml:space="preserve"> The second is at the campsite itself, there will be chests located next to one of the tents. Finally, there will be a chest located at the location where you kill the monsters</w:t>
      </w:r>
      <w:r w:rsidR="0047232A">
        <w:t xml:space="preserve"> which is meant to represent their spoils</w:t>
      </w:r>
      <w:r w:rsidR="00475948">
        <w:t xml:space="preserve"> from their killing</w:t>
      </w:r>
      <w:r w:rsidR="00A8115B">
        <w:t xml:space="preserve"> adventures</w:t>
      </w:r>
      <w:r w:rsidR="008E544B">
        <w:t>.</w:t>
      </w:r>
    </w:p>
    <w:p w:rsidR="00C15537" w:rsidRDefault="00C15537" w:rsidP="00C15537">
      <w:pPr>
        <w:pStyle w:val="Heading3"/>
      </w:pPr>
      <w:bookmarkStart w:id="16" w:name="_Toc472189617"/>
      <w:r>
        <w:t>Enemies</w:t>
      </w:r>
      <w:bookmarkEnd w:id="16"/>
    </w:p>
    <w:p w:rsidR="00C15537" w:rsidRPr="00C15537" w:rsidRDefault="00591265" w:rsidP="00C15537">
      <w:r>
        <w:t>The climax of the level is a battle between the player and a group of enemies. The feature of this level is the ability to use magic to battle and eliminate the enemies. The enemies will have a simplistic AI feature which will track down and try to eliminate the player.</w:t>
      </w:r>
    </w:p>
    <w:p w:rsidR="0032596D" w:rsidRDefault="009638A3" w:rsidP="0032596D">
      <w:pPr>
        <w:pStyle w:val="Heading2"/>
      </w:pPr>
      <w:bookmarkStart w:id="17" w:name="_Toc472189618"/>
      <w:r>
        <w:t>Usability</w:t>
      </w:r>
      <w:bookmarkEnd w:id="17"/>
    </w:p>
    <w:p w:rsidR="009D05C8" w:rsidRDefault="009D05C8" w:rsidP="00262128">
      <w:pPr>
        <w:pStyle w:val="Heading3"/>
      </w:pPr>
      <w:bookmarkStart w:id="18" w:name="_Toc472189619"/>
      <w:r>
        <w:t>PC Controls</w:t>
      </w:r>
      <w:bookmarkEnd w:id="18"/>
    </w:p>
    <w:p w:rsidR="00A533F3" w:rsidRDefault="00666D02" w:rsidP="00C37562">
      <w:pPr>
        <w:rPr>
          <w:rFonts w:asciiTheme="majorHAnsi" w:eastAsiaTheme="majorEastAsia" w:hAnsiTheme="majorHAnsi" w:cstheme="majorBidi"/>
          <w:color w:val="99CB38" w:themeColor="accent1"/>
        </w:rPr>
      </w:pPr>
      <w:r>
        <w:t>[INSERT PC CONTROLS]</w:t>
      </w:r>
    </w:p>
    <w:p w:rsidR="00C37562" w:rsidRDefault="00C37562" w:rsidP="00C37562">
      <w:pPr>
        <w:rPr>
          <w:rFonts w:asciiTheme="majorHAnsi" w:eastAsiaTheme="majorEastAsia" w:hAnsiTheme="majorHAnsi" w:cstheme="majorBidi"/>
          <w:color w:val="99CB38" w:themeColor="accent1"/>
        </w:rPr>
      </w:pPr>
      <w:r>
        <w:rPr>
          <w:rFonts w:asciiTheme="majorHAnsi" w:eastAsiaTheme="majorEastAsia" w:hAnsiTheme="majorHAnsi" w:cstheme="majorBidi"/>
          <w:color w:val="99CB38" w:themeColor="accent1"/>
        </w:rPr>
        <w:softHyphen/>
      </w:r>
      <w:r>
        <w:rPr>
          <w:rFonts w:asciiTheme="majorHAnsi" w:eastAsiaTheme="majorEastAsia" w:hAnsiTheme="majorHAnsi" w:cstheme="majorBidi"/>
          <w:color w:val="99CB38" w:themeColor="accent1"/>
        </w:rPr>
        <w:softHyphen/>
      </w:r>
      <w:r>
        <w:rPr>
          <w:rFonts w:asciiTheme="majorHAnsi" w:eastAsiaTheme="majorEastAsia" w:hAnsiTheme="majorHAnsi" w:cstheme="majorBidi"/>
          <w:color w:val="99CB38" w:themeColor="accent1"/>
        </w:rPr>
        <w:softHyphen/>
      </w:r>
      <w:r>
        <w:rPr>
          <w:rFonts w:asciiTheme="majorHAnsi" w:eastAsiaTheme="majorEastAsia" w:hAnsiTheme="majorHAnsi" w:cstheme="majorBidi"/>
          <w:color w:val="99CB38" w:themeColor="accent1"/>
        </w:rPr>
        <w:softHyphen/>
      </w:r>
      <w:r>
        <w:rPr>
          <w:rFonts w:asciiTheme="majorHAnsi" w:eastAsiaTheme="majorEastAsia" w:hAnsiTheme="majorHAnsi" w:cstheme="majorBidi"/>
          <w:color w:val="99CB38" w:themeColor="accent1"/>
        </w:rPr>
        <w:softHyphen/>
      </w:r>
      <w:r>
        <w:rPr>
          <w:rFonts w:asciiTheme="majorHAnsi" w:eastAsiaTheme="majorEastAsia" w:hAnsiTheme="majorHAnsi" w:cstheme="majorBidi"/>
          <w:color w:val="99CB38" w:themeColor="accent1"/>
        </w:rPr>
        <w:softHyphen/>
      </w:r>
    </w:p>
    <w:p w:rsidR="00C37562" w:rsidRPr="009C02C8" w:rsidRDefault="00C37562" w:rsidP="00C37562"/>
    <w:p w:rsidR="00EF1CCB" w:rsidRDefault="00487EF9" w:rsidP="00EF1CCB">
      <w:pPr>
        <w:pStyle w:val="Heading2"/>
      </w:pPr>
      <w:bookmarkStart w:id="19" w:name="_Toc472189620"/>
      <w:r>
        <w:t>Video</w:t>
      </w:r>
      <w:r w:rsidR="0042316F">
        <w:t xml:space="preserve"> R</w:t>
      </w:r>
      <w:r w:rsidR="00EF1CCB">
        <w:t>esearch</w:t>
      </w:r>
      <w:bookmarkEnd w:id="19"/>
    </w:p>
    <w:p w:rsidR="00EF1CCB" w:rsidRDefault="006E08A2" w:rsidP="00EF1CCB">
      <w:r>
        <w:t>To take full advantage of the engine’s power I researched various advanced graphics effects to generally improve the quality of the games graphics.</w:t>
      </w:r>
      <w:r w:rsidR="00DB3474">
        <w:t xml:space="preserve"> The effects used are listed below.</w:t>
      </w:r>
    </w:p>
    <w:p w:rsidR="00EF1CCB" w:rsidRDefault="00901D71" w:rsidP="006632AB">
      <w:pPr>
        <w:pStyle w:val="Heading3"/>
      </w:pPr>
      <w:bookmarkStart w:id="20" w:name="_Toc472189621"/>
      <w:r>
        <w:t>HDR</w:t>
      </w:r>
      <w:bookmarkEnd w:id="20"/>
    </w:p>
    <w:p w:rsidR="006632AB" w:rsidRPr="006632AB" w:rsidRDefault="006A798E" w:rsidP="006632AB">
      <w:r>
        <w:t>To make the game more immersive</w:t>
      </w:r>
      <w:r w:rsidR="00F20D5E">
        <w:t xml:space="preserve"> we utilise HDR known</w:t>
      </w:r>
      <w:r>
        <w:t xml:space="preserve"> </w:t>
      </w:r>
      <w:r w:rsidR="002A5BCE">
        <w:t xml:space="preserve">as </w:t>
      </w:r>
      <w:r w:rsidR="00F20D5E">
        <w:t>High</w:t>
      </w:r>
      <w:r>
        <w:t xml:space="preserve"> </w:t>
      </w:r>
      <w:r w:rsidR="002A5BCE">
        <w:t>Dynamic Ra</w:t>
      </w:r>
      <w:r>
        <w:t>nge</w:t>
      </w:r>
      <w:r w:rsidR="002A5BCE">
        <w:t xml:space="preserve"> which is a new technique that results in a more photorealistic image by adding a post processing step where lighting values are no longer clamped and a great</w:t>
      </w:r>
      <w:r w:rsidR="008B0315">
        <w:t>er dynamic</w:t>
      </w:r>
      <w:r w:rsidR="002A5BCE">
        <w:t xml:space="preserve"> range of lighting </w:t>
      </w:r>
      <w:r w:rsidR="008B0315">
        <w:t xml:space="preserve">values is applied to </w:t>
      </w:r>
      <w:r w:rsidR="002A5BCE">
        <w:t>the</w:t>
      </w:r>
      <w:r w:rsidR="008B0315">
        <w:t xml:space="preserve"> frame</w:t>
      </w:r>
      <w:r w:rsidR="002A5BCE">
        <w:t xml:space="preserve"> image resulting in more luminance and a better image quality. We enabled this in Unity which is in the </w:t>
      </w:r>
      <w:r w:rsidR="00956502">
        <w:t xml:space="preserve">engine by default </w:t>
      </w:r>
      <w:r w:rsidR="003117C3">
        <w:t>to improve the overall picture.</w:t>
      </w:r>
    </w:p>
    <w:p w:rsidR="00D420D3" w:rsidRDefault="003924C4" w:rsidP="00D420D3">
      <w:pPr>
        <w:pStyle w:val="Heading3"/>
      </w:pPr>
      <w:bookmarkStart w:id="21" w:name="_Toc472189622"/>
      <w:r>
        <w:t>Motion Blur</w:t>
      </w:r>
      <w:bookmarkEnd w:id="21"/>
    </w:p>
    <w:p w:rsidR="00D420D3" w:rsidRPr="006632AB" w:rsidRDefault="005847F9" w:rsidP="00D420D3">
      <w:r>
        <w:t>We also added motion blur. The inclusion of motion blur is to make camera movement more natural. Motion blur is a technique that applies a blur to moving objects in the scene. In our case when the camera moves sharply a blur is applied to the whole image resulting in a more realistic camera in game.</w:t>
      </w:r>
      <w:r w:rsidR="00CE4557">
        <w:t xml:space="preserve"> This is why it was added.</w:t>
      </w:r>
    </w:p>
    <w:p w:rsidR="00D420D3" w:rsidRDefault="000350CA" w:rsidP="00D420D3">
      <w:pPr>
        <w:pStyle w:val="Heading3"/>
      </w:pPr>
      <w:bookmarkStart w:id="22" w:name="_Toc472189623"/>
      <w:r>
        <w:t>Depth of Field</w:t>
      </w:r>
      <w:bookmarkEnd w:id="22"/>
    </w:p>
    <w:p w:rsidR="00D420D3" w:rsidRPr="006632AB" w:rsidRDefault="001E38D5" w:rsidP="00D420D3">
      <w:r>
        <w:t>Finally, the most advanced graphics technology we added was Depth of Field. It is a post processing effect</w:t>
      </w:r>
      <w:r w:rsidR="00C82939">
        <w:t xml:space="preserve"> </w:t>
      </w:r>
      <w:r>
        <w:t xml:space="preserve">that applies a </w:t>
      </w:r>
      <w:r w:rsidR="00C82939">
        <w:t>blur to objects out of focus.</w:t>
      </w:r>
      <w:r w:rsidR="00A56D83">
        <w:t xml:space="preserve"> The result is a more </w:t>
      </w:r>
      <w:r w:rsidR="007A7C67">
        <w:t>lifelike</w:t>
      </w:r>
      <w:r w:rsidR="00A56D83">
        <w:t xml:space="preserve"> camera.</w:t>
      </w:r>
      <w:r w:rsidR="007A7C67">
        <w:t xml:space="preserve"> In our game we consider items in the centre of the screen to be the ones being focused on. The depth of field effect in our game will be very light but will improve the overall quality.</w:t>
      </w:r>
    </w:p>
    <w:p w:rsidR="00D420D3" w:rsidRDefault="00AA1A36" w:rsidP="00D65ECC">
      <w:pPr>
        <w:pStyle w:val="Heading2"/>
      </w:pPr>
      <w:bookmarkStart w:id="23" w:name="_Toc472189624"/>
      <w:r>
        <w:lastRenderedPageBreak/>
        <w:t>Inspiration</w:t>
      </w:r>
      <w:bookmarkEnd w:id="23"/>
    </w:p>
    <w:p w:rsidR="001403A4" w:rsidRPr="001403A4" w:rsidRDefault="001403A4" w:rsidP="001403A4">
      <w:r>
        <w:t>The artistic style of the level will very much be drawn from the woodland areas of where I grew up. The mechanics come from my own need to see more challenging RPGs which in recent years have been dumbed down to appeal to a wider audience. This is not a complaint of course, they have been made simpler to appeal to a wider audience and attract new fans for a genre. However, I would like to see a game that doesn’t want to do this and presents the RPG as complicated as it should be if it were real.</w:t>
      </w:r>
      <w:r w:rsidR="000F6BC7">
        <w:t xml:space="preserve"> This desire comes from my own experiences of RPGs which I played as a kid, most notably the Legend of Zelda and The Elder Scrolls series.</w:t>
      </w:r>
    </w:p>
    <w:p w:rsidR="00DB4E90" w:rsidRDefault="0078039F" w:rsidP="00DB4E90">
      <w:pPr>
        <w:pStyle w:val="Heading2"/>
      </w:pPr>
      <w:bookmarkStart w:id="24" w:name="_Toc472189625"/>
      <w:r>
        <w:t>Story</w:t>
      </w:r>
      <w:bookmarkEnd w:id="24"/>
    </w:p>
    <w:p w:rsidR="00C339C1" w:rsidRDefault="00C339C1" w:rsidP="00C339C1">
      <w:pPr>
        <w:pStyle w:val="Heading3"/>
      </w:pPr>
      <w:bookmarkStart w:id="25" w:name="_Toc472189626"/>
      <w:r>
        <w:t>Game Story</w:t>
      </w:r>
      <w:bookmarkEnd w:id="25"/>
    </w:p>
    <w:p w:rsidR="00C339C1" w:rsidRDefault="004D7066" w:rsidP="00C339C1">
      <w:r>
        <w:t>Because the level is set in a wider storey I thought I would fill it in here. As I have already alluded to you play as “The Traveller”. Your goal is to travel to Kilcreggan to deliver “The Tome” a book that teaches the language that was used to form the world and today can control it. You are a scholar yourself and to travel to the capital you decipher the book yourself to equip you with the skills you need to survive the treacherous journey. The Tome must be delivered to the capital if it is to transform the kingdom, once it has it will end the Age of Discovery and usher in the Age of Knowledge.</w:t>
      </w:r>
    </w:p>
    <w:p w:rsidR="00C339C1" w:rsidRDefault="00C339C1" w:rsidP="00C339C1">
      <w:pPr>
        <w:pStyle w:val="Heading3"/>
      </w:pPr>
      <w:bookmarkStart w:id="26" w:name="_Toc472189627"/>
      <w:r>
        <w:t>Level Story</w:t>
      </w:r>
      <w:bookmarkEnd w:id="26"/>
    </w:p>
    <w:p w:rsidR="00622F4F" w:rsidRDefault="00907369" w:rsidP="00252B39">
      <w:r>
        <w:t>The level obviously cannot articulate this narrative to the player. The level is a simple section of the above journey which hopes to demonstrate the gameplay mechanics and general tone of the game.</w:t>
      </w:r>
      <w:r w:rsidR="00622F4F">
        <w:t xml:space="preserve"> As “The Traveller” it is night and you are on your way to a nearby campsite. The campsite has been scavenged by monsters which must be discovered and defeated in a typical monster in the woods narrative.</w:t>
      </w:r>
    </w:p>
    <w:p w:rsidR="00E63967" w:rsidRDefault="00E63967" w:rsidP="00E63967">
      <w:pPr>
        <w:pStyle w:val="Heading2"/>
      </w:pPr>
      <w:bookmarkStart w:id="27" w:name="_Toc472189628"/>
      <w:r>
        <w:t>Interactivity</w:t>
      </w:r>
      <w:bookmarkEnd w:id="27"/>
    </w:p>
    <w:p w:rsidR="00F775A4" w:rsidRDefault="00966D21" w:rsidP="007F3CCB">
      <w:r>
        <w:t>The player is able to interact with the wider world in many ways. The spells the player can cast for instance can make very dark areas light.</w:t>
      </w:r>
      <w:r w:rsidR="00294CCC">
        <w:t xml:space="preserve"> Other spells can also be used to target and destroy enemies such as using the fire bolt spell which lights your enemy on fire.</w:t>
      </w:r>
      <w:r w:rsidR="007F3CCB">
        <w:t xml:space="preserve"> There are also certain objects in game that can be interacted with including fire sources to make a certain area more visible in darkness and chests which contain loot which can be collected by the player.</w:t>
      </w:r>
    </w:p>
    <w:p w:rsidR="002C1E03" w:rsidRDefault="00994AEE" w:rsidP="002C1E03">
      <w:pPr>
        <w:pStyle w:val="Heading3"/>
      </w:pPr>
      <w:bookmarkStart w:id="28" w:name="_Toc472189629"/>
      <w:r>
        <w:t>Objectives</w:t>
      </w:r>
      <w:bookmarkEnd w:id="28"/>
    </w:p>
    <w:p w:rsidR="00084A9F" w:rsidRDefault="00084A9F" w:rsidP="00084A9F">
      <w:r>
        <w:t>The level has four simple objectives.</w:t>
      </w:r>
      <w:r w:rsidR="00756A9A">
        <w:t xml:space="preserve"> The objectives themselves are very simplistic as the level is to represent a small quest in a much larger experience that would be a full game.</w:t>
      </w:r>
    </w:p>
    <w:p w:rsidR="00084A9F" w:rsidRDefault="00084A9F" w:rsidP="00084A9F">
      <w:pPr>
        <w:pStyle w:val="ListParagraph"/>
        <w:numPr>
          <w:ilvl w:val="0"/>
          <w:numId w:val="21"/>
        </w:numPr>
      </w:pPr>
      <w:r>
        <w:t>Reach the campsite</w:t>
      </w:r>
    </w:p>
    <w:p w:rsidR="007E4ABB" w:rsidRDefault="007E4ABB" w:rsidP="007E4ABB">
      <w:pPr>
        <w:pStyle w:val="ListParagraph"/>
        <w:numPr>
          <w:ilvl w:val="1"/>
          <w:numId w:val="21"/>
        </w:numPr>
      </w:pPr>
      <w:r>
        <w:t>Follow the path</w:t>
      </w:r>
    </w:p>
    <w:p w:rsidR="007E4ABB" w:rsidRDefault="007E4ABB" w:rsidP="007E4ABB">
      <w:pPr>
        <w:pStyle w:val="ListParagraph"/>
        <w:numPr>
          <w:ilvl w:val="1"/>
          <w:numId w:val="21"/>
        </w:numPr>
      </w:pPr>
      <w:r>
        <w:t>Enter the campsite</w:t>
      </w:r>
    </w:p>
    <w:p w:rsidR="00084A9F" w:rsidRDefault="00084A9F" w:rsidP="00084A9F">
      <w:pPr>
        <w:pStyle w:val="ListParagraph"/>
        <w:numPr>
          <w:ilvl w:val="0"/>
          <w:numId w:val="21"/>
        </w:numPr>
      </w:pPr>
      <w:r>
        <w:t>Solve the puzzle</w:t>
      </w:r>
    </w:p>
    <w:p w:rsidR="007E4ABB" w:rsidRDefault="007E4ABB" w:rsidP="007E4ABB">
      <w:pPr>
        <w:pStyle w:val="ListParagraph"/>
        <w:numPr>
          <w:ilvl w:val="1"/>
          <w:numId w:val="21"/>
        </w:numPr>
      </w:pPr>
      <w:r>
        <w:t>Find 3 clues to reveal the story of the campsite</w:t>
      </w:r>
    </w:p>
    <w:p w:rsidR="007E4ABB" w:rsidRDefault="007E4ABB" w:rsidP="007E4ABB">
      <w:pPr>
        <w:pStyle w:val="ListParagraph"/>
        <w:numPr>
          <w:ilvl w:val="1"/>
          <w:numId w:val="21"/>
        </w:numPr>
      </w:pPr>
      <w:r>
        <w:t>Find a final clue to the direction of those guilty</w:t>
      </w:r>
    </w:p>
    <w:p w:rsidR="00084A9F" w:rsidRDefault="00084A9F" w:rsidP="00084A9F">
      <w:pPr>
        <w:pStyle w:val="ListParagraph"/>
        <w:numPr>
          <w:ilvl w:val="0"/>
          <w:numId w:val="21"/>
        </w:numPr>
      </w:pPr>
      <w:r>
        <w:t>Discover the culprit</w:t>
      </w:r>
    </w:p>
    <w:p w:rsidR="00E14D7C" w:rsidRDefault="00E14D7C" w:rsidP="00E14D7C">
      <w:pPr>
        <w:pStyle w:val="ListParagraph"/>
        <w:numPr>
          <w:ilvl w:val="1"/>
          <w:numId w:val="21"/>
        </w:numPr>
      </w:pPr>
      <w:r>
        <w:t>Walk down the path identified in 2a</w:t>
      </w:r>
    </w:p>
    <w:p w:rsidR="00E14D7C" w:rsidRDefault="00E14D7C" w:rsidP="00E14D7C">
      <w:pPr>
        <w:pStyle w:val="ListParagraph"/>
        <w:numPr>
          <w:ilvl w:val="1"/>
          <w:numId w:val="21"/>
        </w:numPr>
      </w:pPr>
      <w:r>
        <w:t>Use a light spell to reveal enemies</w:t>
      </w:r>
    </w:p>
    <w:p w:rsidR="00084A9F" w:rsidRDefault="00084A9F" w:rsidP="00084A9F">
      <w:pPr>
        <w:pStyle w:val="ListParagraph"/>
        <w:numPr>
          <w:ilvl w:val="0"/>
          <w:numId w:val="21"/>
        </w:numPr>
      </w:pPr>
      <w:r>
        <w:t>Destroy the monster</w:t>
      </w:r>
    </w:p>
    <w:p w:rsidR="0096544A" w:rsidRDefault="0096544A" w:rsidP="0096544A">
      <w:pPr>
        <w:pStyle w:val="ListParagraph"/>
        <w:numPr>
          <w:ilvl w:val="1"/>
          <w:numId w:val="21"/>
        </w:numPr>
      </w:pPr>
      <w:r>
        <w:t>Use offensive spells to defeat the enemies</w:t>
      </w:r>
    </w:p>
    <w:p w:rsidR="0096544A" w:rsidRPr="00084A9F" w:rsidRDefault="0096544A" w:rsidP="0096544A">
      <w:pPr>
        <w:pStyle w:val="ListParagraph"/>
        <w:numPr>
          <w:ilvl w:val="1"/>
          <w:numId w:val="21"/>
        </w:numPr>
      </w:pPr>
      <w:r>
        <w:t>Recover any loot</w:t>
      </w:r>
    </w:p>
    <w:p w:rsidR="00994AEE" w:rsidRDefault="00994AEE" w:rsidP="00994AEE">
      <w:pPr>
        <w:pStyle w:val="Heading3"/>
      </w:pPr>
      <w:bookmarkStart w:id="29" w:name="_Toc472189630"/>
      <w:r>
        <w:lastRenderedPageBreak/>
        <w:t>Obstacles</w:t>
      </w:r>
      <w:bookmarkEnd w:id="29"/>
    </w:p>
    <w:p w:rsidR="00994AEE" w:rsidRDefault="00455F29" w:rsidP="00994AEE">
      <w:r>
        <w:t xml:space="preserve">The main obstacles as seen above </w:t>
      </w:r>
      <w:r w:rsidR="00EE4DB3">
        <w:t>the</w:t>
      </w:r>
      <w:r>
        <w:t xml:space="preserve"> enemies at the end set piece, and the investigation work. The two obstacles serve as a narrative and </w:t>
      </w:r>
      <w:r w:rsidR="00330866">
        <w:t>gameplay</w:t>
      </w:r>
      <w:r>
        <w:t xml:space="preserve"> device to add variety and elements to </w:t>
      </w:r>
      <w:r w:rsidR="00330866">
        <w:t>experience</w:t>
      </w:r>
      <w:r>
        <w:t xml:space="preserve"> in the level. The investigation is meant so highlight how narrative can be simply exposed through the use of narrative dialogs. The final enemies as you might </w:t>
      </w:r>
      <w:r w:rsidR="00EE4DB3">
        <w:t>have</w:t>
      </w:r>
      <w:r>
        <w:t xml:space="preserve"> guessed allows us to inject combat into the quest allowing for some thrills while keeping the gameplay over the length of the quest variable.</w:t>
      </w:r>
    </w:p>
    <w:p w:rsidR="00F516F0" w:rsidRDefault="00F516F0" w:rsidP="00F516F0">
      <w:pPr>
        <w:pStyle w:val="Heading3"/>
      </w:pPr>
      <w:bookmarkStart w:id="30" w:name="_Toc472189631"/>
      <w:r>
        <w:t>Set Pieces</w:t>
      </w:r>
      <w:r w:rsidR="0043779E">
        <w:t xml:space="preserve"> </w:t>
      </w:r>
      <w:r>
        <w:t>/</w:t>
      </w:r>
      <w:r w:rsidR="0043779E">
        <w:t xml:space="preserve"> </w:t>
      </w:r>
      <w:r>
        <w:t>Scripted Events</w:t>
      </w:r>
      <w:bookmarkEnd w:id="30"/>
    </w:p>
    <w:p w:rsidR="00A107C1" w:rsidRDefault="00A107C1" w:rsidP="00A107C1">
      <w:pPr>
        <w:pStyle w:val="Heading4"/>
      </w:pPr>
      <w:r>
        <w:t>Investigation Work</w:t>
      </w:r>
    </w:p>
    <w:p w:rsidR="00A107C1" w:rsidRDefault="00A107C1" w:rsidP="00A107C1">
      <w:r>
        <w:t xml:space="preserve">The first scripted set piece will be the investigation section where the player will be locked into the camp till all clues are found. When a clue has been found it will reveal narrative that expands the quest. In total three clues should be expected to be found till the player </w:t>
      </w:r>
      <w:r w:rsidR="000E45C5">
        <w:t xml:space="preserve">can </w:t>
      </w:r>
      <w:r>
        <w:t>continue.</w:t>
      </w:r>
    </w:p>
    <w:p w:rsidR="00A107C1" w:rsidRDefault="00A107C1" w:rsidP="00A107C1">
      <w:pPr>
        <w:pStyle w:val="Heading4"/>
      </w:pPr>
      <w:r>
        <w:t>Final Fight</w:t>
      </w:r>
    </w:p>
    <w:p w:rsidR="000E45C5" w:rsidRPr="000E45C5" w:rsidRDefault="00981817" w:rsidP="000E45C5">
      <w:r>
        <w:t>The final set piece will be a combat sequence with a number of enemies</w:t>
      </w:r>
      <w:r w:rsidR="00CF1903">
        <w:t>.</w:t>
      </w:r>
      <w:r w:rsidR="002442B7">
        <w:t xml:space="preserve"> This will serve as a finale and will allow the player to cast spells to defeat </w:t>
      </w:r>
      <w:r w:rsidR="00596F7D">
        <w:t>their</w:t>
      </w:r>
      <w:r w:rsidR="002442B7">
        <w:t xml:space="preserve"> enemies.</w:t>
      </w:r>
    </w:p>
    <w:p w:rsidR="008202C3" w:rsidRDefault="008202C3" w:rsidP="008202C3">
      <w:pPr>
        <w:pStyle w:val="Heading2"/>
      </w:pPr>
      <w:bookmarkStart w:id="31" w:name="_Toc472189632"/>
      <w:r>
        <w:t>Visual Development</w:t>
      </w:r>
      <w:bookmarkEnd w:id="31"/>
    </w:p>
    <w:p w:rsidR="009E6834" w:rsidRPr="009C02C8" w:rsidRDefault="009E6834" w:rsidP="009E6834">
      <w:r>
        <w:t>[INSERT VISUAL DEVELOPMENT SECTION]</w:t>
      </w:r>
    </w:p>
    <w:p w:rsidR="00F516F0" w:rsidRDefault="00F775A4" w:rsidP="00F775A4">
      <w:pPr>
        <w:pStyle w:val="Heading3"/>
      </w:pPr>
      <w:bookmarkStart w:id="32" w:name="_Toc472189633"/>
      <w:r>
        <w:t>Style Reference</w:t>
      </w:r>
      <w:bookmarkEnd w:id="32"/>
    </w:p>
    <w:p w:rsidR="00CC095B" w:rsidRDefault="00CC095B" w:rsidP="00CC095B">
      <w:r>
        <w:t>[INSERT STYLE SECTION]</w:t>
      </w:r>
    </w:p>
    <w:p w:rsidR="000E4424" w:rsidRDefault="000E4424" w:rsidP="00CC095B"/>
    <w:p w:rsidR="000E4424" w:rsidRPr="009C02C8" w:rsidRDefault="000E4424" w:rsidP="00CC095B"/>
    <w:p w:rsidR="00F775A4" w:rsidRPr="00F775A4" w:rsidRDefault="00F775A4" w:rsidP="00F775A4">
      <w:pPr>
        <w:pStyle w:val="Heading3"/>
      </w:pPr>
      <w:bookmarkStart w:id="33" w:name="_Toc472189634"/>
      <w:r w:rsidRPr="00F775A4">
        <w:t>Colour Palette</w:t>
      </w:r>
      <w:bookmarkEnd w:id="33"/>
    </w:p>
    <w:p w:rsidR="00CC095B" w:rsidRDefault="00CC095B" w:rsidP="00CC095B">
      <w:r>
        <w:t>[INSERT COLOUR SECTION]</w:t>
      </w:r>
    </w:p>
    <w:p w:rsidR="000E4424" w:rsidRDefault="000E4424" w:rsidP="00CC095B"/>
    <w:p w:rsidR="000E4424" w:rsidRPr="009C02C8" w:rsidRDefault="000E4424" w:rsidP="00CC095B"/>
    <w:p w:rsidR="00432373" w:rsidRPr="00F775A4" w:rsidRDefault="00432373" w:rsidP="00432373">
      <w:pPr>
        <w:pStyle w:val="Heading3"/>
      </w:pPr>
      <w:bookmarkStart w:id="34" w:name="_Toc472189635"/>
      <w:r>
        <w:t>Lighting</w:t>
      </w:r>
      <w:bookmarkEnd w:id="34"/>
    </w:p>
    <w:p w:rsidR="00CC095B" w:rsidRDefault="00CC095B" w:rsidP="00CC095B">
      <w:r>
        <w:t xml:space="preserve">[INSERT </w:t>
      </w:r>
      <w:r w:rsidR="00F02AE0">
        <w:t>LIGHTING</w:t>
      </w:r>
      <w:r>
        <w:t xml:space="preserve"> SECTION]</w:t>
      </w:r>
    </w:p>
    <w:p w:rsidR="000E4424" w:rsidRDefault="004269B0" w:rsidP="00CC095B">
      <w:r>
        <w:t xml:space="preserve">Because the player is going to a campsite it is fairly obvious that </w:t>
      </w:r>
      <w:bookmarkStart w:id="35" w:name="_GoBack"/>
      <w:bookmarkEnd w:id="35"/>
    </w:p>
    <w:p w:rsidR="000E4424" w:rsidRPr="009C02C8" w:rsidRDefault="000E4424" w:rsidP="00CC095B"/>
    <w:p w:rsidR="00BC14FA" w:rsidRDefault="00BC14FA" w:rsidP="00BC14FA">
      <w:pPr>
        <w:pStyle w:val="Heading2"/>
      </w:pPr>
      <w:bookmarkStart w:id="36" w:name="_Toc472189636"/>
      <w:r>
        <w:t>Top-Down Layout and concept art</w:t>
      </w:r>
      <w:bookmarkEnd w:id="36"/>
    </w:p>
    <w:p w:rsidR="00BC14FA" w:rsidRPr="00BC14FA" w:rsidRDefault="00040A36" w:rsidP="00BC14FA">
      <w:r>
        <w:t>Below you can find the layout of the level and screenshots of the current experimentation build which is just a playground for developing the scripts required to make the level an actual game.</w:t>
      </w:r>
      <w:r w:rsidR="00FB66E1">
        <w:t xml:space="preserve"> The level as you can see from the below screenshot has three sections, the path, the campsite and the enclave.</w:t>
      </w:r>
      <w:r w:rsidR="00DF41EF">
        <w:t xml:space="preserve"> The path is where you start out, after which you will arrive at the campsite and you will finish in the enclave when you will fight the monsters and end the level.</w:t>
      </w:r>
    </w:p>
    <w:p w:rsidR="00BC14FA" w:rsidRDefault="00171374" w:rsidP="00BC14FA">
      <w:pPr>
        <w:pStyle w:val="Heading3"/>
      </w:pPr>
      <w:bookmarkStart w:id="37" w:name="_Toc472189637"/>
      <w:r>
        <w:rPr>
          <w:rFonts w:asciiTheme="minorHAnsi" w:eastAsiaTheme="minorEastAsia" w:hAnsiTheme="minorHAnsi" w:cstheme="minorBidi"/>
          <w:noProof/>
          <w:color w:val="455F51" w:themeColor="text2"/>
          <w:lang w:eastAsia="en-GB"/>
        </w:rPr>
        <w:lastRenderedPageBreak/>
        <w:drawing>
          <wp:anchor distT="0" distB="0" distL="114300" distR="114300" simplePos="0" relativeHeight="251662336" behindDoc="0" locked="0" layoutInCell="1" allowOverlap="1" wp14:anchorId="24BD97CB" wp14:editId="187519FF">
            <wp:simplePos x="0" y="0"/>
            <wp:positionH relativeFrom="margin">
              <wp:align>center</wp:align>
            </wp:positionH>
            <wp:positionV relativeFrom="paragraph">
              <wp:posOffset>438150</wp:posOffset>
            </wp:positionV>
            <wp:extent cx="5210175" cy="3603625"/>
            <wp:effectExtent l="171450" t="171450" r="200025" b="1873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36036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BC14FA">
        <w:t>Level Layout</w:t>
      </w:r>
      <w:bookmarkEnd w:id="37"/>
    </w:p>
    <w:p w:rsidR="00171374" w:rsidRDefault="00171374" w:rsidP="00BC14FA">
      <w:pPr>
        <w:pStyle w:val="Heading3"/>
      </w:pPr>
    </w:p>
    <w:p w:rsidR="00BC14FA" w:rsidRDefault="00BC14FA" w:rsidP="00BC14FA">
      <w:pPr>
        <w:pStyle w:val="Heading3"/>
      </w:pPr>
      <w:bookmarkStart w:id="38" w:name="_Toc472189638"/>
      <w:r>
        <w:t>Screenshots</w:t>
      </w:r>
      <w:bookmarkEnd w:id="38"/>
    </w:p>
    <w:p w:rsidR="000F1510" w:rsidRDefault="00171374" w:rsidP="00171374">
      <w:pPr>
        <w:pStyle w:val="Heading3"/>
        <w:jc w:val="center"/>
      </w:pPr>
      <w:bookmarkStart w:id="39" w:name="_Toc472189639"/>
      <w:r>
        <w:rPr>
          <w:rFonts w:asciiTheme="minorHAnsi" w:eastAsiaTheme="minorEastAsia" w:hAnsiTheme="minorHAnsi" w:cstheme="minorBidi"/>
          <w:noProof/>
          <w:color w:val="455F51" w:themeColor="text2"/>
          <w:lang w:eastAsia="en-GB"/>
        </w:rPr>
        <w:drawing>
          <wp:inline distT="0" distB="0" distL="0" distR="0" wp14:anchorId="5F72F78B" wp14:editId="588F7A45">
            <wp:extent cx="5210175" cy="3603704"/>
            <wp:effectExtent l="133350" t="114300" r="142875" b="1682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901" cy="36048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C14FA" w:rsidRDefault="00BC14FA" w:rsidP="000F1510">
      <w:pPr>
        <w:pStyle w:val="Heading3"/>
      </w:pPr>
      <w:r>
        <w:lastRenderedPageBreak/>
        <w:t>Engine</w:t>
      </w:r>
      <w:bookmarkEnd w:id="39"/>
    </w:p>
    <w:p w:rsidR="003B667A" w:rsidRDefault="003D7087" w:rsidP="00F775A4">
      <w:r>
        <w:t>To build the game I will be using the Unity game engine.</w:t>
      </w:r>
      <w:r w:rsidR="00FA4F5F">
        <w:t xml:space="preserve"> One reason for this is because I am familiar with the engine itself. In </w:t>
      </w:r>
      <w:r w:rsidR="002B74FB">
        <w:t>fact,</w:t>
      </w:r>
      <w:r w:rsidR="00FA4F5F">
        <w:t xml:space="preserve"> I tried using</w:t>
      </w:r>
      <w:r w:rsidR="00B101E8">
        <w:t xml:space="preserve"> it before coming to university, so I am very comfortable with it.</w:t>
      </w:r>
      <w:r w:rsidR="002B74FB">
        <w:t xml:space="preserve"> It is also a very popular engine which mean it has great community and no shortage of books and online media to help you through using the engine. Another big sell for me is the asset store which I have used to get basic models and it works great allowing me to spend my time on the game itself and not the assets needing to be created.</w:t>
      </w:r>
    </w:p>
    <w:p w:rsidR="003B667A" w:rsidRDefault="003B667A" w:rsidP="00F775A4"/>
    <w:p w:rsidR="003B667A" w:rsidRDefault="003B667A" w:rsidP="00F775A4"/>
    <w:p w:rsidR="003B667A" w:rsidRDefault="003B667A" w:rsidP="00F775A4"/>
    <w:p w:rsidR="003B667A" w:rsidRDefault="003B667A" w:rsidP="00F775A4"/>
    <w:p w:rsidR="003B667A" w:rsidRDefault="003B667A" w:rsidP="00F775A4"/>
    <w:p w:rsidR="003B667A" w:rsidRDefault="003B667A" w:rsidP="00F775A4"/>
    <w:p w:rsidR="001C2988" w:rsidRDefault="001C2988" w:rsidP="00F775A4"/>
    <w:p w:rsidR="001C2988" w:rsidRDefault="001C2988" w:rsidP="00F775A4"/>
    <w:p w:rsidR="001C2988" w:rsidRDefault="001C2988" w:rsidP="00F775A4"/>
    <w:p w:rsidR="001C2988" w:rsidRDefault="001C2988" w:rsidP="00F775A4"/>
    <w:p w:rsidR="001C2988" w:rsidRDefault="001C2988" w:rsidP="00F775A4"/>
    <w:p w:rsidR="001C2988" w:rsidRDefault="001C2988" w:rsidP="00F775A4"/>
    <w:p w:rsidR="001C2988" w:rsidRDefault="001C2988" w:rsidP="00F775A4"/>
    <w:p w:rsidR="001C2988" w:rsidRDefault="001C2988" w:rsidP="00F775A4"/>
    <w:p w:rsidR="00171374" w:rsidRDefault="00171374" w:rsidP="00F775A4"/>
    <w:p w:rsidR="00442124" w:rsidRDefault="00442124" w:rsidP="00F775A4"/>
    <w:p w:rsidR="00442124" w:rsidRDefault="00442124" w:rsidP="00F775A4"/>
    <w:p w:rsidR="00442124" w:rsidRDefault="00442124" w:rsidP="00F775A4"/>
    <w:p w:rsidR="00442124" w:rsidRDefault="00442124" w:rsidP="00F775A4"/>
    <w:p w:rsidR="00442124" w:rsidRDefault="00442124" w:rsidP="00F775A4"/>
    <w:p w:rsidR="00171374" w:rsidRDefault="00171374" w:rsidP="00F775A4"/>
    <w:p w:rsidR="001C2988" w:rsidRDefault="001C2988" w:rsidP="00F775A4"/>
    <w:p w:rsidR="009B71C3" w:rsidRDefault="009B71C3" w:rsidP="009B71C3">
      <w:pPr>
        <w:pStyle w:val="Heading1"/>
      </w:pPr>
      <w:bookmarkStart w:id="40" w:name="_Toc472189641"/>
      <w:r>
        <w:lastRenderedPageBreak/>
        <w:t>Project Planning and Control</w:t>
      </w:r>
      <w:bookmarkEnd w:id="40"/>
    </w:p>
    <w:p w:rsidR="00994AEE" w:rsidRDefault="00381B8D" w:rsidP="002C1E03">
      <w:r>
        <w:t>To make sure the level is built on time and has a level of polish I have built out a solid plan to make sure enough time is set aside to accomplish these goals</w:t>
      </w:r>
      <w:r w:rsidR="00C14536">
        <w:t>.</w:t>
      </w:r>
    </w:p>
    <w:p w:rsidR="00C57763" w:rsidRDefault="00C57763" w:rsidP="00C57763">
      <w:pPr>
        <w:pStyle w:val="Heading2"/>
      </w:pPr>
      <w:bookmarkStart w:id="41" w:name="_Toc472189642"/>
      <w:r>
        <w:t>Allocation of tasks</w:t>
      </w:r>
      <w:bookmarkEnd w:id="41"/>
    </w:p>
    <w:p w:rsidR="00C57763" w:rsidRDefault="00C57763" w:rsidP="002C1E03">
      <w:r>
        <w:t>As I am doing the project individually there will be no need to allocate tasks as I will be doing all tasks myself. However, I will say the reason I</w:t>
      </w:r>
      <w:r w:rsidR="005859C9">
        <w:t xml:space="preserve"> choose to do it </w:t>
      </w:r>
      <w:r>
        <w:t>individually was to make sure I had full creative control over the level and had a work schedule that was adapted to my needs as well. With both of these requirements met I am sure that I will produce a level that is up to a standard that both the marker and myself will approve of.</w:t>
      </w:r>
    </w:p>
    <w:p w:rsidR="00C437B7" w:rsidRDefault="00C437B7" w:rsidP="00C437B7">
      <w:pPr>
        <w:pStyle w:val="Heading2"/>
      </w:pPr>
      <w:bookmarkStart w:id="42" w:name="_Toc472189643"/>
      <w:r>
        <w:t>Project plan</w:t>
      </w:r>
      <w:bookmarkEnd w:id="42"/>
    </w:p>
    <w:p w:rsidR="00FA2C53" w:rsidRDefault="00FA2C53" w:rsidP="00C437B7">
      <w:r>
        <w:t>I have split up the project into three stages.</w:t>
      </w:r>
    </w:p>
    <w:p w:rsidR="000132AF" w:rsidRDefault="007E376F" w:rsidP="000132AF">
      <w:pPr>
        <w:pStyle w:val="Heading4"/>
        <w:rPr>
          <w:rFonts w:asciiTheme="minorHAnsi" w:eastAsiaTheme="minorEastAsia" w:hAnsiTheme="minorHAnsi" w:cstheme="minorBidi"/>
          <w:i w:val="0"/>
          <w:iCs w:val="0"/>
          <w:color w:val="455F51" w:themeColor="text2"/>
        </w:rPr>
      </w:pPr>
      <w:r>
        <w:t xml:space="preserve">Pre Development </w:t>
      </w:r>
      <w:r w:rsidR="002C231F">
        <w:t>Experimentation</w:t>
      </w:r>
      <w:r w:rsidR="00DE2D19">
        <w:t xml:space="preserve"> Stage</w:t>
      </w:r>
    </w:p>
    <w:p w:rsidR="000132AF" w:rsidRDefault="000B5ED6" w:rsidP="000132AF">
      <w:r>
        <w:t>In this stage which took place in January I have acquired the assets required to build the level. What’s more I have also trialled the basic controls and had basic unity scripts in place to do more complex work such as cast spell</w:t>
      </w:r>
      <w:r w:rsidR="00E30127">
        <w:t>s</w:t>
      </w:r>
      <w:r>
        <w:t>.</w:t>
      </w:r>
      <w:r w:rsidR="00E30127">
        <w:t xml:space="preserve"> This was done to ensure that the level was not out of the scope of my ability.</w:t>
      </w:r>
    </w:p>
    <w:p w:rsidR="002C231F" w:rsidRDefault="00EC65BE" w:rsidP="002C231F">
      <w:pPr>
        <w:pStyle w:val="Heading4"/>
      </w:pPr>
      <w:r>
        <w:t>Implementation</w:t>
      </w:r>
      <w:r w:rsidR="002C231F">
        <w:t xml:space="preserve"> Stage</w:t>
      </w:r>
    </w:p>
    <w:p w:rsidR="002C231F" w:rsidRDefault="00631C15" w:rsidP="002C231F">
      <w:r>
        <w:t>After the submission of this report begins the implementation stage where I will seek to integrate the pre development work into the level designed and set pieces.</w:t>
      </w:r>
    </w:p>
    <w:p w:rsidR="002C231F" w:rsidRDefault="00EC65BE" w:rsidP="00EC65BE">
      <w:pPr>
        <w:pStyle w:val="Heading4"/>
      </w:pPr>
      <w:r>
        <w:t>Maintenance &amp; Testing</w:t>
      </w:r>
      <w:r w:rsidR="00DE2D19">
        <w:t xml:space="preserve"> Stage</w:t>
      </w:r>
    </w:p>
    <w:p w:rsidR="006433BA" w:rsidRDefault="007C33E7" w:rsidP="007C33E7">
      <w:r>
        <w:t>The final phase of development will be the testing and maintenance stage where we I will thoroughly test the level and make sure it is in good working order.</w:t>
      </w:r>
      <w:r w:rsidR="00A7649C">
        <w:t xml:space="preserve"> I will also </w:t>
      </w:r>
      <w:r w:rsidR="00593B62">
        <w:t>have added</w:t>
      </w:r>
      <w:r w:rsidR="00A7649C">
        <w:t xml:space="preserve"> any finishing touches as well including a main menu, about section and anything else I would feel would improve the </w:t>
      </w:r>
      <w:r w:rsidR="0016667E">
        <w:t>professional</w:t>
      </w:r>
      <w:r w:rsidR="00A7649C">
        <w:t xml:space="preserve"> feel of the game.</w:t>
      </w:r>
    </w:p>
    <w:p w:rsidR="00C437B7" w:rsidRDefault="00531969" w:rsidP="00C437B7">
      <w:pPr>
        <w:pStyle w:val="Heading2"/>
      </w:pPr>
      <w:bookmarkStart w:id="43" w:name="_Toc472189644"/>
      <w:r>
        <w:t>Duration, Start and E</w:t>
      </w:r>
      <w:r w:rsidR="00C437B7">
        <w:t>nd dates</w:t>
      </w:r>
      <w:bookmarkEnd w:id="43"/>
    </w:p>
    <w:p w:rsidR="00C437B7" w:rsidRDefault="00593B62" w:rsidP="00C437B7">
      <w:r>
        <w:t>The previous mentions stages have the following dates attached to them.</w:t>
      </w:r>
    </w:p>
    <w:p w:rsidR="00635810" w:rsidRDefault="00635810" w:rsidP="00635810">
      <w:pPr>
        <w:pStyle w:val="ListParagraph"/>
        <w:numPr>
          <w:ilvl w:val="0"/>
          <w:numId w:val="22"/>
        </w:numPr>
      </w:pPr>
      <w:r>
        <w:t>Pre Development Stage – 12</w:t>
      </w:r>
      <w:r w:rsidRPr="00635810">
        <w:rPr>
          <w:vertAlign w:val="superscript"/>
        </w:rPr>
        <w:t>th</w:t>
      </w:r>
      <w:r>
        <w:t xml:space="preserve"> January till 1</w:t>
      </w:r>
      <w:r w:rsidRPr="00635810">
        <w:rPr>
          <w:vertAlign w:val="superscript"/>
        </w:rPr>
        <w:t>st</w:t>
      </w:r>
      <w:r>
        <w:t xml:space="preserve"> of February</w:t>
      </w:r>
    </w:p>
    <w:p w:rsidR="00635810" w:rsidRDefault="00635810" w:rsidP="00635810">
      <w:pPr>
        <w:pStyle w:val="ListParagraph"/>
        <w:numPr>
          <w:ilvl w:val="0"/>
          <w:numId w:val="22"/>
        </w:numPr>
      </w:pPr>
      <w:r>
        <w:t>Implementation Stage – 1</w:t>
      </w:r>
      <w:r w:rsidRPr="00635810">
        <w:rPr>
          <w:vertAlign w:val="superscript"/>
        </w:rPr>
        <w:t>st</w:t>
      </w:r>
      <w:r>
        <w:t xml:space="preserve"> February till 1</w:t>
      </w:r>
      <w:r w:rsidRPr="00635810">
        <w:rPr>
          <w:vertAlign w:val="superscript"/>
        </w:rPr>
        <w:t>st</w:t>
      </w:r>
      <w:r>
        <w:t xml:space="preserve"> March</w:t>
      </w:r>
    </w:p>
    <w:p w:rsidR="00635810" w:rsidRPr="00BC14FA" w:rsidRDefault="00635810" w:rsidP="00635810">
      <w:pPr>
        <w:pStyle w:val="ListParagraph"/>
        <w:numPr>
          <w:ilvl w:val="0"/>
          <w:numId w:val="22"/>
        </w:numPr>
      </w:pPr>
      <w:r>
        <w:t>Maintenance &amp; Testing Stage – 1</w:t>
      </w:r>
      <w:r w:rsidRPr="00635810">
        <w:rPr>
          <w:vertAlign w:val="superscript"/>
        </w:rPr>
        <w:t>st</w:t>
      </w:r>
      <w:r>
        <w:t xml:space="preserve"> of March till 31</w:t>
      </w:r>
      <w:r w:rsidRPr="00635810">
        <w:rPr>
          <w:vertAlign w:val="superscript"/>
        </w:rPr>
        <w:t>st</w:t>
      </w:r>
      <w:r>
        <w:t xml:space="preserve"> of March</w:t>
      </w:r>
    </w:p>
    <w:p w:rsidR="00C437B7" w:rsidRDefault="00F86475" w:rsidP="00C437B7">
      <w:pPr>
        <w:pStyle w:val="Heading2"/>
      </w:pPr>
      <w:bookmarkStart w:id="44" w:name="_Toc472189645"/>
      <w:r>
        <w:t>T</w:t>
      </w:r>
      <w:r w:rsidR="00C437B7">
        <w:t>asks and sub-tasks</w:t>
      </w:r>
      <w:bookmarkEnd w:id="44"/>
    </w:p>
    <w:p w:rsidR="00C437B7" w:rsidRDefault="006433BA" w:rsidP="00C437B7">
      <w:r>
        <w:t>Tasks and sub tasks are evenly split into the three stages discussed. To see a full breakdown of the timing for the tasks you can see a Gantt chart in the next section.</w:t>
      </w:r>
    </w:p>
    <w:p w:rsidR="006433BA" w:rsidRDefault="006433BA" w:rsidP="006433BA">
      <w:pPr>
        <w:pStyle w:val="Heading5"/>
      </w:pPr>
      <w:r>
        <w:t>Pre Development Experimentation Stage</w:t>
      </w:r>
    </w:p>
    <w:p w:rsidR="006433BA" w:rsidRDefault="007D07BD" w:rsidP="00E57365">
      <w:pPr>
        <w:pStyle w:val="ListParagraph"/>
        <w:numPr>
          <w:ilvl w:val="0"/>
          <w:numId w:val="23"/>
        </w:numPr>
      </w:pPr>
      <w:r>
        <w:t>Acquire Assets</w:t>
      </w:r>
      <w:r w:rsidR="00E57365">
        <w:tab/>
      </w:r>
    </w:p>
    <w:p w:rsidR="00E57365" w:rsidRDefault="007D07BD" w:rsidP="00E57365">
      <w:pPr>
        <w:pStyle w:val="ListParagraph"/>
        <w:numPr>
          <w:ilvl w:val="1"/>
          <w:numId w:val="23"/>
        </w:numPr>
      </w:pPr>
      <w:r>
        <w:t>Get terrain models e.g. Trees, grass, rocks,</w:t>
      </w:r>
    </w:p>
    <w:p w:rsidR="00E57365" w:rsidRDefault="007D07BD" w:rsidP="00E57365">
      <w:pPr>
        <w:pStyle w:val="ListParagraph"/>
        <w:numPr>
          <w:ilvl w:val="1"/>
          <w:numId w:val="23"/>
        </w:numPr>
      </w:pPr>
      <w:r>
        <w:t>Download music</w:t>
      </w:r>
    </w:p>
    <w:p w:rsidR="00E57365" w:rsidRDefault="007D07BD" w:rsidP="00E57365">
      <w:pPr>
        <w:pStyle w:val="ListParagraph"/>
        <w:numPr>
          <w:ilvl w:val="0"/>
          <w:numId w:val="23"/>
        </w:numPr>
      </w:pPr>
      <w:r>
        <w:t>Develop Mechanics</w:t>
      </w:r>
    </w:p>
    <w:p w:rsidR="00E57365" w:rsidRDefault="000E4424" w:rsidP="00E57365">
      <w:pPr>
        <w:pStyle w:val="ListParagraph"/>
        <w:numPr>
          <w:ilvl w:val="1"/>
          <w:numId w:val="23"/>
        </w:numPr>
      </w:pPr>
      <w:r>
        <w:t xml:space="preserve">Implement </w:t>
      </w:r>
      <w:r w:rsidR="002010AD">
        <w:t>spell casting mechanics</w:t>
      </w:r>
    </w:p>
    <w:p w:rsidR="002A4F8A" w:rsidRDefault="002A4F8A" w:rsidP="00E57365">
      <w:pPr>
        <w:pStyle w:val="ListParagraph"/>
        <w:numPr>
          <w:ilvl w:val="1"/>
          <w:numId w:val="23"/>
        </w:numPr>
      </w:pPr>
      <w:r>
        <w:t>Implement openable chests</w:t>
      </w:r>
    </w:p>
    <w:p w:rsidR="00C84082" w:rsidRDefault="00C84082" w:rsidP="00E57365">
      <w:pPr>
        <w:pStyle w:val="ListParagraph"/>
        <w:numPr>
          <w:ilvl w:val="1"/>
          <w:numId w:val="23"/>
        </w:numPr>
      </w:pPr>
      <w:r>
        <w:t xml:space="preserve">Implement </w:t>
      </w:r>
      <w:r w:rsidR="00415CAE">
        <w:t>clue mechanics</w:t>
      </w:r>
    </w:p>
    <w:p w:rsidR="00FE2162" w:rsidRDefault="00FE2162" w:rsidP="00FE2162">
      <w:pPr>
        <w:pStyle w:val="Heading5"/>
      </w:pPr>
      <w:r>
        <w:lastRenderedPageBreak/>
        <w:t>Implementation Stage</w:t>
      </w:r>
    </w:p>
    <w:p w:rsidR="00FE2162" w:rsidRDefault="003A7237" w:rsidP="00FE2162">
      <w:pPr>
        <w:pStyle w:val="ListParagraph"/>
        <w:numPr>
          <w:ilvl w:val="0"/>
          <w:numId w:val="24"/>
        </w:numPr>
      </w:pPr>
      <w:r>
        <w:t>Implement level in unity</w:t>
      </w:r>
    </w:p>
    <w:p w:rsidR="00FE2162" w:rsidRDefault="000F35AB" w:rsidP="00FE2162">
      <w:pPr>
        <w:pStyle w:val="ListParagraph"/>
        <w:numPr>
          <w:ilvl w:val="1"/>
          <w:numId w:val="24"/>
        </w:numPr>
      </w:pPr>
      <w:r>
        <w:t>Place campsite</w:t>
      </w:r>
    </w:p>
    <w:p w:rsidR="00FE2162" w:rsidRDefault="000F35AB" w:rsidP="00FE2162">
      <w:pPr>
        <w:pStyle w:val="ListParagraph"/>
        <w:numPr>
          <w:ilvl w:val="1"/>
          <w:numId w:val="24"/>
        </w:numPr>
      </w:pPr>
      <w:r>
        <w:t>Create enclave</w:t>
      </w:r>
    </w:p>
    <w:p w:rsidR="000F35AB" w:rsidRDefault="00CF4D9D" w:rsidP="00FE2162">
      <w:pPr>
        <w:pStyle w:val="ListParagraph"/>
        <w:numPr>
          <w:ilvl w:val="1"/>
          <w:numId w:val="24"/>
        </w:numPr>
      </w:pPr>
      <w:r>
        <w:t>Add pathways</w:t>
      </w:r>
    </w:p>
    <w:p w:rsidR="00145A2D" w:rsidRDefault="00145A2D" w:rsidP="00FE2162">
      <w:pPr>
        <w:pStyle w:val="ListParagraph"/>
        <w:numPr>
          <w:ilvl w:val="1"/>
          <w:numId w:val="24"/>
        </w:numPr>
      </w:pPr>
      <w:r>
        <w:t>Add terrain features</w:t>
      </w:r>
    </w:p>
    <w:p w:rsidR="00FE2162" w:rsidRDefault="00FC2A46" w:rsidP="00FE2162">
      <w:pPr>
        <w:pStyle w:val="ListParagraph"/>
        <w:numPr>
          <w:ilvl w:val="0"/>
          <w:numId w:val="24"/>
        </w:numPr>
      </w:pPr>
      <w:r>
        <w:t>Add Controls</w:t>
      </w:r>
    </w:p>
    <w:p w:rsidR="00FE2162" w:rsidRDefault="006C7018" w:rsidP="00FE2162">
      <w:pPr>
        <w:pStyle w:val="ListParagraph"/>
        <w:numPr>
          <w:ilvl w:val="1"/>
          <w:numId w:val="24"/>
        </w:numPr>
      </w:pPr>
      <w:r>
        <w:t>Implement PC controls</w:t>
      </w:r>
    </w:p>
    <w:p w:rsidR="006C7018" w:rsidRDefault="00C37562" w:rsidP="00FE2162">
      <w:pPr>
        <w:pStyle w:val="ListParagraph"/>
        <w:numPr>
          <w:ilvl w:val="1"/>
          <w:numId w:val="24"/>
        </w:numPr>
      </w:pPr>
      <w:r>
        <w:t>Refine PC controls</w:t>
      </w:r>
    </w:p>
    <w:p w:rsidR="00151381" w:rsidRDefault="00151381" w:rsidP="00151381">
      <w:pPr>
        <w:pStyle w:val="ListParagraph"/>
        <w:numPr>
          <w:ilvl w:val="0"/>
          <w:numId w:val="24"/>
        </w:numPr>
      </w:pPr>
      <w:r>
        <w:t>Implement UI Items</w:t>
      </w:r>
    </w:p>
    <w:p w:rsidR="00151381" w:rsidRDefault="00151381" w:rsidP="00151381">
      <w:pPr>
        <w:pStyle w:val="ListParagraph"/>
        <w:numPr>
          <w:ilvl w:val="1"/>
          <w:numId w:val="24"/>
        </w:numPr>
      </w:pPr>
      <w:r>
        <w:t>Add Menu</w:t>
      </w:r>
    </w:p>
    <w:p w:rsidR="00151381" w:rsidRDefault="00151381" w:rsidP="00151381">
      <w:pPr>
        <w:pStyle w:val="ListParagraph"/>
        <w:numPr>
          <w:ilvl w:val="1"/>
          <w:numId w:val="24"/>
        </w:numPr>
      </w:pPr>
      <w:r>
        <w:t>Add Narrative Dialogs</w:t>
      </w:r>
    </w:p>
    <w:p w:rsidR="00DC6859" w:rsidRDefault="00DC6859" w:rsidP="00DC6859">
      <w:pPr>
        <w:pStyle w:val="ListParagraph"/>
        <w:numPr>
          <w:ilvl w:val="0"/>
          <w:numId w:val="24"/>
        </w:numPr>
      </w:pPr>
      <w:r>
        <w:t>Add Scenes</w:t>
      </w:r>
    </w:p>
    <w:p w:rsidR="00DC6859" w:rsidRDefault="00DC6859" w:rsidP="00DC6859">
      <w:pPr>
        <w:pStyle w:val="ListParagraph"/>
        <w:numPr>
          <w:ilvl w:val="1"/>
          <w:numId w:val="24"/>
        </w:numPr>
      </w:pPr>
      <w:r>
        <w:t>Add Menu Scene</w:t>
      </w:r>
    </w:p>
    <w:p w:rsidR="00DC6859" w:rsidRDefault="00DC6859" w:rsidP="00DC6859">
      <w:pPr>
        <w:pStyle w:val="ListParagraph"/>
        <w:numPr>
          <w:ilvl w:val="1"/>
          <w:numId w:val="24"/>
        </w:numPr>
      </w:pPr>
      <w:r>
        <w:t>Add About Scene</w:t>
      </w:r>
    </w:p>
    <w:p w:rsidR="00DC6859" w:rsidRPr="006433BA" w:rsidRDefault="00DC6859" w:rsidP="00DC6859">
      <w:pPr>
        <w:pStyle w:val="ListParagraph"/>
        <w:numPr>
          <w:ilvl w:val="1"/>
          <w:numId w:val="24"/>
        </w:numPr>
      </w:pPr>
      <w:r>
        <w:t>Add Showcase Scene</w:t>
      </w:r>
    </w:p>
    <w:p w:rsidR="006E6A04" w:rsidRDefault="006E6A04" w:rsidP="006E6A04">
      <w:pPr>
        <w:pStyle w:val="Heading5"/>
      </w:pPr>
      <w:r>
        <w:t>Maintenance and Testing Stage</w:t>
      </w:r>
    </w:p>
    <w:p w:rsidR="006E6A04" w:rsidRDefault="00151381" w:rsidP="006E6A04">
      <w:pPr>
        <w:pStyle w:val="ListParagraph"/>
        <w:numPr>
          <w:ilvl w:val="0"/>
          <w:numId w:val="25"/>
        </w:numPr>
      </w:pPr>
      <w:r>
        <w:t>QA Testing</w:t>
      </w:r>
    </w:p>
    <w:p w:rsidR="006E6A04" w:rsidRDefault="00151381" w:rsidP="006E6A04">
      <w:pPr>
        <w:pStyle w:val="ListParagraph"/>
        <w:numPr>
          <w:ilvl w:val="1"/>
          <w:numId w:val="25"/>
        </w:numPr>
      </w:pPr>
      <w:r>
        <w:t>Identify bugs</w:t>
      </w:r>
    </w:p>
    <w:p w:rsidR="006E6A04" w:rsidRDefault="00151381" w:rsidP="006E6A04">
      <w:pPr>
        <w:pStyle w:val="ListParagraph"/>
        <w:numPr>
          <w:ilvl w:val="1"/>
          <w:numId w:val="25"/>
        </w:numPr>
      </w:pPr>
      <w:r>
        <w:t>Fix bugs</w:t>
      </w:r>
    </w:p>
    <w:p w:rsidR="006E6A04" w:rsidRDefault="0051441C" w:rsidP="006E6A04">
      <w:pPr>
        <w:pStyle w:val="ListParagraph"/>
        <w:numPr>
          <w:ilvl w:val="0"/>
          <w:numId w:val="25"/>
        </w:numPr>
      </w:pPr>
      <w:r>
        <w:t>Final Polish</w:t>
      </w:r>
    </w:p>
    <w:p w:rsidR="00FE2162" w:rsidRPr="006433BA" w:rsidRDefault="0051441C" w:rsidP="00FE2162">
      <w:pPr>
        <w:pStyle w:val="ListParagraph"/>
        <w:numPr>
          <w:ilvl w:val="1"/>
          <w:numId w:val="25"/>
        </w:numPr>
      </w:pPr>
      <w:r>
        <w:t>Reserved for any last adjustments</w:t>
      </w:r>
    </w:p>
    <w:p w:rsidR="00C437B7" w:rsidRDefault="00F86475" w:rsidP="00C437B7">
      <w:pPr>
        <w:pStyle w:val="Heading2"/>
      </w:pPr>
      <w:bookmarkStart w:id="45" w:name="_Toc472189646"/>
      <w:r>
        <w:t>G</w:t>
      </w:r>
      <w:r w:rsidR="00C437B7">
        <w:t>antt chart</w:t>
      </w:r>
      <w:bookmarkEnd w:id="45"/>
    </w:p>
    <w:p w:rsidR="00E81F33" w:rsidRDefault="00E81F33" w:rsidP="00E81F33">
      <w:r>
        <w:t xml:space="preserve">Find </w:t>
      </w:r>
      <w:r w:rsidR="00BA218A">
        <w:t>below</w:t>
      </w:r>
      <w:r>
        <w:t xml:space="preserve"> the Gantt chart I will be using to coordinate my progress on this project.</w:t>
      </w:r>
      <w:r w:rsidR="00CE5E0C">
        <w:t xml:space="preserve"> I took all the tasks across the three stages and mapped them into the Gantt chart to better track and manage my progress.</w:t>
      </w:r>
    </w:p>
    <w:p w:rsidR="0083484E" w:rsidRPr="00E81F33" w:rsidRDefault="0083484E" w:rsidP="00E81F33">
      <w:r>
        <w:rPr>
          <w:noProof/>
          <w:lang w:eastAsia="en-GB"/>
        </w:rPr>
        <w:drawing>
          <wp:anchor distT="0" distB="0" distL="114300" distR="114300" simplePos="0" relativeHeight="251663360" behindDoc="1" locked="0" layoutInCell="1" allowOverlap="1" wp14:anchorId="333EAC51" wp14:editId="06658136">
            <wp:simplePos x="0" y="0"/>
            <wp:positionH relativeFrom="margin">
              <wp:posOffset>504908</wp:posOffset>
            </wp:positionH>
            <wp:positionV relativeFrom="paragraph">
              <wp:posOffset>93925</wp:posOffset>
            </wp:positionV>
            <wp:extent cx="5685155" cy="3347720"/>
            <wp:effectExtent l="114300" t="114300" r="125095" b="138430"/>
            <wp:wrapTight wrapText="bothSides">
              <wp:wrapPolygon edited="0">
                <wp:start x="-434" y="-737"/>
                <wp:lineTo x="-434" y="22370"/>
                <wp:lineTo x="22003" y="22370"/>
                <wp:lineTo x="21931" y="-737"/>
                <wp:lineTo x="-434" y="-737"/>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5155" cy="3347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C437B7" w:rsidRDefault="00F86475" w:rsidP="00E81F33">
      <w:pPr>
        <w:pStyle w:val="Heading2"/>
      </w:pPr>
      <w:bookmarkStart w:id="46" w:name="_Toc472189647"/>
      <w:r>
        <w:lastRenderedPageBreak/>
        <w:t>P</w:t>
      </w:r>
      <w:r w:rsidR="005C78A6">
        <w:t>rocess description</w:t>
      </w:r>
      <w:bookmarkEnd w:id="46"/>
    </w:p>
    <w:p w:rsidR="00C437B7" w:rsidRDefault="00443492" w:rsidP="002C1E03">
      <w:r>
        <w:t>To summarize, at the time you will be reading this report the pre development stage will have finished and I will have moved into the development stage with hopefully good progress made.</w:t>
      </w:r>
      <w:r w:rsidR="006E6870">
        <w:t xml:space="preserve"> All major work should have been completed by the start of March leaving a good window open for polish opportunities and bug fixes.</w:t>
      </w:r>
      <w:r w:rsidR="002E38DD">
        <w:t xml:space="preserve"> This design and plan gives me enough room for manoeuvrability to adapt to challenges I will face and will certainly culminate in a fantastic level at the end.</w:t>
      </w:r>
    </w:p>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D57E29" w:rsidRDefault="00D57E29" w:rsidP="002C1E03"/>
    <w:p w:rsidR="00F230F4" w:rsidRDefault="00F230F4" w:rsidP="00F230F4">
      <w:pPr>
        <w:pStyle w:val="Heading1"/>
      </w:pPr>
      <w:bookmarkStart w:id="47" w:name="_Toc472189648"/>
      <w:r>
        <w:lastRenderedPageBreak/>
        <w:t>Playtesting</w:t>
      </w:r>
      <w:bookmarkEnd w:id="47"/>
    </w:p>
    <w:p w:rsidR="00EB4FA1" w:rsidRDefault="005622FD" w:rsidP="00EB4FA1">
      <w:r>
        <w:t>To ensure that the level is effective in setting out the main gameplay mechanics and to get feedback on the general level design I will seek user feedback the way to do will be listed below.</w:t>
      </w:r>
    </w:p>
    <w:p w:rsidR="00973CB5" w:rsidRDefault="0073700C" w:rsidP="0073700C">
      <w:pPr>
        <w:pStyle w:val="Heading2"/>
      </w:pPr>
      <w:bookmarkStart w:id="48" w:name="_Toc472189649"/>
      <w:r>
        <w:t>Method</w:t>
      </w:r>
      <w:bookmarkEnd w:id="48"/>
    </w:p>
    <w:p w:rsidR="00B7766A" w:rsidRDefault="004768E6" w:rsidP="00B7766A">
      <w:r>
        <w:t>To gain user feedback I aim to have a single sheet feedback survey that addresses questions on the basic gameplay elements and asks for general feedback as well.</w:t>
      </w:r>
    </w:p>
    <w:p w:rsidR="00B7766A" w:rsidRDefault="00B7766A" w:rsidP="00B7766A">
      <w:pPr>
        <w:pStyle w:val="Heading2"/>
      </w:pPr>
      <w:bookmarkStart w:id="49" w:name="_Toc472189650"/>
      <w:r>
        <w:t>Outcomes</w:t>
      </w:r>
      <w:bookmarkEnd w:id="49"/>
    </w:p>
    <w:p w:rsidR="00B7766A" w:rsidRDefault="004768E6" w:rsidP="00B7766A">
      <w:r>
        <w:t>Upon playing the level I feel like the player should have the following reactions.</w:t>
      </w:r>
    </w:p>
    <w:p w:rsidR="004A2F66" w:rsidRDefault="004A2F66" w:rsidP="004A2F66">
      <w:pPr>
        <w:pStyle w:val="ListParagraph"/>
        <w:numPr>
          <w:ilvl w:val="0"/>
          <w:numId w:val="26"/>
        </w:numPr>
      </w:pPr>
      <w:r>
        <w:t>Should have enjoyed the multipart quest line</w:t>
      </w:r>
    </w:p>
    <w:p w:rsidR="004A2F66" w:rsidRDefault="004A2F66" w:rsidP="004A2F66">
      <w:pPr>
        <w:pStyle w:val="ListParagraph"/>
        <w:numPr>
          <w:ilvl w:val="0"/>
          <w:numId w:val="26"/>
        </w:numPr>
      </w:pPr>
      <w:r>
        <w:t>Found the environment immersive</w:t>
      </w:r>
    </w:p>
    <w:p w:rsidR="004A2F66" w:rsidRDefault="00C23698" w:rsidP="004A2F66">
      <w:pPr>
        <w:pStyle w:val="ListParagraph"/>
        <w:numPr>
          <w:ilvl w:val="0"/>
          <w:numId w:val="26"/>
        </w:numPr>
      </w:pPr>
      <w:r>
        <w:t>Have questions about the bigger story</w:t>
      </w:r>
    </w:p>
    <w:p w:rsidR="00491CF7" w:rsidRDefault="0041682D" w:rsidP="00491CF7">
      <w:pPr>
        <w:pStyle w:val="ListParagraph"/>
        <w:numPr>
          <w:ilvl w:val="0"/>
          <w:numId w:val="26"/>
        </w:numPr>
      </w:pPr>
      <w:r>
        <w:t>Found the game easy to pick up and easy to navigate</w:t>
      </w:r>
    </w:p>
    <w:p w:rsidR="00B7766A" w:rsidRPr="00B7766A" w:rsidRDefault="00C2676F" w:rsidP="00B7766A">
      <w:pPr>
        <w:pStyle w:val="Heading2"/>
      </w:pPr>
      <w:bookmarkStart w:id="50" w:name="_Toc472189651"/>
      <w:r>
        <w:t>Expected R</w:t>
      </w:r>
      <w:r w:rsidR="00B7766A">
        <w:t>esults</w:t>
      </w:r>
      <w:bookmarkEnd w:id="50"/>
    </w:p>
    <w:p w:rsidR="00E63967" w:rsidRDefault="002F2FC6" w:rsidP="00DB4E90">
      <w:r>
        <w:t>I am not expecting a perfect result and ideally the opportunity for play testing will allow me to refine the basic concept and look at additional ways of innovating.</w:t>
      </w:r>
      <w:r w:rsidR="006A30BA">
        <w:t xml:space="preserve"> I’m expecting a positive response that would hopefully let me see that the basic concept shown in this game if applied to a wider world would result in a fun game. I’m also expecting to get some feedback detailing that the level and quest are very simplistic and the basic combat system isn’t well baked. But that should be expected as this isn’t 3D Combat Systems but 3D Level Design, the key area to focus on here is the level not the next combat system to be demoed in Final Fantasy 50.</w:t>
      </w:r>
    </w:p>
    <w:p w:rsidR="00B73218" w:rsidRDefault="00B73218" w:rsidP="00B73218">
      <w:pPr>
        <w:pStyle w:val="Heading2"/>
      </w:pPr>
      <w:bookmarkStart w:id="51" w:name="_Toc472189652"/>
      <w:r>
        <w:t>Final Thoughts</w:t>
      </w:r>
      <w:bookmarkEnd w:id="51"/>
    </w:p>
    <w:p w:rsidR="00D420D3" w:rsidRDefault="005C4A19" w:rsidP="00EF1CCB">
      <w:r>
        <w:t>Hopefully through this design document you can see my plan to have a level that would fit perfectly in a larger game.</w:t>
      </w:r>
      <w:r w:rsidR="003B7113">
        <w:t xml:space="preserve"> While basic it would amount to a good demonstration that is both polished and shows what can be done with this engine in little time. So onwards to making the full level I am sure it will be a success and certainly something I remember creating in my final year of university.</w:t>
      </w:r>
    </w:p>
    <w:p w:rsidR="00C81F82" w:rsidRDefault="00C81F82" w:rsidP="00EF1CCB"/>
    <w:p w:rsidR="001C2988" w:rsidRDefault="001C2988" w:rsidP="00EF1CCB"/>
    <w:p w:rsidR="001C2988" w:rsidRDefault="001C2988" w:rsidP="00EF1CCB"/>
    <w:p w:rsidR="001C2988" w:rsidRDefault="001C2988" w:rsidP="00EF1CCB"/>
    <w:p w:rsidR="001C2988" w:rsidRDefault="001C2988" w:rsidP="00EF1CCB"/>
    <w:p w:rsidR="00EF7AD5" w:rsidRDefault="00EF7AD5" w:rsidP="00EF1CCB"/>
    <w:p w:rsidR="00EF7AD5" w:rsidRDefault="00EF7AD5" w:rsidP="00EF1CCB"/>
    <w:p w:rsidR="00EF7AD5" w:rsidRDefault="00EF7AD5" w:rsidP="00EF1CCB"/>
    <w:p w:rsidR="00491CF7" w:rsidRDefault="00491CF7" w:rsidP="00E96B1A">
      <w:pPr>
        <w:pStyle w:val="Heading1"/>
      </w:pPr>
      <w:bookmarkStart w:id="52" w:name="_Toc472189653"/>
      <w:r>
        <w:lastRenderedPageBreak/>
        <w:t>Appendix 1 - Survey Template</w:t>
      </w:r>
      <w:bookmarkEnd w:id="52"/>
    </w:p>
    <w:tbl>
      <w:tblPr>
        <w:tblW w:w="1538" w:type="pct"/>
        <w:tblCellMar>
          <w:left w:w="0" w:type="dxa"/>
          <w:right w:w="0" w:type="dxa"/>
        </w:tblCellMar>
        <w:tblLook w:val="04A0" w:firstRow="1" w:lastRow="0" w:firstColumn="1" w:lastColumn="0" w:noHBand="0" w:noVBand="1"/>
        <w:tblDescription w:val="Company information and logo"/>
      </w:tblPr>
      <w:tblGrid>
        <w:gridCol w:w="3322"/>
      </w:tblGrid>
      <w:tr w:rsidR="00C81F82" w:rsidTr="00C81F82">
        <w:trPr>
          <w:trHeight w:val="63"/>
        </w:trPr>
        <w:tc>
          <w:tcPr>
            <w:tcW w:w="3322" w:type="dxa"/>
            <w:vAlign w:val="center"/>
          </w:tcPr>
          <w:p w:rsidR="00C81F82" w:rsidRDefault="00C81F82">
            <w:pPr>
              <w:spacing w:after="0" w:line="240" w:lineRule="auto"/>
            </w:pPr>
          </w:p>
        </w:tc>
      </w:tr>
    </w:tbl>
    <w:p w:rsidR="00C81F82" w:rsidRDefault="00C81F82">
      <w:pPr>
        <w:pStyle w:val="Heading1"/>
      </w:pPr>
      <w:bookmarkStart w:id="53" w:name="_Toc472177140"/>
      <w:bookmarkStart w:id="54" w:name="_Toc472177200"/>
      <w:bookmarkStart w:id="55" w:name="_Toc472177260"/>
      <w:bookmarkStart w:id="56" w:name="_Toc472189654"/>
      <w:r>
        <w:rPr>
          <w:noProof/>
          <w:lang w:eastAsia="en-GB"/>
        </w:rPr>
        <w:drawing>
          <wp:anchor distT="0" distB="0" distL="114300" distR="114300" simplePos="0" relativeHeight="251661312" behindDoc="1" locked="0" layoutInCell="1" allowOverlap="1" wp14:anchorId="5E86481A" wp14:editId="6089094D">
            <wp:simplePos x="0" y="0"/>
            <wp:positionH relativeFrom="margin">
              <wp:align>right</wp:align>
            </wp:positionH>
            <wp:positionV relativeFrom="paragraph">
              <wp:posOffset>-246380</wp:posOffset>
            </wp:positionV>
            <wp:extent cx="1221105" cy="1221105"/>
            <wp:effectExtent l="0" t="0" r="0" b="0"/>
            <wp:wrapTight wrapText="bothSides">
              <wp:wrapPolygon edited="0">
                <wp:start x="0" y="0"/>
                <wp:lineTo x="0" y="21229"/>
                <wp:lineTo x="21229" y="21229"/>
                <wp:lineTo x="21229" y="0"/>
                <wp:lineTo x="0" y="0"/>
              </wp:wrapPolygon>
            </wp:wrapTight>
            <wp:docPr id="3" name="Picture 3" descr="unity3d-atc.png (30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ty3d-atc.png (300×3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1105" cy="1221105"/>
                    </a:xfrm>
                    <a:prstGeom prst="rect">
                      <a:avLst/>
                    </a:prstGeom>
                    <a:noFill/>
                    <a:ln>
                      <a:noFill/>
                    </a:ln>
                  </pic:spPr>
                </pic:pic>
              </a:graphicData>
            </a:graphic>
            <wp14:sizeRelH relativeFrom="margin">
              <wp14:pctWidth>0</wp14:pctWidth>
            </wp14:sizeRelH>
            <wp14:sizeRelV relativeFrom="margin">
              <wp14:pctHeight>0</wp14:pctHeight>
            </wp14:sizeRelV>
          </wp:anchor>
        </w:drawing>
      </w:r>
      <w:r>
        <w:t>Level Design Survey?</w:t>
      </w:r>
      <w:bookmarkEnd w:id="53"/>
      <w:bookmarkEnd w:id="54"/>
      <w:bookmarkEnd w:id="55"/>
      <w:bookmarkEnd w:id="56"/>
    </w:p>
    <w:p w:rsidR="00C81F82" w:rsidRDefault="00C81F82">
      <w:r>
        <w:t>Please take a few minutes to fill out this survey and please you the back of the survey to write down any opinions you have while playing.</w:t>
      </w:r>
    </w:p>
    <w:p w:rsidR="00C81F82" w:rsidRDefault="00C81F82">
      <w:pPr>
        <w:pStyle w:val="Heading2"/>
      </w:pPr>
      <w:bookmarkStart w:id="57" w:name="_Toc472177141"/>
      <w:bookmarkStart w:id="58" w:name="_Toc472177201"/>
      <w:bookmarkStart w:id="59" w:name="_Toc472177261"/>
      <w:bookmarkStart w:id="60" w:name="_Toc472189655"/>
      <w:r>
        <w:t>Level Aspects</w:t>
      </w:r>
      <w:bookmarkEnd w:id="57"/>
      <w:bookmarkEnd w:id="58"/>
      <w:bookmarkEnd w:id="59"/>
      <w:bookmarkEnd w:id="60"/>
    </w:p>
    <w:p w:rsidR="00C81F82" w:rsidRDefault="00C81F82">
      <w:pPr>
        <w:pStyle w:val="Heading3"/>
      </w:pPr>
      <w:bookmarkStart w:id="61" w:name="_Toc472177142"/>
      <w:bookmarkStart w:id="62" w:name="_Toc472177202"/>
      <w:bookmarkStart w:id="63" w:name="_Toc472177262"/>
      <w:bookmarkStart w:id="64" w:name="_Toc472189656"/>
      <w:r>
        <w:t>How immersive did you find the environment?</w:t>
      </w:r>
      <w:bookmarkEnd w:id="61"/>
      <w:bookmarkEnd w:id="62"/>
      <w:bookmarkEnd w:id="63"/>
      <w:bookmarkEnd w:id="64"/>
    </w:p>
    <w:p w:rsidR="00C81F82" w:rsidRDefault="000F11F4">
      <w:pPr>
        <w:pStyle w:val="Multiplechoice4"/>
      </w:pPr>
      <w:sdt>
        <w:sdtPr>
          <w:id w:val="-849879429"/>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Very Immersive</w:t>
      </w:r>
      <w:r w:rsidR="00C81F82">
        <w:tab/>
      </w:r>
      <w:sdt>
        <w:sdtPr>
          <w:id w:val="-836461833"/>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w:t>
      </w:r>
      <w:proofErr w:type="spellStart"/>
      <w:r w:rsidR="00C81F82">
        <w:t>Immersive</w:t>
      </w:r>
      <w:proofErr w:type="spellEnd"/>
      <w:r w:rsidR="00C81F82">
        <w:tab/>
      </w:r>
      <w:sdt>
        <w:sdtPr>
          <w:id w:val="1759255729"/>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Not Immersive</w:t>
      </w:r>
      <w:r w:rsidR="00C81F82">
        <w:tab/>
      </w:r>
      <w:sdt>
        <w:sdtPr>
          <w:id w:val="254868290"/>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Not at all Immersive</w:t>
      </w:r>
    </w:p>
    <w:p w:rsidR="00C81F82" w:rsidRDefault="00C81F82">
      <w:pPr>
        <w:pStyle w:val="Heading3"/>
      </w:pPr>
      <w:bookmarkStart w:id="65" w:name="_Toc472177143"/>
      <w:bookmarkStart w:id="66" w:name="_Toc472177203"/>
      <w:bookmarkStart w:id="67" w:name="_Toc472177263"/>
      <w:bookmarkStart w:id="68" w:name="_Toc472189657"/>
      <w:r>
        <w:t>What keywords/phrases would describe the three-part quest?</w:t>
      </w:r>
      <w:bookmarkEnd w:id="65"/>
      <w:bookmarkEnd w:id="66"/>
      <w:bookmarkEnd w:id="67"/>
      <w:bookmarkEnd w:id="68"/>
    </w:p>
    <w:p w:rsidR="00C81F82" w:rsidRDefault="000F11F4">
      <w:pPr>
        <w:pStyle w:val="Multiplechoice3"/>
      </w:pPr>
      <w:sdt>
        <w:sdtPr>
          <w:id w:val="-816023662"/>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Varied</w:t>
      </w:r>
      <w:r w:rsidR="00C81F82">
        <w:tab/>
      </w:r>
      <w:sdt>
        <w:sdtPr>
          <w:id w:val="213451752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Exciting</w:t>
      </w:r>
      <w:r w:rsidR="00C81F82">
        <w:tab/>
      </w:r>
      <w:sdt>
        <w:sdtPr>
          <w:id w:val="53123148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Story driven</w:t>
      </w:r>
    </w:p>
    <w:p w:rsidR="00C81F82" w:rsidRDefault="000F11F4">
      <w:pPr>
        <w:pStyle w:val="Multiplechoice3"/>
      </w:pPr>
      <w:sdt>
        <w:sdtPr>
          <w:id w:val="-388034014"/>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Inconsistent</w:t>
      </w:r>
      <w:r w:rsidR="00C81F82">
        <w:tab/>
      </w:r>
      <w:sdt>
        <w:sdtPr>
          <w:id w:val="1005554653"/>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Unfocused</w:t>
      </w:r>
      <w:r w:rsidR="00C81F82">
        <w:tab/>
      </w:r>
      <w:sdt>
        <w:sdtPr>
          <w:id w:val="-105276333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Boring</w:t>
      </w:r>
    </w:p>
    <w:p w:rsidR="00C81F82" w:rsidRDefault="00C81F82">
      <w:pPr>
        <w:pStyle w:val="Heading3"/>
      </w:pPr>
      <w:bookmarkStart w:id="69" w:name="_Toc472177144"/>
      <w:bookmarkStart w:id="70" w:name="_Toc472177204"/>
      <w:bookmarkStart w:id="71" w:name="_Toc472177264"/>
      <w:bookmarkStart w:id="72" w:name="_Toc472189658"/>
      <w:r>
        <w:t>How easy was it to start and complete the quest?</w:t>
      </w:r>
      <w:bookmarkEnd w:id="69"/>
      <w:bookmarkEnd w:id="70"/>
      <w:bookmarkEnd w:id="71"/>
      <w:bookmarkEnd w:id="72"/>
    </w:p>
    <w:p w:rsidR="00C81F82" w:rsidRDefault="000F11F4">
      <w:pPr>
        <w:pStyle w:val="Multiplechoice3"/>
      </w:pPr>
      <w:sdt>
        <w:sdtPr>
          <w:id w:val="43865069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Easy</w:t>
      </w:r>
      <w:r w:rsidR="00C81F82">
        <w:tab/>
      </w:r>
      <w:sdt>
        <w:sdtPr>
          <w:id w:val="826010409"/>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Normal</w:t>
      </w:r>
      <w:r w:rsidR="00C81F82">
        <w:tab/>
      </w:r>
      <w:sdt>
        <w:sdtPr>
          <w:id w:val="28929872"/>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Hard</w:t>
      </w:r>
    </w:p>
    <w:p w:rsidR="00C81F82" w:rsidRPr="003161E1" w:rsidRDefault="00C81F82">
      <w:pPr>
        <w:pStyle w:val="Heading2"/>
      </w:pPr>
      <w:bookmarkStart w:id="73" w:name="_Toc472177145"/>
      <w:bookmarkStart w:id="74" w:name="_Toc472177205"/>
      <w:bookmarkStart w:id="75" w:name="_Toc472177265"/>
      <w:bookmarkStart w:id="76" w:name="_Toc472189659"/>
      <w:r>
        <w:t>General Questions</w:t>
      </w:r>
      <w:bookmarkEnd w:id="73"/>
      <w:bookmarkEnd w:id="74"/>
      <w:bookmarkEnd w:id="75"/>
      <w:bookmarkEnd w:id="76"/>
    </w:p>
    <w:p w:rsidR="00C81F82" w:rsidRDefault="00C81F82">
      <w:pPr>
        <w:pStyle w:val="Heading3"/>
      </w:pPr>
      <w:bookmarkStart w:id="77" w:name="_Toc472177146"/>
      <w:bookmarkStart w:id="78" w:name="_Toc472177206"/>
      <w:bookmarkStart w:id="79" w:name="_Toc472177266"/>
      <w:bookmarkStart w:id="80" w:name="_Toc472189660"/>
      <w:r>
        <w:t>Would a game world full of smaller quests like this be fun?</w:t>
      </w:r>
      <w:bookmarkEnd w:id="77"/>
      <w:bookmarkEnd w:id="78"/>
      <w:bookmarkEnd w:id="79"/>
      <w:bookmarkEnd w:id="80"/>
    </w:p>
    <w:p w:rsidR="00C81F82" w:rsidRDefault="000F11F4">
      <w:pPr>
        <w:pStyle w:val="Multiplechoice3"/>
      </w:pPr>
      <w:sdt>
        <w:sdtPr>
          <w:id w:val="-1448537020"/>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Yes | </w:t>
      </w:r>
      <w:sdt>
        <w:sdtPr>
          <w:id w:val="-948927280"/>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w:t>
      </w:r>
    </w:p>
    <w:p w:rsidR="00C81F82" w:rsidRDefault="00C81F82" w:rsidP="00FE366E">
      <w:pPr>
        <w:pStyle w:val="Heading3"/>
      </w:pPr>
      <w:bookmarkStart w:id="81" w:name="_Toc472177147"/>
      <w:bookmarkStart w:id="82" w:name="_Toc472177207"/>
      <w:bookmarkStart w:id="83" w:name="_Toc472177267"/>
      <w:bookmarkStart w:id="84" w:name="_Toc472189661"/>
      <w:r>
        <w:t>Do small dialogs meet your need in explaining the narrative of the quest?</w:t>
      </w:r>
      <w:bookmarkEnd w:id="81"/>
      <w:bookmarkEnd w:id="82"/>
      <w:bookmarkEnd w:id="83"/>
      <w:bookmarkEnd w:id="84"/>
    </w:p>
    <w:p w:rsidR="00C81F82" w:rsidRDefault="000F11F4" w:rsidP="00FE366E">
      <w:pPr>
        <w:pStyle w:val="Multiplechoice3"/>
      </w:pPr>
      <w:sdt>
        <w:sdtPr>
          <w:id w:val="1774748904"/>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Yes | </w:t>
      </w:r>
      <w:sdt>
        <w:sdtPr>
          <w:id w:val="437184766"/>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w:t>
      </w:r>
    </w:p>
    <w:p w:rsidR="00C81F82" w:rsidRDefault="00C81F82" w:rsidP="00FE366E">
      <w:pPr>
        <w:pStyle w:val="Heading3"/>
      </w:pPr>
      <w:bookmarkStart w:id="85" w:name="_Toc472177148"/>
      <w:bookmarkStart w:id="86" w:name="_Toc472177208"/>
      <w:bookmarkStart w:id="87" w:name="_Toc472177268"/>
      <w:bookmarkStart w:id="88" w:name="_Toc472189662"/>
      <w:r>
        <w:t>Was the user interface intrusive?</w:t>
      </w:r>
      <w:bookmarkEnd w:id="85"/>
      <w:bookmarkEnd w:id="86"/>
      <w:bookmarkEnd w:id="87"/>
      <w:bookmarkEnd w:id="88"/>
    </w:p>
    <w:p w:rsidR="00C81F82" w:rsidRDefault="000F11F4" w:rsidP="00FE366E">
      <w:pPr>
        <w:pStyle w:val="Multiplechoice3"/>
      </w:pPr>
      <w:sdt>
        <w:sdtPr>
          <w:id w:val="212171458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Yes | </w:t>
      </w:r>
      <w:sdt>
        <w:sdtPr>
          <w:id w:val="-179335298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w:t>
      </w:r>
    </w:p>
    <w:p w:rsidR="00C81F82" w:rsidRDefault="00C81F82">
      <w:pPr>
        <w:pStyle w:val="Heading3"/>
      </w:pPr>
      <w:bookmarkStart w:id="89" w:name="_Toc472177149"/>
      <w:bookmarkStart w:id="90" w:name="_Toc472177209"/>
      <w:bookmarkStart w:id="91" w:name="_Toc472177269"/>
      <w:bookmarkStart w:id="92" w:name="_Toc472189663"/>
      <w:r>
        <w:t>How easy was it to defeat the enemies in the final sequence?</w:t>
      </w:r>
      <w:bookmarkEnd w:id="89"/>
      <w:bookmarkEnd w:id="90"/>
      <w:bookmarkEnd w:id="91"/>
      <w:bookmarkEnd w:id="92"/>
    </w:p>
    <w:tbl>
      <w:tblPr>
        <w:tblW w:w="5000" w:type="pct"/>
        <w:tblCellMar>
          <w:left w:w="0" w:type="dxa"/>
          <w:right w:w="0" w:type="dxa"/>
        </w:tblCellMar>
        <w:tblLook w:val="04A0" w:firstRow="1" w:lastRow="0" w:firstColumn="1" w:lastColumn="0" w:noHBand="0" w:noVBand="1"/>
        <w:tblDescription w:val="Seven level rating from outstanding to very difficult"/>
      </w:tblPr>
      <w:tblGrid>
        <w:gridCol w:w="2400"/>
        <w:gridCol w:w="1200"/>
        <w:gridCol w:w="1200"/>
        <w:gridCol w:w="1200"/>
        <w:gridCol w:w="1200"/>
        <w:gridCol w:w="1200"/>
        <w:gridCol w:w="2400"/>
      </w:tblGrid>
      <w:tr w:rsidR="00C81F82">
        <w:trPr>
          <w:trHeight w:val="576"/>
        </w:trPr>
        <w:tc>
          <w:tcPr>
            <w:tcW w:w="2397" w:type="dxa"/>
          </w:tcPr>
          <w:p w:rsidR="00C81F82" w:rsidRDefault="00C81F82">
            <w:pPr>
              <w:spacing w:after="0" w:line="240" w:lineRule="auto"/>
            </w:pPr>
            <w:r>
              <w:t xml:space="preserve">Very Easy         </w:t>
            </w:r>
            <w:sdt>
              <w:sdtPr>
                <w:id w:val="1057665368"/>
                <w15:appearance w15:val="hidden"/>
                <w14:checkbox>
                  <w14:checked w14:val="0"/>
                  <w14:checkedState w14:val="00FE" w14:font="Wingdings"/>
                  <w14:uncheckedState w14:val="00A8" w14:font="Wingdings"/>
                </w14:checkbox>
              </w:sdtPr>
              <w:sdtEndPr/>
              <w:sdtContent>
                <w:r>
                  <w:sym w:font="Wingdings" w:char="F0A8"/>
                </w:r>
              </w:sdtContent>
            </w:sdt>
          </w:p>
        </w:tc>
        <w:tc>
          <w:tcPr>
            <w:tcW w:w="1199" w:type="dxa"/>
          </w:tcPr>
          <w:p w:rsidR="00C81F82" w:rsidRDefault="000F11F4">
            <w:pPr>
              <w:spacing w:after="0" w:line="240" w:lineRule="auto"/>
            </w:pPr>
            <w:sdt>
              <w:sdtPr>
                <w:id w:val="-362522242"/>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199" w:type="dxa"/>
          </w:tcPr>
          <w:p w:rsidR="00C81F82" w:rsidRDefault="000F11F4">
            <w:pPr>
              <w:spacing w:after="0" w:line="240" w:lineRule="auto"/>
            </w:pPr>
            <w:sdt>
              <w:sdtPr>
                <w:id w:val="-1655833833"/>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199" w:type="dxa"/>
          </w:tcPr>
          <w:p w:rsidR="00C81F82" w:rsidRDefault="000F11F4">
            <w:pPr>
              <w:spacing w:after="0" w:line="240" w:lineRule="auto"/>
            </w:pPr>
            <w:sdt>
              <w:sdtPr>
                <w:id w:val="163896556"/>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199" w:type="dxa"/>
          </w:tcPr>
          <w:p w:rsidR="00C81F82" w:rsidRDefault="000F11F4">
            <w:pPr>
              <w:spacing w:after="0" w:line="240" w:lineRule="auto"/>
            </w:pPr>
            <w:sdt>
              <w:sdtPr>
                <w:id w:val="-1497111167"/>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199" w:type="dxa"/>
          </w:tcPr>
          <w:p w:rsidR="00C81F82" w:rsidRDefault="000F11F4">
            <w:pPr>
              <w:spacing w:after="0" w:line="240" w:lineRule="auto"/>
            </w:pPr>
            <w:sdt>
              <w:sdtPr>
                <w:id w:val="-428042842"/>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2398" w:type="dxa"/>
          </w:tcPr>
          <w:p w:rsidR="00C81F82" w:rsidRDefault="000F11F4">
            <w:pPr>
              <w:spacing w:after="0" w:line="240" w:lineRule="auto"/>
            </w:pPr>
            <w:sdt>
              <w:sdtPr>
                <w:id w:val="1763561815"/>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Very Difficult</w:t>
            </w:r>
          </w:p>
        </w:tc>
      </w:tr>
    </w:tbl>
    <w:p w:rsidR="00C81F82" w:rsidRDefault="00C81F82">
      <w:pPr>
        <w:pStyle w:val="Heading3"/>
      </w:pPr>
      <w:bookmarkStart w:id="93" w:name="_Toc472177150"/>
      <w:bookmarkStart w:id="94" w:name="_Toc472177210"/>
      <w:bookmarkStart w:id="95" w:name="_Toc472177270"/>
      <w:bookmarkStart w:id="96" w:name="_Toc472189664"/>
      <w:r>
        <w:t>How long did it take to find the clues?</w:t>
      </w:r>
      <w:bookmarkEnd w:id="93"/>
      <w:bookmarkEnd w:id="94"/>
      <w:bookmarkEnd w:id="95"/>
      <w:bookmarkEnd w:id="96"/>
    </w:p>
    <w:p w:rsidR="00C81F82" w:rsidRDefault="000F11F4">
      <w:pPr>
        <w:pStyle w:val="Multiplechoice4"/>
      </w:pPr>
      <w:sdt>
        <w:sdtPr>
          <w:id w:val="-25073353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0 to 1 minutes</w:t>
      </w:r>
      <w:r w:rsidR="00C81F82">
        <w:tab/>
      </w:r>
      <w:sdt>
        <w:sdtPr>
          <w:id w:val="-380332415"/>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1 to 2 minutes</w:t>
      </w:r>
      <w:r w:rsidR="00C81F82">
        <w:tab/>
      </w:r>
      <w:sdt>
        <w:sdtPr>
          <w:id w:val="62929153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3 to 5 minutes</w:t>
      </w:r>
      <w:r w:rsidR="00C81F82">
        <w:tab/>
      </w:r>
      <w:sdt>
        <w:sdtPr>
          <w:id w:val="109479394"/>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Longer</w:t>
      </w:r>
    </w:p>
    <w:p w:rsidR="00C81F82" w:rsidRDefault="00C81F82">
      <w:pPr>
        <w:pStyle w:val="Heading3"/>
      </w:pPr>
      <w:bookmarkStart w:id="97" w:name="_Toc472177151"/>
      <w:bookmarkStart w:id="98" w:name="_Toc472177211"/>
      <w:bookmarkStart w:id="99" w:name="_Toc472177271"/>
      <w:bookmarkStart w:id="100" w:name="_Toc472189665"/>
      <w:r>
        <w:t>How helpful was the music in establishing the setting for the game?</w:t>
      </w:r>
      <w:bookmarkEnd w:id="97"/>
      <w:bookmarkEnd w:id="98"/>
      <w:bookmarkEnd w:id="99"/>
      <w:bookmarkEnd w:id="100"/>
    </w:p>
    <w:tbl>
      <w:tblPr>
        <w:tblW w:w="5000" w:type="pct"/>
        <w:tblCellMar>
          <w:left w:w="0" w:type="dxa"/>
          <w:right w:w="0" w:type="dxa"/>
        </w:tblCellMar>
        <w:tblLook w:val="04A0" w:firstRow="1" w:lastRow="0" w:firstColumn="1" w:lastColumn="0" w:noHBand="0" w:noVBand="1"/>
        <w:tblDescription w:val="Seven level rating from very courteous to rude"/>
      </w:tblPr>
      <w:tblGrid>
        <w:gridCol w:w="2400"/>
        <w:gridCol w:w="1200"/>
        <w:gridCol w:w="1200"/>
        <w:gridCol w:w="1200"/>
        <w:gridCol w:w="1200"/>
        <w:gridCol w:w="1200"/>
        <w:gridCol w:w="2400"/>
      </w:tblGrid>
      <w:tr w:rsidR="00C81F82">
        <w:trPr>
          <w:trHeight w:val="576"/>
        </w:trPr>
        <w:tc>
          <w:tcPr>
            <w:tcW w:w="2400" w:type="dxa"/>
          </w:tcPr>
          <w:p w:rsidR="00C81F82" w:rsidRDefault="00C81F82" w:rsidP="000A7468">
            <w:pPr>
              <w:spacing w:after="0" w:line="240" w:lineRule="auto"/>
            </w:pPr>
            <w:r>
              <w:t xml:space="preserve">Very Important </w:t>
            </w:r>
            <w:sdt>
              <w:sdtPr>
                <w:id w:val="2018495815"/>
                <w15:appearance w15:val="hidden"/>
                <w14:checkbox>
                  <w14:checked w14:val="0"/>
                  <w14:checkedState w14:val="00FE" w14:font="Wingdings"/>
                  <w14:uncheckedState w14:val="00A8" w14:font="Wingdings"/>
                </w14:checkbox>
              </w:sdtPr>
              <w:sdtEndPr/>
              <w:sdtContent>
                <w:r>
                  <w:sym w:font="Wingdings" w:char="F0A8"/>
                </w:r>
              </w:sdtContent>
            </w:sdt>
          </w:p>
        </w:tc>
        <w:tc>
          <w:tcPr>
            <w:tcW w:w="1200" w:type="dxa"/>
          </w:tcPr>
          <w:p w:rsidR="00C81F82" w:rsidRDefault="000F11F4">
            <w:pPr>
              <w:spacing w:after="0" w:line="240" w:lineRule="auto"/>
            </w:pPr>
            <w:sdt>
              <w:sdtPr>
                <w:id w:val="1969542743"/>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200" w:type="dxa"/>
          </w:tcPr>
          <w:p w:rsidR="00C81F82" w:rsidRDefault="000F11F4">
            <w:pPr>
              <w:spacing w:after="0" w:line="240" w:lineRule="auto"/>
            </w:pPr>
            <w:sdt>
              <w:sdtPr>
                <w:id w:val="1017199736"/>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200" w:type="dxa"/>
          </w:tcPr>
          <w:p w:rsidR="00C81F82" w:rsidRDefault="000F11F4">
            <w:pPr>
              <w:spacing w:after="0" w:line="240" w:lineRule="auto"/>
            </w:pPr>
            <w:sdt>
              <w:sdtPr>
                <w:id w:val="269518339"/>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200" w:type="dxa"/>
          </w:tcPr>
          <w:p w:rsidR="00C81F82" w:rsidRDefault="000F11F4">
            <w:pPr>
              <w:spacing w:after="0" w:line="240" w:lineRule="auto"/>
            </w:pPr>
            <w:sdt>
              <w:sdtPr>
                <w:id w:val="1895005723"/>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1200" w:type="dxa"/>
          </w:tcPr>
          <w:p w:rsidR="00C81F82" w:rsidRDefault="000F11F4">
            <w:pPr>
              <w:spacing w:after="0" w:line="240" w:lineRule="auto"/>
            </w:pPr>
            <w:sdt>
              <w:sdtPr>
                <w:id w:val="586655562"/>
                <w15:appearance w15:val="hidden"/>
                <w14:checkbox>
                  <w14:checked w14:val="0"/>
                  <w14:checkedState w14:val="00FE" w14:font="Wingdings"/>
                  <w14:uncheckedState w14:val="00A8" w14:font="Wingdings"/>
                </w14:checkbox>
              </w:sdtPr>
              <w:sdtEndPr/>
              <w:sdtContent>
                <w:r w:rsidR="00C81F82">
                  <w:sym w:font="Wingdings" w:char="F0A8"/>
                </w:r>
              </w:sdtContent>
            </w:sdt>
          </w:p>
        </w:tc>
        <w:tc>
          <w:tcPr>
            <w:tcW w:w="2400" w:type="dxa"/>
          </w:tcPr>
          <w:p w:rsidR="00C81F82" w:rsidRDefault="000F11F4" w:rsidP="000A7468">
            <w:pPr>
              <w:spacing w:after="0" w:line="240" w:lineRule="auto"/>
            </w:pPr>
            <w:sdt>
              <w:sdtPr>
                <w:id w:val="1185788188"/>
                <w15:appearance w15:val="hidden"/>
                <w14:checkbox>
                  <w14:checked w14:val="0"/>
                  <w14:checkedState w14:val="00FE" w14:font="Wingdings"/>
                  <w14:uncheckedState w14:val="00A8" w14:font="Wingdings"/>
                </w14:checkbox>
              </w:sdtPr>
              <w:sdtEndPr/>
              <w:sdtContent>
                <w:r w:rsidR="00C81F82">
                  <w:sym w:font="Wingdings" w:char="F0A8"/>
                </w:r>
              </w:sdtContent>
            </w:sdt>
            <w:r w:rsidR="00C81F82">
              <w:t xml:space="preserve"> Not Important</w:t>
            </w:r>
          </w:p>
        </w:tc>
      </w:tr>
    </w:tbl>
    <w:p w:rsidR="00C81F82" w:rsidRPr="00C81F82" w:rsidRDefault="00C81F82" w:rsidP="00C81F82"/>
    <w:p w:rsidR="00640C68" w:rsidRPr="00640C68" w:rsidRDefault="00640C68" w:rsidP="00640C68"/>
    <w:sectPr w:rsidR="00640C68" w:rsidRPr="00640C68" w:rsidSect="00491CF7">
      <w:footerReference w:type="default" r:id="rId1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1F4" w:rsidRDefault="000F11F4">
      <w:pPr>
        <w:spacing w:before="0" w:after="0" w:line="240" w:lineRule="auto"/>
      </w:pPr>
      <w:r>
        <w:separator/>
      </w:r>
    </w:p>
  </w:endnote>
  <w:endnote w:type="continuationSeparator" w:id="0">
    <w:p w:rsidR="000F11F4" w:rsidRDefault="000F11F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2E6" w:rsidRDefault="003B72E6">
    <w:pPr>
      <w:pStyle w:val="Footer"/>
    </w:pPr>
    <w:r>
      <w:t xml:space="preserve">PAGE </w:t>
    </w:r>
    <w:r>
      <w:fldChar w:fldCharType="begin"/>
    </w:r>
    <w:r>
      <w:instrText xml:space="preserve"> PAGE  \* Arabic  \* MERGEFORMAT </w:instrText>
    </w:r>
    <w:r>
      <w:fldChar w:fldCharType="separate"/>
    </w:r>
    <w:r w:rsidR="00AE2EAD">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1F4" w:rsidRDefault="000F11F4">
      <w:pPr>
        <w:spacing w:before="0" w:after="0" w:line="240" w:lineRule="auto"/>
      </w:pPr>
      <w:r>
        <w:separator/>
      </w:r>
    </w:p>
  </w:footnote>
  <w:footnote w:type="continuationSeparator" w:id="0">
    <w:p w:rsidR="000F11F4" w:rsidRDefault="000F11F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086005"/>
    <w:multiLevelType w:val="hybridMultilevel"/>
    <w:tmpl w:val="F860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1F3A18"/>
    <w:multiLevelType w:val="hybridMultilevel"/>
    <w:tmpl w:val="D10677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4FD5A74"/>
    <w:multiLevelType w:val="hybridMultilevel"/>
    <w:tmpl w:val="A4280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8D26CB1"/>
    <w:multiLevelType w:val="hybridMultilevel"/>
    <w:tmpl w:val="40AC7F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E95DD7"/>
    <w:multiLevelType w:val="hybridMultilevel"/>
    <w:tmpl w:val="40AC7F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17A3257"/>
    <w:multiLevelType w:val="hybridMultilevel"/>
    <w:tmpl w:val="40AC7F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0"/>
  </w:num>
  <w:num w:numId="9">
    <w:abstractNumId w:val="16"/>
  </w:num>
  <w:num w:numId="10">
    <w:abstractNumId w:val="15"/>
  </w:num>
  <w:num w:numId="11">
    <w:abstractNumId w:val="20"/>
  </w:num>
  <w:num w:numId="12">
    <w:abstractNumId w:val="1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2"/>
  </w:num>
  <w:num w:numId="22">
    <w:abstractNumId w:val="13"/>
  </w:num>
  <w:num w:numId="23">
    <w:abstractNumId w:val="17"/>
  </w:num>
  <w:num w:numId="24">
    <w:abstractNumId w:val="21"/>
  </w:num>
  <w:num w:numId="25">
    <w:abstractNumId w:val="1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2FB"/>
    <w:rsid w:val="000132AF"/>
    <w:rsid w:val="000350CA"/>
    <w:rsid w:val="00037897"/>
    <w:rsid w:val="00040A36"/>
    <w:rsid w:val="00044CAB"/>
    <w:rsid w:val="000748AA"/>
    <w:rsid w:val="00075BD7"/>
    <w:rsid w:val="00084A9F"/>
    <w:rsid w:val="00084D75"/>
    <w:rsid w:val="00095B92"/>
    <w:rsid w:val="000B5ED6"/>
    <w:rsid w:val="000C191A"/>
    <w:rsid w:val="000E1F58"/>
    <w:rsid w:val="000E3CBC"/>
    <w:rsid w:val="000E4424"/>
    <w:rsid w:val="000E45C5"/>
    <w:rsid w:val="000E6288"/>
    <w:rsid w:val="000F11F4"/>
    <w:rsid w:val="000F1510"/>
    <w:rsid w:val="000F35AB"/>
    <w:rsid w:val="000F6BC7"/>
    <w:rsid w:val="00106A5D"/>
    <w:rsid w:val="00107523"/>
    <w:rsid w:val="001403A4"/>
    <w:rsid w:val="00142AF2"/>
    <w:rsid w:val="00145A2D"/>
    <w:rsid w:val="00151381"/>
    <w:rsid w:val="001638F6"/>
    <w:rsid w:val="0016667E"/>
    <w:rsid w:val="00167C14"/>
    <w:rsid w:val="00171374"/>
    <w:rsid w:val="001A2000"/>
    <w:rsid w:val="001B1737"/>
    <w:rsid w:val="001B2AEF"/>
    <w:rsid w:val="001C2988"/>
    <w:rsid w:val="001C654E"/>
    <w:rsid w:val="001D67CF"/>
    <w:rsid w:val="001E38D5"/>
    <w:rsid w:val="002010AD"/>
    <w:rsid w:val="00221792"/>
    <w:rsid w:val="002442B7"/>
    <w:rsid w:val="00252B39"/>
    <w:rsid w:val="00254591"/>
    <w:rsid w:val="00262128"/>
    <w:rsid w:val="00273996"/>
    <w:rsid w:val="00294CCC"/>
    <w:rsid w:val="002A4F8A"/>
    <w:rsid w:val="002A5BCE"/>
    <w:rsid w:val="002A6511"/>
    <w:rsid w:val="002B74FB"/>
    <w:rsid w:val="002C1E03"/>
    <w:rsid w:val="002C231F"/>
    <w:rsid w:val="002E38DD"/>
    <w:rsid w:val="002F2FC6"/>
    <w:rsid w:val="003117C3"/>
    <w:rsid w:val="003209D6"/>
    <w:rsid w:val="003242B7"/>
    <w:rsid w:val="0032596D"/>
    <w:rsid w:val="00330866"/>
    <w:rsid w:val="00334A73"/>
    <w:rsid w:val="003422FF"/>
    <w:rsid w:val="0034267E"/>
    <w:rsid w:val="00377162"/>
    <w:rsid w:val="00381B8D"/>
    <w:rsid w:val="003924C4"/>
    <w:rsid w:val="003A7237"/>
    <w:rsid w:val="003B3893"/>
    <w:rsid w:val="003B667A"/>
    <w:rsid w:val="003B7113"/>
    <w:rsid w:val="003B72E6"/>
    <w:rsid w:val="003C3A3E"/>
    <w:rsid w:val="003D7087"/>
    <w:rsid w:val="003D7E06"/>
    <w:rsid w:val="00415CAE"/>
    <w:rsid w:val="0041682D"/>
    <w:rsid w:val="0042316F"/>
    <w:rsid w:val="004269B0"/>
    <w:rsid w:val="00432373"/>
    <w:rsid w:val="0043779E"/>
    <w:rsid w:val="00440A52"/>
    <w:rsid w:val="00442124"/>
    <w:rsid w:val="00443492"/>
    <w:rsid w:val="00455F29"/>
    <w:rsid w:val="00456FD6"/>
    <w:rsid w:val="0047232A"/>
    <w:rsid w:val="004737E8"/>
    <w:rsid w:val="00475948"/>
    <w:rsid w:val="004768E6"/>
    <w:rsid w:val="00487EF9"/>
    <w:rsid w:val="00491CF7"/>
    <w:rsid w:val="00493385"/>
    <w:rsid w:val="004952C4"/>
    <w:rsid w:val="00496364"/>
    <w:rsid w:val="004A2F66"/>
    <w:rsid w:val="004B0993"/>
    <w:rsid w:val="004B6A38"/>
    <w:rsid w:val="004D7066"/>
    <w:rsid w:val="0051086F"/>
    <w:rsid w:val="0051441C"/>
    <w:rsid w:val="005314AB"/>
    <w:rsid w:val="00531969"/>
    <w:rsid w:val="00532FA6"/>
    <w:rsid w:val="00557F94"/>
    <w:rsid w:val="005622FD"/>
    <w:rsid w:val="00566CA3"/>
    <w:rsid w:val="005847F9"/>
    <w:rsid w:val="005859C9"/>
    <w:rsid w:val="00591265"/>
    <w:rsid w:val="00593B62"/>
    <w:rsid w:val="00594171"/>
    <w:rsid w:val="00596F7D"/>
    <w:rsid w:val="005A1C5A"/>
    <w:rsid w:val="005A2F09"/>
    <w:rsid w:val="005C4A19"/>
    <w:rsid w:val="005C78A6"/>
    <w:rsid w:val="005D20A1"/>
    <w:rsid w:val="00617E5D"/>
    <w:rsid w:val="00622F4F"/>
    <w:rsid w:val="00631C15"/>
    <w:rsid w:val="00635810"/>
    <w:rsid w:val="00640C68"/>
    <w:rsid w:val="006433BA"/>
    <w:rsid w:val="0064435A"/>
    <w:rsid w:val="00655B62"/>
    <w:rsid w:val="00657721"/>
    <w:rsid w:val="0066036C"/>
    <w:rsid w:val="006632AB"/>
    <w:rsid w:val="0066355D"/>
    <w:rsid w:val="00666D02"/>
    <w:rsid w:val="00676343"/>
    <w:rsid w:val="0067752A"/>
    <w:rsid w:val="00690EFD"/>
    <w:rsid w:val="006914BE"/>
    <w:rsid w:val="006A2732"/>
    <w:rsid w:val="006A30BA"/>
    <w:rsid w:val="006A798E"/>
    <w:rsid w:val="006B00F0"/>
    <w:rsid w:val="006C7018"/>
    <w:rsid w:val="006D4C0A"/>
    <w:rsid w:val="006D701E"/>
    <w:rsid w:val="006E08A2"/>
    <w:rsid w:val="006E6870"/>
    <w:rsid w:val="006E6A04"/>
    <w:rsid w:val="006F50FC"/>
    <w:rsid w:val="0070054B"/>
    <w:rsid w:val="00700DB4"/>
    <w:rsid w:val="007021DE"/>
    <w:rsid w:val="007162A6"/>
    <w:rsid w:val="00722D16"/>
    <w:rsid w:val="00732607"/>
    <w:rsid w:val="00735F5D"/>
    <w:rsid w:val="0073700C"/>
    <w:rsid w:val="007424ED"/>
    <w:rsid w:val="00756A9A"/>
    <w:rsid w:val="0076534C"/>
    <w:rsid w:val="00770E8A"/>
    <w:rsid w:val="0078039F"/>
    <w:rsid w:val="007A51CC"/>
    <w:rsid w:val="007A7C67"/>
    <w:rsid w:val="007C03D6"/>
    <w:rsid w:val="007C33E7"/>
    <w:rsid w:val="007C49BE"/>
    <w:rsid w:val="007C6A97"/>
    <w:rsid w:val="007D07BD"/>
    <w:rsid w:val="007D36A5"/>
    <w:rsid w:val="007E376F"/>
    <w:rsid w:val="007E4ABB"/>
    <w:rsid w:val="007E682F"/>
    <w:rsid w:val="007F3CCB"/>
    <w:rsid w:val="00815830"/>
    <w:rsid w:val="008202C3"/>
    <w:rsid w:val="0083484E"/>
    <w:rsid w:val="00844483"/>
    <w:rsid w:val="0086459A"/>
    <w:rsid w:val="00883EA5"/>
    <w:rsid w:val="00896443"/>
    <w:rsid w:val="008B0315"/>
    <w:rsid w:val="008E544B"/>
    <w:rsid w:val="008E7AA1"/>
    <w:rsid w:val="008F6EBB"/>
    <w:rsid w:val="00901D71"/>
    <w:rsid w:val="00907369"/>
    <w:rsid w:val="00915DB1"/>
    <w:rsid w:val="00923C09"/>
    <w:rsid w:val="0093251D"/>
    <w:rsid w:val="00934F1C"/>
    <w:rsid w:val="009352B0"/>
    <w:rsid w:val="00942143"/>
    <w:rsid w:val="009431EF"/>
    <w:rsid w:val="00956502"/>
    <w:rsid w:val="009638A3"/>
    <w:rsid w:val="0096544A"/>
    <w:rsid w:val="00966D21"/>
    <w:rsid w:val="00971F88"/>
    <w:rsid w:val="00973CB5"/>
    <w:rsid w:val="00981817"/>
    <w:rsid w:val="00994AEE"/>
    <w:rsid w:val="009A223D"/>
    <w:rsid w:val="009B71C3"/>
    <w:rsid w:val="009B791F"/>
    <w:rsid w:val="009C02C8"/>
    <w:rsid w:val="009D05C8"/>
    <w:rsid w:val="009D2231"/>
    <w:rsid w:val="009D2316"/>
    <w:rsid w:val="009E4BAC"/>
    <w:rsid w:val="009E6834"/>
    <w:rsid w:val="00A05F7D"/>
    <w:rsid w:val="00A071F4"/>
    <w:rsid w:val="00A107C1"/>
    <w:rsid w:val="00A122DB"/>
    <w:rsid w:val="00A533F3"/>
    <w:rsid w:val="00A56B26"/>
    <w:rsid w:val="00A56D83"/>
    <w:rsid w:val="00A7649C"/>
    <w:rsid w:val="00A8115B"/>
    <w:rsid w:val="00A93BD4"/>
    <w:rsid w:val="00AA1A36"/>
    <w:rsid w:val="00AD165F"/>
    <w:rsid w:val="00AE2EAD"/>
    <w:rsid w:val="00AF0A85"/>
    <w:rsid w:val="00AF2AFC"/>
    <w:rsid w:val="00AF71E6"/>
    <w:rsid w:val="00B03912"/>
    <w:rsid w:val="00B07B8F"/>
    <w:rsid w:val="00B101E8"/>
    <w:rsid w:val="00B10E7E"/>
    <w:rsid w:val="00B22A4A"/>
    <w:rsid w:val="00B37363"/>
    <w:rsid w:val="00B47B7A"/>
    <w:rsid w:val="00B55212"/>
    <w:rsid w:val="00B646B8"/>
    <w:rsid w:val="00B73218"/>
    <w:rsid w:val="00B7766A"/>
    <w:rsid w:val="00B83B8F"/>
    <w:rsid w:val="00BA218A"/>
    <w:rsid w:val="00BA5E6A"/>
    <w:rsid w:val="00BA68E1"/>
    <w:rsid w:val="00BC14FA"/>
    <w:rsid w:val="00BC242A"/>
    <w:rsid w:val="00BC2858"/>
    <w:rsid w:val="00BD1543"/>
    <w:rsid w:val="00C11C6B"/>
    <w:rsid w:val="00C14536"/>
    <w:rsid w:val="00C15537"/>
    <w:rsid w:val="00C23698"/>
    <w:rsid w:val="00C24A28"/>
    <w:rsid w:val="00C2676F"/>
    <w:rsid w:val="00C310D6"/>
    <w:rsid w:val="00C339C1"/>
    <w:rsid w:val="00C37562"/>
    <w:rsid w:val="00C437B7"/>
    <w:rsid w:val="00C46BEA"/>
    <w:rsid w:val="00C56E3E"/>
    <w:rsid w:val="00C57763"/>
    <w:rsid w:val="00C714F6"/>
    <w:rsid w:val="00C80BD4"/>
    <w:rsid w:val="00C81F82"/>
    <w:rsid w:val="00C82939"/>
    <w:rsid w:val="00C84082"/>
    <w:rsid w:val="00CA3D6B"/>
    <w:rsid w:val="00CC095B"/>
    <w:rsid w:val="00CC4B7C"/>
    <w:rsid w:val="00CC5A76"/>
    <w:rsid w:val="00CE4557"/>
    <w:rsid w:val="00CE5E0C"/>
    <w:rsid w:val="00CF1903"/>
    <w:rsid w:val="00CF3A42"/>
    <w:rsid w:val="00CF4D9D"/>
    <w:rsid w:val="00D13BAB"/>
    <w:rsid w:val="00D20FFF"/>
    <w:rsid w:val="00D24D9B"/>
    <w:rsid w:val="00D3263C"/>
    <w:rsid w:val="00D420D3"/>
    <w:rsid w:val="00D446F2"/>
    <w:rsid w:val="00D44AF8"/>
    <w:rsid w:val="00D5413C"/>
    <w:rsid w:val="00D57E29"/>
    <w:rsid w:val="00D65ECC"/>
    <w:rsid w:val="00D76507"/>
    <w:rsid w:val="00DA3448"/>
    <w:rsid w:val="00DB3474"/>
    <w:rsid w:val="00DB4B1D"/>
    <w:rsid w:val="00DB4E90"/>
    <w:rsid w:val="00DC07A3"/>
    <w:rsid w:val="00DC6859"/>
    <w:rsid w:val="00DD10BD"/>
    <w:rsid w:val="00DE2D19"/>
    <w:rsid w:val="00DF41EF"/>
    <w:rsid w:val="00E11B8A"/>
    <w:rsid w:val="00E14D7C"/>
    <w:rsid w:val="00E23FFE"/>
    <w:rsid w:val="00E30127"/>
    <w:rsid w:val="00E40299"/>
    <w:rsid w:val="00E457AE"/>
    <w:rsid w:val="00E57365"/>
    <w:rsid w:val="00E61917"/>
    <w:rsid w:val="00E63967"/>
    <w:rsid w:val="00E71C7E"/>
    <w:rsid w:val="00E81F33"/>
    <w:rsid w:val="00E96B1A"/>
    <w:rsid w:val="00EB4FA1"/>
    <w:rsid w:val="00EC3BFD"/>
    <w:rsid w:val="00EC42FB"/>
    <w:rsid w:val="00EC65BE"/>
    <w:rsid w:val="00EE4DB3"/>
    <w:rsid w:val="00EF1CCB"/>
    <w:rsid w:val="00EF7AD5"/>
    <w:rsid w:val="00F02AE0"/>
    <w:rsid w:val="00F20D5E"/>
    <w:rsid w:val="00F230F4"/>
    <w:rsid w:val="00F47875"/>
    <w:rsid w:val="00F516F0"/>
    <w:rsid w:val="00F54278"/>
    <w:rsid w:val="00F645A4"/>
    <w:rsid w:val="00F65830"/>
    <w:rsid w:val="00F677F9"/>
    <w:rsid w:val="00F775A4"/>
    <w:rsid w:val="00F77EB5"/>
    <w:rsid w:val="00F86475"/>
    <w:rsid w:val="00FA2C53"/>
    <w:rsid w:val="00FA4F5F"/>
    <w:rsid w:val="00FB66E1"/>
    <w:rsid w:val="00FC2A46"/>
    <w:rsid w:val="00FC6B8C"/>
    <w:rsid w:val="00FD1504"/>
    <w:rsid w:val="00FD798F"/>
    <w:rsid w:val="00FE0C95"/>
    <w:rsid w:val="00FE2162"/>
    <w:rsid w:val="00FF048E"/>
    <w:rsid w:val="00FF4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357D7F"/>
  <w15:chartTrackingRefBased/>
  <w15:docId w15:val="{01E29F9A-81C9-4A86-9706-01AC076D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55F51"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1504"/>
    <w:rPr>
      <w:lang w:val="en-GB"/>
    </w:rPr>
  </w:style>
  <w:style w:type="paragraph" w:styleId="Heading1">
    <w:name w:val="heading 1"/>
    <w:basedOn w:val="Normal"/>
    <w:next w:val="Normal"/>
    <w:link w:val="Heading1Char"/>
    <w:qFormat/>
    <w:rsid w:val="00A122DB"/>
    <w:pPr>
      <w:keepNext/>
      <w:keepLines/>
      <w:spacing w:before="600" w:after="60"/>
      <w:outlineLvl w:val="0"/>
    </w:pPr>
    <w:rPr>
      <w:rFonts w:asciiTheme="majorHAnsi" w:eastAsiaTheme="majorEastAsia" w:hAnsiTheme="majorHAnsi" w:cstheme="majorBidi"/>
      <w:color w:val="99CB38" w:themeColor="accent1"/>
      <w:sz w:val="30"/>
      <w:szCs w:val="30"/>
    </w:rPr>
  </w:style>
  <w:style w:type="paragraph" w:styleId="Heading2">
    <w:name w:val="heading 2"/>
    <w:basedOn w:val="Normal"/>
    <w:next w:val="Normal"/>
    <w:link w:val="Heading2Char"/>
    <w:unhideWhenUsed/>
    <w:qFormat/>
    <w:rsid w:val="00A122DB"/>
    <w:pPr>
      <w:keepNext/>
      <w:keepLines/>
      <w:spacing w:before="240" w:after="0"/>
      <w:outlineLvl w:val="1"/>
    </w:pPr>
    <w:rPr>
      <w:rFonts w:asciiTheme="majorHAnsi" w:eastAsiaTheme="majorEastAsia" w:hAnsiTheme="majorHAnsi" w:cstheme="majorBidi"/>
      <w:caps/>
      <w:color w:val="99CB38" w:themeColor="accent1"/>
    </w:rPr>
  </w:style>
  <w:style w:type="paragraph" w:styleId="Heading3">
    <w:name w:val="heading 3"/>
    <w:basedOn w:val="Normal"/>
    <w:next w:val="Normal"/>
    <w:link w:val="Heading3Char"/>
    <w:unhideWhenUsed/>
    <w:qFormat/>
    <w:rsid w:val="00A122DB"/>
    <w:pPr>
      <w:keepNext/>
      <w:keepLines/>
      <w:spacing w:before="200" w:after="0"/>
      <w:outlineLvl w:val="2"/>
    </w:pPr>
    <w:rPr>
      <w:rFonts w:asciiTheme="majorHAnsi" w:eastAsiaTheme="majorEastAsia" w:hAnsiTheme="majorHAnsi" w:cstheme="majorBidi"/>
      <w:color w:val="99CB38" w:themeColor="accent1"/>
    </w:rPr>
  </w:style>
  <w:style w:type="paragraph" w:styleId="Heading4">
    <w:name w:val="heading 4"/>
    <w:basedOn w:val="Normal"/>
    <w:next w:val="Normal"/>
    <w:link w:val="Heading4Char"/>
    <w:uiPriority w:val="4"/>
    <w:unhideWhenUsed/>
    <w:qFormat/>
    <w:rsid w:val="00A107C1"/>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4"/>
    <w:unhideWhenUsed/>
    <w:qFormat/>
    <w:rsid w:val="00A122DB"/>
    <w:pPr>
      <w:keepNext/>
      <w:keepLines/>
      <w:spacing w:before="200" w:after="0"/>
      <w:outlineLvl w:val="4"/>
    </w:pPr>
    <w:rPr>
      <w:rFonts w:asciiTheme="majorHAnsi" w:eastAsiaTheme="majorEastAsia" w:hAnsiTheme="majorHAnsi" w:cstheme="majorBidi"/>
      <w:color w:val="4D671B"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4C661A"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99CB38"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99CB38" w:themeColor="accent1"/>
      <w:sz w:val="22"/>
      <w:szCs w:val="22"/>
    </w:rPr>
  </w:style>
  <w:style w:type="character" w:customStyle="1" w:styleId="Heading3Char">
    <w:name w:val="Heading 3 Char"/>
    <w:basedOn w:val="DefaultParagraphFont"/>
    <w:link w:val="Heading3"/>
    <w:uiPriority w:val="4"/>
    <w:rsid w:val="00690EFD"/>
    <w:rPr>
      <w:rFonts w:asciiTheme="majorHAnsi" w:eastAsiaTheme="majorEastAsia" w:hAnsiTheme="majorHAnsi" w:cstheme="majorBidi"/>
      <w:color w:val="99CB38" w:themeColor="accent1"/>
      <w:sz w:val="22"/>
      <w:szCs w:val="22"/>
    </w:rPr>
  </w:style>
  <w:style w:type="character" w:customStyle="1" w:styleId="Heading5Char">
    <w:name w:val="Heading 5 Char"/>
    <w:basedOn w:val="DefaultParagraphFont"/>
    <w:link w:val="Heading5"/>
    <w:uiPriority w:val="4"/>
    <w:rsid w:val="00690EFD"/>
    <w:rPr>
      <w:rFonts w:asciiTheme="majorHAnsi" w:eastAsiaTheme="majorEastAsia" w:hAnsiTheme="majorHAnsi" w:cstheme="majorBidi"/>
      <w:color w:val="4D671B"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4C661A"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99CB38"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99CB38"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99CB38" w:themeColor="accent1"/>
        <w:left w:val="single" w:sz="4" w:space="0" w:color="99CB38" w:themeColor="accent1"/>
        <w:bottom w:val="single" w:sz="4" w:space="0" w:color="99CB38" w:themeColor="accent1"/>
        <w:right w:val="single" w:sz="4" w:space="0" w:color="99CB38" w:themeColor="accent1"/>
        <w:insideH w:val="single" w:sz="4" w:space="0" w:color="99CB38" w:themeColor="accent1"/>
        <w:insideV w:val="single" w:sz="4" w:space="0" w:color="99CB3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CC4B7C"/>
    <w:rPr>
      <w:color w:val="EE7B08" w:themeColor="hyperlink"/>
      <w:u w:val="single"/>
    </w:rPr>
  </w:style>
  <w:style w:type="paragraph" w:styleId="ListParagraph">
    <w:name w:val="List Paragraph"/>
    <w:basedOn w:val="Normal"/>
    <w:uiPriority w:val="34"/>
    <w:semiHidden/>
    <w:qFormat/>
    <w:rsid w:val="00084A9F"/>
    <w:pPr>
      <w:ind w:left="720"/>
      <w:contextualSpacing/>
    </w:pPr>
  </w:style>
  <w:style w:type="character" w:customStyle="1" w:styleId="Heading4Char">
    <w:name w:val="Heading 4 Char"/>
    <w:basedOn w:val="DefaultParagraphFont"/>
    <w:link w:val="Heading4"/>
    <w:uiPriority w:val="4"/>
    <w:rsid w:val="00A107C1"/>
    <w:rPr>
      <w:rFonts w:asciiTheme="majorHAnsi" w:eastAsiaTheme="majorEastAsia" w:hAnsiTheme="majorHAnsi" w:cstheme="majorBidi"/>
      <w:i/>
      <w:iCs/>
      <w:color w:val="729928" w:themeColor="accent1" w:themeShade="BF"/>
      <w:lang w:val="en-GB"/>
    </w:rPr>
  </w:style>
  <w:style w:type="paragraph" w:customStyle="1" w:styleId="Multiplechoice3">
    <w:name w:val="Multiple choice | 3"/>
    <w:basedOn w:val="Normal"/>
    <w:qFormat/>
    <w:rsid w:val="00491CF7"/>
    <w:pPr>
      <w:tabs>
        <w:tab w:val="left" w:pos="3600"/>
        <w:tab w:val="left" w:pos="7200"/>
      </w:tabs>
      <w:spacing w:line="276" w:lineRule="auto"/>
      <w:contextualSpacing/>
    </w:pPr>
    <w:rPr>
      <w:color w:val="auto"/>
      <w:lang w:val="en-US"/>
    </w:rPr>
  </w:style>
  <w:style w:type="paragraph" w:customStyle="1" w:styleId="Multiplechoice4">
    <w:name w:val="Multiple choice | 4"/>
    <w:basedOn w:val="Normal"/>
    <w:qFormat/>
    <w:rsid w:val="00491CF7"/>
    <w:pPr>
      <w:tabs>
        <w:tab w:val="left" w:pos="2700"/>
        <w:tab w:val="left" w:pos="5391"/>
        <w:tab w:val="left" w:pos="8091"/>
      </w:tabs>
      <w:spacing w:line="276" w:lineRule="auto"/>
      <w:contextualSpacing/>
    </w:pPr>
    <w:rPr>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75555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cover.dotx" TargetMode="External"/></Relationships>
</file>

<file path=word/theme/theme1.xml><?xml version="1.0" encoding="utf-8"?>
<a:theme xmlns:a="http://schemas.openxmlformats.org/drawingml/2006/main" name="Student Repor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9631F-E2AD-4275-A275-FD84AF0DB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621</TotalTime>
  <Pages>1</Pages>
  <Words>3047</Words>
  <Characters>17373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Taylor</dc:creator>
  <cp:keywords/>
  <cp:lastModifiedBy>William Taylor</cp:lastModifiedBy>
  <cp:revision>281</cp:revision>
  <dcterms:created xsi:type="dcterms:W3CDTF">2017-01-10T16:17:00Z</dcterms:created>
  <dcterms:modified xsi:type="dcterms:W3CDTF">2017-01-15T02:04:00Z</dcterms:modified>
  <cp:version/>
</cp:coreProperties>
</file>