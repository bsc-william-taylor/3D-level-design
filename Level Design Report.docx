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0BB6E2CB" wp14:editId="02273B79">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C07D1A"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1C608E"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2253443" w:history="1">
            <w:r w:rsidR="001C608E" w:rsidRPr="006D0301">
              <w:rPr>
                <w:rStyle w:val="Hyperlink"/>
                <w:noProof/>
              </w:rPr>
              <w:t>Design</w:t>
            </w:r>
            <w:r w:rsidR="001C608E">
              <w:rPr>
                <w:noProof/>
                <w:webHidden/>
              </w:rPr>
              <w:tab/>
            </w:r>
            <w:r w:rsidR="001C608E">
              <w:rPr>
                <w:noProof/>
                <w:webHidden/>
              </w:rPr>
              <w:fldChar w:fldCharType="begin"/>
            </w:r>
            <w:r w:rsidR="001C608E">
              <w:rPr>
                <w:noProof/>
                <w:webHidden/>
              </w:rPr>
              <w:instrText xml:space="preserve"> PAGEREF _Toc472253443 \h </w:instrText>
            </w:r>
            <w:r w:rsidR="001C608E">
              <w:rPr>
                <w:noProof/>
                <w:webHidden/>
              </w:rPr>
            </w:r>
            <w:r w:rsidR="001C608E">
              <w:rPr>
                <w:noProof/>
                <w:webHidden/>
              </w:rPr>
              <w:fldChar w:fldCharType="separate"/>
            </w:r>
            <w:r w:rsidR="001C608E">
              <w:rPr>
                <w:noProof/>
                <w:webHidden/>
              </w:rPr>
              <w:t>3</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44" w:history="1">
            <w:r w:rsidR="001C608E" w:rsidRPr="006D0301">
              <w:rPr>
                <w:rStyle w:val="Hyperlink"/>
                <w:noProof/>
              </w:rPr>
              <w:t>Narrative description</w:t>
            </w:r>
            <w:r w:rsidR="001C608E">
              <w:rPr>
                <w:noProof/>
                <w:webHidden/>
              </w:rPr>
              <w:tab/>
            </w:r>
            <w:r w:rsidR="001C608E">
              <w:rPr>
                <w:noProof/>
                <w:webHidden/>
              </w:rPr>
              <w:fldChar w:fldCharType="begin"/>
            </w:r>
            <w:r w:rsidR="001C608E">
              <w:rPr>
                <w:noProof/>
                <w:webHidden/>
              </w:rPr>
              <w:instrText xml:space="preserve"> PAGEREF _Toc472253444 \h </w:instrText>
            </w:r>
            <w:r w:rsidR="001C608E">
              <w:rPr>
                <w:noProof/>
                <w:webHidden/>
              </w:rPr>
            </w:r>
            <w:r w:rsidR="001C608E">
              <w:rPr>
                <w:noProof/>
                <w:webHidden/>
              </w:rPr>
              <w:fldChar w:fldCharType="separate"/>
            </w:r>
            <w:r w:rsidR="001C608E">
              <w:rPr>
                <w:noProof/>
                <w:webHidden/>
              </w:rPr>
              <w:t>3</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45" w:history="1">
            <w:r w:rsidR="001C608E" w:rsidRPr="006D0301">
              <w:rPr>
                <w:rStyle w:val="Hyperlink"/>
                <w:noProof/>
              </w:rPr>
              <w:t>Settings, Theme, Location</w:t>
            </w:r>
            <w:r w:rsidR="001C608E">
              <w:rPr>
                <w:noProof/>
                <w:webHidden/>
              </w:rPr>
              <w:tab/>
            </w:r>
            <w:r w:rsidR="001C608E">
              <w:rPr>
                <w:noProof/>
                <w:webHidden/>
              </w:rPr>
              <w:fldChar w:fldCharType="begin"/>
            </w:r>
            <w:r w:rsidR="001C608E">
              <w:rPr>
                <w:noProof/>
                <w:webHidden/>
              </w:rPr>
              <w:instrText xml:space="preserve"> PAGEREF _Toc472253445 \h </w:instrText>
            </w:r>
            <w:r w:rsidR="001C608E">
              <w:rPr>
                <w:noProof/>
                <w:webHidden/>
              </w:rPr>
            </w:r>
            <w:r w:rsidR="001C608E">
              <w:rPr>
                <w:noProof/>
                <w:webHidden/>
              </w:rPr>
              <w:fldChar w:fldCharType="separate"/>
            </w:r>
            <w:r w:rsidR="001C608E">
              <w:rPr>
                <w:noProof/>
                <w:webHidden/>
              </w:rPr>
              <w:t>4</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46" w:history="1">
            <w:r w:rsidR="001C608E" w:rsidRPr="006D0301">
              <w:rPr>
                <w:rStyle w:val="Hyperlink"/>
                <w:noProof/>
              </w:rPr>
              <w:t>Setting</w:t>
            </w:r>
            <w:r w:rsidR="001C608E">
              <w:rPr>
                <w:noProof/>
                <w:webHidden/>
              </w:rPr>
              <w:tab/>
            </w:r>
            <w:r w:rsidR="001C608E">
              <w:rPr>
                <w:noProof/>
                <w:webHidden/>
              </w:rPr>
              <w:fldChar w:fldCharType="begin"/>
            </w:r>
            <w:r w:rsidR="001C608E">
              <w:rPr>
                <w:noProof/>
                <w:webHidden/>
              </w:rPr>
              <w:instrText xml:space="preserve"> PAGEREF _Toc472253446 \h </w:instrText>
            </w:r>
            <w:r w:rsidR="001C608E">
              <w:rPr>
                <w:noProof/>
                <w:webHidden/>
              </w:rPr>
            </w:r>
            <w:r w:rsidR="001C608E">
              <w:rPr>
                <w:noProof/>
                <w:webHidden/>
              </w:rPr>
              <w:fldChar w:fldCharType="separate"/>
            </w:r>
            <w:r w:rsidR="001C608E">
              <w:rPr>
                <w:noProof/>
                <w:webHidden/>
              </w:rPr>
              <w:t>4</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47" w:history="1">
            <w:r w:rsidR="001C608E" w:rsidRPr="006D0301">
              <w:rPr>
                <w:rStyle w:val="Hyperlink"/>
                <w:noProof/>
              </w:rPr>
              <w:t>Theme</w:t>
            </w:r>
            <w:r w:rsidR="001C608E">
              <w:rPr>
                <w:noProof/>
                <w:webHidden/>
              </w:rPr>
              <w:tab/>
            </w:r>
            <w:r w:rsidR="001C608E">
              <w:rPr>
                <w:noProof/>
                <w:webHidden/>
              </w:rPr>
              <w:fldChar w:fldCharType="begin"/>
            </w:r>
            <w:r w:rsidR="001C608E">
              <w:rPr>
                <w:noProof/>
                <w:webHidden/>
              </w:rPr>
              <w:instrText xml:space="preserve"> PAGEREF _Toc472253447 \h </w:instrText>
            </w:r>
            <w:r w:rsidR="001C608E">
              <w:rPr>
                <w:noProof/>
                <w:webHidden/>
              </w:rPr>
            </w:r>
            <w:r w:rsidR="001C608E">
              <w:rPr>
                <w:noProof/>
                <w:webHidden/>
              </w:rPr>
              <w:fldChar w:fldCharType="separate"/>
            </w:r>
            <w:r w:rsidR="001C608E">
              <w:rPr>
                <w:noProof/>
                <w:webHidden/>
              </w:rPr>
              <w:t>4</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48" w:history="1">
            <w:r w:rsidR="001C608E" w:rsidRPr="006D0301">
              <w:rPr>
                <w:rStyle w:val="Hyperlink"/>
                <w:noProof/>
              </w:rPr>
              <w:t>Location</w:t>
            </w:r>
            <w:r w:rsidR="001C608E">
              <w:rPr>
                <w:noProof/>
                <w:webHidden/>
              </w:rPr>
              <w:tab/>
            </w:r>
            <w:r w:rsidR="001C608E">
              <w:rPr>
                <w:noProof/>
                <w:webHidden/>
              </w:rPr>
              <w:fldChar w:fldCharType="begin"/>
            </w:r>
            <w:r w:rsidR="001C608E">
              <w:rPr>
                <w:noProof/>
                <w:webHidden/>
              </w:rPr>
              <w:instrText xml:space="preserve"> PAGEREF _Toc472253448 \h </w:instrText>
            </w:r>
            <w:r w:rsidR="001C608E">
              <w:rPr>
                <w:noProof/>
                <w:webHidden/>
              </w:rPr>
            </w:r>
            <w:r w:rsidR="001C608E">
              <w:rPr>
                <w:noProof/>
                <w:webHidden/>
              </w:rPr>
              <w:fldChar w:fldCharType="separate"/>
            </w:r>
            <w:r w:rsidR="001C608E">
              <w:rPr>
                <w:noProof/>
                <w:webHidden/>
              </w:rPr>
              <w:t>4</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49" w:history="1">
            <w:r w:rsidR="001C608E" w:rsidRPr="006D0301">
              <w:rPr>
                <w:rStyle w:val="Hyperlink"/>
                <w:noProof/>
              </w:rPr>
              <w:t>Player Experiencce</w:t>
            </w:r>
            <w:r w:rsidR="001C608E">
              <w:rPr>
                <w:noProof/>
                <w:webHidden/>
              </w:rPr>
              <w:tab/>
            </w:r>
            <w:r w:rsidR="001C608E">
              <w:rPr>
                <w:noProof/>
                <w:webHidden/>
              </w:rPr>
              <w:fldChar w:fldCharType="begin"/>
            </w:r>
            <w:r w:rsidR="001C608E">
              <w:rPr>
                <w:noProof/>
                <w:webHidden/>
              </w:rPr>
              <w:instrText xml:space="preserve"> PAGEREF _Toc472253449 \h </w:instrText>
            </w:r>
            <w:r w:rsidR="001C608E">
              <w:rPr>
                <w:noProof/>
                <w:webHidden/>
              </w:rPr>
            </w:r>
            <w:r w:rsidR="001C608E">
              <w:rPr>
                <w:noProof/>
                <w:webHidden/>
              </w:rPr>
              <w:fldChar w:fldCharType="separate"/>
            </w:r>
            <w:r w:rsidR="001C608E">
              <w:rPr>
                <w:noProof/>
                <w:webHidden/>
              </w:rPr>
              <w:t>4</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50" w:history="1">
            <w:r w:rsidR="001C608E" w:rsidRPr="006D0301">
              <w:rPr>
                <w:rStyle w:val="Hyperlink"/>
                <w:noProof/>
              </w:rPr>
              <w:t>Level Features</w:t>
            </w:r>
            <w:r w:rsidR="001C608E">
              <w:rPr>
                <w:noProof/>
                <w:webHidden/>
              </w:rPr>
              <w:tab/>
            </w:r>
            <w:r w:rsidR="001C608E">
              <w:rPr>
                <w:noProof/>
                <w:webHidden/>
              </w:rPr>
              <w:fldChar w:fldCharType="begin"/>
            </w:r>
            <w:r w:rsidR="001C608E">
              <w:rPr>
                <w:noProof/>
                <w:webHidden/>
              </w:rPr>
              <w:instrText xml:space="preserve"> PAGEREF _Toc472253450 \h </w:instrText>
            </w:r>
            <w:r w:rsidR="001C608E">
              <w:rPr>
                <w:noProof/>
                <w:webHidden/>
              </w:rPr>
            </w:r>
            <w:r w:rsidR="001C608E">
              <w:rPr>
                <w:noProof/>
                <w:webHidden/>
              </w:rPr>
              <w:fldChar w:fldCharType="separate"/>
            </w:r>
            <w:r w:rsidR="001C608E">
              <w:rPr>
                <w:noProof/>
                <w:webHidden/>
              </w:rPr>
              <w:t>4</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51" w:history="1">
            <w:r w:rsidR="001C608E" w:rsidRPr="006D0301">
              <w:rPr>
                <w:rStyle w:val="Hyperlink"/>
                <w:noProof/>
              </w:rPr>
              <w:t>Realistic Terrain</w:t>
            </w:r>
            <w:r w:rsidR="001C608E">
              <w:rPr>
                <w:noProof/>
                <w:webHidden/>
              </w:rPr>
              <w:tab/>
            </w:r>
            <w:r w:rsidR="001C608E">
              <w:rPr>
                <w:noProof/>
                <w:webHidden/>
              </w:rPr>
              <w:fldChar w:fldCharType="begin"/>
            </w:r>
            <w:r w:rsidR="001C608E">
              <w:rPr>
                <w:noProof/>
                <w:webHidden/>
              </w:rPr>
              <w:instrText xml:space="preserve"> PAGEREF _Toc472253451 \h </w:instrText>
            </w:r>
            <w:r w:rsidR="001C608E">
              <w:rPr>
                <w:noProof/>
                <w:webHidden/>
              </w:rPr>
            </w:r>
            <w:r w:rsidR="001C608E">
              <w:rPr>
                <w:noProof/>
                <w:webHidden/>
              </w:rPr>
              <w:fldChar w:fldCharType="separate"/>
            </w:r>
            <w:r w:rsidR="001C608E">
              <w:rPr>
                <w:noProof/>
                <w:webHidden/>
              </w:rPr>
              <w:t>4</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52" w:history="1">
            <w:r w:rsidR="001C608E" w:rsidRPr="006D0301">
              <w:rPr>
                <w:rStyle w:val="Hyperlink"/>
                <w:noProof/>
              </w:rPr>
              <w:t>Clues</w:t>
            </w:r>
            <w:r w:rsidR="001C608E">
              <w:rPr>
                <w:noProof/>
                <w:webHidden/>
              </w:rPr>
              <w:tab/>
            </w:r>
            <w:r w:rsidR="001C608E">
              <w:rPr>
                <w:noProof/>
                <w:webHidden/>
              </w:rPr>
              <w:fldChar w:fldCharType="begin"/>
            </w:r>
            <w:r w:rsidR="001C608E">
              <w:rPr>
                <w:noProof/>
                <w:webHidden/>
              </w:rPr>
              <w:instrText xml:space="preserve"> PAGEREF _Toc472253452 \h </w:instrText>
            </w:r>
            <w:r w:rsidR="001C608E">
              <w:rPr>
                <w:noProof/>
                <w:webHidden/>
              </w:rPr>
            </w:r>
            <w:r w:rsidR="001C608E">
              <w:rPr>
                <w:noProof/>
                <w:webHidden/>
              </w:rPr>
              <w:fldChar w:fldCharType="separate"/>
            </w:r>
            <w:r w:rsidR="001C608E">
              <w:rPr>
                <w:noProof/>
                <w:webHidden/>
              </w:rPr>
              <w:t>4</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53" w:history="1">
            <w:r w:rsidR="001C608E" w:rsidRPr="006D0301">
              <w:rPr>
                <w:rStyle w:val="Hyperlink"/>
                <w:noProof/>
              </w:rPr>
              <w:t>Loot</w:t>
            </w:r>
            <w:r w:rsidR="001C608E">
              <w:rPr>
                <w:noProof/>
                <w:webHidden/>
              </w:rPr>
              <w:tab/>
            </w:r>
            <w:r w:rsidR="001C608E">
              <w:rPr>
                <w:noProof/>
                <w:webHidden/>
              </w:rPr>
              <w:fldChar w:fldCharType="begin"/>
            </w:r>
            <w:r w:rsidR="001C608E">
              <w:rPr>
                <w:noProof/>
                <w:webHidden/>
              </w:rPr>
              <w:instrText xml:space="preserve"> PAGEREF _Toc472253453 \h </w:instrText>
            </w:r>
            <w:r w:rsidR="001C608E">
              <w:rPr>
                <w:noProof/>
                <w:webHidden/>
              </w:rPr>
            </w:r>
            <w:r w:rsidR="001C608E">
              <w:rPr>
                <w:noProof/>
                <w:webHidden/>
              </w:rPr>
              <w:fldChar w:fldCharType="separate"/>
            </w:r>
            <w:r w:rsidR="001C608E">
              <w:rPr>
                <w:noProof/>
                <w:webHidden/>
              </w:rPr>
              <w:t>4</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54" w:history="1">
            <w:r w:rsidR="001C608E" w:rsidRPr="006D0301">
              <w:rPr>
                <w:rStyle w:val="Hyperlink"/>
                <w:noProof/>
              </w:rPr>
              <w:t>Enemies</w:t>
            </w:r>
            <w:r w:rsidR="001C608E">
              <w:rPr>
                <w:noProof/>
                <w:webHidden/>
              </w:rPr>
              <w:tab/>
            </w:r>
            <w:r w:rsidR="001C608E">
              <w:rPr>
                <w:noProof/>
                <w:webHidden/>
              </w:rPr>
              <w:fldChar w:fldCharType="begin"/>
            </w:r>
            <w:r w:rsidR="001C608E">
              <w:rPr>
                <w:noProof/>
                <w:webHidden/>
              </w:rPr>
              <w:instrText xml:space="preserve"> PAGEREF _Toc472253454 \h </w:instrText>
            </w:r>
            <w:r w:rsidR="001C608E">
              <w:rPr>
                <w:noProof/>
                <w:webHidden/>
              </w:rPr>
            </w:r>
            <w:r w:rsidR="001C608E">
              <w:rPr>
                <w:noProof/>
                <w:webHidden/>
              </w:rPr>
              <w:fldChar w:fldCharType="separate"/>
            </w:r>
            <w:r w:rsidR="001C608E">
              <w:rPr>
                <w:noProof/>
                <w:webHidden/>
              </w:rPr>
              <w:t>5</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55" w:history="1">
            <w:r w:rsidR="001C608E" w:rsidRPr="006D0301">
              <w:rPr>
                <w:rStyle w:val="Hyperlink"/>
                <w:noProof/>
              </w:rPr>
              <w:t>Usability</w:t>
            </w:r>
            <w:r w:rsidR="001C608E">
              <w:rPr>
                <w:noProof/>
                <w:webHidden/>
              </w:rPr>
              <w:tab/>
            </w:r>
            <w:r w:rsidR="001C608E">
              <w:rPr>
                <w:noProof/>
                <w:webHidden/>
              </w:rPr>
              <w:fldChar w:fldCharType="begin"/>
            </w:r>
            <w:r w:rsidR="001C608E">
              <w:rPr>
                <w:noProof/>
                <w:webHidden/>
              </w:rPr>
              <w:instrText xml:space="preserve"> PAGEREF _Toc472253455 \h </w:instrText>
            </w:r>
            <w:r w:rsidR="001C608E">
              <w:rPr>
                <w:noProof/>
                <w:webHidden/>
              </w:rPr>
            </w:r>
            <w:r w:rsidR="001C608E">
              <w:rPr>
                <w:noProof/>
                <w:webHidden/>
              </w:rPr>
              <w:fldChar w:fldCharType="separate"/>
            </w:r>
            <w:r w:rsidR="001C608E">
              <w:rPr>
                <w:noProof/>
                <w:webHidden/>
              </w:rPr>
              <w:t>5</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56" w:history="1">
            <w:r w:rsidR="001C608E" w:rsidRPr="006D0301">
              <w:rPr>
                <w:rStyle w:val="Hyperlink"/>
                <w:noProof/>
              </w:rPr>
              <w:t>PC Controls</w:t>
            </w:r>
            <w:r w:rsidR="001C608E">
              <w:rPr>
                <w:noProof/>
                <w:webHidden/>
              </w:rPr>
              <w:tab/>
            </w:r>
            <w:r w:rsidR="001C608E">
              <w:rPr>
                <w:noProof/>
                <w:webHidden/>
              </w:rPr>
              <w:fldChar w:fldCharType="begin"/>
            </w:r>
            <w:r w:rsidR="001C608E">
              <w:rPr>
                <w:noProof/>
                <w:webHidden/>
              </w:rPr>
              <w:instrText xml:space="preserve"> PAGEREF _Toc472253456 \h </w:instrText>
            </w:r>
            <w:r w:rsidR="001C608E">
              <w:rPr>
                <w:noProof/>
                <w:webHidden/>
              </w:rPr>
            </w:r>
            <w:r w:rsidR="001C608E">
              <w:rPr>
                <w:noProof/>
                <w:webHidden/>
              </w:rPr>
              <w:fldChar w:fldCharType="separate"/>
            </w:r>
            <w:r w:rsidR="001C608E">
              <w:rPr>
                <w:noProof/>
                <w:webHidden/>
              </w:rPr>
              <w:t>5</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57" w:history="1">
            <w:r w:rsidR="001C608E" w:rsidRPr="006D0301">
              <w:rPr>
                <w:rStyle w:val="Hyperlink"/>
                <w:noProof/>
              </w:rPr>
              <w:t>Video Research</w:t>
            </w:r>
            <w:r w:rsidR="001C608E">
              <w:rPr>
                <w:noProof/>
                <w:webHidden/>
              </w:rPr>
              <w:tab/>
            </w:r>
            <w:r w:rsidR="001C608E">
              <w:rPr>
                <w:noProof/>
                <w:webHidden/>
              </w:rPr>
              <w:fldChar w:fldCharType="begin"/>
            </w:r>
            <w:r w:rsidR="001C608E">
              <w:rPr>
                <w:noProof/>
                <w:webHidden/>
              </w:rPr>
              <w:instrText xml:space="preserve"> PAGEREF _Toc472253457 \h </w:instrText>
            </w:r>
            <w:r w:rsidR="001C608E">
              <w:rPr>
                <w:noProof/>
                <w:webHidden/>
              </w:rPr>
            </w:r>
            <w:r w:rsidR="001C608E">
              <w:rPr>
                <w:noProof/>
                <w:webHidden/>
              </w:rPr>
              <w:fldChar w:fldCharType="separate"/>
            </w:r>
            <w:r w:rsidR="001C608E">
              <w:rPr>
                <w:noProof/>
                <w:webHidden/>
              </w:rPr>
              <w:t>5</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58" w:history="1">
            <w:r w:rsidR="001C608E" w:rsidRPr="006D0301">
              <w:rPr>
                <w:rStyle w:val="Hyperlink"/>
                <w:noProof/>
              </w:rPr>
              <w:t>HDR</w:t>
            </w:r>
            <w:r w:rsidR="001C608E">
              <w:rPr>
                <w:noProof/>
                <w:webHidden/>
              </w:rPr>
              <w:tab/>
            </w:r>
            <w:r w:rsidR="001C608E">
              <w:rPr>
                <w:noProof/>
                <w:webHidden/>
              </w:rPr>
              <w:fldChar w:fldCharType="begin"/>
            </w:r>
            <w:r w:rsidR="001C608E">
              <w:rPr>
                <w:noProof/>
                <w:webHidden/>
              </w:rPr>
              <w:instrText xml:space="preserve"> PAGEREF _Toc472253458 \h </w:instrText>
            </w:r>
            <w:r w:rsidR="001C608E">
              <w:rPr>
                <w:noProof/>
                <w:webHidden/>
              </w:rPr>
            </w:r>
            <w:r w:rsidR="001C608E">
              <w:rPr>
                <w:noProof/>
                <w:webHidden/>
              </w:rPr>
              <w:fldChar w:fldCharType="separate"/>
            </w:r>
            <w:r w:rsidR="001C608E">
              <w:rPr>
                <w:noProof/>
                <w:webHidden/>
              </w:rPr>
              <w:t>5</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59" w:history="1">
            <w:r w:rsidR="001C608E" w:rsidRPr="006D0301">
              <w:rPr>
                <w:rStyle w:val="Hyperlink"/>
                <w:noProof/>
              </w:rPr>
              <w:t>Motion Blur</w:t>
            </w:r>
            <w:r w:rsidR="001C608E">
              <w:rPr>
                <w:noProof/>
                <w:webHidden/>
              </w:rPr>
              <w:tab/>
            </w:r>
            <w:r w:rsidR="001C608E">
              <w:rPr>
                <w:noProof/>
                <w:webHidden/>
              </w:rPr>
              <w:fldChar w:fldCharType="begin"/>
            </w:r>
            <w:r w:rsidR="001C608E">
              <w:rPr>
                <w:noProof/>
                <w:webHidden/>
              </w:rPr>
              <w:instrText xml:space="preserve"> PAGEREF _Toc472253459 \h </w:instrText>
            </w:r>
            <w:r w:rsidR="001C608E">
              <w:rPr>
                <w:noProof/>
                <w:webHidden/>
              </w:rPr>
            </w:r>
            <w:r w:rsidR="001C608E">
              <w:rPr>
                <w:noProof/>
                <w:webHidden/>
              </w:rPr>
              <w:fldChar w:fldCharType="separate"/>
            </w:r>
            <w:r w:rsidR="001C608E">
              <w:rPr>
                <w:noProof/>
                <w:webHidden/>
              </w:rPr>
              <w:t>5</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60" w:history="1">
            <w:r w:rsidR="001C608E" w:rsidRPr="006D0301">
              <w:rPr>
                <w:rStyle w:val="Hyperlink"/>
                <w:noProof/>
              </w:rPr>
              <w:t>Depth of Field</w:t>
            </w:r>
            <w:r w:rsidR="001C608E">
              <w:rPr>
                <w:noProof/>
                <w:webHidden/>
              </w:rPr>
              <w:tab/>
            </w:r>
            <w:r w:rsidR="001C608E">
              <w:rPr>
                <w:noProof/>
                <w:webHidden/>
              </w:rPr>
              <w:fldChar w:fldCharType="begin"/>
            </w:r>
            <w:r w:rsidR="001C608E">
              <w:rPr>
                <w:noProof/>
                <w:webHidden/>
              </w:rPr>
              <w:instrText xml:space="preserve"> PAGEREF _Toc472253460 \h </w:instrText>
            </w:r>
            <w:r w:rsidR="001C608E">
              <w:rPr>
                <w:noProof/>
                <w:webHidden/>
              </w:rPr>
            </w:r>
            <w:r w:rsidR="001C608E">
              <w:rPr>
                <w:noProof/>
                <w:webHidden/>
              </w:rPr>
              <w:fldChar w:fldCharType="separate"/>
            </w:r>
            <w:r w:rsidR="001C608E">
              <w:rPr>
                <w:noProof/>
                <w:webHidden/>
              </w:rPr>
              <w:t>5</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61" w:history="1">
            <w:r w:rsidR="001C608E" w:rsidRPr="006D0301">
              <w:rPr>
                <w:rStyle w:val="Hyperlink"/>
                <w:noProof/>
              </w:rPr>
              <w:t>Inspiration</w:t>
            </w:r>
            <w:r w:rsidR="001C608E">
              <w:rPr>
                <w:noProof/>
                <w:webHidden/>
              </w:rPr>
              <w:tab/>
            </w:r>
            <w:r w:rsidR="001C608E">
              <w:rPr>
                <w:noProof/>
                <w:webHidden/>
              </w:rPr>
              <w:fldChar w:fldCharType="begin"/>
            </w:r>
            <w:r w:rsidR="001C608E">
              <w:rPr>
                <w:noProof/>
                <w:webHidden/>
              </w:rPr>
              <w:instrText xml:space="preserve"> PAGEREF _Toc472253461 \h </w:instrText>
            </w:r>
            <w:r w:rsidR="001C608E">
              <w:rPr>
                <w:noProof/>
                <w:webHidden/>
              </w:rPr>
            </w:r>
            <w:r w:rsidR="001C608E">
              <w:rPr>
                <w:noProof/>
                <w:webHidden/>
              </w:rPr>
              <w:fldChar w:fldCharType="separate"/>
            </w:r>
            <w:r w:rsidR="001C608E">
              <w:rPr>
                <w:noProof/>
                <w:webHidden/>
              </w:rPr>
              <w:t>5</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62" w:history="1">
            <w:r w:rsidR="001C608E" w:rsidRPr="006D0301">
              <w:rPr>
                <w:rStyle w:val="Hyperlink"/>
                <w:noProof/>
              </w:rPr>
              <w:t>Story</w:t>
            </w:r>
            <w:r w:rsidR="001C608E">
              <w:rPr>
                <w:noProof/>
                <w:webHidden/>
              </w:rPr>
              <w:tab/>
            </w:r>
            <w:r w:rsidR="001C608E">
              <w:rPr>
                <w:noProof/>
                <w:webHidden/>
              </w:rPr>
              <w:fldChar w:fldCharType="begin"/>
            </w:r>
            <w:r w:rsidR="001C608E">
              <w:rPr>
                <w:noProof/>
                <w:webHidden/>
              </w:rPr>
              <w:instrText xml:space="preserve"> PAGEREF _Toc472253462 \h </w:instrText>
            </w:r>
            <w:r w:rsidR="001C608E">
              <w:rPr>
                <w:noProof/>
                <w:webHidden/>
              </w:rPr>
            </w:r>
            <w:r w:rsidR="001C608E">
              <w:rPr>
                <w:noProof/>
                <w:webHidden/>
              </w:rPr>
              <w:fldChar w:fldCharType="separate"/>
            </w:r>
            <w:r w:rsidR="001C608E">
              <w:rPr>
                <w:noProof/>
                <w:webHidden/>
              </w:rPr>
              <w:t>6</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63" w:history="1">
            <w:r w:rsidR="001C608E" w:rsidRPr="006D0301">
              <w:rPr>
                <w:rStyle w:val="Hyperlink"/>
                <w:noProof/>
              </w:rPr>
              <w:t>Game Story</w:t>
            </w:r>
            <w:r w:rsidR="001C608E">
              <w:rPr>
                <w:noProof/>
                <w:webHidden/>
              </w:rPr>
              <w:tab/>
            </w:r>
            <w:r w:rsidR="001C608E">
              <w:rPr>
                <w:noProof/>
                <w:webHidden/>
              </w:rPr>
              <w:fldChar w:fldCharType="begin"/>
            </w:r>
            <w:r w:rsidR="001C608E">
              <w:rPr>
                <w:noProof/>
                <w:webHidden/>
              </w:rPr>
              <w:instrText xml:space="preserve"> PAGEREF _Toc472253463 \h </w:instrText>
            </w:r>
            <w:r w:rsidR="001C608E">
              <w:rPr>
                <w:noProof/>
                <w:webHidden/>
              </w:rPr>
            </w:r>
            <w:r w:rsidR="001C608E">
              <w:rPr>
                <w:noProof/>
                <w:webHidden/>
              </w:rPr>
              <w:fldChar w:fldCharType="separate"/>
            </w:r>
            <w:r w:rsidR="001C608E">
              <w:rPr>
                <w:noProof/>
                <w:webHidden/>
              </w:rPr>
              <w:t>6</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64" w:history="1">
            <w:r w:rsidR="001C608E" w:rsidRPr="006D0301">
              <w:rPr>
                <w:rStyle w:val="Hyperlink"/>
                <w:noProof/>
              </w:rPr>
              <w:t>Level Story</w:t>
            </w:r>
            <w:r w:rsidR="001C608E">
              <w:rPr>
                <w:noProof/>
                <w:webHidden/>
              </w:rPr>
              <w:tab/>
            </w:r>
            <w:r w:rsidR="001C608E">
              <w:rPr>
                <w:noProof/>
                <w:webHidden/>
              </w:rPr>
              <w:fldChar w:fldCharType="begin"/>
            </w:r>
            <w:r w:rsidR="001C608E">
              <w:rPr>
                <w:noProof/>
                <w:webHidden/>
              </w:rPr>
              <w:instrText xml:space="preserve"> PAGEREF _Toc472253464 \h </w:instrText>
            </w:r>
            <w:r w:rsidR="001C608E">
              <w:rPr>
                <w:noProof/>
                <w:webHidden/>
              </w:rPr>
            </w:r>
            <w:r w:rsidR="001C608E">
              <w:rPr>
                <w:noProof/>
                <w:webHidden/>
              </w:rPr>
              <w:fldChar w:fldCharType="separate"/>
            </w:r>
            <w:r w:rsidR="001C608E">
              <w:rPr>
                <w:noProof/>
                <w:webHidden/>
              </w:rPr>
              <w:t>6</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65" w:history="1">
            <w:r w:rsidR="001C608E" w:rsidRPr="006D0301">
              <w:rPr>
                <w:rStyle w:val="Hyperlink"/>
                <w:noProof/>
              </w:rPr>
              <w:t>Interactivity</w:t>
            </w:r>
            <w:r w:rsidR="001C608E">
              <w:rPr>
                <w:noProof/>
                <w:webHidden/>
              </w:rPr>
              <w:tab/>
            </w:r>
            <w:r w:rsidR="001C608E">
              <w:rPr>
                <w:noProof/>
                <w:webHidden/>
              </w:rPr>
              <w:fldChar w:fldCharType="begin"/>
            </w:r>
            <w:r w:rsidR="001C608E">
              <w:rPr>
                <w:noProof/>
                <w:webHidden/>
              </w:rPr>
              <w:instrText xml:space="preserve"> PAGEREF _Toc472253465 \h </w:instrText>
            </w:r>
            <w:r w:rsidR="001C608E">
              <w:rPr>
                <w:noProof/>
                <w:webHidden/>
              </w:rPr>
            </w:r>
            <w:r w:rsidR="001C608E">
              <w:rPr>
                <w:noProof/>
                <w:webHidden/>
              </w:rPr>
              <w:fldChar w:fldCharType="separate"/>
            </w:r>
            <w:r w:rsidR="001C608E">
              <w:rPr>
                <w:noProof/>
                <w:webHidden/>
              </w:rPr>
              <w:t>6</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66" w:history="1">
            <w:r w:rsidR="001C608E" w:rsidRPr="006D0301">
              <w:rPr>
                <w:rStyle w:val="Hyperlink"/>
                <w:noProof/>
              </w:rPr>
              <w:t>Objectives</w:t>
            </w:r>
            <w:r w:rsidR="001C608E">
              <w:rPr>
                <w:noProof/>
                <w:webHidden/>
              </w:rPr>
              <w:tab/>
            </w:r>
            <w:r w:rsidR="001C608E">
              <w:rPr>
                <w:noProof/>
                <w:webHidden/>
              </w:rPr>
              <w:fldChar w:fldCharType="begin"/>
            </w:r>
            <w:r w:rsidR="001C608E">
              <w:rPr>
                <w:noProof/>
                <w:webHidden/>
              </w:rPr>
              <w:instrText xml:space="preserve"> PAGEREF _Toc472253466 \h </w:instrText>
            </w:r>
            <w:r w:rsidR="001C608E">
              <w:rPr>
                <w:noProof/>
                <w:webHidden/>
              </w:rPr>
            </w:r>
            <w:r w:rsidR="001C608E">
              <w:rPr>
                <w:noProof/>
                <w:webHidden/>
              </w:rPr>
              <w:fldChar w:fldCharType="separate"/>
            </w:r>
            <w:r w:rsidR="001C608E">
              <w:rPr>
                <w:noProof/>
                <w:webHidden/>
              </w:rPr>
              <w:t>6</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67" w:history="1">
            <w:r w:rsidR="001C608E" w:rsidRPr="006D0301">
              <w:rPr>
                <w:rStyle w:val="Hyperlink"/>
                <w:noProof/>
              </w:rPr>
              <w:t>Obstacles</w:t>
            </w:r>
            <w:r w:rsidR="001C608E">
              <w:rPr>
                <w:noProof/>
                <w:webHidden/>
              </w:rPr>
              <w:tab/>
            </w:r>
            <w:r w:rsidR="001C608E">
              <w:rPr>
                <w:noProof/>
                <w:webHidden/>
              </w:rPr>
              <w:fldChar w:fldCharType="begin"/>
            </w:r>
            <w:r w:rsidR="001C608E">
              <w:rPr>
                <w:noProof/>
                <w:webHidden/>
              </w:rPr>
              <w:instrText xml:space="preserve"> PAGEREF _Toc472253467 \h </w:instrText>
            </w:r>
            <w:r w:rsidR="001C608E">
              <w:rPr>
                <w:noProof/>
                <w:webHidden/>
              </w:rPr>
            </w:r>
            <w:r w:rsidR="001C608E">
              <w:rPr>
                <w:noProof/>
                <w:webHidden/>
              </w:rPr>
              <w:fldChar w:fldCharType="separate"/>
            </w:r>
            <w:r w:rsidR="001C608E">
              <w:rPr>
                <w:noProof/>
                <w:webHidden/>
              </w:rPr>
              <w:t>6</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68" w:history="1">
            <w:r w:rsidR="001C608E" w:rsidRPr="006D0301">
              <w:rPr>
                <w:rStyle w:val="Hyperlink"/>
                <w:noProof/>
              </w:rPr>
              <w:t>Set Pieces / Scripted Events</w:t>
            </w:r>
            <w:r w:rsidR="001C608E">
              <w:rPr>
                <w:noProof/>
                <w:webHidden/>
              </w:rPr>
              <w:tab/>
            </w:r>
            <w:r w:rsidR="001C608E">
              <w:rPr>
                <w:noProof/>
                <w:webHidden/>
              </w:rPr>
              <w:fldChar w:fldCharType="begin"/>
            </w:r>
            <w:r w:rsidR="001C608E">
              <w:rPr>
                <w:noProof/>
                <w:webHidden/>
              </w:rPr>
              <w:instrText xml:space="preserve"> PAGEREF _Toc472253468 \h </w:instrText>
            </w:r>
            <w:r w:rsidR="001C608E">
              <w:rPr>
                <w:noProof/>
                <w:webHidden/>
              </w:rPr>
            </w:r>
            <w:r w:rsidR="001C608E">
              <w:rPr>
                <w:noProof/>
                <w:webHidden/>
              </w:rPr>
              <w:fldChar w:fldCharType="separate"/>
            </w:r>
            <w:r w:rsidR="001C608E">
              <w:rPr>
                <w:noProof/>
                <w:webHidden/>
              </w:rPr>
              <w:t>7</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69" w:history="1">
            <w:r w:rsidR="001C608E" w:rsidRPr="006D0301">
              <w:rPr>
                <w:rStyle w:val="Hyperlink"/>
                <w:noProof/>
              </w:rPr>
              <w:t>Visual Development</w:t>
            </w:r>
            <w:r w:rsidR="001C608E">
              <w:rPr>
                <w:noProof/>
                <w:webHidden/>
              </w:rPr>
              <w:tab/>
            </w:r>
            <w:r w:rsidR="001C608E">
              <w:rPr>
                <w:noProof/>
                <w:webHidden/>
              </w:rPr>
              <w:fldChar w:fldCharType="begin"/>
            </w:r>
            <w:r w:rsidR="001C608E">
              <w:rPr>
                <w:noProof/>
                <w:webHidden/>
              </w:rPr>
              <w:instrText xml:space="preserve"> PAGEREF _Toc472253469 \h </w:instrText>
            </w:r>
            <w:r w:rsidR="001C608E">
              <w:rPr>
                <w:noProof/>
                <w:webHidden/>
              </w:rPr>
            </w:r>
            <w:r w:rsidR="001C608E">
              <w:rPr>
                <w:noProof/>
                <w:webHidden/>
              </w:rPr>
              <w:fldChar w:fldCharType="separate"/>
            </w:r>
            <w:r w:rsidR="001C608E">
              <w:rPr>
                <w:noProof/>
                <w:webHidden/>
              </w:rPr>
              <w:t>7</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70" w:history="1">
            <w:r w:rsidR="001C608E" w:rsidRPr="006D0301">
              <w:rPr>
                <w:rStyle w:val="Hyperlink"/>
                <w:noProof/>
              </w:rPr>
              <w:t>Style</w:t>
            </w:r>
            <w:r w:rsidR="001C608E">
              <w:rPr>
                <w:noProof/>
                <w:webHidden/>
              </w:rPr>
              <w:tab/>
            </w:r>
            <w:r w:rsidR="001C608E">
              <w:rPr>
                <w:noProof/>
                <w:webHidden/>
              </w:rPr>
              <w:fldChar w:fldCharType="begin"/>
            </w:r>
            <w:r w:rsidR="001C608E">
              <w:rPr>
                <w:noProof/>
                <w:webHidden/>
              </w:rPr>
              <w:instrText xml:space="preserve"> PAGEREF _Toc472253470 \h </w:instrText>
            </w:r>
            <w:r w:rsidR="001C608E">
              <w:rPr>
                <w:noProof/>
                <w:webHidden/>
              </w:rPr>
            </w:r>
            <w:r w:rsidR="001C608E">
              <w:rPr>
                <w:noProof/>
                <w:webHidden/>
              </w:rPr>
              <w:fldChar w:fldCharType="separate"/>
            </w:r>
            <w:r w:rsidR="001C608E">
              <w:rPr>
                <w:noProof/>
                <w:webHidden/>
              </w:rPr>
              <w:t>7</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71" w:history="1">
            <w:r w:rsidR="001C608E" w:rsidRPr="006D0301">
              <w:rPr>
                <w:rStyle w:val="Hyperlink"/>
                <w:noProof/>
              </w:rPr>
              <w:t>Colour Palette</w:t>
            </w:r>
            <w:r w:rsidR="001C608E">
              <w:rPr>
                <w:noProof/>
                <w:webHidden/>
              </w:rPr>
              <w:tab/>
            </w:r>
            <w:r w:rsidR="001C608E">
              <w:rPr>
                <w:noProof/>
                <w:webHidden/>
              </w:rPr>
              <w:fldChar w:fldCharType="begin"/>
            </w:r>
            <w:r w:rsidR="001C608E">
              <w:rPr>
                <w:noProof/>
                <w:webHidden/>
              </w:rPr>
              <w:instrText xml:space="preserve"> PAGEREF _Toc472253471 \h </w:instrText>
            </w:r>
            <w:r w:rsidR="001C608E">
              <w:rPr>
                <w:noProof/>
                <w:webHidden/>
              </w:rPr>
            </w:r>
            <w:r w:rsidR="001C608E">
              <w:rPr>
                <w:noProof/>
                <w:webHidden/>
              </w:rPr>
              <w:fldChar w:fldCharType="separate"/>
            </w:r>
            <w:r w:rsidR="001C608E">
              <w:rPr>
                <w:noProof/>
                <w:webHidden/>
              </w:rPr>
              <w:t>7</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72" w:history="1">
            <w:r w:rsidR="001C608E" w:rsidRPr="006D0301">
              <w:rPr>
                <w:rStyle w:val="Hyperlink"/>
                <w:noProof/>
              </w:rPr>
              <w:t>Lighting</w:t>
            </w:r>
            <w:r w:rsidR="001C608E">
              <w:rPr>
                <w:noProof/>
                <w:webHidden/>
              </w:rPr>
              <w:tab/>
            </w:r>
            <w:r w:rsidR="001C608E">
              <w:rPr>
                <w:noProof/>
                <w:webHidden/>
              </w:rPr>
              <w:fldChar w:fldCharType="begin"/>
            </w:r>
            <w:r w:rsidR="001C608E">
              <w:rPr>
                <w:noProof/>
                <w:webHidden/>
              </w:rPr>
              <w:instrText xml:space="preserve"> PAGEREF _Toc472253472 \h </w:instrText>
            </w:r>
            <w:r w:rsidR="001C608E">
              <w:rPr>
                <w:noProof/>
                <w:webHidden/>
              </w:rPr>
            </w:r>
            <w:r w:rsidR="001C608E">
              <w:rPr>
                <w:noProof/>
                <w:webHidden/>
              </w:rPr>
              <w:fldChar w:fldCharType="separate"/>
            </w:r>
            <w:r w:rsidR="001C608E">
              <w:rPr>
                <w:noProof/>
                <w:webHidden/>
              </w:rPr>
              <w:t>7</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73" w:history="1">
            <w:r w:rsidR="001C608E" w:rsidRPr="006D0301">
              <w:rPr>
                <w:rStyle w:val="Hyperlink"/>
                <w:noProof/>
              </w:rPr>
              <w:t>Top-Down Layout and concept art</w:t>
            </w:r>
            <w:r w:rsidR="001C608E">
              <w:rPr>
                <w:noProof/>
                <w:webHidden/>
              </w:rPr>
              <w:tab/>
            </w:r>
            <w:r w:rsidR="001C608E">
              <w:rPr>
                <w:noProof/>
                <w:webHidden/>
              </w:rPr>
              <w:fldChar w:fldCharType="begin"/>
            </w:r>
            <w:r w:rsidR="001C608E">
              <w:rPr>
                <w:noProof/>
                <w:webHidden/>
              </w:rPr>
              <w:instrText xml:space="preserve"> PAGEREF _Toc472253473 \h </w:instrText>
            </w:r>
            <w:r w:rsidR="001C608E">
              <w:rPr>
                <w:noProof/>
                <w:webHidden/>
              </w:rPr>
            </w:r>
            <w:r w:rsidR="001C608E">
              <w:rPr>
                <w:noProof/>
                <w:webHidden/>
              </w:rPr>
              <w:fldChar w:fldCharType="separate"/>
            </w:r>
            <w:r w:rsidR="001C608E">
              <w:rPr>
                <w:noProof/>
                <w:webHidden/>
              </w:rPr>
              <w:t>7</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74" w:history="1">
            <w:r w:rsidR="001C608E" w:rsidRPr="006D0301">
              <w:rPr>
                <w:rStyle w:val="Hyperlink"/>
                <w:noProof/>
              </w:rPr>
              <w:t>Level Layout</w:t>
            </w:r>
            <w:r w:rsidR="001C608E">
              <w:rPr>
                <w:noProof/>
                <w:webHidden/>
              </w:rPr>
              <w:tab/>
            </w:r>
            <w:r w:rsidR="001C608E">
              <w:rPr>
                <w:noProof/>
                <w:webHidden/>
              </w:rPr>
              <w:fldChar w:fldCharType="begin"/>
            </w:r>
            <w:r w:rsidR="001C608E">
              <w:rPr>
                <w:noProof/>
                <w:webHidden/>
              </w:rPr>
              <w:instrText xml:space="preserve"> PAGEREF _Toc472253474 \h </w:instrText>
            </w:r>
            <w:r w:rsidR="001C608E">
              <w:rPr>
                <w:noProof/>
                <w:webHidden/>
              </w:rPr>
            </w:r>
            <w:r w:rsidR="001C608E">
              <w:rPr>
                <w:noProof/>
                <w:webHidden/>
              </w:rPr>
              <w:fldChar w:fldCharType="separate"/>
            </w:r>
            <w:r w:rsidR="001C608E">
              <w:rPr>
                <w:noProof/>
                <w:webHidden/>
              </w:rPr>
              <w:t>8</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75" w:history="1">
            <w:r w:rsidR="001C608E" w:rsidRPr="006D0301">
              <w:rPr>
                <w:rStyle w:val="Hyperlink"/>
                <w:noProof/>
              </w:rPr>
              <w:t>Screenshot</w:t>
            </w:r>
            <w:r w:rsidR="001C608E">
              <w:rPr>
                <w:noProof/>
                <w:webHidden/>
              </w:rPr>
              <w:tab/>
            </w:r>
            <w:r w:rsidR="001C608E">
              <w:rPr>
                <w:noProof/>
                <w:webHidden/>
              </w:rPr>
              <w:fldChar w:fldCharType="begin"/>
            </w:r>
            <w:r w:rsidR="001C608E">
              <w:rPr>
                <w:noProof/>
                <w:webHidden/>
              </w:rPr>
              <w:instrText xml:space="preserve"> PAGEREF _Toc472253475 \h </w:instrText>
            </w:r>
            <w:r w:rsidR="001C608E">
              <w:rPr>
                <w:noProof/>
                <w:webHidden/>
              </w:rPr>
            </w:r>
            <w:r w:rsidR="001C608E">
              <w:rPr>
                <w:noProof/>
                <w:webHidden/>
              </w:rPr>
              <w:fldChar w:fldCharType="separate"/>
            </w:r>
            <w:r w:rsidR="001C608E">
              <w:rPr>
                <w:noProof/>
                <w:webHidden/>
              </w:rPr>
              <w:t>8</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76" w:history="1">
            <w:r w:rsidR="001C608E">
              <w:rPr>
                <w:noProof/>
                <w:webHidden/>
              </w:rPr>
              <w:tab/>
            </w:r>
            <w:r w:rsidR="001C608E">
              <w:rPr>
                <w:noProof/>
                <w:webHidden/>
              </w:rPr>
              <w:fldChar w:fldCharType="begin"/>
            </w:r>
            <w:r w:rsidR="001C608E">
              <w:rPr>
                <w:noProof/>
                <w:webHidden/>
              </w:rPr>
              <w:instrText xml:space="preserve"> PAGEREF _Toc472253476 \h </w:instrText>
            </w:r>
            <w:r w:rsidR="001C608E">
              <w:rPr>
                <w:noProof/>
                <w:webHidden/>
              </w:rPr>
            </w:r>
            <w:r w:rsidR="001C608E">
              <w:rPr>
                <w:noProof/>
                <w:webHidden/>
              </w:rPr>
              <w:fldChar w:fldCharType="separate"/>
            </w:r>
            <w:r w:rsidR="001C608E">
              <w:rPr>
                <w:noProof/>
                <w:webHidden/>
              </w:rPr>
              <w:t>8</w:t>
            </w:r>
            <w:r w:rsidR="001C608E">
              <w:rPr>
                <w:noProof/>
                <w:webHidden/>
              </w:rPr>
              <w:fldChar w:fldCharType="end"/>
            </w:r>
          </w:hyperlink>
        </w:p>
        <w:p w:rsidR="001C608E" w:rsidRDefault="00C07D1A">
          <w:pPr>
            <w:pStyle w:val="TOC3"/>
            <w:tabs>
              <w:tab w:val="right" w:leader="dot" w:pos="10790"/>
            </w:tabs>
            <w:rPr>
              <w:i w:val="0"/>
              <w:iCs w:val="0"/>
              <w:noProof/>
              <w:color w:val="auto"/>
              <w:lang w:eastAsia="en-GB"/>
            </w:rPr>
          </w:pPr>
          <w:hyperlink w:anchor="_Toc472253477" w:history="1">
            <w:r w:rsidR="001C608E" w:rsidRPr="006D0301">
              <w:rPr>
                <w:rStyle w:val="Hyperlink"/>
                <w:noProof/>
              </w:rPr>
              <w:t>Engine</w:t>
            </w:r>
            <w:r w:rsidR="001C608E">
              <w:rPr>
                <w:noProof/>
                <w:webHidden/>
              </w:rPr>
              <w:tab/>
            </w:r>
            <w:r w:rsidR="001C608E">
              <w:rPr>
                <w:noProof/>
                <w:webHidden/>
              </w:rPr>
              <w:fldChar w:fldCharType="begin"/>
            </w:r>
            <w:r w:rsidR="001C608E">
              <w:rPr>
                <w:noProof/>
                <w:webHidden/>
              </w:rPr>
              <w:instrText xml:space="preserve"> PAGEREF _Toc472253477 \h </w:instrText>
            </w:r>
            <w:r w:rsidR="001C608E">
              <w:rPr>
                <w:noProof/>
                <w:webHidden/>
              </w:rPr>
            </w:r>
            <w:r w:rsidR="001C608E">
              <w:rPr>
                <w:noProof/>
                <w:webHidden/>
              </w:rPr>
              <w:fldChar w:fldCharType="separate"/>
            </w:r>
            <w:r w:rsidR="001C608E">
              <w:rPr>
                <w:noProof/>
                <w:webHidden/>
              </w:rPr>
              <w:t>9</w:t>
            </w:r>
            <w:r w:rsidR="001C608E">
              <w:rPr>
                <w:noProof/>
                <w:webHidden/>
              </w:rPr>
              <w:fldChar w:fldCharType="end"/>
            </w:r>
          </w:hyperlink>
        </w:p>
        <w:p w:rsidR="001C608E" w:rsidRDefault="00C07D1A">
          <w:pPr>
            <w:pStyle w:val="TOC1"/>
            <w:tabs>
              <w:tab w:val="right" w:leader="dot" w:pos="10790"/>
            </w:tabs>
            <w:rPr>
              <w:noProof/>
              <w:color w:val="auto"/>
              <w:lang w:eastAsia="en-GB"/>
            </w:rPr>
          </w:pPr>
          <w:hyperlink w:anchor="_Toc472253478" w:history="1">
            <w:r w:rsidR="001C608E" w:rsidRPr="006D0301">
              <w:rPr>
                <w:rStyle w:val="Hyperlink"/>
                <w:noProof/>
              </w:rPr>
              <w:t>Project Planning and Control</w:t>
            </w:r>
            <w:r w:rsidR="001C608E">
              <w:rPr>
                <w:noProof/>
                <w:webHidden/>
              </w:rPr>
              <w:tab/>
            </w:r>
            <w:r w:rsidR="001C608E">
              <w:rPr>
                <w:noProof/>
                <w:webHidden/>
              </w:rPr>
              <w:fldChar w:fldCharType="begin"/>
            </w:r>
            <w:r w:rsidR="001C608E">
              <w:rPr>
                <w:noProof/>
                <w:webHidden/>
              </w:rPr>
              <w:instrText xml:space="preserve"> PAGEREF _Toc472253478 \h </w:instrText>
            </w:r>
            <w:r w:rsidR="001C608E">
              <w:rPr>
                <w:noProof/>
                <w:webHidden/>
              </w:rPr>
            </w:r>
            <w:r w:rsidR="001C608E">
              <w:rPr>
                <w:noProof/>
                <w:webHidden/>
              </w:rPr>
              <w:fldChar w:fldCharType="separate"/>
            </w:r>
            <w:r w:rsidR="001C608E">
              <w:rPr>
                <w:noProof/>
                <w:webHidden/>
              </w:rPr>
              <w:t>10</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79" w:history="1">
            <w:r w:rsidR="001C608E" w:rsidRPr="006D0301">
              <w:rPr>
                <w:rStyle w:val="Hyperlink"/>
                <w:noProof/>
              </w:rPr>
              <w:t>Allocation of tasks</w:t>
            </w:r>
            <w:r w:rsidR="001C608E">
              <w:rPr>
                <w:noProof/>
                <w:webHidden/>
              </w:rPr>
              <w:tab/>
            </w:r>
            <w:r w:rsidR="001C608E">
              <w:rPr>
                <w:noProof/>
                <w:webHidden/>
              </w:rPr>
              <w:fldChar w:fldCharType="begin"/>
            </w:r>
            <w:r w:rsidR="001C608E">
              <w:rPr>
                <w:noProof/>
                <w:webHidden/>
              </w:rPr>
              <w:instrText xml:space="preserve"> PAGEREF _Toc472253479 \h </w:instrText>
            </w:r>
            <w:r w:rsidR="001C608E">
              <w:rPr>
                <w:noProof/>
                <w:webHidden/>
              </w:rPr>
            </w:r>
            <w:r w:rsidR="001C608E">
              <w:rPr>
                <w:noProof/>
                <w:webHidden/>
              </w:rPr>
              <w:fldChar w:fldCharType="separate"/>
            </w:r>
            <w:r w:rsidR="001C608E">
              <w:rPr>
                <w:noProof/>
                <w:webHidden/>
              </w:rPr>
              <w:t>10</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80" w:history="1">
            <w:r w:rsidR="001C608E" w:rsidRPr="006D0301">
              <w:rPr>
                <w:rStyle w:val="Hyperlink"/>
                <w:noProof/>
              </w:rPr>
              <w:t>Project plan</w:t>
            </w:r>
            <w:r w:rsidR="001C608E">
              <w:rPr>
                <w:noProof/>
                <w:webHidden/>
              </w:rPr>
              <w:tab/>
            </w:r>
            <w:r w:rsidR="001C608E">
              <w:rPr>
                <w:noProof/>
                <w:webHidden/>
              </w:rPr>
              <w:fldChar w:fldCharType="begin"/>
            </w:r>
            <w:r w:rsidR="001C608E">
              <w:rPr>
                <w:noProof/>
                <w:webHidden/>
              </w:rPr>
              <w:instrText xml:space="preserve"> PAGEREF _Toc472253480 \h </w:instrText>
            </w:r>
            <w:r w:rsidR="001C608E">
              <w:rPr>
                <w:noProof/>
                <w:webHidden/>
              </w:rPr>
            </w:r>
            <w:r w:rsidR="001C608E">
              <w:rPr>
                <w:noProof/>
                <w:webHidden/>
              </w:rPr>
              <w:fldChar w:fldCharType="separate"/>
            </w:r>
            <w:r w:rsidR="001C608E">
              <w:rPr>
                <w:noProof/>
                <w:webHidden/>
              </w:rPr>
              <w:t>10</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81" w:history="1">
            <w:r w:rsidR="001C608E" w:rsidRPr="006D0301">
              <w:rPr>
                <w:rStyle w:val="Hyperlink"/>
                <w:noProof/>
              </w:rPr>
              <w:t>Duration, Start and End dates</w:t>
            </w:r>
            <w:r w:rsidR="001C608E">
              <w:rPr>
                <w:noProof/>
                <w:webHidden/>
              </w:rPr>
              <w:tab/>
            </w:r>
            <w:r w:rsidR="001C608E">
              <w:rPr>
                <w:noProof/>
                <w:webHidden/>
              </w:rPr>
              <w:fldChar w:fldCharType="begin"/>
            </w:r>
            <w:r w:rsidR="001C608E">
              <w:rPr>
                <w:noProof/>
                <w:webHidden/>
              </w:rPr>
              <w:instrText xml:space="preserve"> PAGEREF _Toc472253481 \h </w:instrText>
            </w:r>
            <w:r w:rsidR="001C608E">
              <w:rPr>
                <w:noProof/>
                <w:webHidden/>
              </w:rPr>
            </w:r>
            <w:r w:rsidR="001C608E">
              <w:rPr>
                <w:noProof/>
                <w:webHidden/>
              </w:rPr>
              <w:fldChar w:fldCharType="separate"/>
            </w:r>
            <w:r w:rsidR="001C608E">
              <w:rPr>
                <w:noProof/>
                <w:webHidden/>
              </w:rPr>
              <w:t>10</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82" w:history="1">
            <w:r w:rsidR="001C608E" w:rsidRPr="006D0301">
              <w:rPr>
                <w:rStyle w:val="Hyperlink"/>
                <w:noProof/>
              </w:rPr>
              <w:t>Tasks and sub-tasks</w:t>
            </w:r>
            <w:r w:rsidR="001C608E">
              <w:rPr>
                <w:noProof/>
                <w:webHidden/>
              </w:rPr>
              <w:tab/>
            </w:r>
            <w:r w:rsidR="001C608E">
              <w:rPr>
                <w:noProof/>
                <w:webHidden/>
              </w:rPr>
              <w:fldChar w:fldCharType="begin"/>
            </w:r>
            <w:r w:rsidR="001C608E">
              <w:rPr>
                <w:noProof/>
                <w:webHidden/>
              </w:rPr>
              <w:instrText xml:space="preserve"> PAGEREF _Toc472253482 \h </w:instrText>
            </w:r>
            <w:r w:rsidR="001C608E">
              <w:rPr>
                <w:noProof/>
                <w:webHidden/>
              </w:rPr>
            </w:r>
            <w:r w:rsidR="001C608E">
              <w:rPr>
                <w:noProof/>
                <w:webHidden/>
              </w:rPr>
              <w:fldChar w:fldCharType="separate"/>
            </w:r>
            <w:r w:rsidR="001C608E">
              <w:rPr>
                <w:noProof/>
                <w:webHidden/>
              </w:rPr>
              <w:t>10</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83" w:history="1">
            <w:r w:rsidR="001C608E" w:rsidRPr="006D0301">
              <w:rPr>
                <w:rStyle w:val="Hyperlink"/>
                <w:noProof/>
              </w:rPr>
              <w:t>Gantt chart</w:t>
            </w:r>
            <w:r w:rsidR="001C608E">
              <w:rPr>
                <w:noProof/>
                <w:webHidden/>
              </w:rPr>
              <w:tab/>
            </w:r>
            <w:r w:rsidR="001C608E">
              <w:rPr>
                <w:noProof/>
                <w:webHidden/>
              </w:rPr>
              <w:fldChar w:fldCharType="begin"/>
            </w:r>
            <w:r w:rsidR="001C608E">
              <w:rPr>
                <w:noProof/>
                <w:webHidden/>
              </w:rPr>
              <w:instrText xml:space="preserve"> PAGEREF _Toc472253483 \h </w:instrText>
            </w:r>
            <w:r w:rsidR="001C608E">
              <w:rPr>
                <w:noProof/>
                <w:webHidden/>
              </w:rPr>
            </w:r>
            <w:r w:rsidR="001C608E">
              <w:rPr>
                <w:noProof/>
                <w:webHidden/>
              </w:rPr>
              <w:fldChar w:fldCharType="separate"/>
            </w:r>
            <w:r w:rsidR="001C608E">
              <w:rPr>
                <w:noProof/>
                <w:webHidden/>
              </w:rPr>
              <w:t>11</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84" w:history="1">
            <w:r w:rsidR="001C608E" w:rsidRPr="006D0301">
              <w:rPr>
                <w:rStyle w:val="Hyperlink"/>
                <w:noProof/>
              </w:rPr>
              <w:t>Process description</w:t>
            </w:r>
            <w:r w:rsidR="001C608E">
              <w:rPr>
                <w:noProof/>
                <w:webHidden/>
              </w:rPr>
              <w:tab/>
            </w:r>
            <w:r w:rsidR="001C608E">
              <w:rPr>
                <w:noProof/>
                <w:webHidden/>
              </w:rPr>
              <w:fldChar w:fldCharType="begin"/>
            </w:r>
            <w:r w:rsidR="001C608E">
              <w:rPr>
                <w:noProof/>
                <w:webHidden/>
              </w:rPr>
              <w:instrText xml:space="preserve"> PAGEREF _Toc472253484 \h </w:instrText>
            </w:r>
            <w:r w:rsidR="001C608E">
              <w:rPr>
                <w:noProof/>
                <w:webHidden/>
              </w:rPr>
            </w:r>
            <w:r w:rsidR="001C608E">
              <w:rPr>
                <w:noProof/>
                <w:webHidden/>
              </w:rPr>
              <w:fldChar w:fldCharType="separate"/>
            </w:r>
            <w:r w:rsidR="001C608E">
              <w:rPr>
                <w:noProof/>
                <w:webHidden/>
              </w:rPr>
              <w:t>12</w:t>
            </w:r>
            <w:r w:rsidR="001C608E">
              <w:rPr>
                <w:noProof/>
                <w:webHidden/>
              </w:rPr>
              <w:fldChar w:fldCharType="end"/>
            </w:r>
          </w:hyperlink>
        </w:p>
        <w:p w:rsidR="001C608E" w:rsidRDefault="00C07D1A">
          <w:pPr>
            <w:pStyle w:val="TOC1"/>
            <w:tabs>
              <w:tab w:val="right" w:leader="dot" w:pos="10790"/>
            </w:tabs>
            <w:rPr>
              <w:noProof/>
              <w:color w:val="auto"/>
              <w:lang w:eastAsia="en-GB"/>
            </w:rPr>
          </w:pPr>
          <w:hyperlink w:anchor="_Toc472253485" w:history="1">
            <w:r w:rsidR="001C608E" w:rsidRPr="006D0301">
              <w:rPr>
                <w:rStyle w:val="Hyperlink"/>
                <w:noProof/>
              </w:rPr>
              <w:t>Playtesting</w:t>
            </w:r>
            <w:r w:rsidR="001C608E">
              <w:rPr>
                <w:noProof/>
                <w:webHidden/>
              </w:rPr>
              <w:tab/>
            </w:r>
            <w:r w:rsidR="001C608E">
              <w:rPr>
                <w:noProof/>
                <w:webHidden/>
              </w:rPr>
              <w:fldChar w:fldCharType="begin"/>
            </w:r>
            <w:r w:rsidR="001C608E">
              <w:rPr>
                <w:noProof/>
                <w:webHidden/>
              </w:rPr>
              <w:instrText xml:space="preserve"> PAGEREF _Toc472253485 \h </w:instrText>
            </w:r>
            <w:r w:rsidR="001C608E">
              <w:rPr>
                <w:noProof/>
                <w:webHidden/>
              </w:rPr>
            </w:r>
            <w:r w:rsidR="001C608E">
              <w:rPr>
                <w:noProof/>
                <w:webHidden/>
              </w:rPr>
              <w:fldChar w:fldCharType="separate"/>
            </w:r>
            <w:r w:rsidR="001C608E">
              <w:rPr>
                <w:noProof/>
                <w:webHidden/>
              </w:rPr>
              <w:t>13</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86" w:history="1">
            <w:r w:rsidR="001C608E" w:rsidRPr="006D0301">
              <w:rPr>
                <w:rStyle w:val="Hyperlink"/>
                <w:noProof/>
              </w:rPr>
              <w:t>Method</w:t>
            </w:r>
            <w:r w:rsidR="001C608E">
              <w:rPr>
                <w:noProof/>
                <w:webHidden/>
              </w:rPr>
              <w:tab/>
            </w:r>
            <w:r w:rsidR="001C608E">
              <w:rPr>
                <w:noProof/>
                <w:webHidden/>
              </w:rPr>
              <w:fldChar w:fldCharType="begin"/>
            </w:r>
            <w:r w:rsidR="001C608E">
              <w:rPr>
                <w:noProof/>
                <w:webHidden/>
              </w:rPr>
              <w:instrText xml:space="preserve"> PAGEREF _Toc472253486 \h </w:instrText>
            </w:r>
            <w:r w:rsidR="001C608E">
              <w:rPr>
                <w:noProof/>
                <w:webHidden/>
              </w:rPr>
            </w:r>
            <w:r w:rsidR="001C608E">
              <w:rPr>
                <w:noProof/>
                <w:webHidden/>
              </w:rPr>
              <w:fldChar w:fldCharType="separate"/>
            </w:r>
            <w:r w:rsidR="001C608E">
              <w:rPr>
                <w:noProof/>
                <w:webHidden/>
              </w:rPr>
              <w:t>13</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87" w:history="1">
            <w:r w:rsidR="001C608E" w:rsidRPr="006D0301">
              <w:rPr>
                <w:rStyle w:val="Hyperlink"/>
                <w:noProof/>
              </w:rPr>
              <w:t>Outcomes</w:t>
            </w:r>
            <w:r w:rsidR="001C608E">
              <w:rPr>
                <w:noProof/>
                <w:webHidden/>
              </w:rPr>
              <w:tab/>
            </w:r>
            <w:r w:rsidR="001C608E">
              <w:rPr>
                <w:noProof/>
                <w:webHidden/>
              </w:rPr>
              <w:fldChar w:fldCharType="begin"/>
            </w:r>
            <w:r w:rsidR="001C608E">
              <w:rPr>
                <w:noProof/>
                <w:webHidden/>
              </w:rPr>
              <w:instrText xml:space="preserve"> PAGEREF _Toc472253487 \h </w:instrText>
            </w:r>
            <w:r w:rsidR="001C608E">
              <w:rPr>
                <w:noProof/>
                <w:webHidden/>
              </w:rPr>
            </w:r>
            <w:r w:rsidR="001C608E">
              <w:rPr>
                <w:noProof/>
                <w:webHidden/>
              </w:rPr>
              <w:fldChar w:fldCharType="separate"/>
            </w:r>
            <w:r w:rsidR="001C608E">
              <w:rPr>
                <w:noProof/>
                <w:webHidden/>
              </w:rPr>
              <w:t>13</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88" w:history="1">
            <w:r w:rsidR="001C608E" w:rsidRPr="006D0301">
              <w:rPr>
                <w:rStyle w:val="Hyperlink"/>
                <w:noProof/>
              </w:rPr>
              <w:t>Expected Results</w:t>
            </w:r>
            <w:r w:rsidR="001C608E">
              <w:rPr>
                <w:noProof/>
                <w:webHidden/>
              </w:rPr>
              <w:tab/>
            </w:r>
            <w:r w:rsidR="001C608E">
              <w:rPr>
                <w:noProof/>
                <w:webHidden/>
              </w:rPr>
              <w:fldChar w:fldCharType="begin"/>
            </w:r>
            <w:r w:rsidR="001C608E">
              <w:rPr>
                <w:noProof/>
                <w:webHidden/>
              </w:rPr>
              <w:instrText xml:space="preserve"> PAGEREF _Toc472253488 \h </w:instrText>
            </w:r>
            <w:r w:rsidR="001C608E">
              <w:rPr>
                <w:noProof/>
                <w:webHidden/>
              </w:rPr>
            </w:r>
            <w:r w:rsidR="001C608E">
              <w:rPr>
                <w:noProof/>
                <w:webHidden/>
              </w:rPr>
              <w:fldChar w:fldCharType="separate"/>
            </w:r>
            <w:r w:rsidR="001C608E">
              <w:rPr>
                <w:noProof/>
                <w:webHidden/>
              </w:rPr>
              <w:t>13</w:t>
            </w:r>
            <w:r w:rsidR="001C608E">
              <w:rPr>
                <w:noProof/>
                <w:webHidden/>
              </w:rPr>
              <w:fldChar w:fldCharType="end"/>
            </w:r>
          </w:hyperlink>
        </w:p>
        <w:p w:rsidR="001C608E" w:rsidRDefault="00C07D1A">
          <w:pPr>
            <w:pStyle w:val="TOC2"/>
            <w:tabs>
              <w:tab w:val="right" w:leader="dot" w:pos="10790"/>
            </w:tabs>
            <w:rPr>
              <w:noProof/>
              <w:color w:val="auto"/>
              <w:lang w:eastAsia="en-GB"/>
            </w:rPr>
          </w:pPr>
          <w:hyperlink w:anchor="_Toc472253489" w:history="1">
            <w:r w:rsidR="001C608E" w:rsidRPr="006D0301">
              <w:rPr>
                <w:rStyle w:val="Hyperlink"/>
                <w:noProof/>
              </w:rPr>
              <w:t>Final Thoughts</w:t>
            </w:r>
            <w:r w:rsidR="001C608E">
              <w:rPr>
                <w:noProof/>
                <w:webHidden/>
              </w:rPr>
              <w:tab/>
            </w:r>
            <w:r w:rsidR="001C608E">
              <w:rPr>
                <w:noProof/>
                <w:webHidden/>
              </w:rPr>
              <w:fldChar w:fldCharType="begin"/>
            </w:r>
            <w:r w:rsidR="001C608E">
              <w:rPr>
                <w:noProof/>
                <w:webHidden/>
              </w:rPr>
              <w:instrText xml:space="preserve"> PAGEREF _Toc472253489 \h </w:instrText>
            </w:r>
            <w:r w:rsidR="001C608E">
              <w:rPr>
                <w:noProof/>
                <w:webHidden/>
              </w:rPr>
            </w:r>
            <w:r w:rsidR="001C608E">
              <w:rPr>
                <w:noProof/>
                <w:webHidden/>
              </w:rPr>
              <w:fldChar w:fldCharType="separate"/>
            </w:r>
            <w:r w:rsidR="001C608E">
              <w:rPr>
                <w:noProof/>
                <w:webHidden/>
              </w:rPr>
              <w:t>13</w:t>
            </w:r>
            <w:r w:rsidR="001C608E">
              <w:rPr>
                <w:noProof/>
                <w:webHidden/>
              </w:rPr>
              <w:fldChar w:fldCharType="end"/>
            </w:r>
          </w:hyperlink>
        </w:p>
        <w:p w:rsidR="001C608E" w:rsidRDefault="00C07D1A">
          <w:pPr>
            <w:pStyle w:val="TOC1"/>
            <w:tabs>
              <w:tab w:val="right" w:leader="dot" w:pos="10790"/>
            </w:tabs>
            <w:rPr>
              <w:noProof/>
              <w:color w:val="auto"/>
              <w:lang w:eastAsia="en-GB"/>
            </w:rPr>
          </w:pPr>
          <w:hyperlink w:anchor="_Toc472253490" w:history="1">
            <w:r w:rsidR="001C608E" w:rsidRPr="006D0301">
              <w:rPr>
                <w:rStyle w:val="Hyperlink"/>
                <w:noProof/>
              </w:rPr>
              <w:t>Appendix 1 - Survey Template</w:t>
            </w:r>
            <w:r w:rsidR="001C608E">
              <w:rPr>
                <w:noProof/>
                <w:webHidden/>
              </w:rPr>
              <w:tab/>
            </w:r>
            <w:r w:rsidR="001C608E">
              <w:rPr>
                <w:noProof/>
                <w:webHidden/>
              </w:rPr>
              <w:fldChar w:fldCharType="begin"/>
            </w:r>
            <w:r w:rsidR="001C608E">
              <w:rPr>
                <w:noProof/>
                <w:webHidden/>
              </w:rPr>
              <w:instrText xml:space="preserve"> PAGEREF _Toc472253490 \h </w:instrText>
            </w:r>
            <w:r w:rsidR="001C608E">
              <w:rPr>
                <w:noProof/>
                <w:webHidden/>
              </w:rPr>
            </w:r>
            <w:r w:rsidR="001C608E">
              <w:rPr>
                <w:noProof/>
                <w:webHidden/>
              </w:rPr>
              <w:fldChar w:fldCharType="separate"/>
            </w:r>
            <w:r w:rsidR="001C608E">
              <w:rPr>
                <w:noProof/>
                <w:webHidden/>
              </w:rPr>
              <w:t>14</w:t>
            </w:r>
            <w:r w:rsidR="001C608E">
              <w:rPr>
                <w:noProof/>
                <w:webHidden/>
              </w:rPr>
              <w:fldChar w:fldCharType="end"/>
            </w:r>
          </w:hyperlink>
        </w:p>
        <w:p w:rsidR="001C608E" w:rsidRDefault="00C07D1A">
          <w:pPr>
            <w:pStyle w:val="TOC1"/>
            <w:tabs>
              <w:tab w:val="right" w:leader="dot" w:pos="10790"/>
            </w:tabs>
            <w:rPr>
              <w:noProof/>
              <w:color w:val="auto"/>
              <w:lang w:eastAsia="en-GB"/>
            </w:rPr>
          </w:pPr>
          <w:hyperlink w:anchor="_Toc472253503" w:history="1">
            <w:r w:rsidR="001C608E" w:rsidRPr="006D0301">
              <w:rPr>
                <w:rStyle w:val="Hyperlink"/>
                <w:noProof/>
              </w:rPr>
              <w:t>Appendix 2 – General Screenshots</w:t>
            </w:r>
            <w:r w:rsidR="001C608E">
              <w:rPr>
                <w:noProof/>
                <w:webHidden/>
              </w:rPr>
              <w:tab/>
            </w:r>
            <w:r w:rsidR="001C608E">
              <w:rPr>
                <w:noProof/>
                <w:webHidden/>
              </w:rPr>
              <w:fldChar w:fldCharType="begin"/>
            </w:r>
            <w:r w:rsidR="001C608E">
              <w:rPr>
                <w:noProof/>
                <w:webHidden/>
              </w:rPr>
              <w:instrText xml:space="preserve"> PAGEREF _Toc472253503 \h </w:instrText>
            </w:r>
            <w:r w:rsidR="001C608E">
              <w:rPr>
                <w:noProof/>
                <w:webHidden/>
              </w:rPr>
            </w:r>
            <w:r w:rsidR="001C608E">
              <w:rPr>
                <w:noProof/>
                <w:webHidden/>
              </w:rPr>
              <w:fldChar w:fldCharType="separate"/>
            </w:r>
            <w:r w:rsidR="001C608E">
              <w:rPr>
                <w:noProof/>
                <w:webHidden/>
              </w:rPr>
              <w:t>15</w:t>
            </w:r>
            <w:r w:rsidR="001C608E">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617E5D" w:rsidRDefault="00617E5D" w:rsidP="003422FF">
      <w:pPr>
        <w:pStyle w:val="ContactInfo"/>
      </w:pPr>
    </w:p>
    <w:p w:rsidR="00640C68" w:rsidRDefault="00640C68" w:rsidP="00640C68">
      <w:pPr>
        <w:pStyle w:val="Heading1"/>
      </w:pPr>
      <w:bookmarkStart w:id="5" w:name="_Toc472253443"/>
      <w:bookmarkEnd w:id="0"/>
      <w:bookmarkEnd w:id="1"/>
      <w:bookmarkEnd w:id="2"/>
      <w:bookmarkEnd w:id="3"/>
      <w:bookmarkEnd w:id="4"/>
      <w:r>
        <w:lastRenderedPageBreak/>
        <w:t>Design</w:t>
      </w:r>
      <w:bookmarkEnd w:id="5"/>
    </w:p>
    <w:p w:rsidR="00640C68" w:rsidRDefault="0070054B" w:rsidP="009B791F">
      <w:r>
        <w:t xml:space="preserve">The level that will be designed </w:t>
      </w:r>
      <w:r w:rsidR="009B791F">
        <w:t xml:space="preserve">will be </w:t>
      </w:r>
      <w:r>
        <w:t xml:space="preserve">from the game Scholar, </w:t>
      </w:r>
      <w:r w:rsidR="009B791F">
        <w:t>a first person magic quest game that takes places in a unique environment. The following section of the report sets out the general theme and setting of the game and the level.</w:t>
      </w:r>
    </w:p>
    <w:p w:rsidR="00640C68" w:rsidRDefault="00640C68" w:rsidP="00640C68">
      <w:pPr>
        <w:pStyle w:val="Heading2"/>
      </w:pPr>
      <w:bookmarkStart w:id="6" w:name="_Toc472253444"/>
      <w:r>
        <w:t>Narrative description</w:t>
      </w:r>
      <w:bookmarkEnd w:id="6"/>
    </w:p>
    <w:p w:rsidR="00640C68" w:rsidRDefault="00B03912" w:rsidP="00640C68">
      <w:r>
        <w:t xml:space="preserve">You play as ‘’The Traveller” a nameless entity that is travelling across the Kingdom of Dalriada </w:t>
      </w:r>
      <w:r w:rsidR="00B55212">
        <w:t>to its capital Kilcreggan. In your possession is the ‘Tome’ a scripture filled with cryptic symbols that effect the world once articulated. Your quest is to take the valuable scripture to a safe haven where it can be studied for the better of the wider kingdom.</w:t>
      </w:r>
      <w:r w:rsidR="00D24D9B">
        <w:t xml:space="preserve"> The question that must be answered though, can you master the Tome’s secrets in order to achieve your goals, can you effectively wield its power to protect you.</w:t>
      </w:r>
      <w:r w:rsidR="00B55212">
        <w:t xml:space="preserve"> </w:t>
      </w:r>
    </w:p>
    <w:p w:rsidR="00047CC8" w:rsidRDefault="00B52FD1" w:rsidP="00047CC8">
      <w:pPr>
        <w:pStyle w:val="Heading2"/>
      </w:pPr>
      <w:r>
        <w:rPr>
          <w:noProof/>
          <w:lang w:eastAsia="en-GB"/>
        </w:rPr>
        <w:drawing>
          <wp:anchor distT="0" distB="0" distL="114300" distR="114300" simplePos="0" relativeHeight="251668480" behindDoc="1" locked="0" layoutInCell="1" allowOverlap="1" wp14:anchorId="053225C0" wp14:editId="6FDEEEB8">
            <wp:simplePos x="0" y="0"/>
            <wp:positionH relativeFrom="margin">
              <wp:posOffset>4685665</wp:posOffset>
            </wp:positionH>
            <wp:positionV relativeFrom="paragraph">
              <wp:posOffset>33655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7CC8">
        <w:t>Software</w:t>
      </w:r>
    </w:p>
    <w:p w:rsidR="00047CC8" w:rsidRDefault="0010341D" w:rsidP="001F5DD6">
      <w:pPr>
        <w:spacing w:after="240"/>
      </w:pPr>
      <w:r>
        <w:rPr>
          <w:noProof/>
          <w:lang w:eastAsia="en-GB"/>
        </w:rPr>
        <w:drawing>
          <wp:anchor distT="0" distB="0" distL="114300" distR="114300" simplePos="0" relativeHeight="251671552" behindDoc="1" locked="0" layoutInCell="1" allowOverlap="1" wp14:anchorId="0805F35D" wp14:editId="6755F4E6">
            <wp:simplePos x="0" y="0"/>
            <wp:positionH relativeFrom="page">
              <wp:posOffset>3590925</wp:posOffset>
            </wp:positionH>
            <wp:positionV relativeFrom="paragraph">
              <wp:posOffset>118745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26F">
        <w:t>To make the level we will be using the following software.</w:t>
      </w:r>
    </w:p>
    <w:p w:rsidR="001B526F" w:rsidRDefault="001B526F" w:rsidP="001B526F">
      <w:pPr>
        <w:pStyle w:val="ListParagraph"/>
        <w:numPr>
          <w:ilvl w:val="0"/>
          <w:numId w:val="28"/>
        </w:numPr>
      </w:pPr>
      <w:r>
        <w:t>Unity 5</w:t>
      </w:r>
    </w:p>
    <w:p w:rsidR="001B526F" w:rsidRDefault="001B526F" w:rsidP="001B526F">
      <w:pPr>
        <w:pStyle w:val="ListParagraph"/>
        <w:numPr>
          <w:ilvl w:val="0"/>
          <w:numId w:val="28"/>
        </w:numPr>
      </w:pPr>
      <w:r>
        <w:t>Visual Studio</w:t>
      </w:r>
    </w:p>
    <w:p w:rsidR="001B526F" w:rsidRDefault="0010341D" w:rsidP="001B526F">
      <w:pPr>
        <w:pStyle w:val="ListParagraph"/>
        <w:numPr>
          <w:ilvl w:val="0"/>
          <w:numId w:val="28"/>
        </w:numPr>
      </w:pPr>
      <w:r>
        <w:rPr>
          <w:noProof/>
          <w:lang w:eastAsia="en-GB"/>
        </w:rPr>
        <w:drawing>
          <wp:anchor distT="0" distB="0" distL="114300" distR="114300" simplePos="0" relativeHeight="251672576" behindDoc="1" locked="0" layoutInCell="1" allowOverlap="1" wp14:anchorId="14625E54" wp14:editId="1CC97B4F">
            <wp:simplePos x="0" y="0"/>
            <wp:positionH relativeFrom="column">
              <wp:posOffset>5338445</wp:posOffset>
            </wp:positionH>
            <wp:positionV relativeFrom="paragraph">
              <wp:posOffset>11430</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26F">
        <w:t>Paint.NET</w:t>
      </w:r>
      <w:r w:rsidR="00D70023" w:rsidRPr="00D70023">
        <w:t xml:space="preserve"> </w:t>
      </w:r>
    </w:p>
    <w:p w:rsidR="00271D1E" w:rsidRDefault="00B36792" w:rsidP="001B526F">
      <w:pPr>
        <w:pStyle w:val="ListParagraph"/>
        <w:numPr>
          <w:ilvl w:val="0"/>
          <w:numId w:val="28"/>
        </w:numPr>
      </w:pPr>
      <w:r>
        <w:rPr>
          <w:noProof/>
          <w:lang w:eastAsia="en-GB"/>
        </w:rPr>
        <w:drawing>
          <wp:anchor distT="0" distB="0" distL="114300" distR="114300" simplePos="0" relativeHeight="251670528" behindDoc="1" locked="0" layoutInCell="1" allowOverlap="1" wp14:anchorId="06704228" wp14:editId="1BA6A292">
            <wp:simplePos x="0" y="0"/>
            <wp:positionH relativeFrom="column">
              <wp:posOffset>2828290</wp:posOffset>
            </wp:positionH>
            <wp:positionV relativeFrom="paragraph">
              <wp:posOffset>6350</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2FD1">
        <w:rPr>
          <w:noProof/>
          <w:lang w:eastAsia="en-GB"/>
        </w:rPr>
        <w:drawing>
          <wp:anchor distT="0" distB="0" distL="114300" distR="114300" simplePos="0" relativeHeight="251669504" behindDoc="1" locked="0" layoutInCell="1" allowOverlap="1" wp14:anchorId="5AF9D919" wp14:editId="3E0A7C9C">
            <wp:simplePos x="0" y="0"/>
            <wp:positionH relativeFrom="margin">
              <wp:posOffset>3829050</wp:posOffset>
            </wp:positionH>
            <wp:positionV relativeFrom="paragraph">
              <wp:posOffset>6985</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1D1E">
        <w:t>Github</w:t>
      </w:r>
    </w:p>
    <w:p w:rsidR="00047CC8" w:rsidRDefault="00271D1E" w:rsidP="00E458B9">
      <w:pPr>
        <w:pStyle w:val="ListParagraph"/>
        <w:numPr>
          <w:ilvl w:val="0"/>
          <w:numId w:val="28"/>
        </w:numPr>
      </w:pPr>
      <w:r>
        <w:t>Unity Market Place</w:t>
      </w:r>
    </w:p>
    <w:p w:rsidR="0010341D" w:rsidRDefault="0010341D" w:rsidP="00512939">
      <w:pPr>
        <w:pStyle w:val="ListParagraph"/>
        <w:numPr>
          <w:ilvl w:val="0"/>
          <w:numId w:val="28"/>
        </w:numPr>
        <w:spacing w:after="480"/>
      </w:pPr>
      <w:r>
        <w:t>WavePad Audio Editor</w:t>
      </w:r>
    </w:p>
    <w:p w:rsidR="00B52FD1" w:rsidRDefault="00B36792" w:rsidP="005C50A3">
      <w:r>
        <w:t>Unity 5 will be leveraged to actually build the game with game objects made interactive by writing my own C# scripts that would be embedded in the executable.</w:t>
      </w:r>
      <w:r w:rsidR="00AE6EF8">
        <w:t xml:space="preserve"> To write these scripts Visual Studio will be used which has a nice extension for writing the scripts and has debugging support for unity games, so when it comes to testing the scripts and debugging them Visual Studio will be used as well. I will be using Github as my online repository. Everything made and used will be in this repository which will be updated constantly as a steadily complete the level. For small fixes to textures and audio files I will be using both Paint.NET and Wavepad. </w:t>
      </w:r>
      <w:r w:rsidR="00321135">
        <w:t>Finally,</w:t>
      </w:r>
      <w:r w:rsidR="00AE6EF8">
        <w:t xml:space="preserve"> for any advanced assets I will be using the Unity Marketplace to make sure I can get professional assets that would suit my game as I cannot model assets myself.</w:t>
      </w:r>
      <w:r w:rsidR="00321135">
        <w:t xml:space="preserve"> </w:t>
      </w:r>
    </w:p>
    <w:p w:rsidR="00E61917" w:rsidRDefault="00E61917" w:rsidP="00E61917">
      <w:pPr>
        <w:pStyle w:val="Heading2"/>
      </w:pPr>
      <w:bookmarkStart w:id="7" w:name="_Toc472253445"/>
      <w:r>
        <w:t>Settings, Theme, Location</w:t>
      </w:r>
      <w:bookmarkEnd w:id="7"/>
    </w:p>
    <w:p w:rsidR="00E61917" w:rsidRDefault="00D24D9B" w:rsidP="00D24D9B">
      <w:pPr>
        <w:pStyle w:val="Heading3"/>
      </w:pPr>
      <w:bookmarkStart w:id="8" w:name="_Toc472253446"/>
      <w:r>
        <w:t>Setting</w:t>
      </w:r>
      <w:bookmarkEnd w:id="8"/>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will not be completing the Journey detailed in the story section but a specific section of it in a larger game world.</w:t>
      </w:r>
    </w:p>
    <w:p w:rsidR="00D24D9B" w:rsidRDefault="00D24D9B" w:rsidP="00D24D9B">
      <w:pPr>
        <w:pStyle w:val="Heading3"/>
      </w:pPr>
      <w:bookmarkStart w:id="9" w:name="_Toc472253447"/>
      <w:r>
        <w:t>Theme</w:t>
      </w:r>
      <w:bookmarkEnd w:id="9"/>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entrance the player in its beauty while completely masking the dangers that lie around the player.</w:t>
      </w:r>
    </w:p>
    <w:p w:rsidR="008E7AA1" w:rsidRDefault="008E7AA1" w:rsidP="008E7AA1">
      <w:pPr>
        <w:pStyle w:val="Heading3"/>
      </w:pPr>
      <w:bookmarkStart w:id="10" w:name="_Toc472253448"/>
      <w:r>
        <w:lastRenderedPageBreak/>
        <w:t>Location</w:t>
      </w:r>
      <w:bookmarkEnd w:id="10"/>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raised you decided to investigate the fate of the occupants of the camp site.</w:t>
      </w:r>
    </w:p>
    <w:p w:rsidR="00F77EB5" w:rsidRDefault="00F77EB5" w:rsidP="00E40299">
      <w:pPr>
        <w:pStyle w:val="Heading2"/>
      </w:pPr>
      <w:bookmarkStart w:id="11" w:name="_Toc472253449"/>
      <w:r>
        <w:t>Player Experiencce</w:t>
      </w:r>
      <w:bookmarkEnd w:id="11"/>
    </w:p>
    <w:p w:rsidR="00F77EB5" w:rsidRDefault="0093251D" w:rsidP="00F77EB5">
      <w:r>
        <w:t>The player is due to arrive at a camp site in the near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2" w:name="_Toc472253450"/>
      <w:r>
        <w:t>Level Features</w:t>
      </w:r>
      <w:bookmarkEnd w:id="12"/>
    </w:p>
    <w:p w:rsidR="002A6511" w:rsidRDefault="005A2F09" w:rsidP="00026D60">
      <w:pPr>
        <w:pStyle w:val="Heading3"/>
        <w:spacing w:before="120"/>
      </w:pPr>
      <w:bookmarkStart w:id="13" w:name="_Toc472253451"/>
      <w:r>
        <w:t>Realistic Terrain</w:t>
      </w:r>
      <w:bookmarkEnd w:id="13"/>
    </w:p>
    <w:p w:rsidR="005A2F09" w:rsidRDefault="005A2F09" w:rsidP="005A2F09">
      <w:r>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 on track.</w:t>
      </w:r>
    </w:p>
    <w:p w:rsidR="009E4E87" w:rsidRPr="003A03F0" w:rsidRDefault="009E4E87" w:rsidP="005A2F09">
      <w:r>
        <w:rPr>
          <w:noProof/>
          <w:lang w:eastAsia="en-GB"/>
        </w:rPr>
        <w:drawing>
          <wp:inline distT="0" distB="0" distL="0" distR="0">
            <wp:extent cx="6858000" cy="3857625"/>
            <wp:effectExtent l="0" t="0" r="0" b="9525"/>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5A2F09" w:rsidRDefault="005A2F09" w:rsidP="005A2F09">
      <w:pPr>
        <w:pStyle w:val="Heading3"/>
      </w:pPr>
      <w:bookmarkStart w:id="14" w:name="_Toc472253452"/>
      <w:r>
        <w:lastRenderedPageBreak/>
        <w:t>Clues</w:t>
      </w:r>
      <w:bookmarkEnd w:id="14"/>
    </w:p>
    <w:p w:rsidR="005A2F09" w:rsidRDefault="003B3893" w:rsidP="005A2F09">
      <w:r>
        <w:t>The campsite itself will have various clues about, to interact with said clues the user will press a button revealing an exposition dump to fill the player in on the narrative.</w:t>
      </w:r>
      <w:r w:rsidR="00F47875">
        <w:t xml:space="preserve"> Once all clues are revealed the story will continue showing the</w:t>
      </w:r>
      <w:r w:rsidR="000C191A">
        <w:t xml:space="preserve"> location to go to investigate further.</w:t>
      </w:r>
    </w:p>
    <w:p w:rsidR="009E4E87" w:rsidRDefault="009E4E87" w:rsidP="005A2F09">
      <w:r>
        <w:rPr>
          <w:noProof/>
          <w:lang w:eastAsia="en-GB"/>
        </w:rPr>
        <w:drawing>
          <wp:inline distT="0" distB="0" distL="0" distR="0">
            <wp:extent cx="6858000" cy="3857625"/>
            <wp:effectExtent l="0" t="0" r="0" b="9525"/>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5A2F09" w:rsidRDefault="005A2F09" w:rsidP="008E568C">
      <w:pPr>
        <w:pStyle w:val="Heading3"/>
        <w:spacing w:before="120"/>
      </w:pPr>
      <w:bookmarkStart w:id="15" w:name="_Toc472253453"/>
      <w:r>
        <w:t>Loot</w:t>
      </w:r>
      <w:bookmarkEnd w:id="15"/>
    </w:p>
    <w:p w:rsidR="008E544B" w:rsidRDefault="003B3893" w:rsidP="005A2F09">
      <w:r>
        <w:t>The level will comprise of three loot locations. The first is loot 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9E4E87" w:rsidRDefault="009E4E87" w:rsidP="005A2F09">
      <w:r>
        <w:rPr>
          <w:noProof/>
          <w:lang w:eastAsia="en-GB"/>
        </w:rPr>
        <w:lastRenderedPageBreak/>
        <w:drawing>
          <wp:inline distT="0" distB="0" distL="0" distR="0">
            <wp:extent cx="6858000" cy="4398521"/>
            <wp:effectExtent l="0" t="0" r="0" b="2540"/>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4398521"/>
                    </a:xfrm>
                    <a:prstGeom prst="rect">
                      <a:avLst/>
                    </a:prstGeom>
                    <a:noFill/>
                    <a:ln>
                      <a:noFill/>
                    </a:ln>
                  </pic:spPr>
                </pic:pic>
              </a:graphicData>
            </a:graphic>
          </wp:inline>
        </w:drawing>
      </w:r>
    </w:p>
    <w:p w:rsidR="00C15537" w:rsidRDefault="00C15537" w:rsidP="008E568C">
      <w:pPr>
        <w:pStyle w:val="Heading3"/>
        <w:spacing w:before="120"/>
      </w:pPr>
      <w:bookmarkStart w:id="16" w:name="_Toc472253454"/>
      <w:r>
        <w:t>Enemies</w:t>
      </w:r>
      <w:bookmarkEnd w:id="16"/>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p>
    <w:p w:rsidR="009E4E87" w:rsidRPr="00C15537" w:rsidRDefault="009E4E87" w:rsidP="00C15537">
      <w:r>
        <w:rPr>
          <w:noProof/>
          <w:lang w:eastAsia="en-GB"/>
        </w:rPr>
        <w:lastRenderedPageBreak/>
        <w:drawing>
          <wp:inline distT="0" distB="0" distL="0" distR="0">
            <wp:extent cx="6858000" cy="3856892"/>
            <wp:effectExtent l="0" t="0" r="0" b="0"/>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56892"/>
                    </a:xfrm>
                    <a:prstGeom prst="rect">
                      <a:avLst/>
                    </a:prstGeom>
                    <a:noFill/>
                    <a:ln>
                      <a:noFill/>
                    </a:ln>
                  </pic:spPr>
                </pic:pic>
              </a:graphicData>
            </a:graphic>
          </wp:inline>
        </w:drawing>
      </w:r>
    </w:p>
    <w:p w:rsidR="0032596D" w:rsidRDefault="009638A3" w:rsidP="0032596D">
      <w:pPr>
        <w:pStyle w:val="Heading2"/>
      </w:pPr>
      <w:bookmarkStart w:id="17" w:name="_Toc472253455"/>
      <w:r>
        <w:t>Usability</w:t>
      </w:r>
      <w:bookmarkEnd w:id="17"/>
    </w:p>
    <w:p w:rsidR="009D05C8" w:rsidRDefault="009D05C8" w:rsidP="008E568C">
      <w:pPr>
        <w:pStyle w:val="Heading3"/>
        <w:spacing w:before="120"/>
      </w:pPr>
      <w:bookmarkStart w:id="18" w:name="_Toc472253456"/>
      <w:r>
        <w:t>PC Controls</w:t>
      </w:r>
      <w:bookmarkEnd w:id="18"/>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P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EF1CCB" w:rsidRDefault="00487EF9" w:rsidP="00EF1CCB">
      <w:pPr>
        <w:pStyle w:val="Heading2"/>
      </w:pPr>
      <w:bookmarkStart w:id="19" w:name="_Toc472253457"/>
      <w:r>
        <w:t>Video</w:t>
      </w:r>
      <w:r w:rsidR="0042316F">
        <w:t xml:space="preserve"> R</w:t>
      </w:r>
      <w:r w:rsidR="00EF1CCB">
        <w:t>esearch</w:t>
      </w:r>
      <w:bookmarkEnd w:id="19"/>
    </w:p>
    <w:p w:rsidR="00EF1CCB" w:rsidRDefault="006E08A2" w:rsidP="00EF1CCB">
      <w:r>
        <w:t>To take full advantage of the engine’s power I researched various advanced graphics effects to generally improve the quality of the games graphics.</w:t>
      </w:r>
      <w:r w:rsidR="00DB3474">
        <w:t xml:space="preserve"> The effects used are listed below.</w:t>
      </w:r>
    </w:p>
    <w:p w:rsidR="00EF1CCB" w:rsidRDefault="00901D71" w:rsidP="006632AB">
      <w:pPr>
        <w:pStyle w:val="Heading3"/>
      </w:pPr>
      <w:bookmarkStart w:id="20" w:name="_Toc472253458"/>
      <w:r>
        <w:t>HDR</w:t>
      </w:r>
      <w:bookmarkEnd w:id="20"/>
    </w:p>
    <w:p w:rsidR="006632AB" w:rsidRDefault="006A798E" w:rsidP="006632AB">
      <w:r>
        <w:t>To make the game more immersive</w:t>
      </w:r>
      <w:r w:rsidR="00F20D5E">
        <w:t xml:space="preserve"> we utilise HDR known</w:t>
      </w:r>
      <w:r>
        <w:t xml:space="preserve"> </w:t>
      </w:r>
      <w:r w:rsidR="002A5BCE">
        <w:t xml:space="preserve">as </w:t>
      </w:r>
      <w:r w:rsidR="00F20D5E">
        <w:t>High</w:t>
      </w:r>
      <w:r>
        <w:t xml:space="preserve"> </w:t>
      </w:r>
      <w:r w:rsidR="002A5BCE">
        <w:t>Dynamic Ra</w:t>
      </w:r>
      <w:r>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047CC8" w:rsidRPr="006632AB" w:rsidRDefault="00047CC8" w:rsidP="000A7363">
      <w:pPr>
        <w:jc w:val="center"/>
      </w:pPr>
      <w:r>
        <w:rPr>
          <w:noProof/>
          <w:lang w:eastAsia="en-GB"/>
        </w:rPr>
        <w:lastRenderedPageBreak/>
        <w:drawing>
          <wp:anchor distT="0" distB="0" distL="114300" distR="114300" simplePos="0" relativeHeight="251666432" behindDoc="0" locked="0" layoutInCell="1" allowOverlap="1" wp14:anchorId="47DA17CF" wp14:editId="14D0438F">
            <wp:simplePos x="0" y="0"/>
            <wp:positionH relativeFrom="margin">
              <wp:align>center</wp:align>
            </wp:positionH>
            <wp:positionV relativeFrom="paragraph">
              <wp:posOffset>152400</wp:posOffset>
            </wp:positionV>
            <wp:extent cx="5038725" cy="3143885"/>
            <wp:effectExtent l="152400" t="152400" r="371475" b="361315"/>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3143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A7363">
        <w:t>HDR Example</w:t>
      </w:r>
    </w:p>
    <w:p w:rsidR="00D420D3" w:rsidRDefault="003924C4" w:rsidP="00D420D3">
      <w:pPr>
        <w:pStyle w:val="Heading3"/>
      </w:pPr>
      <w:bookmarkStart w:id="21" w:name="_Toc472253459"/>
      <w:r>
        <w:t>Motion Blur</w:t>
      </w:r>
      <w:bookmarkEnd w:id="21"/>
    </w:p>
    <w:p w:rsidR="00D420D3" w:rsidRDefault="005847F9" w:rsidP="00D420D3">
      <w:r>
        <w:t>We also added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This is why it was added.</w:t>
      </w:r>
    </w:p>
    <w:p w:rsidR="00047CC8" w:rsidRDefault="00047CC8" w:rsidP="00685681">
      <w:pPr>
        <w:jc w:val="center"/>
      </w:pPr>
      <w:r>
        <w:rPr>
          <w:noProof/>
          <w:lang w:eastAsia="en-GB"/>
        </w:rPr>
        <w:drawing>
          <wp:inline distT="0" distB="0" distL="0" distR="0" wp14:anchorId="37F09491" wp14:editId="238053DF">
            <wp:extent cx="5686425" cy="3198614"/>
            <wp:effectExtent l="152400" t="152400" r="352425" b="363855"/>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6425" cy="3198614"/>
                    </a:xfrm>
                    <a:prstGeom prst="rect">
                      <a:avLst/>
                    </a:prstGeom>
                    <a:ln>
                      <a:noFill/>
                    </a:ln>
                    <a:effectLst>
                      <a:outerShdw blurRad="292100" dist="139700" dir="2700000" algn="tl" rotWithShape="0">
                        <a:srgbClr val="333333">
                          <a:alpha val="65000"/>
                        </a:srgbClr>
                      </a:outerShdw>
                    </a:effectLst>
                  </pic:spPr>
                </pic:pic>
              </a:graphicData>
            </a:graphic>
          </wp:inline>
        </w:drawing>
      </w:r>
    </w:p>
    <w:p w:rsidR="00685681" w:rsidRPr="006632AB" w:rsidRDefault="00685681" w:rsidP="00685681">
      <w:pPr>
        <w:jc w:val="center"/>
      </w:pPr>
      <w:r>
        <w:t>Motion Blur Example</w:t>
      </w:r>
    </w:p>
    <w:p w:rsidR="00D420D3" w:rsidRDefault="000350CA" w:rsidP="00D420D3">
      <w:pPr>
        <w:pStyle w:val="Heading3"/>
      </w:pPr>
      <w:bookmarkStart w:id="22" w:name="_Toc472253460"/>
      <w:r>
        <w:lastRenderedPageBreak/>
        <w:t>Depth of Field</w:t>
      </w:r>
      <w:bookmarkEnd w:id="22"/>
    </w:p>
    <w:p w:rsidR="00047CC8" w:rsidRDefault="00685681" w:rsidP="00D420D3">
      <w:r>
        <w:rPr>
          <w:noProof/>
          <w:lang w:eastAsia="en-GB"/>
        </w:rPr>
        <w:drawing>
          <wp:anchor distT="0" distB="0" distL="114300" distR="114300" simplePos="0" relativeHeight="251667456" behindDoc="0" locked="0" layoutInCell="1" allowOverlap="1" wp14:anchorId="36C0DB5A" wp14:editId="1FABD02F">
            <wp:simplePos x="0" y="0"/>
            <wp:positionH relativeFrom="column">
              <wp:posOffset>600075</wp:posOffset>
            </wp:positionH>
            <wp:positionV relativeFrom="paragraph">
              <wp:posOffset>984250</wp:posOffset>
            </wp:positionV>
            <wp:extent cx="5810250" cy="3048000"/>
            <wp:effectExtent l="152400" t="152400" r="361950" b="36195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3048000"/>
                    </a:xfrm>
                    <a:prstGeom prst="rect">
                      <a:avLst/>
                    </a:prstGeom>
                    <a:ln>
                      <a:noFill/>
                    </a:ln>
                    <a:effectLst>
                      <a:outerShdw blurRad="292100" dist="139700" dir="2700000" algn="tl" rotWithShape="0">
                        <a:srgbClr val="333333">
                          <a:alpha val="65000"/>
                        </a:srgbClr>
                      </a:outerShdw>
                    </a:effectLst>
                  </pic:spPr>
                </pic:pic>
              </a:graphicData>
            </a:graphic>
          </wp:anchor>
        </w:drawing>
      </w:r>
      <w:r w:rsidR="001E38D5">
        <w:t>Finally, the most advanced graphics technology we added was Depth of Field. It is a post processing effect</w:t>
      </w:r>
      <w:r w:rsidR="00C82939">
        <w:t xml:space="preserve"> </w:t>
      </w:r>
      <w:r w:rsidR="001E38D5">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68028F">
        <w:t xml:space="preserve"> </w:t>
      </w:r>
    </w:p>
    <w:p w:rsidR="00685681" w:rsidRPr="006632AB" w:rsidRDefault="00685681" w:rsidP="00685681">
      <w:pPr>
        <w:jc w:val="center"/>
      </w:pPr>
      <w:r>
        <w:t>Depth of Field Example</w:t>
      </w:r>
    </w:p>
    <w:p w:rsidR="00D420D3" w:rsidRDefault="00AA1A36" w:rsidP="00D65ECC">
      <w:pPr>
        <w:pStyle w:val="Heading2"/>
      </w:pPr>
      <w:bookmarkStart w:id="23" w:name="_Toc472253461"/>
      <w:r>
        <w:t>Inspiration</w:t>
      </w:r>
      <w:bookmarkEnd w:id="23"/>
    </w:p>
    <w:p w:rsidR="001403A4" w:rsidRPr="001403A4" w:rsidRDefault="001403A4" w:rsidP="001403A4">
      <w:r>
        <w:t>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for a genre. However, I would like to see a game that doesn’t want to do this and presents the RPG as complicated as it should be if it were real.</w:t>
      </w:r>
      <w:r w:rsidR="000F6BC7">
        <w:t xml:space="preserve"> This desire comes from my own experiences of RPGs which I played as a kid, most notably the Legend of Zelda and The Elder Scrolls series.</w:t>
      </w:r>
    </w:p>
    <w:p w:rsidR="00DB4E90" w:rsidRDefault="0078039F" w:rsidP="00DB4E90">
      <w:pPr>
        <w:pStyle w:val="Heading2"/>
      </w:pPr>
      <w:bookmarkStart w:id="24" w:name="_Toc472253462"/>
      <w:r>
        <w:t>Story</w:t>
      </w:r>
      <w:bookmarkEnd w:id="24"/>
    </w:p>
    <w:p w:rsidR="00C339C1" w:rsidRDefault="00C339C1" w:rsidP="00C339C1">
      <w:pPr>
        <w:pStyle w:val="Heading3"/>
      </w:pPr>
      <w:bookmarkStart w:id="25" w:name="_Toc472253463"/>
      <w:r>
        <w:t>Game Story</w:t>
      </w:r>
      <w:bookmarkEnd w:id="25"/>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6" w:name="_Toc472253464"/>
      <w:r>
        <w:t>Level Story</w:t>
      </w:r>
      <w:bookmarkEnd w:id="26"/>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w:t>
      </w:r>
      <w:r w:rsidR="00622F4F">
        <w:lastRenderedPageBreak/>
        <w:t>is night and you are on your way to a nearby campsite. The campsite has been scavenged by monsters which must be discovered and defeated in a typical monster in the woods narrative.</w:t>
      </w:r>
    </w:p>
    <w:p w:rsidR="00E63967" w:rsidRDefault="00E63967" w:rsidP="00E63967">
      <w:pPr>
        <w:pStyle w:val="Heading2"/>
      </w:pPr>
      <w:bookmarkStart w:id="27" w:name="_Toc472253465"/>
      <w:r>
        <w:t>Interactivity</w:t>
      </w:r>
      <w:bookmarkEnd w:id="27"/>
    </w:p>
    <w:p w:rsidR="00F775A4"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28" w:name="_Toc472253466"/>
      <w:r>
        <w:t>Objectives</w:t>
      </w:r>
      <w:bookmarkEnd w:id="28"/>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Walk down the path identified in 2a</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96544A" w:rsidP="0096544A">
      <w:pPr>
        <w:pStyle w:val="ListParagraph"/>
        <w:numPr>
          <w:ilvl w:val="1"/>
          <w:numId w:val="21"/>
        </w:numPr>
      </w:pPr>
      <w:r>
        <w:t>Recover any loot</w:t>
      </w:r>
    </w:p>
    <w:p w:rsidR="00994AEE" w:rsidRDefault="00994AEE" w:rsidP="00994AEE">
      <w:pPr>
        <w:pStyle w:val="Heading3"/>
      </w:pPr>
      <w:bookmarkStart w:id="29" w:name="_Toc472253467"/>
      <w:r>
        <w:t>Obstacles</w:t>
      </w:r>
      <w:bookmarkEnd w:id="29"/>
    </w:p>
    <w:p w:rsidR="00994AEE" w:rsidRDefault="00455F29" w:rsidP="00994AEE">
      <w:r>
        <w:t xml:space="preserve">The main obstacles as seen above </w:t>
      </w:r>
      <w:r w:rsidR="00EE4DB3">
        <w:t>the</w:t>
      </w:r>
      <w:r>
        <w:t xml:space="preserve"> enemies at the end set piece, and the investigation work. The two obstacles serve as a narrative and </w:t>
      </w:r>
      <w:r w:rsidR="00330866">
        <w:t>gameplay</w:t>
      </w:r>
      <w:r>
        <w:t xml:space="preserve"> device to add variety and elements to </w:t>
      </w:r>
      <w:r w:rsidR="00330866">
        <w:t>experience</w:t>
      </w:r>
      <w:r>
        <w:t xml:space="preserve"> in the level. The investigation is meant so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0" w:name="_Toc472253468"/>
      <w:r>
        <w:t>Set Pieces</w:t>
      </w:r>
      <w:r w:rsidR="0043779E">
        <w:t xml:space="preserve"> </w:t>
      </w:r>
      <w:r>
        <w:t>/</w:t>
      </w:r>
      <w:r w:rsidR="0043779E">
        <w:t xml:space="preserve"> </w:t>
      </w:r>
      <w:r>
        <w:t>Scripted Events</w:t>
      </w:r>
      <w:bookmarkEnd w:id="30"/>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p>
    <w:p w:rsidR="00A107C1" w:rsidRDefault="00A107C1" w:rsidP="00A107C1">
      <w:pPr>
        <w:pStyle w:val="Heading4"/>
      </w:pPr>
      <w:r>
        <w:t>Final Fight</w:t>
      </w:r>
    </w:p>
    <w:p w:rsidR="000E45C5" w:rsidRPr="000E45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p>
    <w:p w:rsidR="009E6834" w:rsidRPr="009C02C8" w:rsidRDefault="008202C3" w:rsidP="009651B2">
      <w:pPr>
        <w:pStyle w:val="Heading2"/>
      </w:pPr>
      <w:bookmarkStart w:id="31" w:name="_Toc472253469"/>
      <w:r>
        <w:lastRenderedPageBreak/>
        <w:t>Visual Development</w:t>
      </w:r>
      <w:bookmarkEnd w:id="31"/>
    </w:p>
    <w:p w:rsidR="00AA70C6" w:rsidRPr="00AA70C6" w:rsidRDefault="00367953" w:rsidP="00AA70C6">
      <w:pPr>
        <w:pStyle w:val="Heading3"/>
      </w:pPr>
      <w:bookmarkStart w:id="32" w:name="_Toc472253470"/>
      <w:r w:rsidRPr="00AA70C6">
        <w:rPr>
          <w:noProof/>
          <w:lang w:eastAsia="en-GB"/>
        </w:rPr>
        <w:drawing>
          <wp:anchor distT="0" distB="0" distL="114300" distR="114300" simplePos="0" relativeHeight="251665408" behindDoc="1" locked="0" layoutInCell="1" allowOverlap="1" wp14:anchorId="59617C24" wp14:editId="0BE46957">
            <wp:simplePos x="0" y="0"/>
            <wp:positionH relativeFrom="page">
              <wp:align>right</wp:align>
            </wp:positionH>
            <wp:positionV relativeFrom="paragraph">
              <wp:posOffset>174625</wp:posOffset>
            </wp:positionV>
            <wp:extent cx="4189095" cy="3143250"/>
            <wp:effectExtent l="152400" t="152400" r="363855" b="361950"/>
            <wp:wrapTight wrapText="bothSides">
              <wp:wrapPolygon edited="0">
                <wp:start x="393" y="-1047"/>
                <wp:lineTo x="-786" y="-785"/>
                <wp:lineTo x="-688" y="22385"/>
                <wp:lineTo x="884" y="23695"/>
                <wp:lineTo x="982" y="23956"/>
                <wp:lineTo x="21610" y="23956"/>
                <wp:lineTo x="21708" y="23695"/>
                <wp:lineTo x="23181" y="22385"/>
                <wp:lineTo x="23378" y="20160"/>
                <wp:lineTo x="23378" y="1309"/>
                <wp:lineTo x="22199" y="-655"/>
                <wp:lineTo x="22101" y="-1047"/>
                <wp:lineTo x="393" y="-1047"/>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775A4">
        <w:t>Style</w:t>
      </w:r>
      <w:bookmarkEnd w:id="32"/>
    </w:p>
    <w:p w:rsidR="000E4424" w:rsidRPr="00303314" w:rsidRDefault="00AA70C6" w:rsidP="00CC095B">
      <w:r>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3" w:name="_Toc472253471"/>
      <w:r w:rsidRPr="00F775A4">
        <w:t>Colour Palette</w:t>
      </w:r>
      <w:bookmarkEnd w:id="33"/>
    </w:p>
    <w:p w:rsidR="00432373" w:rsidRPr="00337DD0" w:rsidRDefault="00D93F8A" w:rsidP="0099447C">
      <w:r w:rsidRPr="00337DD0">
        <w:rPr>
          <w:noProof/>
          <w:lang w:eastAsia="en-GB"/>
        </w:rPr>
        <w:drawing>
          <wp:anchor distT="0" distB="0" distL="114300" distR="114300" simplePos="0" relativeHeight="251664384" behindDoc="1" locked="0" layoutInCell="1" allowOverlap="1" wp14:anchorId="3E925ECD" wp14:editId="104BAA9A">
            <wp:simplePos x="0" y="0"/>
            <wp:positionH relativeFrom="margin">
              <wp:align>center</wp:align>
            </wp:positionH>
            <wp:positionV relativeFrom="paragraph">
              <wp:posOffset>1933575</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337DD0">
        <w:t>The environment is built on top of a small range of colours to make objects distinguishable from afar and to make the general tone of the game more consistent. We use general shades of brown and green for forestry and trees. Whereas colours that are not normally scene in terrain and buildings are reserved for spells to make them standout when cast on top of a scenic background, and beige enemy.</w:t>
      </w:r>
    </w:p>
    <w:p w:rsidR="0099447C" w:rsidRDefault="0099447C" w:rsidP="0099447C">
      <w:pPr>
        <w:pStyle w:val="Heading3"/>
      </w:pPr>
      <w:bookmarkStart w:id="34" w:name="_Toc472253472"/>
      <w:r>
        <w:t>Lighting</w:t>
      </w:r>
      <w:bookmarkEnd w:id="34"/>
    </w:p>
    <w:p w:rsidR="000E4424" w:rsidRDefault="004269B0" w:rsidP="00CC095B">
      <w:r>
        <w:t xml:space="preserve">Because the player is going to 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the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636595" w:rsidRPr="009C02C8" w:rsidRDefault="00636595" w:rsidP="00CC095B">
      <w:r>
        <w:rPr>
          <w:noProof/>
          <w:lang w:eastAsia="en-GB"/>
        </w:rPr>
        <w:lastRenderedPageBreak/>
        <w:drawing>
          <wp:inline distT="0" distB="0" distL="0" distR="0">
            <wp:extent cx="6858000" cy="4314825"/>
            <wp:effectExtent l="0" t="0" r="0" b="9525"/>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noFill/>
                    <a:ln>
                      <a:noFill/>
                    </a:ln>
                    <a:extLst>
                      <a:ext uri="{53640926-AAD7-44D8-BBD7-CCE9431645EC}">
                        <a14:shadowObscured xmlns:a14="http://schemas.microsoft.com/office/drawing/2010/main"/>
                      </a:ext>
                    </a:extLst>
                  </pic:spPr>
                </pic:pic>
              </a:graphicData>
            </a:graphic>
          </wp:inline>
        </w:drawing>
      </w:r>
    </w:p>
    <w:p w:rsidR="00BC14FA" w:rsidRDefault="00BC14FA" w:rsidP="00BC14FA">
      <w:pPr>
        <w:pStyle w:val="Heading2"/>
      </w:pPr>
      <w:bookmarkStart w:id="35" w:name="_Toc472253473"/>
      <w:r>
        <w:t>Top-Down Layout and concept art</w:t>
      </w:r>
      <w:bookmarkEnd w:id="35"/>
    </w:p>
    <w:p w:rsidR="00BC14FA"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screenshot has three sections, the path, the campsite and the enclave.</w:t>
      </w:r>
      <w:r w:rsidR="00DF41EF">
        <w:t xml:space="preserve"> The path is where you start out, after which you will arrive at the campsite and you will finish in the enclave when you will fight the monsters and end the level.</w:t>
      </w:r>
    </w:p>
    <w:p w:rsidR="002E23EB" w:rsidRDefault="002E23EB" w:rsidP="00BC14FA"/>
    <w:p w:rsidR="002E23EB" w:rsidRPr="00BC14FA" w:rsidRDefault="002E23EB" w:rsidP="00BC14FA">
      <w:r>
        <w:t>// ADD STUFF HERE</w:t>
      </w:r>
    </w:p>
    <w:p w:rsidR="00171374" w:rsidRDefault="00171374" w:rsidP="00BC14FA">
      <w:pPr>
        <w:pStyle w:val="Heading3"/>
      </w:pPr>
      <w:bookmarkStart w:id="36" w:name="_Toc472253474"/>
      <w:r>
        <w:rPr>
          <w:rFonts w:asciiTheme="minorHAnsi" w:eastAsiaTheme="minorEastAsia" w:hAnsiTheme="minorHAnsi" w:cstheme="minorBidi"/>
          <w:noProof/>
          <w:color w:val="455F51" w:themeColor="text2"/>
          <w:lang w:eastAsia="en-GB"/>
        </w:rPr>
        <w:lastRenderedPageBreak/>
        <w:drawing>
          <wp:anchor distT="0" distB="0" distL="114300" distR="114300" simplePos="0" relativeHeight="251662336" behindDoc="0" locked="0" layoutInCell="1" allowOverlap="1" wp14:anchorId="78B95401" wp14:editId="78D8A970">
            <wp:simplePos x="0" y="0"/>
            <wp:positionH relativeFrom="margin">
              <wp:align>center</wp:align>
            </wp:positionH>
            <wp:positionV relativeFrom="paragraph">
              <wp:posOffset>419100</wp:posOffset>
            </wp:positionV>
            <wp:extent cx="5416550" cy="3746500"/>
            <wp:effectExtent l="171450" t="171450" r="165100" b="1968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6550" cy="37465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BC14FA">
        <w:t>Level Layout</w:t>
      </w:r>
      <w:bookmarkEnd w:id="36"/>
    </w:p>
    <w:p w:rsidR="00BC14FA" w:rsidRDefault="00BC14FA" w:rsidP="00BC14FA">
      <w:pPr>
        <w:pStyle w:val="Heading3"/>
      </w:pPr>
      <w:bookmarkStart w:id="37" w:name="_Toc472253475"/>
      <w:r>
        <w:t>Screenshot</w:t>
      </w:r>
      <w:bookmarkEnd w:id="37"/>
    </w:p>
    <w:p w:rsidR="000F1510" w:rsidRDefault="00171374" w:rsidP="00171374">
      <w:pPr>
        <w:pStyle w:val="Heading3"/>
        <w:jc w:val="center"/>
      </w:pPr>
      <w:bookmarkStart w:id="38" w:name="_Toc472253476"/>
      <w:r>
        <w:rPr>
          <w:rFonts w:asciiTheme="minorHAnsi" w:eastAsiaTheme="minorEastAsia" w:hAnsiTheme="minorHAnsi" w:cstheme="minorBidi"/>
          <w:noProof/>
          <w:color w:val="455F51" w:themeColor="text2"/>
          <w:lang w:eastAsia="en-GB"/>
        </w:rPr>
        <w:drawing>
          <wp:inline distT="0" distB="0" distL="0" distR="0" wp14:anchorId="1E09000F" wp14:editId="5A54037C">
            <wp:extent cx="5210175" cy="3603704"/>
            <wp:effectExtent l="133350" t="114300" r="142875" b="1682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1901" cy="3604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38"/>
    </w:p>
    <w:p w:rsidR="00BC14FA" w:rsidRDefault="00BC14FA" w:rsidP="000F1510">
      <w:pPr>
        <w:pStyle w:val="Heading3"/>
      </w:pPr>
      <w:bookmarkStart w:id="39" w:name="_Toc472253477"/>
      <w:r>
        <w:lastRenderedPageBreak/>
        <w:t>Engine</w:t>
      </w:r>
      <w:bookmarkEnd w:id="39"/>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p>
    <w:p w:rsidR="003C2A24" w:rsidRDefault="003C2A24" w:rsidP="00F775A4">
      <w:r>
        <w:rPr>
          <w:noProof/>
          <w:lang w:eastAsia="en-GB"/>
        </w:rPr>
        <w:drawing>
          <wp:inline distT="0" distB="0" distL="0" distR="0">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B63351" w:rsidRDefault="00B63351" w:rsidP="00B63351">
      <w:pPr>
        <w:pStyle w:val="Heading3"/>
      </w:pPr>
      <w:r>
        <w:t>Engine Store</w:t>
      </w:r>
    </w:p>
    <w:p w:rsidR="003B667A" w:rsidRDefault="00B63351" w:rsidP="00F775A4">
      <w:r>
        <w:t xml:space="preserve">For acquiring professional </w:t>
      </w:r>
      <w:r w:rsidR="006979B2">
        <w:t>assets,</w:t>
      </w:r>
      <w:r>
        <w:t xml:space="preserve"> the built in store in Unity was used.</w:t>
      </w:r>
    </w:p>
    <w:p w:rsidR="003B667A" w:rsidRDefault="003C2A24" w:rsidP="00F775A4">
      <w:r>
        <w:rPr>
          <w:noProof/>
          <w:lang w:eastAsia="en-GB"/>
        </w:rPr>
        <w:lastRenderedPageBreak/>
        <w:drawing>
          <wp:inline distT="0" distB="0" distL="0" distR="0">
            <wp:extent cx="6848475" cy="6315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6315075"/>
                    </a:xfrm>
                    <a:prstGeom prst="rect">
                      <a:avLst/>
                    </a:prstGeom>
                    <a:noFill/>
                    <a:ln>
                      <a:noFill/>
                    </a:ln>
                  </pic:spPr>
                </pic:pic>
              </a:graphicData>
            </a:graphic>
          </wp:inline>
        </w:drawing>
      </w:r>
    </w:p>
    <w:p w:rsidR="003B667A" w:rsidRDefault="003B667A" w:rsidP="00F775A4"/>
    <w:p w:rsidR="003B667A" w:rsidRDefault="003B667A" w:rsidP="00F775A4"/>
    <w:p w:rsidR="003B667A" w:rsidRDefault="003B667A" w:rsidP="00F775A4"/>
    <w:p w:rsidR="003B667A" w:rsidRDefault="003B667A" w:rsidP="00F775A4"/>
    <w:p w:rsidR="001C2988" w:rsidRDefault="001C2988" w:rsidP="00F775A4"/>
    <w:p w:rsidR="001C2988" w:rsidRDefault="001C2988" w:rsidP="00F775A4"/>
    <w:p w:rsidR="001C2988" w:rsidRDefault="001C2988" w:rsidP="00F775A4"/>
    <w:p w:rsidR="00442124" w:rsidRDefault="00442124" w:rsidP="00F775A4"/>
    <w:p w:rsidR="009B71C3" w:rsidRDefault="009B71C3" w:rsidP="009B71C3">
      <w:pPr>
        <w:pStyle w:val="Heading1"/>
      </w:pPr>
      <w:bookmarkStart w:id="40" w:name="_Toc472253478"/>
      <w:r>
        <w:lastRenderedPageBreak/>
        <w:t>Project Planning and Control</w:t>
      </w:r>
      <w:bookmarkEnd w:id="40"/>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41" w:name="_Toc472253479"/>
      <w:r>
        <w:t>Allocation of tasks</w:t>
      </w:r>
      <w:bookmarkEnd w:id="41"/>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42" w:name="_Toc472253480"/>
      <w:r>
        <w:t>Project plan</w:t>
      </w:r>
      <w:bookmarkEnd w:id="42"/>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into the level designed and set pieces.</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43" w:name="_Toc472253481"/>
      <w:r>
        <w:t>Duration, Start and E</w:t>
      </w:r>
      <w:r w:rsidR="00C437B7">
        <w:t>nd dates</w:t>
      </w:r>
      <w:bookmarkEnd w:id="43"/>
    </w:p>
    <w:p w:rsidR="00C437B7" w:rsidRDefault="00593B62" w:rsidP="00C437B7">
      <w:r>
        <w:t>The previous mentions stages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44" w:name="_Toc472253482"/>
      <w:r>
        <w:t>T</w:t>
      </w:r>
      <w:r w:rsidR="00C437B7">
        <w:t>asks and sub-tasks</w:t>
      </w:r>
      <w:bookmarkEnd w:id="44"/>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 music</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45" w:name="_Toc472253483"/>
      <w:r>
        <w:t>G</w:t>
      </w:r>
      <w:r w:rsidR="00C437B7">
        <w:t>antt chart</w:t>
      </w:r>
      <w:bookmarkEnd w:id="45"/>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64168330" wp14:editId="4EB3ABCB">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46" w:name="_Toc472253484"/>
      <w:r>
        <w:lastRenderedPageBreak/>
        <w:t>P</w:t>
      </w:r>
      <w:r w:rsidR="005C78A6">
        <w:t>rocess description</w:t>
      </w:r>
      <w:bookmarkEnd w:id="46"/>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47" w:name="_Toc472253485"/>
      <w:r>
        <w:lastRenderedPageBreak/>
        <w:t>Playtesting</w:t>
      </w:r>
      <w:bookmarkEnd w:id="47"/>
    </w:p>
    <w:p w:rsidR="00EB4FA1" w:rsidRDefault="005622FD" w:rsidP="00EB4FA1">
      <w:r>
        <w:t>To ensure that the level is effective in setting out the main gameplay mechanics and to get feedback on the general level design I will seek user feedback the way to do will be listed below.</w:t>
      </w:r>
    </w:p>
    <w:p w:rsidR="00973CB5" w:rsidRDefault="0073700C" w:rsidP="0073700C">
      <w:pPr>
        <w:pStyle w:val="Heading2"/>
      </w:pPr>
      <w:bookmarkStart w:id="48" w:name="_Toc472253486"/>
      <w:r>
        <w:t>Method</w:t>
      </w:r>
      <w:bookmarkEnd w:id="48"/>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49" w:name="_Toc472253487"/>
      <w:r>
        <w:t>Outcomes</w:t>
      </w:r>
      <w:bookmarkEnd w:id="49"/>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50" w:name="_Toc472253488"/>
      <w:r>
        <w:t>Expected R</w:t>
      </w:r>
      <w:r w:rsidR="00B7766A">
        <w:t>esults</w:t>
      </w:r>
      <w:bookmarkEnd w:id="50"/>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51" w:name="_Toc472253489"/>
      <w:r>
        <w:t>Final Thoughts</w:t>
      </w:r>
      <w:bookmarkEnd w:id="51"/>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491CF7" w:rsidRDefault="00491CF7" w:rsidP="00E96B1A">
      <w:pPr>
        <w:pStyle w:val="Heading1"/>
      </w:pPr>
      <w:bookmarkStart w:id="52" w:name="_Toc472253490"/>
      <w:r>
        <w:lastRenderedPageBreak/>
        <w:t>Appendix 1 - Survey Template</w:t>
      </w:r>
      <w:bookmarkEnd w:id="52"/>
    </w:p>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C81F82" w:rsidTr="00C81F82">
        <w:trPr>
          <w:trHeight w:val="63"/>
        </w:trPr>
        <w:tc>
          <w:tcPr>
            <w:tcW w:w="3322" w:type="dxa"/>
            <w:vAlign w:val="center"/>
          </w:tcPr>
          <w:p w:rsidR="00C81F82" w:rsidRDefault="00C81F82">
            <w:pPr>
              <w:spacing w:after="0" w:line="240" w:lineRule="auto"/>
            </w:pPr>
          </w:p>
        </w:tc>
      </w:tr>
    </w:tbl>
    <w:p w:rsidR="00C81F82" w:rsidRDefault="00C81F82">
      <w:pPr>
        <w:pStyle w:val="Heading1"/>
      </w:pPr>
      <w:bookmarkStart w:id="53" w:name="_Toc472177140"/>
      <w:bookmarkStart w:id="54" w:name="_Toc472177200"/>
      <w:bookmarkStart w:id="55" w:name="_Toc472177260"/>
      <w:bookmarkStart w:id="56" w:name="_Toc472189654"/>
      <w:bookmarkStart w:id="57" w:name="_Toc472246592"/>
      <w:bookmarkStart w:id="58" w:name="_Toc472253491"/>
      <w:r>
        <w:rPr>
          <w:noProof/>
          <w:lang w:eastAsia="en-GB"/>
        </w:rPr>
        <w:drawing>
          <wp:anchor distT="0" distB="0" distL="114300" distR="114300" simplePos="0" relativeHeight="251661312" behindDoc="1" locked="0" layoutInCell="1" allowOverlap="1" wp14:anchorId="5DD25F0A" wp14:editId="6A94E9BB">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t>Level Design Survey?</w:t>
      </w:r>
      <w:bookmarkEnd w:id="53"/>
      <w:bookmarkEnd w:id="54"/>
      <w:bookmarkEnd w:id="55"/>
      <w:bookmarkEnd w:id="56"/>
      <w:bookmarkEnd w:id="57"/>
      <w:bookmarkEnd w:id="58"/>
    </w:p>
    <w:p w:rsidR="00C81F82" w:rsidRDefault="00C81F82">
      <w:r>
        <w:t>Please take a few minutes to fill out this survey and please you the back of the survey to write down any opinions you have while playing.</w:t>
      </w:r>
    </w:p>
    <w:p w:rsidR="00C81F82" w:rsidRDefault="00C81F82">
      <w:pPr>
        <w:pStyle w:val="Heading2"/>
      </w:pPr>
      <w:bookmarkStart w:id="59" w:name="_Toc472177141"/>
      <w:bookmarkStart w:id="60" w:name="_Toc472177201"/>
      <w:bookmarkStart w:id="61" w:name="_Toc472177261"/>
      <w:bookmarkStart w:id="62" w:name="_Toc472189655"/>
      <w:bookmarkStart w:id="63" w:name="_Toc472246593"/>
      <w:bookmarkStart w:id="64" w:name="_Toc472253492"/>
      <w:r>
        <w:t>Level Aspects</w:t>
      </w:r>
      <w:bookmarkEnd w:id="59"/>
      <w:bookmarkEnd w:id="60"/>
      <w:bookmarkEnd w:id="61"/>
      <w:bookmarkEnd w:id="62"/>
      <w:bookmarkEnd w:id="63"/>
      <w:bookmarkEnd w:id="64"/>
    </w:p>
    <w:p w:rsidR="00C81F82" w:rsidRDefault="00C81F82">
      <w:pPr>
        <w:pStyle w:val="Heading3"/>
      </w:pPr>
      <w:bookmarkStart w:id="65" w:name="_Toc472177142"/>
      <w:bookmarkStart w:id="66" w:name="_Toc472177202"/>
      <w:bookmarkStart w:id="67" w:name="_Toc472177262"/>
      <w:bookmarkStart w:id="68" w:name="_Toc472189656"/>
      <w:bookmarkStart w:id="69" w:name="_Toc472246594"/>
      <w:bookmarkStart w:id="70" w:name="_Toc472253493"/>
      <w:r>
        <w:t>How immersive did you find the environment?</w:t>
      </w:r>
      <w:bookmarkEnd w:id="65"/>
      <w:bookmarkEnd w:id="66"/>
      <w:bookmarkEnd w:id="67"/>
      <w:bookmarkEnd w:id="68"/>
      <w:bookmarkEnd w:id="69"/>
      <w:bookmarkEnd w:id="70"/>
    </w:p>
    <w:p w:rsidR="00C81F82" w:rsidRDefault="00C07D1A">
      <w:pPr>
        <w:pStyle w:val="Multiplechoice4"/>
      </w:pPr>
      <w:sdt>
        <w:sdtPr>
          <w:id w:val="-8498794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Immersive</w:t>
      </w:r>
      <w:r w:rsidR="00C81F82">
        <w:tab/>
      </w:r>
      <w:sdt>
        <w:sdtPr>
          <w:id w:val="-83646183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Immersive</w:t>
      </w:r>
      <w:r w:rsidR="00C81F82">
        <w:tab/>
      </w:r>
      <w:sdt>
        <w:sdtPr>
          <w:id w:val="17592557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Immersive</w:t>
      </w:r>
      <w:r w:rsidR="00C81F82">
        <w:tab/>
      </w:r>
      <w:sdt>
        <w:sdtPr>
          <w:id w:val="25486829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at all Immersive</w:t>
      </w:r>
    </w:p>
    <w:p w:rsidR="00C81F82" w:rsidRDefault="00C81F82">
      <w:pPr>
        <w:pStyle w:val="Heading3"/>
      </w:pPr>
      <w:bookmarkStart w:id="71" w:name="_Toc472177143"/>
      <w:bookmarkStart w:id="72" w:name="_Toc472177203"/>
      <w:bookmarkStart w:id="73" w:name="_Toc472177263"/>
      <w:bookmarkStart w:id="74" w:name="_Toc472189657"/>
      <w:bookmarkStart w:id="75" w:name="_Toc472246595"/>
      <w:bookmarkStart w:id="76" w:name="_Toc472253494"/>
      <w:r>
        <w:t>What keywords/phrases would describe the three-part quest?</w:t>
      </w:r>
      <w:bookmarkEnd w:id="71"/>
      <w:bookmarkEnd w:id="72"/>
      <w:bookmarkEnd w:id="73"/>
      <w:bookmarkEnd w:id="74"/>
      <w:bookmarkEnd w:id="75"/>
      <w:bookmarkEnd w:id="76"/>
    </w:p>
    <w:p w:rsidR="00C81F82" w:rsidRDefault="00C07D1A">
      <w:pPr>
        <w:pStyle w:val="Multiplechoice3"/>
      </w:pPr>
      <w:sdt>
        <w:sdtPr>
          <w:id w:val="-81602366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Varied</w:t>
      </w:r>
      <w:r w:rsidR="00C81F82">
        <w:tab/>
      </w:r>
      <w:sdt>
        <w:sdtPr>
          <w:id w:val="213451752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Exciting</w:t>
      </w:r>
      <w:r w:rsidR="00C81F82">
        <w:tab/>
      </w:r>
      <w:sdt>
        <w:sdtPr>
          <w:id w:val="5312314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Story driven</w:t>
      </w:r>
    </w:p>
    <w:p w:rsidR="00C81F82" w:rsidRDefault="00C07D1A">
      <w:pPr>
        <w:pStyle w:val="Multiplechoice3"/>
      </w:pPr>
      <w:sdt>
        <w:sdtPr>
          <w:id w:val="-38803401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Inconsistent</w:t>
      </w:r>
      <w:r w:rsidR="00C81F82">
        <w:tab/>
      </w:r>
      <w:sdt>
        <w:sdtPr>
          <w:id w:val="100555465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Unfocused</w:t>
      </w:r>
      <w:r w:rsidR="00C81F82">
        <w:tab/>
      </w:r>
      <w:sdt>
        <w:sdtPr>
          <w:id w:val="-10527633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Boring</w:t>
      </w:r>
    </w:p>
    <w:p w:rsidR="00C81F82" w:rsidRDefault="00C81F82">
      <w:pPr>
        <w:pStyle w:val="Heading3"/>
      </w:pPr>
      <w:bookmarkStart w:id="77" w:name="_Toc472177144"/>
      <w:bookmarkStart w:id="78" w:name="_Toc472177204"/>
      <w:bookmarkStart w:id="79" w:name="_Toc472177264"/>
      <w:bookmarkStart w:id="80" w:name="_Toc472189658"/>
      <w:bookmarkStart w:id="81" w:name="_Toc472246596"/>
      <w:bookmarkStart w:id="82" w:name="_Toc472253495"/>
      <w:r>
        <w:t>How easy was it to start and complete the quest?</w:t>
      </w:r>
      <w:bookmarkEnd w:id="77"/>
      <w:bookmarkEnd w:id="78"/>
      <w:bookmarkEnd w:id="79"/>
      <w:bookmarkEnd w:id="80"/>
      <w:bookmarkEnd w:id="81"/>
      <w:bookmarkEnd w:id="82"/>
    </w:p>
    <w:p w:rsidR="00C81F82" w:rsidRDefault="00C07D1A">
      <w:pPr>
        <w:pStyle w:val="Multiplechoice3"/>
      </w:pPr>
      <w:sdt>
        <w:sdtPr>
          <w:id w:val="43865069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Easy</w:t>
      </w:r>
      <w:r w:rsidR="00C81F82">
        <w:tab/>
      </w:r>
      <w:sdt>
        <w:sdtPr>
          <w:id w:val="82601040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Normal</w:t>
      </w:r>
      <w:r w:rsidR="00C81F82">
        <w:tab/>
      </w:r>
      <w:sdt>
        <w:sdtPr>
          <w:id w:val="2892987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Hard</w:t>
      </w:r>
    </w:p>
    <w:p w:rsidR="00C81F82" w:rsidRPr="003161E1" w:rsidRDefault="00C81F82">
      <w:pPr>
        <w:pStyle w:val="Heading2"/>
      </w:pPr>
      <w:bookmarkStart w:id="83" w:name="_Toc472177145"/>
      <w:bookmarkStart w:id="84" w:name="_Toc472177205"/>
      <w:bookmarkStart w:id="85" w:name="_Toc472177265"/>
      <w:bookmarkStart w:id="86" w:name="_Toc472189659"/>
      <w:bookmarkStart w:id="87" w:name="_Toc472246597"/>
      <w:bookmarkStart w:id="88" w:name="_Toc472253496"/>
      <w:r>
        <w:t>General Questions</w:t>
      </w:r>
      <w:bookmarkEnd w:id="83"/>
      <w:bookmarkEnd w:id="84"/>
      <w:bookmarkEnd w:id="85"/>
      <w:bookmarkEnd w:id="86"/>
      <w:bookmarkEnd w:id="87"/>
      <w:bookmarkEnd w:id="88"/>
    </w:p>
    <w:p w:rsidR="00C81F82" w:rsidRDefault="00C81F82">
      <w:pPr>
        <w:pStyle w:val="Heading3"/>
      </w:pPr>
      <w:bookmarkStart w:id="89" w:name="_Toc472177146"/>
      <w:bookmarkStart w:id="90" w:name="_Toc472177206"/>
      <w:bookmarkStart w:id="91" w:name="_Toc472177266"/>
      <w:bookmarkStart w:id="92" w:name="_Toc472189660"/>
      <w:bookmarkStart w:id="93" w:name="_Toc472246598"/>
      <w:bookmarkStart w:id="94" w:name="_Toc472253497"/>
      <w:r>
        <w:t>Would a game world full of smaller quests like this be fun?</w:t>
      </w:r>
      <w:bookmarkEnd w:id="89"/>
      <w:bookmarkEnd w:id="90"/>
      <w:bookmarkEnd w:id="91"/>
      <w:bookmarkEnd w:id="92"/>
      <w:bookmarkEnd w:id="93"/>
      <w:bookmarkEnd w:id="94"/>
    </w:p>
    <w:p w:rsidR="00C81F82" w:rsidRDefault="00C07D1A">
      <w:pPr>
        <w:pStyle w:val="Multiplechoice3"/>
      </w:pPr>
      <w:sdt>
        <w:sdtPr>
          <w:id w:val="-144853702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94892728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95" w:name="_Toc472177147"/>
      <w:bookmarkStart w:id="96" w:name="_Toc472177207"/>
      <w:bookmarkStart w:id="97" w:name="_Toc472177267"/>
      <w:bookmarkStart w:id="98" w:name="_Toc472189661"/>
      <w:bookmarkStart w:id="99" w:name="_Toc472246599"/>
      <w:bookmarkStart w:id="100" w:name="_Toc472253498"/>
      <w:r>
        <w:t>Do small dialogs meet your need in explaining the narrative of the quest?</w:t>
      </w:r>
      <w:bookmarkEnd w:id="95"/>
      <w:bookmarkEnd w:id="96"/>
      <w:bookmarkEnd w:id="97"/>
      <w:bookmarkEnd w:id="98"/>
      <w:bookmarkEnd w:id="99"/>
      <w:bookmarkEnd w:id="100"/>
    </w:p>
    <w:p w:rsidR="00C81F82" w:rsidRDefault="00C07D1A" w:rsidP="00FE366E">
      <w:pPr>
        <w:pStyle w:val="Multiplechoice3"/>
      </w:pPr>
      <w:sdt>
        <w:sdtPr>
          <w:id w:val="177474890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437184766"/>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101" w:name="_Toc472177148"/>
      <w:bookmarkStart w:id="102" w:name="_Toc472177208"/>
      <w:bookmarkStart w:id="103" w:name="_Toc472177268"/>
      <w:bookmarkStart w:id="104" w:name="_Toc472189662"/>
      <w:bookmarkStart w:id="105" w:name="_Toc472246600"/>
      <w:bookmarkStart w:id="106" w:name="_Toc472253499"/>
      <w:r>
        <w:t>Was the user interface intrusive?</w:t>
      </w:r>
      <w:bookmarkEnd w:id="101"/>
      <w:bookmarkEnd w:id="102"/>
      <w:bookmarkEnd w:id="103"/>
      <w:bookmarkEnd w:id="104"/>
      <w:bookmarkEnd w:id="105"/>
      <w:bookmarkEnd w:id="106"/>
    </w:p>
    <w:p w:rsidR="00C81F82" w:rsidRDefault="00C07D1A" w:rsidP="00FE366E">
      <w:pPr>
        <w:pStyle w:val="Multiplechoice3"/>
      </w:pPr>
      <w:sdt>
        <w:sdtPr>
          <w:id w:val="21217145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17933529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pPr>
        <w:pStyle w:val="Heading3"/>
      </w:pPr>
      <w:bookmarkStart w:id="107" w:name="_Toc472177149"/>
      <w:bookmarkStart w:id="108" w:name="_Toc472177209"/>
      <w:bookmarkStart w:id="109" w:name="_Toc472177269"/>
      <w:bookmarkStart w:id="110" w:name="_Toc472189663"/>
      <w:bookmarkStart w:id="111" w:name="_Toc472246601"/>
      <w:bookmarkStart w:id="112" w:name="_Toc472253500"/>
      <w:r>
        <w:t>How easy was it to defeat the enemies in the final sequence?</w:t>
      </w:r>
      <w:bookmarkEnd w:id="107"/>
      <w:bookmarkEnd w:id="108"/>
      <w:bookmarkEnd w:id="109"/>
      <w:bookmarkEnd w:id="110"/>
      <w:bookmarkEnd w:id="111"/>
      <w:bookmarkEnd w:id="112"/>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C81F82">
        <w:trPr>
          <w:trHeight w:val="576"/>
        </w:trPr>
        <w:tc>
          <w:tcPr>
            <w:tcW w:w="2397" w:type="dxa"/>
          </w:tcPr>
          <w:p w:rsidR="00C81F82" w:rsidRDefault="00C81F82">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EndPr/>
              <w:sdtContent>
                <w:r>
                  <w:sym w:font="Wingdings" w:char="F0A8"/>
                </w:r>
              </w:sdtContent>
            </w:sdt>
          </w:p>
        </w:tc>
        <w:tc>
          <w:tcPr>
            <w:tcW w:w="1199" w:type="dxa"/>
          </w:tcPr>
          <w:p w:rsidR="00C81F82" w:rsidRDefault="00C07D1A">
            <w:pPr>
              <w:spacing w:after="0" w:line="240" w:lineRule="auto"/>
            </w:pPr>
            <w:sdt>
              <w:sdtPr>
                <w:id w:val="-3625222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C07D1A">
            <w:pPr>
              <w:spacing w:after="0" w:line="240" w:lineRule="auto"/>
            </w:pPr>
            <w:sdt>
              <w:sdtPr>
                <w:id w:val="-165583383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C07D1A">
            <w:pPr>
              <w:spacing w:after="0" w:line="240" w:lineRule="auto"/>
            </w:pPr>
            <w:sdt>
              <w:sdtPr>
                <w:id w:val="16389655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C07D1A">
            <w:pPr>
              <w:spacing w:after="0" w:line="240" w:lineRule="auto"/>
            </w:pPr>
            <w:sdt>
              <w:sdtPr>
                <w:id w:val="-1497111167"/>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C07D1A">
            <w:pPr>
              <w:spacing w:after="0" w:line="240" w:lineRule="auto"/>
            </w:pPr>
            <w:sdt>
              <w:sdtPr>
                <w:id w:val="-4280428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398" w:type="dxa"/>
          </w:tcPr>
          <w:p w:rsidR="00C81F82" w:rsidRDefault="00C07D1A">
            <w:pPr>
              <w:spacing w:after="0" w:line="240" w:lineRule="auto"/>
            </w:pPr>
            <w:sdt>
              <w:sdtPr>
                <w:id w:val="17635618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Difficult</w:t>
            </w:r>
          </w:p>
        </w:tc>
      </w:tr>
    </w:tbl>
    <w:p w:rsidR="00C81F82" w:rsidRDefault="00C81F82">
      <w:pPr>
        <w:pStyle w:val="Heading3"/>
      </w:pPr>
      <w:bookmarkStart w:id="113" w:name="_Toc472177150"/>
      <w:bookmarkStart w:id="114" w:name="_Toc472177210"/>
      <w:bookmarkStart w:id="115" w:name="_Toc472177270"/>
      <w:bookmarkStart w:id="116" w:name="_Toc472189664"/>
      <w:bookmarkStart w:id="117" w:name="_Toc472246602"/>
      <w:bookmarkStart w:id="118" w:name="_Toc472253501"/>
      <w:r>
        <w:t>How long did it take to find the clues?</w:t>
      </w:r>
      <w:bookmarkEnd w:id="113"/>
      <w:bookmarkEnd w:id="114"/>
      <w:bookmarkEnd w:id="115"/>
      <w:bookmarkEnd w:id="116"/>
      <w:bookmarkEnd w:id="117"/>
      <w:bookmarkEnd w:id="118"/>
    </w:p>
    <w:p w:rsidR="00C81F82" w:rsidRDefault="00C07D1A">
      <w:pPr>
        <w:pStyle w:val="Multiplechoice4"/>
      </w:pPr>
      <w:sdt>
        <w:sdtPr>
          <w:id w:val="-250733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0 to 1 minutes</w:t>
      </w:r>
      <w:r w:rsidR="00C81F82">
        <w:tab/>
      </w:r>
      <w:sdt>
        <w:sdtPr>
          <w:id w:val="-3803324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1 to 2 minutes</w:t>
      </w:r>
      <w:r w:rsidR="00C81F82">
        <w:tab/>
      </w:r>
      <w:sdt>
        <w:sdtPr>
          <w:id w:val="629291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3 to 5 minutes</w:t>
      </w:r>
      <w:r w:rsidR="00C81F82">
        <w:tab/>
      </w:r>
      <w:sdt>
        <w:sdtPr>
          <w:id w:val="10947939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Longer</w:t>
      </w:r>
    </w:p>
    <w:p w:rsidR="00C81F82" w:rsidRDefault="00C81F82">
      <w:pPr>
        <w:pStyle w:val="Heading3"/>
      </w:pPr>
      <w:bookmarkStart w:id="119" w:name="_Toc472177151"/>
      <w:bookmarkStart w:id="120" w:name="_Toc472177211"/>
      <w:bookmarkStart w:id="121" w:name="_Toc472177271"/>
      <w:bookmarkStart w:id="122" w:name="_Toc472189665"/>
      <w:bookmarkStart w:id="123" w:name="_Toc472246603"/>
      <w:bookmarkStart w:id="124" w:name="_Toc472253502"/>
      <w:r>
        <w:t>How helpful was the music in establishing the setting for the game?</w:t>
      </w:r>
      <w:bookmarkEnd w:id="119"/>
      <w:bookmarkEnd w:id="120"/>
      <w:bookmarkEnd w:id="121"/>
      <w:bookmarkEnd w:id="122"/>
      <w:bookmarkEnd w:id="123"/>
      <w:bookmarkEnd w:id="124"/>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C81F82">
        <w:trPr>
          <w:trHeight w:val="576"/>
        </w:trPr>
        <w:tc>
          <w:tcPr>
            <w:tcW w:w="2400" w:type="dxa"/>
          </w:tcPr>
          <w:p w:rsidR="00C81F82" w:rsidRDefault="00C81F82" w:rsidP="000A7468">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EndPr/>
              <w:sdtContent>
                <w:r>
                  <w:sym w:font="Wingdings" w:char="F0A8"/>
                </w:r>
              </w:sdtContent>
            </w:sdt>
          </w:p>
        </w:tc>
        <w:tc>
          <w:tcPr>
            <w:tcW w:w="1200" w:type="dxa"/>
          </w:tcPr>
          <w:p w:rsidR="00C81F82" w:rsidRDefault="00C07D1A">
            <w:pPr>
              <w:spacing w:after="0" w:line="240" w:lineRule="auto"/>
            </w:pPr>
            <w:sdt>
              <w:sdtPr>
                <w:id w:val="196954274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C07D1A">
            <w:pPr>
              <w:spacing w:after="0" w:line="240" w:lineRule="auto"/>
            </w:pPr>
            <w:sdt>
              <w:sdtPr>
                <w:id w:val="101719973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C07D1A">
            <w:pPr>
              <w:spacing w:after="0" w:line="240" w:lineRule="auto"/>
            </w:pPr>
            <w:sdt>
              <w:sdtPr>
                <w:id w:val="269518339"/>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C07D1A">
            <w:pPr>
              <w:spacing w:after="0" w:line="240" w:lineRule="auto"/>
            </w:pPr>
            <w:sdt>
              <w:sdtPr>
                <w:id w:val="189500572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C07D1A">
            <w:pPr>
              <w:spacing w:after="0" w:line="240" w:lineRule="auto"/>
            </w:pPr>
            <w:sdt>
              <w:sdtPr>
                <w:id w:val="58665556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400" w:type="dxa"/>
          </w:tcPr>
          <w:p w:rsidR="00C81F82" w:rsidRDefault="00C07D1A" w:rsidP="000A7468">
            <w:pPr>
              <w:spacing w:after="0" w:line="240" w:lineRule="auto"/>
            </w:pPr>
            <w:sdt>
              <w:sdtPr>
                <w:id w:val="11857881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Important</w:t>
            </w:r>
          </w:p>
        </w:tc>
      </w:tr>
    </w:tbl>
    <w:p w:rsidR="00C81F82" w:rsidRPr="00C81F82" w:rsidRDefault="00C81F82" w:rsidP="00C81F82"/>
    <w:p w:rsidR="00640C68" w:rsidRDefault="00640C68" w:rsidP="00640C68"/>
    <w:p w:rsidR="00B95405" w:rsidRDefault="00B95405" w:rsidP="00640C68"/>
    <w:p w:rsidR="00B95405" w:rsidRDefault="0000786C" w:rsidP="00B95405">
      <w:pPr>
        <w:pStyle w:val="Heading1"/>
      </w:pPr>
      <w:bookmarkStart w:id="125" w:name="_Toc472253503"/>
      <w:r w:rsidRPr="00BD09AE">
        <w:rPr>
          <w:noProof/>
          <w:lang w:eastAsia="en-GB"/>
        </w:rPr>
        <w:lastRenderedPageBreak/>
        <w:drawing>
          <wp:anchor distT="0" distB="0" distL="114300" distR="114300" simplePos="0" relativeHeight="251674624" behindDoc="0" locked="0" layoutInCell="1" allowOverlap="1" wp14:anchorId="72752E85" wp14:editId="14869E9B">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0B7F5549" wp14:editId="2EF7951B">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125"/>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782E682C" wp14:editId="275F5C38">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E921DC" w:rsidP="00E921DC">
      <w:pPr>
        <w:pStyle w:val="Heading1"/>
      </w:pPr>
      <w:r>
        <w:lastRenderedPageBreak/>
        <w:t>Appendix 3</w:t>
      </w:r>
      <w:r>
        <w:t xml:space="preserve"> – </w:t>
      </w:r>
      <w:r>
        <w:t>Assets Preview</w:t>
      </w:r>
    </w:p>
    <w:p w:rsidR="00E921DC" w:rsidRPr="00640C68" w:rsidRDefault="00E87D0D" w:rsidP="00640C68">
      <w:r>
        <w:t>TBD</w:t>
      </w:r>
      <w:bookmarkStart w:id="126" w:name="_GoBack"/>
      <w:bookmarkEnd w:id="126"/>
    </w:p>
    <w:sectPr w:rsidR="00E921DC" w:rsidRPr="00640C68" w:rsidSect="00491CF7">
      <w:footerReference w:type="default" r:id="rId3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7D1A" w:rsidRDefault="00C07D1A">
      <w:pPr>
        <w:spacing w:before="0" w:after="0" w:line="240" w:lineRule="auto"/>
      </w:pPr>
      <w:r>
        <w:separator/>
      </w:r>
    </w:p>
  </w:endnote>
  <w:endnote w:type="continuationSeparator" w:id="0">
    <w:p w:rsidR="00C07D1A" w:rsidRDefault="00C07D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72E6" w:rsidRDefault="003B72E6">
    <w:pPr>
      <w:pStyle w:val="Footer"/>
    </w:pPr>
    <w:r>
      <w:t xml:space="preserve">PAGE </w:t>
    </w:r>
    <w:r>
      <w:fldChar w:fldCharType="begin"/>
    </w:r>
    <w:r>
      <w:instrText xml:space="preserve"> PAGE  \* Arabic  \* MERGEFORMAT </w:instrText>
    </w:r>
    <w:r>
      <w:fldChar w:fldCharType="separate"/>
    </w:r>
    <w:r w:rsidR="00E87D0D">
      <w:rPr>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7D1A" w:rsidRDefault="00C07D1A">
      <w:pPr>
        <w:spacing w:before="0" w:after="0" w:line="240" w:lineRule="auto"/>
      </w:pPr>
      <w:r>
        <w:separator/>
      </w:r>
    </w:p>
  </w:footnote>
  <w:footnote w:type="continuationSeparator" w:id="0">
    <w:p w:rsidR="00C07D1A" w:rsidRDefault="00C07D1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1"/>
  </w:num>
  <w:num w:numId="12">
    <w:abstractNumId w:val="20"/>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2"/>
  </w:num>
  <w:num w:numId="25">
    <w:abstractNumId w:val="19"/>
  </w:num>
  <w:num w:numId="26">
    <w:abstractNumId w:val="11"/>
  </w:num>
  <w:num w:numId="27">
    <w:abstractNumId w:val="23"/>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786C"/>
    <w:rsid w:val="00010FBA"/>
    <w:rsid w:val="000132AF"/>
    <w:rsid w:val="00026D60"/>
    <w:rsid w:val="000350CA"/>
    <w:rsid w:val="00037897"/>
    <w:rsid w:val="00040A36"/>
    <w:rsid w:val="00044CAB"/>
    <w:rsid w:val="00047CC8"/>
    <w:rsid w:val="000748AA"/>
    <w:rsid w:val="00075BD7"/>
    <w:rsid w:val="00084A9F"/>
    <w:rsid w:val="00084D75"/>
    <w:rsid w:val="00095B92"/>
    <w:rsid w:val="000A7363"/>
    <w:rsid w:val="000B5ED6"/>
    <w:rsid w:val="000C191A"/>
    <w:rsid w:val="000E1F58"/>
    <w:rsid w:val="000E3CBC"/>
    <w:rsid w:val="000E4424"/>
    <w:rsid w:val="000E45C5"/>
    <w:rsid w:val="000E6288"/>
    <w:rsid w:val="000F11F4"/>
    <w:rsid w:val="000F1510"/>
    <w:rsid w:val="000F35AB"/>
    <w:rsid w:val="000F6BC7"/>
    <w:rsid w:val="0010341D"/>
    <w:rsid w:val="00106A5D"/>
    <w:rsid w:val="00107523"/>
    <w:rsid w:val="001403A4"/>
    <w:rsid w:val="00142AF2"/>
    <w:rsid w:val="00145A2D"/>
    <w:rsid w:val="00151381"/>
    <w:rsid w:val="001638F6"/>
    <w:rsid w:val="0016667E"/>
    <w:rsid w:val="00167C14"/>
    <w:rsid w:val="00171374"/>
    <w:rsid w:val="001A2000"/>
    <w:rsid w:val="001B1737"/>
    <w:rsid w:val="001B2AEF"/>
    <w:rsid w:val="001B526F"/>
    <w:rsid w:val="001C2988"/>
    <w:rsid w:val="001C608E"/>
    <w:rsid w:val="001C654E"/>
    <w:rsid w:val="001D67CF"/>
    <w:rsid w:val="001E38D5"/>
    <w:rsid w:val="001F5DD6"/>
    <w:rsid w:val="002010AD"/>
    <w:rsid w:val="00221792"/>
    <w:rsid w:val="00224847"/>
    <w:rsid w:val="002442B7"/>
    <w:rsid w:val="00252B39"/>
    <w:rsid w:val="00254591"/>
    <w:rsid w:val="00262128"/>
    <w:rsid w:val="00271D1E"/>
    <w:rsid w:val="00273996"/>
    <w:rsid w:val="00294CCC"/>
    <w:rsid w:val="002A4F8A"/>
    <w:rsid w:val="002A5BCE"/>
    <w:rsid w:val="002A6511"/>
    <w:rsid w:val="002B74FB"/>
    <w:rsid w:val="002C1E03"/>
    <w:rsid w:val="002C231F"/>
    <w:rsid w:val="002D793D"/>
    <w:rsid w:val="002E23EB"/>
    <w:rsid w:val="002E38DD"/>
    <w:rsid w:val="002F2FC6"/>
    <w:rsid w:val="00303314"/>
    <w:rsid w:val="003117C3"/>
    <w:rsid w:val="003209D6"/>
    <w:rsid w:val="00321135"/>
    <w:rsid w:val="003242B7"/>
    <w:rsid w:val="0032596D"/>
    <w:rsid w:val="00330866"/>
    <w:rsid w:val="00334A73"/>
    <w:rsid w:val="0033542F"/>
    <w:rsid w:val="00337DD0"/>
    <w:rsid w:val="003422FF"/>
    <w:rsid w:val="0034267E"/>
    <w:rsid w:val="00350ABD"/>
    <w:rsid w:val="00367953"/>
    <w:rsid w:val="00376AB0"/>
    <w:rsid w:val="00377162"/>
    <w:rsid w:val="00381B8D"/>
    <w:rsid w:val="003924C4"/>
    <w:rsid w:val="003A03F0"/>
    <w:rsid w:val="003A7237"/>
    <w:rsid w:val="003B3893"/>
    <w:rsid w:val="003B4BA7"/>
    <w:rsid w:val="003B667A"/>
    <w:rsid w:val="003B7113"/>
    <w:rsid w:val="003B72E6"/>
    <w:rsid w:val="003C2A24"/>
    <w:rsid w:val="003C3A3E"/>
    <w:rsid w:val="003D7087"/>
    <w:rsid w:val="003D718F"/>
    <w:rsid w:val="003D7E06"/>
    <w:rsid w:val="00415CAE"/>
    <w:rsid w:val="0041682D"/>
    <w:rsid w:val="0042316F"/>
    <w:rsid w:val="004269B0"/>
    <w:rsid w:val="00432373"/>
    <w:rsid w:val="0043779E"/>
    <w:rsid w:val="00440A52"/>
    <w:rsid w:val="00442124"/>
    <w:rsid w:val="00443492"/>
    <w:rsid w:val="00455F29"/>
    <w:rsid w:val="00456FD6"/>
    <w:rsid w:val="00471D22"/>
    <w:rsid w:val="0047232A"/>
    <w:rsid w:val="004737E8"/>
    <w:rsid w:val="00475948"/>
    <w:rsid w:val="004768E6"/>
    <w:rsid w:val="00487EF9"/>
    <w:rsid w:val="00491CF7"/>
    <w:rsid w:val="00493385"/>
    <w:rsid w:val="004952C4"/>
    <w:rsid w:val="00496364"/>
    <w:rsid w:val="004A2B1D"/>
    <w:rsid w:val="004A2F66"/>
    <w:rsid w:val="004B0192"/>
    <w:rsid w:val="004B0993"/>
    <w:rsid w:val="004B6A38"/>
    <w:rsid w:val="004D7066"/>
    <w:rsid w:val="0051086F"/>
    <w:rsid w:val="00512939"/>
    <w:rsid w:val="0051441C"/>
    <w:rsid w:val="005314AB"/>
    <w:rsid w:val="00531969"/>
    <w:rsid w:val="00532FA6"/>
    <w:rsid w:val="00557F94"/>
    <w:rsid w:val="005622FD"/>
    <w:rsid w:val="00566CA3"/>
    <w:rsid w:val="005847F9"/>
    <w:rsid w:val="005859C9"/>
    <w:rsid w:val="00590D20"/>
    <w:rsid w:val="00591265"/>
    <w:rsid w:val="00593B62"/>
    <w:rsid w:val="00594171"/>
    <w:rsid w:val="00596F7D"/>
    <w:rsid w:val="005A1C5A"/>
    <w:rsid w:val="005A2F09"/>
    <w:rsid w:val="005C4A19"/>
    <w:rsid w:val="005C50A3"/>
    <w:rsid w:val="005C78A6"/>
    <w:rsid w:val="005D20A1"/>
    <w:rsid w:val="00602311"/>
    <w:rsid w:val="00617E5D"/>
    <w:rsid w:val="00622F4F"/>
    <w:rsid w:val="00631C15"/>
    <w:rsid w:val="00635810"/>
    <w:rsid w:val="00636595"/>
    <w:rsid w:val="00640C68"/>
    <w:rsid w:val="006433BA"/>
    <w:rsid w:val="0064435A"/>
    <w:rsid w:val="00655B62"/>
    <w:rsid w:val="00657721"/>
    <w:rsid w:val="0066036C"/>
    <w:rsid w:val="006632AB"/>
    <w:rsid w:val="0066355D"/>
    <w:rsid w:val="00666D02"/>
    <w:rsid w:val="00676343"/>
    <w:rsid w:val="0067752A"/>
    <w:rsid w:val="0068028F"/>
    <w:rsid w:val="00685681"/>
    <w:rsid w:val="00690EFD"/>
    <w:rsid w:val="006914BE"/>
    <w:rsid w:val="006979B2"/>
    <w:rsid w:val="006A2732"/>
    <w:rsid w:val="006A30BA"/>
    <w:rsid w:val="006A798E"/>
    <w:rsid w:val="006B00F0"/>
    <w:rsid w:val="006C7018"/>
    <w:rsid w:val="006D4C0A"/>
    <w:rsid w:val="006D701E"/>
    <w:rsid w:val="006E08A2"/>
    <w:rsid w:val="006E6870"/>
    <w:rsid w:val="006E6A04"/>
    <w:rsid w:val="006F50FC"/>
    <w:rsid w:val="0070054B"/>
    <w:rsid w:val="00700DB4"/>
    <w:rsid w:val="007021DE"/>
    <w:rsid w:val="007162A6"/>
    <w:rsid w:val="00722D16"/>
    <w:rsid w:val="00732607"/>
    <w:rsid w:val="00735F5D"/>
    <w:rsid w:val="0073700C"/>
    <w:rsid w:val="007424ED"/>
    <w:rsid w:val="00756A9A"/>
    <w:rsid w:val="007600AB"/>
    <w:rsid w:val="0076534C"/>
    <w:rsid w:val="00770E8A"/>
    <w:rsid w:val="0078039F"/>
    <w:rsid w:val="007A51CC"/>
    <w:rsid w:val="007A7C67"/>
    <w:rsid w:val="007C03D6"/>
    <w:rsid w:val="007C33E7"/>
    <w:rsid w:val="007C49BE"/>
    <w:rsid w:val="007C6A97"/>
    <w:rsid w:val="007D07BD"/>
    <w:rsid w:val="007D36A5"/>
    <w:rsid w:val="007E376F"/>
    <w:rsid w:val="007E4ABB"/>
    <w:rsid w:val="007E682F"/>
    <w:rsid w:val="007F3CCB"/>
    <w:rsid w:val="00815830"/>
    <w:rsid w:val="008202C3"/>
    <w:rsid w:val="0083484E"/>
    <w:rsid w:val="00844483"/>
    <w:rsid w:val="00846AF0"/>
    <w:rsid w:val="0086459A"/>
    <w:rsid w:val="00883EA5"/>
    <w:rsid w:val="00896443"/>
    <w:rsid w:val="008A7CEF"/>
    <w:rsid w:val="008B0315"/>
    <w:rsid w:val="008C21CD"/>
    <w:rsid w:val="008E544B"/>
    <w:rsid w:val="008E568C"/>
    <w:rsid w:val="008E7AA1"/>
    <w:rsid w:val="008F6EBB"/>
    <w:rsid w:val="00901D71"/>
    <w:rsid w:val="00907369"/>
    <w:rsid w:val="00915DB1"/>
    <w:rsid w:val="00923C09"/>
    <w:rsid w:val="009260AD"/>
    <w:rsid w:val="0093251D"/>
    <w:rsid w:val="00934F1C"/>
    <w:rsid w:val="009352B0"/>
    <w:rsid w:val="00942143"/>
    <w:rsid w:val="009431EF"/>
    <w:rsid w:val="00956502"/>
    <w:rsid w:val="009638A3"/>
    <w:rsid w:val="009651B2"/>
    <w:rsid w:val="0096544A"/>
    <w:rsid w:val="00966D21"/>
    <w:rsid w:val="00971F88"/>
    <w:rsid w:val="00973CB5"/>
    <w:rsid w:val="00981817"/>
    <w:rsid w:val="0099447C"/>
    <w:rsid w:val="00994AEE"/>
    <w:rsid w:val="009A223D"/>
    <w:rsid w:val="009B71C3"/>
    <w:rsid w:val="009B791F"/>
    <w:rsid w:val="009C02C8"/>
    <w:rsid w:val="009D05C8"/>
    <w:rsid w:val="009D2231"/>
    <w:rsid w:val="009D2316"/>
    <w:rsid w:val="009E4BAC"/>
    <w:rsid w:val="009E4E87"/>
    <w:rsid w:val="009E6834"/>
    <w:rsid w:val="00A05F7D"/>
    <w:rsid w:val="00A071F4"/>
    <w:rsid w:val="00A107C1"/>
    <w:rsid w:val="00A122DB"/>
    <w:rsid w:val="00A533F3"/>
    <w:rsid w:val="00A56430"/>
    <w:rsid w:val="00A56B26"/>
    <w:rsid w:val="00A56D83"/>
    <w:rsid w:val="00A7649C"/>
    <w:rsid w:val="00A8115B"/>
    <w:rsid w:val="00A93BD4"/>
    <w:rsid w:val="00AA1A36"/>
    <w:rsid w:val="00AA70C6"/>
    <w:rsid w:val="00AD165F"/>
    <w:rsid w:val="00AE2EAD"/>
    <w:rsid w:val="00AE6EF8"/>
    <w:rsid w:val="00AF0A85"/>
    <w:rsid w:val="00AF2AFC"/>
    <w:rsid w:val="00AF71E6"/>
    <w:rsid w:val="00B03912"/>
    <w:rsid w:val="00B07B8F"/>
    <w:rsid w:val="00B101E8"/>
    <w:rsid w:val="00B10E7E"/>
    <w:rsid w:val="00B22A4A"/>
    <w:rsid w:val="00B36792"/>
    <w:rsid w:val="00B37363"/>
    <w:rsid w:val="00B47B7A"/>
    <w:rsid w:val="00B52FD1"/>
    <w:rsid w:val="00B55212"/>
    <w:rsid w:val="00B63351"/>
    <w:rsid w:val="00B646B8"/>
    <w:rsid w:val="00B73218"/>
    <w:rsid w:val="00B7766A"/>
    <w:rsid w:val="00B83B8F"/>
    <w:rsid w:val="00B95405"/>
    <w:rsid w:val="00BA218A"/>
    <w:rsid w:val="00BA375C"/>
    <w:rsid w:val="00BA5E6A"/>
    <w:rsid w:val="00BA68E1"/>
    <w:rsid w:val="00BC14FA"/>
    <w:rsid w:val="00BC242A"/>
    <w:rsid w:val="00BC2858"/>
    <w:rsid w:val="00BD09AE"/>
    <w:rsid w:val="00BD1543"/>
    <w:rsid w:val="00BD2FC6"/>
    <w:rsid w:val="00C07D1A"/>
    <w:rsid w:val="00C11C6B"/>
    <w:rsid w:val="00C14536"/>
    <w:rsid w:val="00C15537"/>
    <w:rsid w:val="00C23698"/>
    <w:rsid w:val="00C24A28"/>
    <w:rsid w:val="00C2676F"/>
    <w:rsid w:val="00C310D6"/>
    <w:rsid w:val="00C339C1"/>
    <w:rsid w:val="00C37562"/>
    <w:rsid w:val="00C437B7"/>
    <w:rsid w:val="00C46BEA"/>
    <w:rsid w:val="00C56E3E"/>
    <w:rsid w:val="00C57763"/>
    <w:rsid w:val="00C714F6"/>
    <w:rsid w:val="00C80BD4"/>
    <w:rsid w:val="00C81F82"/>
    <w:rsid w:val="00C82939"/>
    <w:rsid w:val="00C84082"/>
    <w:rsid w:val="00CA3D6B"/>
    <w:rsid w:val="00CC095B"/>
    <w:rsid w:val="00CC4B7C"/>
    <w:rsid w:val="00CC5A76"/>
    <w:rsid w:val="00CD2DA9"/>
    <w:rsid w:val="00CD771A"/>
    <w:rsid w:val="00CE4557"/>
    <w:rsid w:val="00CE5E0C"/>
    <w:rsid w:val="00CF1903"/>
    <w:rsid w:val="00CF3A42"/>
    <w:rsid w:val="00CF4D9D"/>
    <w:rsid w:val="00D01549"/>
    <w:rsid w:val="00D13BAB"/>
    <w:rsid w:val="00D20FFF"/>
    <w:rsid w:val="00D24D9B"/>
    <w:rsid w:val="00D3263C"/>
    <w:rsid w:val="00D420D3"/>
    <w:rsid w:val="00D446F2"/>
    <w:rsid w:val="00D44AF8"/>
    <w:rsid w:val="00D5413C"/>
    <w:rsid w:val="00D57E29"/>
    <w:rsid w:val="00D65ECC"/>
    <w:rsid w:val="00D70023"/>
    <w:rsid w:val="00D76507"/>
    <w:rsid w:val="00D93F8A"/>
    <w:rsid w:val="00DA3448"/>
    <w:rsid w:val="00DB3474"/>
    <w:rsid w:val="00DB4B1D"/>
    <w:rsid w:val="00DB4E90"/>
    <w:rsid w:val="00DC07A3"/>
    <w:rsid w:val="00DC6859"/>
    <w:rsid w:val="00DD10BD"/>
    <w:rsid w:val="00DE2D19"/>
    <w:rsid w:val="00DF41EF"/>
    <w:rsid w:val="00E11B8A"/>
    <w:rsid w:val="00E14D7C"/>
    <w:rsid w:val="00E23FFE"/>
    <w:rsid w:val="00E30127"/>
    <w:rsid w:val="00E40299"/>
    <w:rsid w:val="00E457AE"/>
    <w:rsid w:val="00E57365"/>
    <w:rsid w:val="00E61917"/>
    <w:rsid w:val="00E63967"/>
    <w:rsid w:val="00E71C7E"/>
    <w:rsid w:val="00E81F33"/>
    <w:rsid w:val="00E87D0D"/>
    <w:rsid w:val="00E921DC"/>
    <w:rsid w:val="00E96B1A"/>
    <w:rsid w:val="00EB4FA1"/>
    <w:rsid w:val="00EC3BFD"/>
    <w:rsid w:val="00EC42FB"/>
    <w:rsid w:val="00EC65BE"/>
    <w:rsid w:val="00ED4751"/>
    <w:rsid w:val="00EE1FF3"/>
    <w:rsid w:val="00EE4DB3"/>
    <w:rsid w:val="00EF1CCB"/>
    <w:rsid w:val="00EF7AD5"/>
    <w:rsid w:val="00F02AE0"/>
    <w:rsid w:val="00F20D5E"/>
    <w:rsid w:val="00F230F4"/>
    <w:rsid w:val="00F37F33"/>
    <w:rsid w:val="00F47875"/>
    <w:rsid w:val="00F516F0"/>
    <w:rsid w:val="00F54278"/>
    <w:rsid w:val="00F554C3"/>
    <w:rsid w:val="00F645A4"/>
    <w:rsid w:val="00F65830"/>
    <w:rsid w:val="00F677F9"/>
    <w:rsid w:val="00F775A4"/>
    <w:rsid w:val="00F77EB5"/>
    <w:rsid w:val="00F86475"/>
    <w:rsid w:val="00FA2C53"/>
    <w:rsid w:val="00FA4F5F"/>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C4BC25"/>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E7720-1EDF-44D4-876A-3A76F8454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831</TotalTime>
  <Pages>24</Pages>
  <Words>3556</Words>
  <Characters>20272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342</cp:revision>
  <dcterms:created xsi:type="dcterms:W3CDTF">2017-01-10T16:17:00Z</dcterms:created>
  <dcterms:modified xsi:type="dcterms:W3CDTF">2017-01-19T14:23:00Z</dcterms:modified>
  <cp:version/>
</cp:coreProperties>
</file>