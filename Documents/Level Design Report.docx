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8D18319" wp14:editId="189F4175">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0E7D06"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bookmarkStart w:id="5" w:name="_GoBack"/>
      <w:bookmarkEnd w:id="5"/>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CB6008"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2602361" w:history="1">
            <w:r w:rsidR="00CB6008" w:rsidRPr="001158BF">
              <w:rPr>
                <w:rStyle w:val="Hyperlink"/>
                <w:noProof/>
              </w:rPr>
              <w:t>Design</w:t>
            </w:r>
            <w:r w:rsidR="00CB6008">
              <w:rPr>
                <w:noProof/>
                <w:webHidden/>
              </w:rPr>
              <w:tab/>
            </w:r>
            <w:r w:rsidR="00CB6008">
              <w:rPr>
                <w:noProof/>
                <w:webHidden/>
              </w:rPr>
              <w:fldChar w:fldCharType="begin"/>
            </w:r>
            <w:r w:rsidR="00CB6008">
              <w:rPr>
                <w:noProof/>
                <w:webHidden/>
              </w:rPr>
              <w:instrText xml:space="preserve"> PAGEREF _Toc472602361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62" w:history="1">
            <w:r w:rsidR="00CB6008" w:rsidRPr="001158BF">
              <w:rPr>
                <w:rStyle w:val="Hyperlink"/>
                <w:noProof/>
              </w:rPr>
              <w:t>Software</w:t>
            </w:r>
            <w:r w:rsidR="00CB6008">
              <w:rPr>
                <w:noProof/>
                <w:webHidden/>
              </w:rPr>
              <w:tab/>
            </w:r>
            <w:r w:rsidR="00CB6008">
              <w:rPr>
                <w:noProof/>
                <w:webHidden/>
              </w:rPr>
              <w:fldChar w:fldCharType="begin"/>
            </w:r>
            <w:r w:rsidR="00CB6008">
              <w:rPr>
                <w:noProof/>
                <w:webHidden/>
              </w:rPr>
              <w:instrText xml:space="preserve"> PAGEREF _Toc472602362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63" w:history="1">
            <w:r w:rsidR="00CB6008" w:rsidRPr="001158BF">
              <w:rPr>
                <w:rStyle w:val="Hyperlink"/>
                <w:noProof/>
              </w:rPr>
              <w:t>Narrative description</w:t>
            </w:r>
            <w:r w:rsidR="00CB6008">
              <w:rPr>
                <w:noProof/>
                <w:webHidden/>
              </w:rPr>
              <w:tab/>
            </w:r>
            <w:r w:rsidR="00CB6008">
              <w:rPr>
                <w:noProof/>
                <w:webHidden/>
              </w:rPr>
              <w:fldChar w:fldCharType="begin"/>
            </w:r>
            <w:r w:rsidR="00CB6008">
              <w:rPr>
                <w:noProof/>
                <w:webHidden/>
              </w:rPr>
              <w:instrText xml:space="preserve"> PAGEREF _Toc472602363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64" w:history="1">
            <w:r w:rsidR="00CB6008" w:rsidRPr="001158BF">
              <w:rPr>
                <w:rStyle w:val="Hyperlink"/>
                <w:noProof/>
              </w:rPr>
              <w:t>Settings, Theme, Location</w:t>
            </w:r>
            <w:r w:rsidR="00CB6008">
              <w:rPr>
                <w:noProof/>
                <w:webHidden/>
              </w:rPr>
              <w:tab/>
            </w:r>
            <w:r w:rsidR="00CB6008">
              <w:rPr>
                <w:noProof/>
                <w:webHidden/>
              </w:rPr>
              <w:fldChar w:fldCharType="begin"/>
            </w:r>
            <w:r w:rsidR="00CB6008">
              <w:rPr>
                <w:noProof/>
                <w:webHidden/>
              </w:rPr>
              <w:instrText xml:space="preserve"> PAGEREF _Toc472602364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65" w:history="1">
            <w:r w:rsidR="00CB6008" w:rsidRPr="001158BF">
              <w:rPr>
                <w:rStyle w:val="Hyperlink"/>
                <w:noProof/>
              </w:rPr>
              <w:t>Setting</w:t>
            </w:r>
            <w:r w:rsidR="00CB6008">
              <w:rPr>
                <w:noProof/>
                <w:webHidden/>
              </w:rPr>
              <w:tab/>
            </w:r>
            <w:r w:rsidR="00CB6008">
              <w:rPr>
                <w:noProof/>
                <w:webHidden/>
              </w:rPr>
              <w:fldChar w:fldCharType="begin"/>
            </w:r>
            <w:r w:rsidR="00CB6008">
              <w:rPr>
                <w:noProof/>
                <w:webHidden/>
              </w:rPr>
              <w:instrText xml:space="preserve"> PAGEREF _Toc472602365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66" w:history="1">
            <w:r w:rsidR="00CB6008" w:rsidRPr="001158BF">
              <w:rPr>
                <w:rStyle w:val="Hyperlink"/>
                <w:noProof/>
              </w:rPr>
              <w:t>Theme</w:t>
            </w:r>
            <w:r w:rsidR="00CB6008">
              <w:rPr>
                <w:noProof/>
                <w:webHidden/>
              </w:rPr>
              <w:tab/>
            </w:r>
            <w:r w:rsidR="00CB6008">
              <w:rPr>
                <w:noProof/>
                <w:webHidden/>
              </w:rPr>
              <w:fldChar w:fldCharType="begin"/>
            </w:r>
            <w:r w:rsidR="00CB6008">
              <w:rPr>
                <w:noProof/>
                <w:webHidden/>
              </w:rPr>
              <w:instrText xml:space="preserve"> PAGEREF _Toc472602366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67" w:history="1">
            <w:r w:rsidR="00CB6008" w:rsidRPr="001158BF">
              <w:rPr>
                <w:rStyle w:val="Hyperlink"/>
                <w:noProof/>
              </w:rPr>
              <w:t>Location</w:t>
            </w:r>
            <w:r w:rsidR="00CB6008">
              <w:rPr>
                <w:noProof/>
                <w:webHidden/>
              </w:rPr>
              <w:tab/>
            </w:r>
            <w:r w:rsidR="00CB6008">
              <w:rPr>
                <w:noProof/>
                <w:webHidden/>
              </w:rPr>
              <w:fldChar w:fldCharType="begin"/>
            </w:r>
            <w:r w:rsidR="00CB6008">
              <w:rPr>
                <w:noProof/>
                <w:webHidden/>
              </w:rPr>
              <w:instrText xml:space="preserve"> PAGEREF _Toc472602367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68" w:history="1">
            <w:r w:rsidR="00CB6008" w:rsidRPr="001158BF">
              <w:rPr>
                <w:rStyle w:val="Hyperlink"/>
                <w:noProof/>
              </w:rPr>
              <w:t>Player Experience</w:t>
            </w:r>
            <w:r w:rsidR="00CB6008">
              <w:rPr>
                <w:noProof/>
                <w:webHidden/>
              </w:rPr>
              <w:tab/>
            </w:r>
            <w:r w:rsidR="00CB6008">
              <w:rPr>
                <w:noProof/>
                <w:webHidden/>
              </w:rPr>
              <w:fldChar w:fldCharType="begin"/>
            </w:r>
            <w:r w:rsidR="00CB6008">
              <w:rPr>
                <w:noProof/>
                <w:webHidden/>
              </w:rPr>
              <w:instrText xml:space="preserve"> PAGEREF _Toc472602368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69" w:history="1">
            <w:r w:rsidR="00CB6008" w:rsidRPr="001158BF">
              <w:rPr>
                <w:rStyle w:val="Hyperlink"/>
                <w:noProof/>
              </w:rPr>
              <w:t>Level Features</w:t>
            </w:r>
            <w:r w:rsidR="00CB6008">
              <w:rPr>
                <w:noProof/>
                <w:webHidden/>
              </w:rPr>
              <w:tab/>
            </w:r>
            <w:r w:rsidR="00CB6008">
              <w:rPr>
                <w:noProof/>
                <w:webHidden/>
              </w:rPr>
              <w:fldChar w:fldCharType="begin"/>
            </w:r>
            <w:r w:rsidR="00CB6008">
              <w:rPr>
                <w:noProof/>
                <w:webHidden/>
              </w:rPr>
              <w:instrText xml:space="preserve"> PAGEREF _Toc472602369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70" w:history="1">
            <w:r w:rsidR="00CB6008" w:rsidRPr="001158BF">
              <w:rPr>
                <w:rStyle w:val="Hyperlink"/>
                <w:noProof/>
              </w:rPr>
              <w:t>Realistic Terrain</w:t>
            </w:r>
            <w:r w:rsidR="00CB6008">
              <w:rPr>
                <w:noProof/>
                <w:webHidden/>
              </w:rPr>
              <w:tab/>
            </w:r>
            <w:r w:rsidR="00CB6008">
              <w:rPr>
                <w:noProof/>
                <w:webHidden/>
              </w:rPr>
              <w:fldChar w:fldCharType="begin"/>
            </w:r>
            <w:r w:rsidR="00CB6008">
              <w:rPr>
                <w:noProof/>
                <w:webHidden/>
              </w:rPr>
              <w:instrText xml:space="preserve"> PAGEREF _Toc472602370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71" w:history="1">
            <w:r w:rsidR="00CB6008" w:rsidRPr="001158BF">
              <w:rPr>
                <w:rStyle w:val="Hyperlink"/>
                <w:noProof/>
              </w:rPr>
              <w:t>Clues</w:t>
            </w:r>
            <w:r w:rsidR="00CB6008">
              <w:rPr>
                <w:noProof/>
                <w:webHidden/>
              </w:rPr>
              <w:tab/>
            </w:r>
            <w:r w:rsidR="00CB6008">
              <w:rPr>
                <w:noProof/>
                <w:webHidden/>
              </w:rPr>
              <w:fldChar w:fldCharType="begin"/>
            </w:r>
            <w:r w:rsidR="00CB6008">
              <w:rPr>
                <w:noProof/>
                <w:webHidden/>
              </w:rPr>
              <w:instrText xml:space="preserve"> PAGEREF _Toc472602371 \h </w:instrText>
            </w:r>
            <w:r w:rsidR="00CB6008">
              <w:rPr>
                <w:noProof/>
                <w:webHidden/>
              </w:rPr>
            </w:r>
            <w:r w:rsidR="00CB6008">
              <w:rPr>
                <w:noProof/>
                <w:webHidden/>
              </w:rPr>
              <w:fldChar w:fldCharType="separate"/>
            </w:r>
            <w:r w:rsidR="00125054">
              <w:rPr>
                <w:noProof/>
                <w:webHidden/>
              </w:rPr>
              <w:t>5</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72" w:history="1">
            <w:r w:rsidR="00CB6008" w:rsidRPr="001158BF">
              <w:rPr>
                <w:rStyle w:val="Hyperlink"/>
                <w:noProof/>
              </w:rPr>
              <w:t>Loot</w:t>
            </w:r>
            <w:r w:rsidR="00CB6008">
              <w:rPr>
                <w:noProof/>
                <w:webHidden/>
              </w:rPr>
              <w:tab/>
            </w:r>
            <w:r w:rsidR="00CB6008">
              <w:rPr>
                <w:noProof/>
                <w:webHidden/>
              </w:rPr>
              <w:fldChar w:fldCharType="begin"/>
            </w:r>
            <w:r w:rsidR="00CB6008">
              <w:rPr>
                <w:noProof/>
                <w:webHidden/>
              </w:rPr>
              <w:instrText xml:space="preserve"> PAGEREF _Toc472602372 \h </w:instrText>
            </w:r>
            <w:r w:rsidR="00CB6008">
              <w:rPr>
                <w:noProof/>
                <w:webHidden/>
              </w:rPr>
            </w:r>
            <w:r w:rsidR="00CB6008">
              <w:rPr>
                <w:noProof/>
                <w:webHidden/>
              </w:rPr>
              <w:fldChar w:fldCharType="separate"/>
            </w:r>
            <w:r w:rsidR="00125054">
              <w:rPr>
                <w:noProof/>
                <w:webHidden/>
              </w:rPr>
              <w:t>5</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73" w:history="1">
            <w:r w:rsidR="00CB6008" w:rsidRPr="001158BF">
              <w:rPr>
                <w:rStyle w:val="Hyperlink"/>
                <w:noProof/>
              </w:rPr>
              <w:t>Enemies</w:t>
            </w:r>
            <w:r w:rsidR="00CB6008">
              <w:rPr>
                <w:noProof/>
                <w:webHidden/>
              </w:rPr>
              <w:tab/>
            </w:r>
            <w:r w:rsidR="00CB6008">
              <w:rPr>
                <w:noProof/>
                <w:webHidden/>
              </w:rPr>
              <w:fldChar w:fldCharType="begin"/>
            </w:r>
            <w:r w:rsidR="00CB6008">
              <w:rPr>
                <w:noProof/>
                <w:webHidden/>
              </w:rPr>
              <w:instrText xml:space="preserve"> PAGEREF _Toc472602373 \h </w:instrText>
            </w:r>
            <w:r w:rsidR="00CB6008">
              <w:rPr>
                <w:noProof/>
                <w:webHidden/>
              </w:rPr>
            </w:r>
            <w:r w:rsidR="00CB6008">
              <w:rPr>
                <w:noProof/>
                <w:webHidden/>
              </w:rPr>
              <w:fldChar w:fldCharType="separate"/>
            </w:r>
            <w:r w:rsidR="00125054">
              <w:rPr>
                <w:noProof/>
                <w:webHidden/>
              </w:rPr>
              <w:t>6</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74" w:history="1">
            <w:r w:rsidR="00CB6008" w:rsidRPr="001158BF">
              <w:rPr>
                <w:rStyle w:val="Hyperlink"/>
                <w:noProof/>
              </w:rPr>
              <w:t>Usability</w:t>
            </w:r>
            <w:r w:rsidR="00CB6008">
              <w:rPr>
                <w:noProof/>
                <w:webHidden/>
              </w:rPr>
              <w:tab/>
            </w:r>
            <w:r w:rsidR="00CB6008">
              <w:rPr>
                <w:noProof/>
                <w:webHidden/>
              </w:rPr>
              <w:fldChar w:fldCharType="begin"/>
            </w:r>
            <w:r w:rsidR="00CB6008">
              <w:rPr>
                <w:noProof/>
                <w:webHidden/>
              </w:rPr>
              <w:instrText xml:space="preserve"> PAGEREF _Toc472602374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75" w:history="1">
            <w:r w:rsidR="00CB6008" w:rsidRPr="001158BF">
              <w:rPr>
                <w:rStyle w:val="Hyperlink"/>
                <w:noProof/>
              </w:rPr>
              <w:t>PC Controls</w:t>
            </w:r>
            <w:r w:rsidR="00CB6008">
              <w:rPr>
                <w:noProof/>
                <w:webHidden/>
              </w:rPr>
              <w:tab/>
            </w:r>
            <w:r w:rsidR="00CB6008">
              <w:rPr>
                <w:noProof/>
                <w:webHidden/>
              </w:rPr>
              <w:fldChar w:fldCharType="begin"/>
            </w:r>
            <w:r w:rsidR="00CB6008">
              <w:rPr>
                <w:noProof/>
                <w:webHidden/>
              </w:rPr>
              <w:instrText xml:space="preserve"> PAGEREF _Toc472602375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76" w:history="1">
            <w:r w:rsidR="00CB6008" w:rsidRPr="001158BF">
              <w:rPr>
                <w:rStyle w:val="Hyperlink"/>
                <w:noProof/>
              </w:rPr>
              <w:t>Video Research</w:t>
            </w:r>
            <w:r w:rsidR="00CB6008">
              <w:rPr>
                <w:noProof/>
                <w:webHidden/>
              </w:rPr>
              <w:tab/>
            </w:r>
            <w:r w:rsidR="00CB6008">
              <w:rPr>
                <w:noProof/>
                <w:webHidden/>
              </w:rPr>
              <w:fldChar w:fldCharType="begin"/>
            </w:r>
            <w:r w:rsidR="00CB6008">
              <w:rPr>
                <w:noProof/>
                <w:webHidden/>
              </w:rPr>
              <w:instrText xml:space="preserve"> PAGEREF _Toc472602376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77" w:history="1">
            <w:r w:rsidR="00CB6008" w:rsidRPr="001158BF">
              <w:rPr>
                <w:rStyle w:val="Hyperlink"/>
                <w:noProof/>
              </w:rPr>
              <w:t>HDR</w:t>
            </w:r>
            <w:r w:rsidR="00CB6008">
              <w:rPr>
                <w:noProof/>
                <w:webHidden/>
              </w:rPr>
              <w:tab/>
            </w:r>
            <w:r w:rsidR="00CB6008">
              <w:rPr>
                <w:noProof/>
                <w:webHidden/>
              </w:rPr>
              <w:fldChar w:fldCharType="begin"/>
            </w:r>
            <w:r w:rsidR="00CB6008">
              <w:rPr>
                <w:noProof/>
                <w:webHidden/>
              </w:rPr>
              <w:instrText xml:space="preserve"> PAGEREF _Toc472602377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78" w:history="1">
            <w:r w:rsidR="00CB6008" w:rsidRPr="001158BF">
              <w:rPr>
                <w:rStyle w:val="Hyperlink"/>
                <w:noProof/>
              </w:rPr>
              <w:t>Motion Blur</w:t>
            </w:r>
            <w:r w:rsidR="00CB6008">
              <w:rPr>
                <w:noProof/>
                <w:webHidden/>
              </w:rPr>
              <w:tab/>
            </w:r>
            <w:r w:rsidR="00CB6008">
              <w:rPr>
                <w:noProof/>
                <w:webHidden/>
              </w:rPr>
              <w:fldChar w:fldCharType="begin"/>
            </w:r>
            <w:r w:rsidR="00CB6008">
              <w:rPr>
                <w:noProof/>
                <w:webHidden/>
              </w:rPr>
              <w:instrText xml:space="preserve"> PAGEREF _Toc472602378 \h </w:instrText>
            </w:r>
            <w:r w:rsidR="00CB6008">
              <w:rPr>
                <w:noProof/>
                <w:webHidden/>
              </w:rPr>
            </w:r>
            <w:r w:rsidR="00CB6008">
              <w:rPr>
                <w:noProof/>
                <w:webHidden/>
              </w:rPr>
              <w:fldChar w:fldCharType="separate"/>
            </w:r>
            <w:r w:rsidR="00125054">
              <w:rPr>
                <w:noProof/>
                <w:webHidden/>
              </w:rPr>
              <w:t>8</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79" w:history="1">
            <w:r w:rsidR="00CB6008" w:rsidRPr="001158BF">
              <w:rPr>
                <w:rStyle w:val="Hyperlink"/>
                <w:noProof/>
              </w:rPr>
              <w:t>Depth of Field</w:t>
            </w:r>
            <w:r w:rsidR="00CB6008">
              <w:rPr>
                <w:noProof/>
                <w:webHidden/>
              </w:rPr>
              <w:tab/>
            </w:r>
            <w:r w:rsidR="00CB6008">
              <w:rPr>
                <w:noProof/>
                <w:webHidden/>
              </w:rPr>
              <w:fldChar w:fldCharType="begin"/>
            </w:r>
            <w:r w:rsidR="00CB6008">
              <w:rPr>
                <w:noProof/>
                <w:webHidden/>
              </w:rPr>
              <w:instrText xml:space="preserve"> PAGEREF _Toc472602379 \h </w:instrText>
            </w:r>
            <w:r w:rsidR="00CB6008">
              <w:rPr>
                <w:noProof/>
                <w:webHidden/>
              </w:rPr>
            </w:r>
            <w:r w:rsidR="00CB6008">
              <w:rPr>
                <w:noProof/>
                <w:webHidden/>
              </w:rPr>
              <w:fldChar w:fldCharType="separate"/>
            </w:r>
            <w:r w:rsidR="00125054">
              <w:rPr>
                <w:noProof/>
                <w:webHidden/>
              </w:rPr>
              <w:t>8</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80" w:history="1">
            <w:r w:rsidR="00CB6008" w:rsidRPr="001158BF">
              <w:rPr>
                <w:rStyle w:val="Hyperlink"/>
                <w:noProof/>
              </w:rPr>
              <w:t>Inspiration</w:t>
            </w:r>
            <w:r w:rsidR="00CB6008">
              <w:rPr>
                <w:noProof/>
                <w:webHidden/>
              </w:rPr>
              <w:tab/>
            </w:r>
            <w:r w:rsidR="00CB6008">
              <w:rPr>
                <w:noProof/>
                <w:webHidden/>
              </w:rPr>
              <w:fldChar w:fldCharType="begin"/>
            </w:r>
            <w:r w:rsidR="00CB6008">
              <w:rPr>
                <w:noProof/>
                <w:webHidden/>
              </w:rPr>
              <w:instrText xml:space="preserve"> PAGEREF _Toc472602380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81" w:history="1">
            <w:r w:rsidR="00CB6008" w:rsidRPr="001158BF">
              <w:rPr>
                <w:rStyle w:val="Hyperlink"/>
                <w:noProof/>
              </w:rPr>
              <w:t>Story</w:t>
            </w:r>
            <w:r w:rsidR="00CB6008">
              <w:rPr>
                <w:noProof/>
                <w:webHidden/>
              </w:rPr>
              <w:tab/>
            </w:r>
            <w:r w:rsidR="00CB6008">
              <w:rPr>
                <w:noProof/>
                <w:webHidden/>
              </w:rPr>
              <w:fldChar w:fldCharType="begin"/>
            </w:r>
            <w:r w:rsidR="00CB6008">
              <w:rPr>
                <w:noProof/>
                <w:webHidden/>
              </w:rPr>
              <w:instrText xml:space="preserve"> PAGEREF _Toc472602381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82" w:history="1">
            <w:r w:rsidR="00CB6008" w:rsidRPr="001158BF">
              <w:rPr>
                <w:rStyle w:val="Hyperlink"/>
                <w:noProof/>
              </w:rPr>
              <w:t>Game Story</w:t>
            </w:r>
            <w:r w:rsidR="00CB6008">
              <w:rPr>
                <w:noProof/>
                <w:webHidden/>
              </w:rPr>
              <w:tab/>
            </w:r>
            <w:r w:rsidR="00CB6008">
              <w:rPr>
                <w:noProof/>
                <w:webHidden/>
              </w:rPr>
              <w:fldChar w:fldCharType="begin"/>
            </w:r>
            <w:r w:rsidR="00CB6008">
              <w:rPr>
                <w:noProof/>
                <w:webHidden/>
              </w:rPr>
              <w:instrText xml:space="preserve"> PAGEREF _Toc472602382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83" w:history="1">
            <w:r w:rsidR="00CB6008" w:rsidRPr="001158BF">
              <w:rPr>
                <w:rStyle w:val="Hyperlink"/>
                <w:noProof/>
              </w:rPr>
              <w:t>Level Story</w:t>
            </w:r>
            <w:r w:rsidR="00CB6008">
              <w:rPr>
                <w:noProof/>
                <w:webHidden/>
              </w:rPr>
              <w:tab/>
            </w:r>
            <w:r w:rsidR="00CB6008">
              <w:rPr>
                <w:noProof/>
                <w:webHidden/>
              </w:rPr>
              <w:fldChar w:fldCharType="begin"/>
            </w:r>
            <w:r w:rsidR="00CB6008">
              <w:rPr>
                <w:noProof/>
                <w:webHidden/>
              </w:rPr>
              <w:instrText xml:space="preserve"> PAGEREF _Toc472602383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84" w:history="1">
            <w:r w:rsidR="00CB6008" w:rsidRPr="001158BF">
              <w:rPr>
                <w:rStyle w:val="Hyperlink"/>
                <w:noProof/>
              </w:rPr>
              <w:t>Interactivity</w:t>
            </w:r>
            <w:r w:rsidR="00CB6008">
              <w:rPr>
                <w:noProof/>
                <w:webHidden/>
              </w:rPr>
              <w:tab/>
            </w:r>
            <w:r w:rsidR="00CB6008">
              <w:rPr>
                <w:noProof/>
                <w:webHidden/>
              </w:rPr>
              <w:fldChar w:fldCharType="begin"/>
            </w:r>
            <w:r w:rsidR="00CB6008">
              <w:rPr>
                <w:noProof/>
                <w:webHidden/>
              </w:rPr>
              <w:instrText xml:space="preserve"> PAGEREF _Toc472602384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85" w:history="1">
            <w:r w:rsidR="00CB6008" w:rsidRPr="001158BF">
              <w:rPr>
                <w:rStyle w:val="Hyperlink"/>
                <w:noProof/>
              </w:rPr>
              <w:t>Objectives</w:t>
            </w:r>
            <w:r w:rsidR="00CB6008">
              <w:rPr>
                <w:noProof/>
                <w:webHidden/>
              </w:rPr>
              <w:tab/>
            </w:r>
            <w:r w:rsidR="00CB6008">
              <w:rPr>
                <w:noProof/>
                <w:webHidden/>
              </w:rPr>
              <w:fldChar w:fldCharType="begin"/>
            </w:r>
            <w:r w:rsidR="00CB6008">
              <w:rPr>
                <w:noProof/>
                <w:webHidden/>
              </w:rPr>
              <w:instrText xml:space="preserve"> PAGEREF _Toc472602385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86" w:history="1">
            <w:r w:rsidR="00CB6008" w:rsidRPr="001158BF">
              <w:rPr>
                <w:rStyle w:val="Hyperlink"/>
                <w:noProof/>
              </w:rPr>
              <w:t>Obstacles</w:t>
            </w:r>
            <w:r w:rsidR="00CB6008">
              <w:rPr>
                <w:noProof/>
                <w:webHidden/>
              </w:rPr>
              <w:tab/>
            </w:r>
            <w:r w:rsidR="00CB6008">
              <w:rPr>
                <w:noProof/>
                <w:webHidden/>
              </w:rPr>
              <w:fldChar w:fldCharType="begin"/>
            </w:r>
            <w:r w:rsidR="00CB6008">
              <w:rPr>
                <w:noProof/>
                <w:webHidden/>
              </w:rPr>
              <w:instrText xml:space="preserve"> PAGEREF _Toc472602386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87" w:history="1">
            <w:r w:rsidR="00CB6008" w:rsidRPr="001158BF">
              <w:rPr>
                <w:rStyle w:val="Hyperlink"/>
                <w:noProof/>
              </w:rPr>
              <w:t>Set Pieces / Scripted Events</w:t>
            </w:r>
            <w:r w:rsidR="00CB6008">
              <w:rPr>
                <w:noProof/>
                <w:webHidden/>
              </w:rPr>
              <w:tab/>
            </w:r>
            <w:r w:rsidR="00CB6008">
              <w:rPr>
                <w:noProof/>
                <w:webHidden/>
              </w:rPr>
              <w:fldChar w:fldCharType="begin"/>
            </w:r>
            <w:r w:rsidR="00CB6008">
              <w:rPr>
                <w:noProof/>
                <w:webHidden/>
              </w:rPr>
              <w:instrText xml:space="preserve"> PAGEREF _Toc472602387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88" w:history="1">
            <w:r w:rsidR="00CB6008" w:rsidRPr="001158BF">
              <w:rPr>
                <w:rStyle w:val="Hyperlink"/>
                <w:noProof/>
              </w:rPr>
              <w:t>Visual Development</w:t>
            </w:r>
            <w:r w:rsidR="00CB6008">
              <w:rPr>
                <w:noProof/>
                <w:webHidden/>
              </w:rPr>
              <w:tab/>
            </w:r>
            <w:r w:rsidR="00CB6008">
              <w:rPr>
                <w:noProof/>
                <w:webHidden/>
              </w:rPr>
              <w:fldChar w:fldCharType="begin"/>
            </w:r>
            <w:r w:rsidR="00CB6008">
              <w:rPr>
                <w:noProof/>
                <w:webHidden/>
              </w:rPr>
              <w:instrText xml:space="preserve"> PAGEREF _Toc472602388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89" w:history="1">
            <w:r w:rsidR="00CB6008" w:rsidRPr="001158BF">
              <w:rPr>
                <w:rStyle w:val="Hyperlink"/>
                <w:noProof/>
              </w:rPr>
              <w:t>Style</w:t>
            </w:r>
            <w:r w:rsidR="00CB6008">
              <w:rPr>
                <w:noProof/>
                <w:webHidden/>
              </w:rPr>
              <w:tab/>
            </w:r>
            <w:r w:rsidR="00CB6008">
              <w:rPr>
                <w:noProof/>
                <w:webHidden/>
              </w:rPr>
              <w:fldChar w:fldCharType="begin"/>
            </w:r>
            <w:r w:rsidR="00CB6008">
              <w:rPr>
                <w:noProof/>
                <w:webHidden/>
              </w:rPr>
              <w:instrText xml:space="preserve"> PAGEREF _Toc472602389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90" w:history="1">
            <w:r w:rsidR="00CB6008" w:rsidRPr="001158BF">
              <w:rPr>
                <w:rStyle w:val="Hyperlink"/>
                <w:noProof/>
              </w:rPr>
              <w:t>Colour Palette</w:t>
            </w:r>
            <w:r w:rsidR="00CB6008">
              <w:rPr>
                <w:noProof/>
                <w:webHidden/>
              </w:rPr>
              <w:tab/>
            </w:r>
            <w:r w:rsidR="00CB6008">
              <w:rPr>
                <w:noProof/>
                <w:webHidden/>
              </w:rPr>
              <w:fldChar w:fldCharType="begin"/>
            </w:r>
            <w:r w:rsidR="00CB6008">
              <w:rPr>
                <w:noProof/>
                <w:webHidden/>
              </w:rPr>
              <w:instrText xml:space="preserve"> PAGEREF _Toc472602390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91" w:history="1">
            <w:r w:rsidR="00CB6008" w:rsidRPr="001158BF">
              <w:rPr>
                <w:rStyle w:val="Hyperlink"/>
                <w:noProof/>
              </w:rPr>
              <w:t>Lighting</w:t>
            </w:r>
            <w:r w:rsidR="00CB6008">
              <w:rPr>
                <w:noProof/>
                <w:webHidden/>
              </w:rPr>
              <w:tab/>
            </w:r>
            <w:r w:rsidR="00CB6008">
              <w:rPr>
                <w:noProof/>
                <w:webHidden/>
              </w:rPr>
              <w:fldChar w:fldCharType="begin"/>
            </w:r>
            <w:r w:rsidR="00CB6008">
              <w:rPr>
                <w:noProof/>
                <w:webHidden/>
              </w:rPr>
              <w:instrText xml:space="preserve"> PAGEREF _Toc472602391 \h </w:instrText>
            </w:r>
            <w:r w:rsidR="00CB6008">
              <w:rPr>
                <w:noProof/>
                <w:webHidden/>
              </w:rPr>
            </w:r>
            <w:r w:rsidR="00CB6008">
              <w:rPr>
                <w:noProof/>
                <w:webHidden/>
              </w:rPr>
              <w:fldChar w:fldCharType="separate"/>
            </w:r>
            <w:r w:rsidR="00125054">
              <w:rPr>
                <w:noProof/>
                <w:webHidden/>
              </w:rPr>
              <w:t>11</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92" w:history="1">
            <w:r w:rsidR="00CB6008" w:rsidRPr="001158BF">
              <w:rPr>
                <w:rStyle w:val="Hyperlink"/>
                <w:noProof/>
              </w:rPr>
              <w:t>Top-Down Layout and concept art</w:t>
            </w:r>
            <w:r w:rsidR="00CB6008">
              <w:rPr>
                <w:noProof/>
                <w:webHidden/>
              </w:rPr>
              <w:tab/>
            </w:r>
            <w:r w:rsidR="00CB6008">
              <w:rPr>
                <w:noProof/>
                <w:webHidden/>
              </w:rPr>
              <w:fldChar w:fldCharType="begin"/>
            </w:r>
            <w:r w:rsidR="00CB6008">
              <w:rPr>
                <w:noProof/>
                <w:webHidden/>
              </w:rPr>
              <w:instrText xml:space="preserve"> PAGEREF _Toc472602392 \h </w:instrText>
            </w:r>
            <w:r w:rsidR="00CB6008">
              <w:rPr>
                <w:noProof/>
                <w:webHidden/>
              </w:rPr>
            </w:r>
            <w:r w:rsidR="00CB6008">
              <w:rPr>
                <w:noProof/>
                <w:webHidden/>
              </w:rPr>
              <w:fldChar w:fldCharType="separate"/>
            </w:r>
            <w:r w:rsidR="00125054">
              <w:rPr>
                <w:noProof/>
                <w:webHidden/>
              </w:rPr>
              <w:t>11</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93" w:history="1">
            <w:r w:rsidR="00CB6008" w:rsidRPr="001158BF">
              <w:rPr>
                <w:rStyle w:val="Hyperlink"/>
                <w:noProof/>
              </w:rPr>
              <w:t>Level Layout</w:t>
            </w:r>
            <w:r w:rsidR="00CB6008">
              <w:rPr>
                <w:noProof/>
                <w:webHidden/>
              </w:rPr>
              <w:tab/>
            </w:r>
            <w:r w:rsidR="00CB6008">
              <w:rPr>
                <w:noProof/>
                <w:webHidden/>
              </w:rPr>
              <w:fldChar w:fldCharType="begin"/>
            </w:r>
            <w:r w:rsidR="00CB6008">
              <w:rPr>
                <w:noProof/>
                <w:webHidden/>
              </w:rPr>
              <w:instrText xml:space="preserve"> PAGEREF _Toc472602393 \h </w:instrText>
            </w:r>
            <w:r w:rsidR="00CB6008">
              <w:rPr>
                <w:noProof/>
                <w:webHidden/>
              </w:rPr>
            </w:r>
            <w:r w:rsidR="00CB6008">
              <w:rPr>
                <w:noProof/>
                <w:webHidden/>
              </w:rPr>
              <w:fldChar w:fldCharType="separate"/>
            </w:r>
            <w:r w:rsidR="00125054">
              <w:rPr>
                <w:noProof/>
                <w:webHidden/>
              </w:rPr>
              <w:t>12</w:t>
            </w:r>
            <w:r w:rsidR="00CB6008">
              <w:rPr>
                <w:noProof/>
                <w:webHidden/>
              </w:rPr>
              <w:fldChar w:fldCharType="end"/>
            </w:r>
          </w:hyperlink>
        </w:p>
        <w:p w:rsidR="00CB6008" w:rsidRDefault="000E7D06" w:rsidP="00CB6008">
          <w:pPr>
            <w:pStyle w:val="TOC3"/>
            <w:tabs>
              <w:tab w:val="right" w:leader="dot" w:pos="10790"/>
            </w:tabs>
            <w:rPr>
              <w:i w:val="0"/>
              <w:iCs w:val="0"/>
              <w:noProof/>
              <w:color w:val="auto"/>
              <w:lang w:eastAsia="en-GB"/>
            </w:rPr>
          </w:pPr>
          <w:hyperlink w:anchor="_Toc472602394" w:history="1">
            <w:r w:rsidR="00CB6008" w:rsidRPr="001158BF">
              <w:rPr>
                <w:rStyle w:val="Hyperlink"/>
                <w:noProof/>
              </w:rPr>
              <w:t>Concept Art</w:t>
            </w:r>
            <w:r w:rsidR="00CB6008">
              <w:rPr>
                <w:noProof/>
                <w:webHidden/>
              </w:rPr>
              <w:tab/>
            </w:r>
            <w:r w:rsidR="00CB6008">
              <w:rPr>
                <w:noProof/>
                <w:webHidden/>
              </w:rPr>
              <w:fldChar w:fldCharType="begin"/>
            </w:r>
            <w:r w:rsidR="00CB6008">
              <w:rPr>
                <w:noProof/>
                <w:webHidden/>
              </w:rPr>
              <w:instrText xml:space="preserve"> PAGEREF _Toc472602394 \h </w:instrText>
            </w:r>
            <w:r w:rsidR="00CB6008">
              <w:rPr>
                <w:noProof/>
                <w:webHidden/>
              </w:rPr>
            </w:r>
            <w:r w:rsidR="00CB6008">
              <w:rPr>
                <w:noProof/>
                <w:webHidden/>
              </w:rPr>
              <w:fldChar w:fldCharType="separate"/>
            </w:r>
            <w:r w:rsidR="00125054">
              <w:rPr>
                <w:noProof/>
                <w:webHidden/>
              </w:rPr>
              <w:t>12</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96" w:history="1">
            <w:r w:rsidR="00CB6008" w:rsidRPr="001158BF">
              <w:rPr>
                <w:rStyle w:val="Hyperlink"/>
                <w:noProof/>
              </w:rPr>
              <w:t>Engine</w:t>
            </w:r>
            <w:r w:rsidR="00CB6008">
              <w:rPr>
                <w:noProof/>
                <w:webHidden/>
              </w:rPr>
              <w:tab/>
            </w:r>
            <w:r w:rsidR="00CB6008">
              <w:rPr>
                <w:noProof/>
                <w:webHidden/>
              </w:rPr>
              <w:fldChar w:fldCharType="begin"/>
            </w:r>
            <w:r w:rsidR="00CB6008">
              <w:rPr>
                <w:noProof/>
                <w:webHidden/>
              </w:rPr>
              <w:instrText xml:space="preserve"> PAGEREF _Toc472602396 \h </w:instrText>
            </w:r>
            <w:r w:rsidR="00CB6008">
              <w:rPr>
                <w:noProof/>
                <w:webHidden/>
              </w:rPr>
            </w:r>
            <w:r w:rsidR="00CB6008">
              <w:rPr>
                <w:noProof/>
                <w:webHidden/>
              </w:rPr>
              <w:fldChar w:fldCharType="separate"/>
            </w:r>
            <w:r w:rsidR="00125054">
              <w:rPr>
                <w:noProof/>
                <w:webHidden/>
              </w:rPr>
              <w:t>13</w:t>
            </w:r>
            <w:r w:rsidR="00CB6008">
              <w:rPr>
                <w:noProof/>
                <w:webHidden/>
              </w:rPr>
              <w:fldChar w:fldCharType="end"/>
            </w:r>
          </w:hyperlink>
        </w:p>
        <w:p w:rsidR="00CB6008" w:rsidRDefault="000E7D06">
          <w:pPr>
            <w:pStyle w:val="TOC3"/>
            <w:tabs>
              <w:tab w:val="right" w:leader="dot" w:pos="10790"/>
            </w:tabs>
            <w:rPr>
              <w:i w:val="0"/>
              <w:iCs w:val="0"/>
              <w:noProof/>
              <w:color w:val="auto"/>
              <w:lang w:eastAsia="en-GB"/>
            </w:rPr>
          </w:pPr>
          <w:hyperlink w:anchor="_Toc472602397" w:history="1">
            <w:r w:rsidR="00CB6008" w:rsidRPr="001158BF">
              <w:rPr>
                <w:rStyle w:val="Hyperlink"/>
                <w:noProof/>
              </w:rPr>
              <w:t>Engine Store</w:t>
            </w:r>
            <w:r w:rsidR="00CB6008">
              <w:rPr>
                <w:noProof/>
                <w:webHidden/>
              </w:rPr>
              <w:tab/>
            </w:r>
            <w:r w:rsidR="00CB6008">
              <w:rPr>
                <w:noProof/>
                <w:webHidden/>
              </w:rPr>
              <w:fldChar w:fldCharType="begin"/>
            </w:r>
            <w:r w:rsidR="00CB6008">
              <w:rPr>
                <w:noProof/>
                <w:webHidden/>
              </w:rPr>
              <w:instrText xml:space="preserve"> PAGEREF _Toc472602397 \h </w:instrText>
            </w:r>
            <w:r w:rsidR="00CB6008">
              <w:rPr>
                <w:noProof/>
                <w:webHidden/>
              </w:rPr>
            </w:r>
            <w:r w:rsidR="00CB6008">
              <w:rPr>
                <w:noProof/>
                <w:webHidden/>
              </w:rPr>
              <w:fldChar w:fldCharType="separate"/>
            </w:r>
            <w:r w:rsidR="00125054">
              <w:rPr>
                <w:noProof/>
                <w:webHidden/>
              </w:rPr>
              <w:t>13</w:t>
            </w:r>
            <w:r w:rsidR="00CB6008">
              <w:rPr>
                <w:noProof/>
                <w:webHidden/>
              </w:rPr>
              <w:fldChar w:fldCharType="end"/>
            </w:r>
          </w:hyperlink>
        </w:p>
        <w:p w:rsidR="00CB6008" w:rsidRDefault="000E7D06">
          <w:pPr>
            <w:pStyle w:val="TOC1"/>
            <w:tabs>
              <w:tab w:val="right" w:leader="dot" w:pos="10790"/>
            </w:tabs>
            <w:rPr>
              <w:noProof/>
              <w:color w:val="auto"/>
              <w:lang w:eastAsia="en-GB"/>
            </w:rPr>
          </w:pPr>
          <w:hyperlink w:anchor="_Toc472602398" w:history="1">
            <w:r w:rsidR="00CB6008" w:rsidRPr="001158BF">
              <w:rPr>
                <w:rStyle w:val="Hyperlink"/>
                <w:noProof/>
              </w:rPr>
              <w:t>Project Planning and Control</w:t>
            </w:r>
            <w:r w:rsidR="00CB6008">
              <w:rPr>
                <w:noProof/>
                <w:webHidden/>
              </w:rPr>
              <w:tab/>
            </w:r>
            <w:r w:rsidR="00CB6008">
              <w:rPr>
                <w:noProof/>
                <w:webHidden/>
              </w:rPr>
              <w:fldChar w:fldCharType="begin"/>
            </w:r>
            <w:r w:rsidR="00CB6008">
              <w:rPr>
                <w:noProof/>
                <w:webHidden/>
              </w:rPr>
              <w:instrText xml:space="preserve"> PAGEREF _Toc472602398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399" w:history="1">
            <w:r w:rsidR="00CB6008" w:rsidRPr="001158BF">
              <w:rPr>
                <w:rStyle w:val="Hyperlink"/>
                <w:noProof/>
              </w:rPr>
              <w:t>Allocation of tasks</w:t>
            </w:r>
            <w:r w:rsidR="00CB6008">
              <w:rPr>
                <w:noProof/>
                <w:webHidden/>
              </w:rPr>
              <w:tab/>
            </w:r>
            <w:r w:rsidR="00CB6008">
              <w:rPr>
                <w:noProof/>
                <w:webHidden/>
              </w:rPr>
              <w:fldChar w:fldCharType="begin"/>
            </w:r>
            <w:r w:rsidR="00CB6008">
              <w:rPr>
                <w:noProof/>
                <w:webHidden/>
              </w:rPr>
              <w:instrText xml:space="preserve"> PAGEREF _Toc472602399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400" w:history="1">
            <w:r w:rsidR="00CB6008" w:rsidRPr="001158BF">
              <w:rPr>
                <w:rStyle w:val="Hyperlink"/>
                <w:noProof/>
              </w:rPr>
              <w:t>Project plan</w:t>
            </w:r>
            <w:r w:rsidR="00CB6008">
              <w:rPr>
                <w:noProof/>
                <w:webHidden/>
              </w:rPr>
              <w:tab/>
            </w:r>
            <w:r w:rsidR="00CB6008">
              <w:rPr>
                <w:noProof/>
                <w:webHidden/>
              </w:rPr>
              <w:fldChar w:fldCharType="begin"/>
            </w:r>
            <w:r w:rsidR="00CB6008">
              <w:rPr>
                <w:noProof/>
                <w:webHidden/>
              </w:rPr>
              <w:instrText xml:space="preserve"> PAGEREF _Toc472602400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401" w:history="1">
            <w:r w:rsidR="00CB6008" w:rsidRPr="001158BF">
              <w:rPr>
                <w:rStyle w:val="Hyperlink"/>
                <w:noProof/>
              </w:rPr>
              <w:t>Duration, Start and End dates</w:t>
            </w:r>
            <w:r w:rsidR="00CB6008">
              <w:rPr>
                <w:noProof/>
                <w:webHidden/>
              </w:rPr>
              <w:tab/>
            </w:r>
            <w:r w:rsidR="00CB6008">
              <w:rPr>
                <w:noProof/>
                <w:webHidden/>
              </w:rPr>
              <w:fldChar w:fldCharType="begin"/>
            </w:r>
            <w:r w:rsidR="00CB6008">
              <w:rPr>
                <w:noProof/>
                <w:webHidden/>
              </w:rPr>
              <w:instrText xml:space="preserve"> PAGEREF _Toc472602401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402" w:history="1">
            <w:r w:rsidR="00CB6008" w:rsidRPr="001158BF">
              <w:rPr>
                <w:rStyle w:val="Hyperlink"/>
                <w:noProof/>
              </w:rPr>
              <w:t>Tasks and sub-tasks</w:t>
            </w:r>
            <w:r w:rsidR="00CB6008">
              <w:rPr>
                <w:noProof/>
                <w:webHidden/>
              </w:rPr>
              <w:tab/>
            </w:r>
            <w:r w:rsidR="00CB6008">
              <w:rPr>
                <w:noProof/>
                <w:webHidden/>
              </w:rPr>
              <w:fldChar w:fldCharType="begin"/>
            </w:r>
            <w:r w:rsidR="00CB6008">
              <w:rPr>
                <w:noProof/>
                <w:webHidden/>
              </w:rPr>
              <w:instrText xml:space="preserve"> PAGEREF _Toc472602402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403" w:history="1">
            <w:r w:rsidR="00CB6008" w:rsidRPr="001158BF">
              <w:rPr>
                <w:rStyle w:val="Hyperlink"/>
                <w:noProof/>
              </w:rPr>
              <w:t>Gantt chart</w:t>
            </w:r>
            <w:r w:rsidR="00CB6008">
              <w:rPr>
                <w:noProof/>
                <w:webHidden/>
              </w:rPr>
              <w:tab/>
            </w:r>
            <w:r w:rsidR="00CB6008">
              <w:rPr>
                <w:noProof/>
                <w:webHidden/>
              </w:rPr>
              <w:fldChar w:fldCharType="begin"/>
            </w:r>
            <w:r w:rsidR="00CB6008">
              <w:rPr>
                <w:noProof/>
                <w:webHidden/>
              </w:rPr>
              <w:instrText xml:space="preserve"> PAGEREF _Toc472602403 \h </w:instrText>
            </w:r>
            <w:r w:rsidR="00CB6008">
              <w:rPr>
                <w:noProof/>
                <w:webHidden/>
              </w:rPr>
            </w:r>
            <w:r w:rsidR="00CB6008">
              <w:rPr>
                <w:noProof/>
                <w:webHidden/>
              </w:rPr>
              <w:fldChar w:fldCharType="separate"/>
            </w:r>
            <w:r w:rsidR="00125054">
              <w:rPr>
                <w:noProof/>
                <w:webHidden/>
              </w:rPr>
              <w:t>15</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404" w:history="1">
            <w:r w:rsidR="00CB6008" w:rsidRPr="001158BF">
              <w:rPr>
                <w:rStyle w:val="Hyperlink"/>
                <w:noProof/>
              </w:rPr>
              <w:t>Process description</w:t>
            </w:r>
            <w:r w:rsidR="00CB6008">
              <w:rPr>
                <w:noProof/>
                <w:webHidden/>
              </w:rPr>
              <w:tab/>
            </w:r>
            <w:r w:rsidR="00CB6008">
              <w:rPr>
                <w:noProof/>
                <w:webHidden/>
              </w:rPr>
              <w:fldChar w:fldCharType="begin"/>
            </w:r>
            <w:r w:rsidR="00CB6008">
              <w:rPr>
                <w:noProof/>
                <w:webHidden/>
              </w:rPr>
              <w:instrText xml:space="preserve"> PAGEREF _Toc472602404 \h </w:instrText>
            </w:r>
            <w:r w:rsidR="00CB6008">
              <w:rPr>
                <w:noProof/>
                <w:webHidden/>
              </w:rPr>
            </w:r>
            <w:r w:rsidR="00CB6008">
              <w:rPr>
                <w:noProof/>
                <w:webHidden/>
              </w:rPr>
              <w:fldChar w:fldCharType="separate"/>
            </w:r>
            <w:r w:rsidR="00125054">
              <w:rPr>
                <w:noProof/>
                <w:webHidden/>
              </w:rPr>
              <w:t>16</w:t>
            </w:r>
            <w:r w:rsidR="00CB6008">
              <w:rPr>
                <w:noProof/>
                <w:webHidden/>
              </w:rPr>
              <w:fldChar w:fldCharType="end"/>
            </w:r>
          </w:hyperlink>
        </w:p>
        <w:p w:rsidR="00CB6008" w:rsidRDefault="000E7D06">
          <w:pPr>
            <w:pStyle w:val="TOC1"/>
            <w:tabs>
              <w:tab w:val="right" w:leader="dot" w:pos="10790"/>
            </w:tabs>
            <w:rPr>
              <w:noProof/>
              <w:color w:val="auto"/>
              <w:lang w:eastAsia="en-GB"/>
            </w:rPr>
          </w:pPr>
          <w:hyperlink w:anchor="_Toc472602405" w:history="1">
            <w:r w:rsidR="00CB6008" w:rsidRPr="001158BF">
              <w:rPr>
                <w:rStyle w:val="Hyperlink"/>
                <w:noProof/>
              </w:rPr>
              <w:t>Playtesting</w:t>
            </w:r>
            <w:r w:rsidR="00CB6008">
              <w:rPr>
                <w:noProof/>
                <w:webHidden/>
              </w:rPr>
              <w:tab/>
            </w:r>
            <w:r w:rsidR="00CB6008">
              <w:rPr>
                <w:noProof/>
                <w:webHidden/>
              </w:rPr>
              <w:fldChar w:fldCharType="begin"/>
            </w:r>
            <w:r w:rsidR="00CB6008">
              <w:rPr>
                <w:noProof/>
                <w:webHidden/>
              </w:rPr>
              <w:instrText xml:space="preserve"> PAGEREF _Toc472602405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406" w:history="1">
            <w:r w:rsidR="00CB6008" w:rsidRPr="001158BF">
              <w:rPr>
                <w:rStyle w:val="Hyperlink"/>
                <w:noProof/>
              </w:rPr>
              <w:t>Method</w:t>
            </w:r>
            <w:r w:rsidR="00CB6008">
              <w:rPr>
                <w:noProof/>
                <w:webHidden/>
              </w:rPr>
              <w:tab/>
            </w:r>
            <w:r w:rsidR="00CB6008">
              <w:rPr>
                <w:noProof/>
                <w:webHidden/>
              </w:rPr>
              <w:fldChar w:fldCharType="begin"/>
            </w:r>
            <w:r w:rsidR="00CB6008">
              <w:rPr>
                <w:noProof/>
                <w:webHidden/>
              </w:rPr>
              <w:instrText xml:space="preserve"> PAGEREF _Toc472602406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407" w:history="1">
            <w:r w:rsidR="00CB6008" w:rsidRPr="001158BF">
              <w:rPr>
                <w:rStyle w:val="Hyperlink"/>
                <w:noProof/>
              </w:rPr>
              <w:t>Outcomes</w:t>
            </w:r>
            <w:r w:rsidR="00CB6008">
              <w:rPr>
                <w:noProof/>
                <w:webHidden/>
              </w:rPr>
              <w:tab/>
            </w:r>
            <w:r w:rsidR="00CB6008">
              <w:rPr>
                <w:noProof/>
                <w:webHidden/>
              </w:rPr>
              <w:fldChar w:fldCharType="begin"/>
            </w:r>
            <w:r w:rsidR="00CB6008">
              <w:rPr>
                <w:noProof/>
                <w:webHidden/>
              </w:rPr>
              <w:instrText xml:space="preserve"> PAGEREF _Toc472602407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408" w:history="1">
            <w:r w:rsidR="00CB6008" w:rsidRPr="001158BF">
              <w:rPr>
                <w:rStyle w:val="Hyperlink"/>
                <w:noProof/>
              </w:rPr>
              <w:t>Expected Results</w:t>
            </w:r>
            <w:r w:rsidR="00CB6008">
              <w:rPr>
                <w:noProof/>
                <w:webHidden/>
              </w:rPr>
              <w:tab/>
            </w:r>
            <w:r w:rsidR="00CB6008">
              <w:rPr>
                <w:noProof/>
                <w:webHidden/>
              </w:rPr>
              <w:fldChar w:fldCharType="begin"/>
            </w:r>
            <w:r w:rsidR="00CB6008">
              <w:rPr>
                <w:noProof/>
                <w:webHidden/>
              </w:rPr>
              <w:instrText xml:space="preserve"> PAGEREF _Toc472602408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0E7D06">
          <w:pPr>
            <w:pStyle w:val="TOC2"/>
            <w:tabs>
              <w:tab w:val="right" w:leader="dot" w:pos="10790"/>
            </w:tabs>
            <w:rPr>
              <w:noProof/>
              <w:color w:val="auto"/>
              <w:lang w:eastAsia="en-GB"/>
            </w:rPr>
          </w:pPr>
          <w:hyperlink w:anchor="_Toc472602409" w:history="1">
            <w:r w:rsidR="00CB6008" w:rsidRPr="001158BF">
              <w:rPr>
                <w:rStyle w:val="Hyperlink"/>
                <w:noProof/>
              </w:rPr>
              <w:t>Final Thoughts</w:t>
            </w:r>
            <w:r w:rsidR="00CB6008">
              <w:rPr>
                <w:noProof/>
                <w:webHidden/>
              </w:rPr>
              <w:tab/>
            </w:r>
            <w:r w:rsidR="00CB6008">
              <w:rPr>
                <w:noProof/>
                <w:webHidden/>
              </w:rPr>
              <w:fldChar w:fldCharType="begin"/>
            </w:r>
            <w:r w:rsidR="00CB6008">
              <w:rPr>
                <w:noProof/>
                <w:webHidden/>
              </w:rPr>
              <w:instrText xml:space="preserve"> PAGEREF _Toc472602409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0E7D06">
          <w:pPr>
            <w:pStyle w:val="TOC1"/>
            <w:tabs>
              <w:tab w:val="right" w:leader="dot" w:pos="10790"/>
            </w:tabs>
            <w:rPr>
              <w:noProof/>
              <w:color w:val="auto"/>
              <w:lang w:eastAsia="en-GB"/>
            </w:rPr>
          </w:pPr>
          <w:hyperlink w:anchor="_Toc472602410" w:history="1">
            <w:r w:rsidR="00CB6008" w:rsidRPr="001158BF">
              <w:rPr>
                <w:rStyle w:val="Hyperlink"/>
                <w:noProof/>
              </w:rPr>
              <w:t>Appendix 1 - Survey Template</w:t>
            </w:r>
            <w:r w:rsidR="00CB6008">
              <w:rPr>
                <w:noProof/>
                <w:webHidden/>
              </w:rPr>
              <w:tab/>
            </w:r>
            <w:r w:rsidR="00CB6008">
              <w:rPr>
                <w:noProof/>
                <w:webHidden/>
              </w:rPr>
              <w:fldChar w:fldCharType="begin"/>
            </w:r>
            <w:r w:rsidR="00CB6008">
              <w:rPr>
                <w:noProof/>
                <w:webHidden/>
              </w:rPr>
              <w:instrText xml:space="preserve"> PAGEREF _Toc472602410 \h </w:instrText>
            </w:r>
            <w:r w:rsidR="00CB6008">
              <w:rPr>
                <w:noProof/>
                <w:webHidden/>
              </w:rPr>
            </w:r>
            <w:r w:rsidR="00CB6008">
              <w:rPr>
                <w:noProof/>
                <w:webHidden/>
              </w:rPr>
              <w:fldChar w:fldCharType="separate"/>
            </w:r>
            <w:r w:rsidR="00125054">
              <w:rPr>
                <w:noProof/>
                <w:webHidden/>
              </w:rPr>
              <w:t>18</w:t>
            </w:r>
            <w:r w:rsidR="00CB6008">
              <w:rPr>
                <w:noProof/>
                <w:webHidden/>
              </w:rPr>
              <w:fldChar w:fldCharType="end"/>
            </w:r>
          </w:hyperlink>
        </w:p>
        <w:p w:rsidR="00CB6008" w:rsidRDefault="000E7D06">
          <w:pPr>
            <w:pStyle w:val="TOC1"/>
            <w:tabs>
              <w:tab w:val="right" w:leader="dot" w:pos="10790"/>
            </w:tabs>
            <w:rPr>
              <w:noProof/>
              <w:color w:val="auto"/>
              <w:lang w:eastAsia="en-GB"/>
            </w:rPr>
          </w:pPr>
          <w:hyperlink w:anchor="_Toc472602423" w:history="1">
            <w:r w:rsidR="00CB6008" w:rsidRPr="001158BF">
              <w:rPr>
                <w:rStyle w:val="Hyperlink"/>
                <w:noProof/>
              </w:rPr>
              <w:t>Appendix 2 – General Screenshots</w:t>
            </w:r>
            <w:r w:rsidR="00CB6008">
              <w:rPr>
                <w:noProof/>
                <w:webHidden/>
              </w:rPr>
              <w:tab/>
            </w:r>
            <w:r w:rsidR="00CB6008">
              <w:rPr>
                <w:noProof/>
                <w:webHidden/>
              </w:rPr>
              <w:fldChar w:fldCharType="begin"/>
            </w:r>
            <w:r w:rsidR="00CB6008">
              <w:rPr>
                <w:noProof/>
                <w:webHidden/>
              </w:rPr>
              <w:instrText xml:space="preserve"> PAGEREF _Toc472602423 \h </w:instrText>
            </w:r>
            <w:r w:rsidR="00CB6008">
              <w:rPr>
                <w:noProof/>
                <w:webHidden/>
              </w:rPr>
            </w:r>
            <w:r w:rsidR="00CB6008">
              <w:rPr>
                <w:noProof/>
                <w:webHidden/>
              </w:rPr>
              <w:fldChar w:fldCharType="separate"/>
            </w:r>
            <w:r w:rsidR="00125054">
              <w:rPr>
                <w:noProof/>
                <w:webHidden/>
              </w:rPr>
              <w:t>19</w:t>
            </w:r>
            <w:r w:rsidR="00CB6008">
              <w:rPr>
                <w:noProof/>
                <w:webHidden/>
              </w:rPr>
              <w:fldChar w:fldCharType="end"/>
            </w:r>
          </w:hyperlink>
        </w:p>
        <w:p w:rsidR="00CB6008" w:rsidRDefault="000E7D06">
          <w:pPr>
            <w:pStyle w:val="TOC1"/>
            <w:tabs>
              <w:tab w:val="right" w:leader="dot" w:pos="10790"/>
            </w:tabs>
            <w:rPr>
              <w:noProof/>
              <w:color w:val="auto"/>
              <w:lang w:eastAsia="en-GB"/>
            </w:rPr>
          </w:pPr>
          <w:hyperlink w:anchor="_Toc472602424" w:history="1">
            <w:r w:rsidR="00CB6008" w:rsidRPr="001158BF">
              <w:rPr>
                <w:rStyle w:val="Hyperlink"/>
                <w:noProof/>
              </w:rPr>
              <w:t>Appendix 3 – Assets Preview</w:t>
            </w:r>
            <w:r w:rsidR="00CB6008">
              <w:rPr>
                <w:noProof/>
                <w:webHidden/>
              </w:rPr>
              <w:tab/>
            </w:r>
            <w:r w:rsidR="00CB6008">
              <w:rPr>
                <w:noProof/>
                <w:webHidden/>
              </w:rPr>
              <w:fldChar w:fldCharType="begin"/>
            </w:r>
            <w:r w:rsidR="00CB6008">
              <w:rPr>
                <w:noProof/>
                <w:webHidden/>
              </w:rPr>
              <w:instrText xml:space="preserve"> PAGEREF _Toc472602424 \h </w:instrText>
            </w:r>
            <w:r w:rsidR="00CB6008">
              <w:rPr>
                <w:noProof/>
                <w:webHidden/>
              </w:rPr>
            </w:r>
            <w:r w:rsidR="00CB6008">
              <w:rPr>
                <w:noProof/>
                <w:webHidden/>
              </w:rPr>
              <w:fldChar w:fldCharType="separate"/>
            </w:r>
            <w:r w:rsidR="00125054">
              <w:rPr>
                <w:noProof/>
                <w:webHidden/>
              </w:rPr>
              <w:t>21</w:t>
            </w:r>
            <w:r w:rsidR="00CB6008">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617E5D" w:rsidRDefault="00617E5D" w:rsidP="003422FF">
      <w:pPr>
        <w:pStyle w:val="ContactInfo"/>
      </w:pPr>
    </w:p>
    <w:p w:rsidR="00640C68" w:rsidRDefault="00640C68" w:rsidP="00640C68">
      <w:pPr>
        <w:pStyle w:val="Heading1"/>
      </w:pPr>
      <w:bookmarkStart w:id="6" w:name="_Toc472602361"/>
      <w:bookmarkEnd w:id="0"/>
      <w:bookmarkEnd w:id="1"/>
      <w:bookmarkEnd w:id="2"/>
      <w:bookmarkEnd w:id="3"/>
      <w:bookmarkEnd w:id="4"/>
      <w:r>
        <w:lastRenderedPageBreak/>
        <w:t>Design</w:t>
      </w:r>
      <w:bookmarkEnd w:id="6"/>
    </w:p>
    <w:p w:rsidR="00640C68" w:rsidRDefault="0070054B" w:rsidP="009B791F">
      <w:r>
        <w:t xml:space="preserve">The level that will be designed </w:t>
      </w:r>
      <w:r w:rsidR="009B791F">
        <w:t xml:space="preserve">will be </w:t>
      </w:r>
      <w:r>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EA6A59" w:rsidP="00EA6A59">
      <w:pPr>
        <w:pStyle w:val="Heading2"/>
      </w:pPr>
      <w:bookmarkStart w:id="7" w:name="_Toc472602362"/>
      <w:r>
        <w:rPr>
          <w:noProof/>
          <w:lang w:eastAsia="en-GB"/>
        </w:rPr>
        <w:drawing>
          <wp:anchor distT="0" distB="0" distL="114300" distR="114300" simplePos="0" relativeHeight="251678720" behindDoc="1" locked="0" layoutInCell="1" allowOverlap="1" wp14:anchorId="309EE438" wp14:editId="5AA61375">
            <wp:simplePos x="0" y="0"/>
            <wp:positionH relativeFrom="margin">
              <wp:posOffset>4685665</wp:posOffset>
            </wp:positionH>
            <wp:positionV relativeFrom="paragraph">
              <wp:posOffset>33655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t>Software</w:t>
      </w:r>
      <w:bookmarkEnd w:id="7"/>
    </w:p>
    <w:p w:rsidR="00EA6A59" w:rsidRDefault="00EA6A59" w:rsidP="00D615D4">
      <w:pPr>
        <w:spacing w:after="0"/>
      </w:pPr>
      <w:r>
        <w:rPr>
          <w:noProof/>
          <w:lang w:eastAsia="en-GB"/>
        </w:rPr>
        <w:drawing>
          <wp:anchor distT="0" distB="0" distL="114300" distR="114300" simplePos="0" relativeHeight="251681792" behindDoc="1" locked="0" layoutInCell="1" allowOverlap="1" wp14:anchorId="3045448C" wp14:editId="6C638EEA">
            <wp:simplePos x="0" y="0"/>
            <wp:positionH relativeFrom="page">
              <wp:posOffset>3590925</wp:posOffset>
            </wp:positionH>
            <wp:positionV relativeFrom="paragraph">
              <wp:posOffset>118745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EA6A59" w:rsidP="00EA6A59">
      <w:pPr>
        <w:pStyle w:val="ListParagraph"/>
        <w:numPr>
          <w:ilvl w:val="0"/>
          <w:numId w:val="28"/>
        </w:numPr>
      </w:pPr>
      <w:r>
        <w:t>Visual Studio</w:t>
      </w:r>
    </w:p>
    <w:p w:rsidR="00EA6A59" w:rsidRDefault="00EA6A59"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426EA1F7" wp14:editId="29485D6B">
            <wp:simplePos x="0" y="0"/>
            <wp:positionH relativeFrom="column">
              <wp:posOffset>5338445</wp:posOffset>
            </wp:positionH>
            <wp:positionV relativeFrom="paragraph">
              <wp:posOffset>11430</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Paint.NET</w:t>
      </w:r>
      <w:r w:rsidRPr="00D70023">
        <w:t xml:space="preserve"> </w:t>
      </w:r>
    </w:p>
    <w:p w:rsidR="00EA6A59" w:rsidRDefault="00EA6A59" w:rsidP="00EA6A59">
      <w:pPr>
        <w:pStyle w:val="ListParagraph"/>
        <w:numPr>
          <w:ilvl w:val="0"/>
          <w:numId w:val="28"/>
        </w:numPr>
      </w:pPr>
      <w:r>
        <w:rPr>
          <w:noProof/>
          <w:lang w:eastAsia="en-GB"/>
        </w:rPr>
        <w:drawing>
          <wp:anchor distT="0" distB="0" distL="114300" distR="114300" simplePos="0" relativeHeight="251680768" behindDoc="1" locked="0" layoutInCell="1" allowOverlap="1" wp14:anchorId="58349FCC" wp14:editId="75E32B59">
            <wp:simplePos x="0" y="0"/>
            <wp:positionH relativeFrom="column">
              <wp:posOffset>2828290</wp:posOffset>
            </wp:positionH>
            <wp:positionV relativeFrom="paragraph">
              <wp:posOffset>6350</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9744" behindDoc="1" locked="0" layoutInCell="1" allowOverlap="1" wp14:anchorId="2702F829" wp14:editId="37F6F611">
            <wp:simplePos x="0" y="0"/>
            <wp:positionH relativeFrom="margin">
              <wp:posOffset>3829050</wp:posOffset>
            </wp:positionH>
            <wp:positionV relativeFrom="paragraph">
              <wp:posOffset>6985</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t>Github</w:t>
      </w:r>
    </w:p>
    <w:p w:rsidR="00EA6A59" w:rsidRDefault="00EA6A59" w:rsidP="00EA6A59">
      <w:pPr>
        <w:pStyle w:val="ListParagraph"/>
        <w:numPr>
          <w:ilvl w:val="0"/>
          <w:numId w:val="28"/>
        </w:numPr>
      </w:pPr>
      <w:r>
        <w:t>Unity Market Place</w:t>
      </w:r>
    </w:p>
    <w:p w:rsidR="00EA6A59" w:rsidRDefault="00EA6A59" w:rsidP="00D615D4">
      <w:pPr>
        <w:pStyle w:val="ListParagraph"/>
        <w:numPr>
          <w:ilvl w:val="0"/>
          <w:numId w:val="28"/>
        </w:numPr>
        <w:spacing w:after="240"/>
      </w:pPr>
      <w:proofErr w:type="spellStart"/>
      <w:r>
        <w:t>WavePad</w:t>
      </w:r>
      <w:proofErr w:type="spellEnd"/>
      <w:r>
        <w:t xml:space="preserve">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games, so when it comes to testing the scripts and debugging them Visual Studio will be used as well.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 xml:space="preserve">steadily complete the level. For small fixes to textures and audio files I will be using both Paint.NET and </w:t>
      </w:r>
      <w:proofErr w:type="spellStart"/>
      <w:r>
        <w:t>Wavepad</w:t>
      </w:r>
      <w:proofErr w:type="spellEnd"/>
      <w:r>
        <w:t xml:space="preserve">.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8" w:name="_Toc472602363"/>
      <w:r>
        <w:t>Narrative description</w:t>
      </w:r>
      <w:bookmarkEnd w:id="8"/>
    </w:p>
    <w:p w:rsidR="00640C68" w:rsidRDefault="00B03912" w:rsidP="00640C68">
      <w:r>
        <w:t xml:space="preserve">You play as ‘’The Traveller” a nameless entity that is travelling across the Kingdom of Dalriada </w:t>
      </w:r>
      <w:r w:rsidR="00B55212">
        <w:t>to its capital Kilcreggan. In your possession is the ‘Tome’ a scripture filled with cryptic symbols that effect the world once articulated. Your quest is to take the valuable scripture to a safe haven where it can be studied for the better of the wider kingdom.</w:t>
      </w:r>
      <w:r w:rsidR="00D24D9B">
        <w:t xml:space="preserve"> The question that must be answered though, can you master the Tome’s secrets in order to achieve your goals, can you effectively wield its power to protect you</w:t>
      </w:r>
      <w:r w:rsidR="00466758">
        <w:t xml:space="preserve"> on your journey</w:t>
      </w:r>
      <w:r w:rsidR="00D24D9B">
        <w:t>.</w:t>
      </w:r>
      <w:r w:rsidR="00B55212">
        <w:t xml:space="preserve"> </w:t>
      </w:r>
    </w:p>
    <w:p w:rsidR="00E61917" w:rsidRDefault="00E61917" w:rsidP="00E61917">
      <w:pPr>
        <w:pStyle w:val="Heading2"/>
      </w:pPr>
      <w:bookmarkStart w:id="9" w:name="_Toc472602364"/>
      <w:r>
        <w:t>Settings, Theme, Location</w:t>
      </w:r>
      <w:bookmarkEnd w:id="9"/>
    </w:p>
    <w:p w:rsidR="00E61917" w:rsidRDefault="00D24D9B" w:rsidP="00D24D9B">
      <w:pPr>
        <w:pStyle w:val="Heading3"/>
      </w:pPr>
      <w:bookmarkStart w:id="10" w:name="_Toc472602365"/>
      <w:r>
        <w:t>Setting</w:t>
      </w:r>
      <w:bookmarkEnd w:id="10"/>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33542F">
        <w:t>.</w:t>
      </w:r>
    </w:p>
    <w:p w:rsidR="00D24D9B" w:rsidRDefault="00D24D9B" w:rsidP="00D24D9B">
      <w:pPr>
        <w:pStyle w:val="Heading3"/>
      </w:pPr>
      <w:bookmarkStart w:id="11" w:name="_Toc472602366"/>
      <w:r>
        <w:t>Theme</w:t>
      </w:r>
      <w:bookmarkEnd w:id="11"/>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2" w:name="_Toc472602367"/>
      <w:r>
        <w:lastRenderedPageBreak/>
        <w:t>Location</w:t>
      </w:r>
      <w:bookmarkEnd w:id="12"/>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3" w:name="_Toc472602368"/>
      <w:r>
        <w:t>Player Experien</w:t>
      </w:r>
      <w:r w:rsidR="00F77EB5">
        <w:t>ce</w:t>
      </w:r>
      <w:bookmarkEnd w:id="13"/>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4" w:name="_Toc472602369"/>
      <w:r>
        <w:t>Level Features</w:t>
      </w:r>
      <w:bookmarkEnd w:id="14"/>
    </w:p>
    <w:p w:rsidR="002A6511" w:rsidRDefault="005A2F09" w:rsidP="00026D60">
      <w:pPr>
        <w:pStyle w:val="Heading3"/>
        <w:spacing w:before="120"/>
      </w:pPr>
      <w:bookmarkStart w:id="15" w:name="_Toc472602370"/>
      <w:r>
        <w:t>Realistic Terrain</w:t>
      </w:r>
      <w:bookmarkEnd w:id="15"/>
    </w:p>
    <w:p w:rsidR="005A2F09" w:rsidRDefault="00704E65" w:rsidP="005A2F09">
      <w:r>
        <w:rPr>
          <w:noProof/>
          <w:lang w:eastAsia="en-GB"/>
        </w:rPr>
        <w:drawing>
          <wp:anchor distT="0" distB="0" distL="114300" distR="114300" simplePos="0" relativeHeight="251683840" behindDoc="1" locked="0" layoutInCell="1" allowOverlap="1" wp14:anchorId="184AB45C" wp14:editId="04F5DA28">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6" w:name="_Toc472602371"/>
      <w:r>
        <w:lastRenderedPageBreak/>
        <w:t>Clues</w:t>
      </w:r>
      <w:bookmarkEnd w:id="16"/>
    </w:p>
    <w:p w:rsidR="005A2F09" w:rsidRDefault="003B3893" w:rsidP="005A2F09">
      <w:r>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9E4E87" w:rsidRDefault="009E4E87" w:rsidP="005A2F09">
      <w:r>
        <w:rPr>
          <w:noProof/>
          <w:lang w:eastAsia="en-GB"/>
        </w:rPr>
        <w:drawing>
          <wp:inline distT="0" distB="0" distL="0" distR="0" wp14:anchorId="66BEF4DD" wp14:editId="46C4B54D">
            <wp:extent cx="6858000" cy="3857625"/>
            <wp:effectExtent l="0" t="0" r="0" b="9525"/>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7" w:name="_Toc472602372"/>
      <w:r>
        <w:t>Loot</w:t>
      </w:r>
      <w:bookmarkEnd w:id="17"/>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1C1E3A" w:rsidRDefault="001C1E3A" w:rsidP="005A2F09">
      <w:r>
        <w:t>In this level the loot that can be obtained will be simple coins which will be randomised within a certain range when discovered.</w:t>
      </w:r>
      <w:r w:rsidR="00832665">
        <w:t xml:space="preserve"> The player will not be able to do anything with this loot however it bakes a basic loot based system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proofErr w:type="gramStart"/>
      <w:r w:rsidR="006E1800">
        <w:t>characters</w:t>
      </w:r>
      <w:proofErr w:type="gramEnd"/>
      <w:r w:rsidR="006E1800">
        <w:t xml:space="preserve"> appearance and much more.</w:t>
      </w:r>
    </w:p>
    <w:p w:rsidR="009E4E87" w:rsidRDefault="009E4E87" w:rsidP="00D22346">
      <w:pPr>
        <w:jc w:val="center"/>
      </w:pPr>
      <w:r>
        <w:rPr>
          <w:noProof/>
          <w:lang w:eastAsia="en-GB"/>
        </w:rPr>
        <w:lastRenderedPageBreak/>
        <w:drawing>
          <wp:inline distT="0" distB="0" distL="0" distR="0" wp14:anchorId="036C1DD9" wp14:editId="65C1BD42">
            <wp:extent cx="5438775" cy="3488271"/>
            <wp:effectExtent l="0" t="0" r="0" b="0"/>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6613" cy="3493298"/>
                    </a:xfrm>
                    <a:prstGeom prst="rect">
                      <a:avLst/>
                    </a:prstGeom>
                    <a:noFill/>
                    <a:ln>
                      <a:noFill/>
                    </a:ln>
                  </pic:spPr>
                </pic:pic>
              </a:graphicData>
            </a:graphic>
          </wp:inline>
        </w:drawing>
      </w:r>
    </w:p>
    <w:p w:rsidR="00DE7E0B" w:rsidRPr="00247A74" w:rsidRDefault="00DE7E0B" w:rsidP="00DE7E0B">
      <w:pPr>
        <w:jc w:val="center"/>
        <w:rPr>
          <w:i/>
        </w:rPr>
      </w:pPr>
      <w:r w:rsidRPr="00247A74">
        <w:rPr>
          <w:i/>
        </w:rPr>
        <w:t>Loot is used in various games, a lot in the above game Skyrim.</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8" w:name="_Toc472602373"/>
      <w:r>
        <w:t>Enemies</w:t>
      </w:r>
      <w:bookmarkEnd w:id="18"/>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p>
    <w:p w:rsidR="009E4E87" w:rsidRDefault="009E4E87" w:rsidP="00D22346">
      <w:pPr>
        <w:jc w:val="center"/>
      </w:pPr>
      <w:r>
        <w:rPr>
          <w:noProof/>
          <w:lang w:eastAsia="en-GB"/>
        </w:rPr>
        <w:drawing>
          <wp:inline distT="0" distB="0" distL="0" distR="0" wp14:anchorId="54868C5B" wp14:editId="48C350CE">
            <wp:extent cx="5740165" cy="3228230"/>
            <wp:effectExtent l="0" t="0" r="0" b="0"/>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532" cy="3238560"/>
                    </a:xfrm>
                    <a:prstGeom prst="rect">
                      <a:avLst/>
                    </a:prstGeom>
                    <a:noFill/>
                    <a:ln>
                      <a:noFill/>
                    </a:ln>
                  </pic:spPr>
                </pic:pic>
              </a:graphicData>
            </a:graphic>
          </wp:inline>
        </w:drawing>
      </w:r>
    </w:p>
    <w:p w:rsidR="00D22346" w:rsidRPr="00A75669" w:rsidRDefault="00D22346" w:rsidP="00D22346">
      <w:pPr>
        <w:jc w:val="cente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2602374"/>
      <w:r>
        <w:lastRenderedPageBreak/>
        <w:t>Usability</w:t>
      </w:r>
      <w:bookmarkEnd w:id="19"/>
    </w:p>
    <w:p w:rsidR="009D05C8" w:rsidRDefault="009D05C8" w:rsidP="008E568C">
      <w:pPr>
        <w:pStyle w:val="Heading3"/>
        <w:spacing w:before="120"/>
      </w:pPr>
      <w:bookmarkStart w:id="20" w:name="_Toc472602375"/>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P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EF1CCB" w:rsidRDefault="00487EF9" w:rsidP="00EF1CCB">
      <w:pPr>
        <w:pStyle w:val="Heading2"/>
      </w:pPr>
      <w:bookmarkStart w:id="21" w:name="_Toc472602376"/>
      <w:r>
        <w:t>Video</w:t>
      </w:r>
      <w:r w:rsidR="0042316F">
        <w:t xml:space="preserve"> R</w:t>
      </w:r>
      <w:r w:rsidR="00EF1CCB">
        <w:t>esearch</w:t>
      </w:r>
      <w:bookmarkEnd w:id="21"/>
    </w:p>
    <w:p w:rsidR="00EF1CCB" w:rsidRDefault="006E08A2" w:rsidP="00EF1CCB">
      <w:r>
        <w:t>To take full advantage of the</w:t>
      </w:r>
      <w:r w:rsidR="008D0268">
        <w:t xml:space="preserve"> Unit E</w:t>
      </w:r>
      <w:r>
        <w:t>ngine’s power I researched various advanced graphics effects to generally improve the quality of the games graphics.</w:t>
      </w:r>
      <w:r w:rsidR="00DB3474">
        <w:t xml:space="preserve"> The effects used are listed below.</w:t>
      </w:r>
    </w:p>
    <w:p w:rsidR="00EF1CCB" w:rsidRDefault="00901D71" w:rsidP="006632AB">
      <w:pPr>
        <w:pStyle w:val="Heading3"/>
      </w:pPr>
      <w:bookmarkStart w:id="22" w:name="_Toc472602377"/>
      <w:r>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07FFCF33" wp14:editId="7BBC7B44">
            <wp:simplePos x="0" y="0"/>
            <wp:positionH relativeFrom="page">
              <wp:align>right</wp:align>
            </wp:positionH>
            <wp:positionV relativeFrom="paragraph">
              <wp:posOffset>1047446</wp:posOffset>
            </wp:positionV>
            <wp:extent cx="6766311" cy="4222143"/>
            <wp:effectExtent l="152400" t="152400" r="358775" b="368935"/>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6311" cy="422214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047CC8" w:rsidRPr="00BF66EA" w:rsidRDefault="00BF66EA" w:rsidP="000A7363">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2602378"/>
      <w:r>
        <w:lastRenderedPageBreak/>
        <w:t>Motion Blur</w:t>
      </w:r>
      <w:bookmarkEnd w:id="23"/>
    </w:p>
    <w:p w:rsidR="00047CC8" w:rsidRDefault="0053488C" w:rsidP="00B23BDE">
      <w:r>
        <w:rPr>
          <w:noProof/>
          <w:lang w:eastAsia="en-GB"/>
        </w:rPr>
        <mc:AlternateContent>
          <mc:Choice Requires="wps">
            <w:drawing>
              <wp:anchor distT="0" distB="0" distL="114300" distR="114300" simplePos="0" relativeHeight="251686912" behindDoc="0" locked="0" layoutInCell="1" allowOverlap="1" wp14:anchorId="695048A9" wp14:editId="48007753">
                <wp:simplePos x="0" y="0"/>
                <wp:positionH relativeFrom="column">
                  <wp:posOffset>560070</wp:posOffset>
                </wp:positionH>
                <wp:positionV relativeFrom="paragraph">
                  <wp:posOffset>4006850</wp:posOffset>
                </wp:positionV>
                <wp:extent cx="56769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B23BDE" w:rsidRPr="00597C32" w:rsidRDefault="00B23BDE" w:rsidP="00437A72">
                            <w:pPr>
                              <w:pStyle w:val="Caption"/>
                              <w:jc w:val="center"/>
                              <w:rPr>
                                <w:noProof/>
                              </w:rPr>
                            </w:pPr>
                            <w:r>
                              <w:t>Note how moving objects are blurred giving a more real life view of the objects.</w:t>
                            </w:r>
                            <w:r w:rsidR="0053488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95048A9" id="_x0000_t202" coordsize="21600,21600" o:spt="202" path="m,l,21600r21600,l21600,xe">
                <v:stroke joinstyle="miter"/>
                <v:path gradientshapeok="t" o:connecttype="rect"/>
              </v:shapetype>
              <v:shape id="Text Box 20" o:spid="_x0000_s1026" type="#_x0000_t202" style="position:absolute;margin-left:44.1pt;margin-top:315.5pt;width:447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" stroked="f">
                <v:textbox style="mso-fit-shape-to-text:t" inset="0,0,0,0">
                  <w:txbxContent>
                    <w:p w:rsidR="00B23BDE" w:rsidRPr="00597C32" w:rsidRDefault="00B23BDE" w:rsidP="00437A72">
                      <w:pPr>
                        <w:pStyle w:val="Caption"/>
                        <w:jc w:val="center"/>
                        <w:rPr>
                          <w:noProof/>
                        </w:rPr>
                      </w:pPr>
                      <w:r>
                        <w:t>Note how moving objects are blurred giving a more real life view of the objects.</w:t>
                      </w:r>
                      <w:r w:rsidR="0053488C">
                        <w:t xml:space="preserve">  </w:t>
                      </w:r>
                    </w:p>
                  </w:txbxContent>
                </v:textbox>
                <w10:wrap type="topAndBottom"/>
              </v:shape>
            </w:pict>
          </mc:Fallback>
        </mc:AlternateContent>
      </w:r>
      <w:r>
        <w:rPr>
          <w:noProof/>
          <w:lang w:eastAsia="en-GB"/>
        </w:rPr>
        <w:drawing>
          <wp:anchor distT="0" distB="0" distL="114300" distR="114300" simplePos="0" relativeHeight="251684864" behindDoc="0" locked="0" layoutInCell="1" allowOverlap="1" wp14:anchorId="2FDEA13A" wp14:editId="0ADBED77">
            <wp:simplePos x="0" y="0"/>
            <wp:positionH relativeFrom="margin">
              <wp:align>center</wp:align>
            </wp:positionH>
            <wp:positionV relativeFrom="paragraph">
              <wp:posOffset>1127374</wp:posOffset>
            </wp:positionV>
            <wp:extent cx="5520055" cy="3105150"/>
            <wp:effectExtent l="0" t="0" r="4445" b="0"/>
            <wp:wrapTopAndBottom/>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055" cy="3105150"/>
                    </a:xfrm>
                    <a:prstGeom prst="rect">
                      <a:avLst/>
                    </a:prstGeom>
                  </pic:spPr>
                </pic:pic>
              </a:graphicData>
            </a:graphic>
            <wp14:sizeRelH relativeFrom="margin">
              <wp14:pctWidth>0</wp14:pctWidth>
            </wp14:sizeRelH>
            <wp14:sizeRelV relativeFrom="margin">
              <wp14:pctHeight>0</wp14:pctHeight>
            </wp14:sizeRelV>
          </wp:anchor>
        </w:drawing>
      </w:r>
      <w:r w:rsidR="005847F9">
        <w:t>We also added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t>It also means that objects that are moving at fast speed are blurred as well making the final image rendered on screen more realistic</w:t>
      </w:r>
      <w:r w:rsidR="00CE4557">
        <w:t>.</w:t>
      </w:r>
    </w:p>
    <w:p w:rsidR="00D420D3" w:rsidRDefault="000350CA" w:rsidP="00B23BDE">
      <w:pPr>
        <w:pStyle w:val="Heading3"/>
      </w:pPr>
      <w:bookmarkStart w:id="24" w:name="_Toc472602379"/>
      <w:r>
        <w:t>Depth of Field</w:t>
      </w:r>
      <w:bookmarkEnd w:id="24"/>
    </w:p>
    <w:p w:rsidR="00047CC8" w:rsidRDefault="001E38D5" w:rsidP="00D420D3">
      <w:r>
        <w:t>Finally, the most advanced graphics technology we added was Depth of Field. It is a post processing effect</w:t>
      </w:r>
      <w:r w:rsidR="00C82939">
        <w:t xml:space="preserve"> </w:t>
      </w:r>
      <w:r>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38CE3E65" wp14:editId="5B3C7E8F">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437A72" w:rsidRPr="001E20BF" w:rsidRDefault="00437A72"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E3E65"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437A72" w:rsidRPr="001E20BF" w:rsidRDefault="00437A72"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sidR="00B23BDE">
        <w:rPr>
          <w:noProof/>
          <w:lang w:eastAsia="en-GB"/>
        </w:rPr>
        <w:drawing>
          <wp:anchor distT="0" distB="0" distL="114300" distR="114300" simplePos="0" relativeHeight="251667456" behindDoc="1" locked="0" layoutInCell="1" allowOverlap="1" wp14:anchorId="3AD013EF" wp14:editId="5B998573">
            <wp:simplePos x="0" y="0"/>
            <wp:positionH relativeFrom="column">
              <wp:posOffset>914400</wp:posOffset>
            </wp:positionH>
            <wp:positionV relativeFrom="paragraph">
              <wp:posOffset>38100</wp:posOffset>
            </wp:positionV>
            <wp:extent cx="4800600" cy="2517775"/>
            <wp:effectExtent l="0" t="0" r="0" b="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2517775"/>
                    </a:xfrm>
                    <a:prstGeom prst="rect">
                      <a:avLst/>
                    </a:prstGeom>
                  </pic:spPr>
                </pic:pic>
              </a:graphicData>
            </a:graphic>
            <wp14:sizeRelH relativeFrom="margin">
              <wp14:pctWidth>0</wp14:pctWidth>
            </wp14:sizeRelH>
            <wp14:sizeRelV relativeFrom="margin">
              <wp14:pctHeight>0</wp14:pctHeight>
            </wp14:sizeRelV>
          </wp:anchor>
        </w:drawing>
      </w:r>
    </w:p>
    <w:p w:rsidR="00D420D3" w:rsidRDefault="00AA1A36" w:rsidP="00565351">
      <w:pPr>
        <w:pStyle w:val="Heading2"/>
        <w:spacing w:before="0"/>
      </w:pPr>
      <w:bookmarkStart w:id="25" w:name="_Toc472602380"/>
      <w:r>
        <w:lastRenderedPageBreak/>
        <w:t>Inspiration</w:t>
      </w:r>
      <w:bookmarkEnd w:id="25"/>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6" w:name="_Toc472602381"/>
      <w:r>
        <w:t>Story</w:t>
      </w:r>
      <w:bookmarkEnd w:id="26"/>
    </w:p>
    <w:p w:rsidR="00C339C1" w:rsidRDefault="00C339C1" w:rsidP="00565351">
      <w:pPr>
        <w:pStyle w:val="Heading3"/>
        <w:spacing w:before="120"/>
      </w:pPr>
      <w:bookmarkStart w:id="27" w:name="_Toc472602382"/>
      <w:r>
        <w:t>Game Story</w:t>
      </w:r>
      <w:bookmarkEnd w:id="27"/>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8" w:name="_Toc472602383"/>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29" w:name="_Toc472602384"/>
      <w:r>
        <w:t>Interactivity</w:t>
      </w:r>
      <w:bookmarkEnd w:id="29"/>
    </w:p>
    <w:p w:rsidR="00F775A4"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0" w:name="_Toc472602385"/>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2602386"/>
      <w:r>
        <w:lastRenderedPageBreak/>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2602387"/>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p>
    <w:p w:rsidR="00A107C1" w:rsidRDefault="00A107C1" w:rsidP="00A107C1">
      <w:pPr>
        <w:pStyle w:val="Heading4"/>
      </w:pPr>
      <w:r>
        <w:t>Final Fight</w:t>
      </w:r>
    </w:p>
    <w:p w:rsidR="000E45C5" w:rsidRPr="000E45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p>
    <w:p w:rsidR="009E6834" w:rsidRPr="009C02C8" w:rsidRDefault="008202C3" w:rsidP="009651B2">
      <w:pPr>
        <w:pStyle w:val="Heading2"/>
      </w:pPr>
      <w:bookmarkStart w:id="33" w:name="_Toc472602388"/>
      <w:r>
        <w:t>Visual Development</w:t>
      </w:r>
      <w:bookmarkEnd w:id="33"/>
    </w:p>
    <w:p w:rsidR="00AA70C6" w:rsidRPr="00AA70C6" w:rsidRDefault="00F775A4" w:rsidP="00AA70C6">
      <w:pPr>
        <w:pStyle w:val="Heading3"/>
      </w:pPr>
      <w:bookmarkStart w:id="34" w:name="_Toc472602389"/>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07A44C89" wp14:editId="4518E0D6">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5" w:name="_Toc472602390"/>
      <w:r w:rsidRPr="00F775A4">
        <w:t>Colour Palette</w:t>
      </w:r>
      <w:bookmarkEnd w:id="35"/>
    </w:p>
    <w:p w:rsidR="00432373" w:rsidRDefault="00DE0314" w:rsidP="0099447C">
      <w:r>
        <w:rPr>
          <w:noProof/>
        </w:rPr>
        <mc:AlternateContent>
          <mc:Choice Requires="wps">
            <w:drawing>
              <wp:anchor distT="0" distB="0" distL="114300" distR="114300" simplePos="0" relativeHeight="251693056" behindDoc="1" locked="0" layoutInCell="1" allowOverlap="1" wp14:anchorId="354E8154" wp14:editId="1FC43561">
                <wp:simplePos x="0" y="0"/>
                <wp:positionH relativeFrom="column">
                  <wp:posOffset>2936875</wp:posOffset>
                </wp:positionH>
                <wp:positionV relativeFrom="paragraph">
                  <wp:posOffset>1040075</wp:posOffset>
                </wp:positionV>
                <wp:extent cx="4189095" cy="635"/>
                <wp:effectExtent l="0" t="0" r="1905" b="18415"/>
                <wp:wrapTight wrapText="bothSides">
                  <wp:wrapPolygon edited="0">
                    <wp:start x="0" y="0"/>
                    <wp:lineTo x="0" y="0"/>
                    <wp:lineTo x="21512" y="0"/>
                    <wp:lineTo x="2151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rsidR="00DE0314" w:rsidRPr="00E77E09" w:rsidRDefault="00DE0314"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E8154" id="Text Box 4" o:spid="_x0000_s1028" type="#_x0000_t202" style="position:absolute;margin-left:231.25pt;margin-top:81.9pt;width:329.8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qGLwIAAGQEAAAOAAAAZHJzL2Uyb0RvYy54bWysVMFu2zAMvQ/YPwi6L06ytGi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" stroked="f">
                <v:textbox style="mso-fit-shape-to-text:t" inset="0,0,0,0">
                  <w:txbxContent>
                    <w:p w:rsidR="00DE0314" w:rsidRPr="00E77E09" w:rsidRDefault="00DE0314"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D93F8A" w:rsidRPr="00337DD0">
        <w:rPr>
          <w:noProof/>
          <w:lang w:eastAsia="en-GB"/>
        </w:rPr>
        <w:drawing>
          <wp:anchor distT="0" distB="0" distL="114300" distR="114300" simplePos="0" relativeHeight="251664384" behindDoc="1" locked="0" layoutInCell="1" allowOverlap="1" wp14:anchorId="0780D2E0" wp14:editId="74267F6A">
            <wp:simplePos x="0" y="0"/>
            <wp:positionH relativeFrom="margin">
              <wp:align>center</wp:align>
            </wp:positionH>
            <wp:positionV relativeFrom="paragraph">
              <wp:posOffset>1933575</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337DD0">
        <w:t>The environment is built on top of a small range of colours to make objects distinguishable from afar and to make the general tone of the game more consistent. We use general shades of brown and green for forestry and trees</w:t>
      </w:r>
      <w:r>
        <w:t xml:space="preserve"> to signify the correct time of year</w:t>
      </w:r>
      <w:r w:rsidR="00337DD0">
        <w:t>. Whereas colours that are not normally scene in terrain and buildings are reserved for spells</w:t>
      </w:r>
      <w:r>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6" w:name="_Toc472602391"/>
      <w:r>
        <w:lastRenderedPageBreak/>
        <w:t>Lighting</w:t>
      </w:r>
      <w:bookmarkEnd w:id="36"/>
    </w:p>
    <w:p w:rsidR="00877AA1" w:rsidRDefault="004269B0" w:rsidP="00CC095B">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913F2" w:rsidRDefault="00636595" w:rsidP="00C913F2">
      <w:pPr>
        <w:keepNext/>
      </w:pPr>
      <w:r>
        <w:rPr>
          <w:noProof/>
          <w:lang w:eastAsia="en-GB"/>
        </w:rPr>
        <w:drawing>
          <wp:inline distT="0" distB="0" distL="0" distR="0" wp14:anchorId="03F2ED83" wp14:editId="198E7290">
            <wp:extent cx="6858000" cy="4314825"/>
            <wp:effectExtent l="0" t="0" r="0" b="9525"/>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noFill/>
                    <a:ln>
                      <a:noFill/>
                    </a:ln>
                    <a:extLst>
                      <a:ext uri="{53640926-AAD7-44D8-BBD7-CCE9431645EC}">
                        <a14:shadowObscured xmlns:a14="http://schemas.microsoft.com/office/drawing/2010/main"/>
                      </a:ext>
                    </a:extLst>
                  </pic:spPr>
                </pic:pic>
              </a:graphicData>
            </a:graphic>
          </wp:inline>
        </w:drawing>
      </w:r>
    </w:p>
    <w:p w:rsidR="00636595" w:rsidRPr="00B42657" w:rsidRDefault="00C913F2" w:rsidP="007661AF">
      <w:pPr>
        <w:pStyle w:val="Caption"/>
        <w:jc w:val="center"/>
        <w:rPr>
          <w:i w:val="0"/>
        </w:rPr>
      </w:pPr>
      <w:r w:rsidRPr="00B42657">
        <w:rPr>
          <w:i w:val="0"/>
        </w:rPr>
        <w:t xml:space="preserve">An example of dark based light in a forest set in the game of </w:t>
      </w:r>
      <w:r w:rsidRPr="00B42657">
        <w:rPr>
          <w:b/>
          <w:i w:val="0"/>
        </w:rPr>
        <w:t>Oblivion</w:t>
      </w:r>
      <w:r w:rsidRPr="00B42657">
        <w:rPr>
          <w:i w:val="0"/>
        </w:rPr>
        <w:t xml:space="preserve"> the game before the very popular game Skyrim</w:t>
      </w:r>
    </w:p>
    <w:p w:rsidR="00BC14FA" w:rsidRDefault="00BC14FA" w:rsidP="00BC14FA">
      <w:pPr>
        <w:pStyle w:val="Heading2"/>
      </w:pPr>
      <w:bookmarkStart w:id="37" w:name="_Toc472602392"/>
      <w:r>
        <w:t>Top-Down Layout and concept art</w:t>
      </w:r>
      <w:bookmarkEnd w:id="37"/>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171374" w:rsidP="00BC14FA">
      <w:pPr>
        <w:pStyle w:val="Heading3"/>
      </w:pPr>
      <w:bookmarkStart w:id="38" w:name="_Toc472602393"/>
      <w:r>
        <w:rPr>
          <w:rFonts w:asciiTheme="minorHAnsi" w:eastAsiaTheme="minorEastAsia" w:hAnsiTheme="minorHAnsi" w:cstheme="minorBidi"/>
          <w:noProof/>
          <w:color w:val="455F51" w:themeColor="text2"/>
          <w:lang w:eastAsia="en-GB"/>
        </w:rPr>
        <w:lastRenderedPageBreak/>
        <w:drawing>
          <wp:anchor distT="0" distB="0" distL="114300" distR="114300" simplePos="0" relativeHeight="251662336" behindDoc="0" locked="0" layoutInCell="1" allowOverlap="1" wp14:anchorId="08CDCC17" wp14:editId="5A1B56A9">
            <wp:simplePos x="0" y="0"/>
            <wp:positionH relativeFrom="margin">
              <wp:posOffset>333375</wp:posOffset>
            </wp:positionH>
            <wp:positionV relativeFrom="paragraph">
              <wp:posOffset>419100</wp:posOffset>
            </wp:positionV>
            <wp:extent cx="6000750" cy="3746500"/>
            <wp:effectExtent l="171450" t="171450" r="171450" b="1968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0750" cy="37465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BC14FA">
        <w:t>Level Layout</w:t>
      </w:r>
      <w:bookmarkEnd w:id="38"/>
    </w:p>
    <w:p w:rsidR="00BC14FA" w:rsidRDefault="000C11B3" w:rsidP="00BC14FA">
      <w:pPr>
        <w:pStyle w:val="Heading3"/>
      </w:pPr>
      <w:bookmarkStart w:id="39" w:name="_Toc472602394"/>
      <w:r>
        <w:t>Concept Art</w:t>
      </w:r>
      <w:bookmarkEnd w:id="39"/>
    </w:p>
    <w:p w:rsidR="000F1510" w:rsidRDefault="000C11B3" w:rsidP="00171374">
      <w:pPr>
        <w:pStyle w:val="Heading3"/>
        <w:jc w:val="center"/>
      </w:pPr>
      <w:bookmarkStart w:id="40" w:name="_Toc472602395"/>
      <w:r w:rsidRPr="000C11B3">
        <w:rPr>
          <w:rFonts w:asciiTheme="minorHAnsi" w:eastAsiaTheme="minorEastAsia" w:hAnsiTheme="minorHAnsi" w:cstheme="minorBidi"/>
          <w:noProof/>
          <w:color w:val="455F51" w:themeColor="text2"/>
          <w:lang w:eastAsia="en-GB"/>
        </w:rPr>
        <w:drawing>
          <wp:inline distT="0" distB="0" distL="0" distR="0" wp14:anchorId="65D87619" wp14:editId="3C377BB8">
            <wp:extent cx="6248400" cy="3514725"/>
            <wp:effectExtent l="152400" t="152400" r="361950" b="37147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6858" cy="3519483"/>
                    </a:xfrm>
                    <a:prstGeom prst="rect">
                      <a:avLst/>
                    </a:prstGeom>
                    <a:ln>
                      <a:noFill/>
                    </a:ln>
                    <a:effectLst>
                      <a:outerShdw blurRad="292100" dist="139700" dir="2700000" algn="tl" rotWithShape="0">
                        <a:srgbClr val="333333">
                          <a:alpha val="65000"/>
                        </a:srgbClr>
                      </a:outerShdw>
                    </a:effectLst>
                  </pic:spPr>
                </pic:pic>
              </a:graphicData>
            </a:graphic>
          </wp:inline>
        </w:drawing>
      </w:r>
      <w:bookmarkEnd w:id="40"/>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41" w:name="_Toc472602396"/>
      <w:r>
        <w:lastRenderedPageBreak/>
        <w:t>Engine</w:t>
      </w:r>
      <w:bookmarkEnd w:id="41"/>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37920521" wp14:editId="77DBA12C">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42" w:name="_Toc472602397"/>
      <w:r>
        <w:t>Engine Store</w:t>
      </w:r>
      <w:bookmarkEnd w:id="42"/>
    </w:p>
    <w:p w:rsidR="003B667A" w:rsidRDefault="002556FF" w:rsidP="00F775A4">
      <w:r>
        <w:rPr>
          <w:noProof/>
          <w:lang w:eastAsia="en-GB"/>
        </w:rPr>
        <w:drawing>
          <wp:anchor distT="0" distB="0" distL="114300" distR="114300" simplePos="0" relativeHeight="251689984" behindDoc="1" locked="0" layoutInCell="1" allowOverlap="1" wp14:anchorId="3FC2FB30" wp14:editId="362B30FD">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43" w:name="_Toc472602398"/>
      <w:r>
        <w:lastRenderedPageBreak/>
        <w:t>Project Planning and Control</w:t>
      </w:r>
      <w:bookmarkEnd w:id="4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44" w:name="_Toc472602399"/>
      <w:r>
        <w:t>Allocation of tasks</w:t>
      </w:r>
      <w:bookmarkEnd w:id="4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45" w:name="_Toc472602400"/>
      <w:r>
        <w:t>Project plan</w:t>
      </w:r>
      <w:bookmarkEnd w:id="4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46" w:name="_Toc472602401"/>
      <w:r>
        <w:t>Duration, Start and E</w:t>
      </w:r>
      <w:r w:rsidR="00C437B7">
        <w:t>nd dates</w:t>
      </w:r>
      <w:bookmarkEnd w:id="46"/>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47" w:name="_Toc472602402"/>
      <w:r>
        <w:t>T</w:t>
      </w:r>
      <w:r w:rsidR="00C437B7">
        <w:t>asks and sub-tasks</w:t>
      </w:r>
      <w:bookmarkEnd w:id="4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48" w:name="_Toc472602403"/>
      <w:r>
        <w:t>G</w:t>
      </w:r>
      <w:r w:rsidR="00C437B7">
        <w:t>antt chart</w:t>
      </w:r>
      <w:bookmarkEnd w:id="4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2031781" wp14:editId="3BA96F2E">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49" w:name="_Toc472602404"/>
      <w:r>
        <w:lastRenderedPageBreak/>
        <w:t>P</w:t>
      </w:r>
      <w:r w:rsidR="005C78A6">
        <w:t>rocess description</w:t>
      </w:r>
      <w:bookmarkEnd w:id="4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50" w:name="_Toc472602405"/>
      <w:r>
        <w:lastRenderedPageBreak/>
        <w:t>Playtesting</w:t>
      </w:r>
      <w:bookmarkEnd w:id="50"/>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51" w:name="_Toc472602406"/>
      <w:r>
        <w:t>Method</w:t>
      </w:r>
      <w:bookmarkEnd w:id="51"/>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52" w:name="_Toc472602407"/>
      <w:r>
        <w:t>Outcomes</w:t>
      </w:r>
      <w:bookmarkEnd w:id="5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53" w:name="_Toc472602408"/>
      <w:r>
        <w:t>Expected R</w:t>
      </w:r>
      <w:r w:rsidR="00B7766A">
        <w:t>esults</w:t>
      </w:r>
      <w:bookmarkEnd w:id="5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54" w:name="_Toc472602409"/>
      <w:r>
        <w:t>Final Thoughts</w:t>
      </w:r>
      <w:bookmarkEnd w:id="5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491CF7" w:rsidRDefault="00491CF7" w:rsidP="00E96B1A">
      <w:pPr>
        <w:pStyle w:val="Heading1"/>
      </w:pPr>
      <w:bookmarkStart w:id="55" w:name="_Toc472602410"/>
      <w:r>
        <w:lastRenderedPageBreak/>
        <w:t>Appendix 1 - Survey Template</w:t>
      </w:r>
      <w:bookmarkEnd w:id="55"/>
    </w:p>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C81F82" w:rsidTr="00C81F82">
        <w:trPr>
          <w:trHeight w:val="63"/>
        </w:trPr>
        <w:tc>
          <w:tcPr>
            <w:tcW w:w="3322" w:type="dxa"/>
            <w:vAlign w:val="center"/>
          </w:tcPr>
          <w:p w:rsidR="00C81F82" w:rsidRDefault="00C81F82">
            <w:pPr>
              <w:spacing w:after="0" w:line="240" w:lineRule="auto"/>
            </w:pPr>
          </w:p>
        </w:tc>
      </w:tr>
    </w:tbl>
    <w:p w:rsidR="00C81F82" w:rsidRDefault="00C81F82">
      <w:pPr>
        <w:pStyle w:val="Heading1"/>
      </w:pPr>
      <w:bookmarkStart w:id="56" w:name="_Toc472177140"/>
      <w:bookmarkStart w:id="57" w:name="_Toc472177200"/>
      <w:bookmarkStart w:id="58" w:name="_Toc472177260"/>
      <w:bookmarkStart w:id="59" w:name="_Toc472189654"/>
      <w:bookmarkStart w:id="60" w:name="_Toc472246592"/>
      <w:bookmarkStart w:id="61" w:name="_Toc472253491"/>
      <w:bookmarkStart w:id="62" w:name="_Toc472602411"/>
      <w:r>
        <w:rPr>
          <w:noProof/>
          <w:lang w:eastAsia="en-GB"/>
        </w:rPr>
        <w:drawing>
          <wp:anchor distT="0" distB="0" distL="114300" distR="114300" simplePos="0" relativeHeight="251661312" behindDoc="1" locked="0" layoutInCell="1" allowOverlap="1" wp14:anchorId="6E1AFDD7" wp14:editId="1C8921E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t>Level Design Survey?</w:t>
      </w:r>
      <w:bookmarkEnd w:id="56"/>
      <w:bookmarkEnd w:id="57"/>
      <w:bookmarkEnd w:id="58"/>
      <w:bookmarkEnd w:id="59"/>
      <w:bookmarkEnd w:id="60"/>
      <w:bookmarkEnd w:id="61"/>
      <w:bookmarkEnd w:id="62"/>
    </w:p>
    <w:p w:rsidR="00C81F82" w:rsidRDefault="00C81F82">
      <w:r>
        <w:t>Please take a few minutes to fill out this survey and please you the back of the survey to write down any opinions you have while playing.</w:t>
      </w:r>
    </w:p>
    <w:p w:rsidR="00C81F82" w:rsidRDefault="00C81F82">
      <w:pPr>
        <w:pStyle w:val="Heading2"/>
      </w:pPr>
      <w:bookmarkStart w:id="63" w:name="_Toc472177141"/>
      <w:bookmarkStart w:id="64" w:name="_Toc472177201"/>
      <w:bookmarkStart w:id="65" w:name="_Toc472177261"/>
      <w:bookmarkStart w:id="66" w:name="_Toc472189655"/>
      <w:bookmarkStart w:id="67" w:name="_Toc472246593"/>
      <w:bookmarkStart w:id="68" w:name="_Toc472253492"/>
      <w:bookmarkStart w:id="69" w:name="_Toc472602412"/>
      <w:r>
        <w:t>Level Aspects</w:t>
      </w:r>
      <w:bookmarkEnd w:id="63"/>
      <w:bookmarkEnd w:id="64"/>
      <w:bookmarkEnd w:id="65"/>
      <w:bookmarkEnd w:id="66"/>
      <w:bookmarkEnd w:id="67"/>
      <w:bookmarkEnd w:id="68"/>
      <w:bookmarkEnd w:id="69"/>
    </w:p>
    <w:p w:rsidR="00C81F82" w:rsidRDefault="00C81F82">
      <w:pPr>
        <w:pStyle w:val="Heading3"/>
      </w:pPr>
      <w:bookmarkStart w:id="70" w:name="_Toc472177142"/>
      <w:bookmarkStart w:id="71" w:name="_Toc472177202"/>
      <w:bookmarkStart w:id="72" w:name="_Toc472177262"/>
      <w:bookmarkStart w:id="73" w:name="_Toc472189656"/>
      <w:bookmarkStart w:id="74" w:name="_Toc472246594"/>
      <w:bookmarkStart w:id="75" w:name="_Toc472253493"/>
      <w:bookmarkStart w:id="76" w:name="_Toc472602413"/>
      <w:r>
        <w:t>How immersive did you find the environment?</w:t>
      </w:r>
      <w:bookmarkEnd w:id="70"/>
      <w:bookmarkEnd w:id="71"/>
      <w:bookmarkEnd w:id="72"/>
      <w:bookmarkEnd w:id="73"/>
      <w:bookmarkEnd w:id="74"/>
      <w:bookmarkEnd w:id="75"/>
      <w:bookmarkEnd w:id="76"/>
    </w:p>
    <w:p w:rsidR="00C81F82" w:rsidRDefault="000E7D06">
      <w:pPr>
        <w:pStyle w:val="Multiplechoice4"/>
      </w:pPr>
      <w:sdt>
        <w:sdtPr>
          <w:id w:val="-8498794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Immersive</w:t>
      </w:r>
      <w:r w:rsidR="00C81F82">
        <w:tab/>
      </w:r>
      <w:sdt>
        <w:sdtPr>
          <w:id w:val="-83646183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Immersive</w:t>
      </w:r>
      <w:r w:rsidR="00C81F82">
        <w:tab/>
      </w:r>
      <w:sdt>
        <w:sdtPr>
          <w:id w:val="17592557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Immersive</w:t>
      </w:r>
      <w:r w:rsidR="00C81F82">
        <w:tab/>
      </w:r>
      <w:sdt>
        <w:sdtPr>
          <w:id w:val="25486829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at all Immersive</w:t>
      </w:r>
    </w:p>
    <w:p w:rsidR="00C81F82" w:rsidRDefault="00C81F82">
      <w:pPr>
        <w:pStyle w:val="Heading3"/>
      </w:pPr>
      <w:bookmarkStart w:id="77" w:name="_Toc472177143"/>
      <w:bookmarkStart w:id="78" w:name="_Toc472177203"/>
      <w:bookmarkStart w:id="79" w:name="_Toc472177263"/>
      <w:bookmarkStart w:id="80" w:name="_Toc472189657"/>
      <w:bookmarkStart w:id="81" w:name="_Toc472246595"/>
      <w:bookmarkStart w:id="82" w:name="_Toc472253494"/>
      <w:bookmarkStart w:id="83" w:name="_Toc472602414"/>
      <w:r>
        <w:t>What keywords/phrases would describe the three-part quest?</w:t>
      </w:r>
      <w:bookmarkEnd w:id="77"/>
      <w:bookmarkEnd w:id="78"/>
      <w:bookmarkEnd w:id="79"/>
      <w:bookmarkEnd w:id="80"/>
      <w:bookmarkEnd w:id="81"/>
      <w:bookmarkEnd w:id="82"/>
      <w:bookmarkEnd w:id="83"/>
    </w:p>
    <w:p w:rsidR="00C81F82" w:rsidRDefault="000E7D06">
      <w:pPr>
        <w:pStyle w:val="Multiplechoice3"/>
      </w:pPr>
      <w:sdt>
        <w:sdtPr>
          <w:id w:val="-81602366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Varied</w:t>
      </w:r>
      <w:r w:rsidR="00C81F82">
        <w:tab/>
      </w:r>
      <w:sdt>
        <w:sdtPr>
          <w:id w:val="213451752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Exciting</w:t>
      </w:r>
      <w:r w:rsidR="00C81F82">
        <w:tab/>
      </w:r>
      <w:sdt>
        <w:sdtPr>
          <w:id w:val="5312314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Story driven</w:t>
      </w:r>
    </w:p>
    <w:p w:rsidR="00C81F82" w:rsidRDefault="000E7D06">
      <w:pPr>
        <w:pStyle w:val="Multiplechoice3"/>
      </w:pPr>
      <w:sdt>
        <w:sdtPr>
          <w:id w:val="-38803401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Inconsistent</w:t>
      </w:r>
      <w:r w:rsidR="00C81F82">
        <w:tab/>
      </w:r>
      <w:sdt>
        <w:sdtPr>
          <w:id w:val="100555465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Unfocused</w:t>
      </w:r>
      <w:r w:rsidR="00C81F82">
        <w:tab/>
      </w:r>
      <w:sdt>
        <w:sdtPr>
          <w:id w:val="-10527633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Boring</w:t>
      </w:r>
    </w:p>
    <w:p w:rsidR="00C81F82" w:rsidRDefault="00C81F82">
      <w:pPr>
        <w:pStyle w:val="Heading3"/>
      </w:pPr>
      <w:bookmarkStart w:id="84" w:name="_Toc472177144"/>
      <w:bookmarkStart w:id="85" w:name="_Toc472177204"/>
      <w:bookmarkStart w:id="86" w:name="_Toc472177264"/>
      <w:bookmarkStart w:id="87" w:name="_Toc472189658"/>
      <w:bookmarkStart w:id="88" w:name="_Toc472246596"/>
      <w:bookmarkStart w:id="89" w:name="_Toc472253495"/>
      <w:bookmarkStart w:id="90" w:name="_Toc472602415"/>
      <w:r>
        <w:t>How easy was it to start and complete the quest?</w:t>
      </w:r>
      <w:bookmarkEnd w:id="84"/>
      <w:bookmarkEnd w:id="85"/>
      <w:bookmarkEnd w:id="86"/>
      <w:bookmarkEnd w:id="87"/>
      <w:bookmarkEnd w:id="88"/>
      <w:bookmarkEnd w:id="89"/>
      <w:bookmarkEnd w:id="90"/>
    </w:p>
    <w:p w:rsidR="00C81F82" w:rsidRDefault="000E7D06">
      <w:pPr>
        <w:pStyle w:val="Multiplechoice3"/>
      </w:pPr>
      <w:sdt>
        <w:sdtPr>
          <w:id w:val="43865069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Easy</w:t>
      </w:r>
      <w:r w:rsidR="00C81F82">
        <w:tab/>
      </w:r>
      <w:sdt>
        <w:sdtPr>
          <w:id w:val="82601040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Normal</w:t>
      </w:r>
      <w:r w:rsidR="00C81F82">
        <w:tab/>
      </w:r>
      <w:sdt>
        <w:sdtPr>
          <w:id w:val="2892987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Hard</w:t>
      </w:r>
    </w:p>
    <w:p w:rsidR="00C81F82" w:rsidRPr="003161E1" w:rsidRDefault="00C81F82">
      <w:pPr>
        <w:pStyle w:val="Heading2"/>
      </w:pPr>
      <w:bookmarkStart w:id="91" w:name="_Toc472177145"/>
      <w:bookmarkStart w:id="92" w:name="_Toc472177205"/>
      <w:bookmarkStart w:id="93" w:name="_Toc472177265"/>
      <w:bookmarkStart w:id="94" w:name="_Toc472189659"/>
      <w:bookmarkStart w:id="95" w:name="_Toc472246597"/>
      <w:bookmarkStart w:id="96" w:name="_Toc472253496"/>
      <w:bookmarkStart w:id="97" w:name="_Toc472602416"/>
      <w:r>
        <w:t>General Questions</w:t>
      </w:r>
      <w:bookmarkEnd w:id="91"/>
      <w:bookmarkEnd w:id="92"/>
      <w:bookmarkEnd w:id="93"/>
      <w:bookmarkEnd w:id="94"/>
      <w:bookmarkEnd w:id="95"/>
      <w:bookmarkEnd w:id="96"/>
      <w:bookmarkEnd w:id="97"/>
    </w:p>
    <w:p w:rsidR="00C81F82" w:rsidRDefault="00C81F82">
      <w:pPr>
        <w:pStyle w:val="Heading3"/>
      </w:pPr>
      <w:bookmarkStart w:id="98" w:name="_Toc472177146"/>
      <w:bookmarkStart w:id="99" w:name="_Toc472177206"/>
      <w:bookmarkStart w:id="100" w:name="_Toc472177266"/>
      <w:bookmarkStart w:id="101" w:name="_Toc472189660"/>
      <w:bookmarkStart w:id="102" w:name="_Toc472246598"/>
      <w:bookmarkStart w:id="103" w:name="_Toc472253497"/>
      <w:bookmarkStart w:id="104" w:name="_Toc472602417"/>
      <w:r>
        <w:t>Would a game world full of smaller quests like this be fun?</w:t>
      </w:r>
      <w:bookmarkEnd w:id="98"/>
      <w:bookmarkEnd w:id="99"/>
      <w:bookmarkEnd w:id="100"/>
      <w:bookmarkEnd w:id="101"/>
      <w:bookmarkEnd w:id="102"/>
      <w:bookmarkEnd w:id="103"/>
      <w:bookmarkEnd w:id="104"/>
    </w:p>
    <w:p w:rsidR="00C81F82" w:rsidRDefault="000E7D06">
      <w:pPr>
        <w:pStyle w:val="Multiplechoice3"/>
      </w:pPr>
      <w:sdt>
        <w:sdtPr>
          <w:id w:val="-144853702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94892728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105" w:name="_Toc472177147"/>
      <w:bookmarkStart w:id="106" w:name="_Toc472177207"/>
      <w:bookmarkStart w:id="107" w:name="_Toc472177267"/>
      <w:bookmarkStart w:id="108" w:name="_Toc472189661"/>
      <w:bookmarkStart w:id="109" w:name="_Toc472246599"/>
      <w:bookmarkStart w:id="110" w:name="_Toc472253498"/>
      <w:bookmarkStart w:id="111" w:name="_Toc472602418"/>
      <w:r>
        <w:t>Do small dialogs meet your need in explaining the narrative of the quest?</w:t>
      </w:r>
      <w:bookmarkEnd w:id="105"/>
      <w:bookmarkEnd w:id="106"/>
      <w:bookmarkEnd w:id="107"/>
      <w:bookmarkEnd w:id="108"/>
      <w:bookmarkEnd w:id="109"/>
      <w:bookmarkEnd w:id="110"/>
      <w:bookmarkEnd w:id="111"/>
    </w:p>
    <w:p w:rsidR="00C81F82" w:rsidRDefault="000E7D06" w:rsidP="00FE366E">
      <w:pPr>
        <w:pStyle w:val="Multiplechoice3"/>
      </w:pPr>
      <w:sdt>
        <w:sdtPr>
          <w:id w:val="177474890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437184766"/>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112" w:name="_Toc472177148"/>
      <w:bookmarkStart w:id="113" w:name="_Toc472177208"/>
      <w:bookmarkStart w:id="114" w:name="_Toc472177268"/>
      <w:bookmarkStart w:id="115" w:name="_Toc472189662"/>
      <w:bookmarkStart w:id="116" w:name="_Toc472246600"/>
      <w:bookmarkStart w:id="117" w:name="_Toc472253499"/>
      <w:bookmarkStart w:id="118" w:name="_Toc472602419"/>
      <w:r>
        <w:t>Was the user interface intrusive?</w:t>
      </w:r>
      <w:bookmarkEnd w:id="112"/>
      <w:bookmarkEnd w:id="113"/>
      <w:bookmarkEnd w:id="114"/>
      <w:bookmarkEnd w:id="115"/>
      <w:bookmarkEnd w:id="116"/>
      <w:bookmarkEnd w:id="117"/>
      <w:bookmarkEnd w:id="118"/>
    </w:p>
    <w:p w:rsidR="00C81F82" w:rsidRDefault="000E7D06" w:rsidP="00FE366E">
      <w:pPr>
        <w:pStyle w:val="Multiplechoice3"/>
      </w:pPr>
      <w:sdt>
        <w:sdtPr>
          <w:id w:val="21217145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17933529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pPr>
        <w:pStyle w:val="Heading3"/>
      </w:pPr>
      <w:bookmarkStart w:id="119" w:name="_Toc472177149"/>
      <w:bookmarkStart w:id="120" w:name="_Toc472177209"/>
      <w:bookmarkStart w:id="121" w:name="_Toc472177269"/>
      <w:bookmarkStart w:id="122" w:name="_Toc472189663"/>
      <w:bookmarkStart w:id="123" w:name="_Toc472246601"/>
      <w:bookmarkStart w:id="124" w:name="_Toc472253500"/>
      <w:bookmarkStart w:id="125" w:name="_Toc472602420"/>
      <w:r>
        <w:t>How easy was it to defeat the enemies in the final sequence?</w:t>
      </w:r>
      <w:bookmarkEnd w:id="119"/>
      <w:bookmarkEnd w:id="120"/>
      <w:bookmarkEnd w:id="121"/>
      <w:bookmarkEnd w:id="122"/>
      <w:bookmarkEnd w:id="123"/>
      <w:bookmarkEnd w:id="124"/>
      <w:bookmarkEnd w:id="125"/>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C81F82">
        <w:trPr>
          <w:trHeight w:val="576"/>
        </w:trPr>
        <w:tc>
          <w:tcPr>
            <w:tcW w:w="2397" w:type="dxa"/>
          </w:tcPr>
          <w:p w:rsidR="00C81F82" w:rsidRDefault="00C81F82">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EndPr/>
              <w:sdtContent>
                <w:r>
                  <w:sym w:font="Wingdings" w:char="F0A8"/>
                </w:r>
              </w:sdtContent>
            </w:sdt>
          </w:p>
        </w:tc>
        <w:tc>
          <w:tcPr>
            <w:tcW w:w="1199" w:type="dxa"/>
          </w:tcPr>
          <w:p w:rsidR="00C81F82" w:rsidRDefault="000E7D06">
            <w:pPr>
              <w:spacing w:after="0" w:line="240" w:lineRule="auto"/>
            </w:pPr>
            <w:sdt>
              <w:sdtPr>
                <w:id w:val="-3625222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0E7D06">
            <w:pPr>
              <w:spacing w:after="0" w:line="240" w:lineRule="auto"/>
            </w:pPr>
            <w:sdt>
              <w:sdtPr>
                <w:id w:val="-165583383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0E7D06">
            <w:pPr>
              <w:spacing w:after="0" w:line="240" w:lineRule="auto"/>
            </w:pPr>
            <w:sdt>
              <w:sdtPr>
                <w:id w:val="16389655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0E7D06">
            <w:pPr>
              <w:spacing w:after="0" w:line="240" w:lineRule="auto"/>
            </w:pPr>
            <w:sdt>
              <w:sdtPr>
                <w:id w:val="-1497111167"/>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0E7D06">
            <w:pPr>
              <w:spacing w:after="0" w:line="240" w:lineRule="auto"/>
            </w:pPr>
            <w:sdt>
              <w:sdtPr>
                <w:id w:val="-4280428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398" w:type="dxa"/>
          </w:tcPr>
          <w:p w:rsidR="00C81F82" w:rsidRDefault="000E7D06">
            <w:pPr>
              <w:spacing w:after="0" w:line="240" w:lineRule="auto"/>
            </w:pPr>
            <w:sdt>
              <w:sdtPr>
                <w:id w:val="17635618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Difficult</w:t>
            </w:r>
          </w:p>
        </w:tc>
      </w:tr>
    </w:tbl>
    <w:p w:rsidR="00C81F82" w:rsidRDefault="00C81F82">
      <w:pPr>
        <w:pStyle w:val="Heading3"/>
      </w:pPr>
      <w:bookmarkStart w:id="126" w:name="_Toc472177150"/>
      <w:bookmarkStart w:id="127" w:name="_Toc472177210"/>
      <w:bookmarkStart w:id="128" w:name="_Toc472177270"/>
      <w:bookmarkStart w:id="129" w:name="_Toc472189664"/>
      <w:bookmarkStart w:id="130" w:name="_Toc472246602"/>
      <w:bookmarkStart w:id="131" w:name="_Toc472253501"/>
      <w:bookmarkStart w:id="132" w:name="_Toc472602421"/>
      <w:r>
        <w:t>How long did it take to find the clues?</w:t>
      </w:r>
      <w:bookmarkEnd w:id="126"/>
      <w:bookmarkEnd w:id="127"/>
      <w:bookmarkEnd w:id="128"/>
      <w:bookmarkEnd w:id="129"/>
      <w:bookmarkEnd w:id="130"/>
      <w:bookmarkEnd w:id="131"/>
      <w:bookmarkEnd w:id="132"/>
    </w:p>
    <w:p w:rsidR="00C81F82" w:rsidRDefault="000E7D06">
      <w:pPr>
        <w:pStyle w:val="Multiplechoice4"/>
      </w:pPr>
      <w:sdt>
        <w:sdtPr>
          <w:id w:val="-250733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0 to 1 minutes</w:t>
      </w:r>
      <w:r w:rsidR="00C81F82">
        <w:tab/>
      </w:r>
      <w:sdt>
        <w:sdtPr>
          <w:id w:val="-3803324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1 to 2 minutes</w:t>
      </w:r>
      <w:r w:rsidR="00C81F82">
        <w:tab/>
      </w:r>
      <w:sdt>
        <w:sdtPr>
          <w:id w:val="629291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3 to 5 minutes</w:t>
      </w:r>
      <w:r w:rsidR="00C81F82">
        <w:tab/>
      </w:r>
      <w:sdt>
        <w:sdtPr>
          <w:id w:val="10947939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Longer</w:t>
      </w:r>
    </w:p>
    <w:p w:rsidR="00C81F82" w:rsidRDefault="00C81F82">
      <w:pPr>
        <w:pStyle w:val="Heading3"/>
      </w:pPr>
      <w:bookmarkStart w:id="133" w:name="_Toc472177151"/>
      <w:bookmarkStart w:id="134" w:name="_Toc472177211"/>
      <w:bookmarkStart w:id="135" w:name="_Toc472177271"/>
      <w:bookmarkStart w:id="136" w:name="_Toc472189665"/>
      <w:bookmarkStart w:id="137" w:name="_Toc472246603"/>
      <w:bookmarkStart w:id="138" w:name="_Toc472253502"/>
      <w:bookmarkStart w:id="139" w:name="_Toc472602422"/>
      <w:r>
        <w:t>How helpful was the music in establishing the setting for the game?</w:t>
      </w:r>
      <w:bookmarkEnd w:id="133"/>
      <w:bookmarkEnd w:id="134"/>
      <w:bookmarkEnd w:id="135"/>
      <w:bookmarkEnd w:id="136"/>
      <w:bookmarkEnd w:id="137"/>
      <w:bookmarkEnd w:id="138"/>
      <w:bookmarkEnd w:id="139"/>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C81F82">
        <w:trPr>
          <w:trHeight w:val="576"/>
        </w:trPr>
        <w:tc>
          <w:tcPr>
            <w:tcW w:w="2400" w:type="dxa"/>
          </w:tcPr>
          <w:p w:rsidR="00C81F82" w:rsidRDefault="00C81F82" w:rsidP="000A7468">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EndPr/>
              <w:sdtContent>
                <w:r>
                  <w:sym w:font="Wingdings" w:char="F0A8"/>
                </w:r>
              </w:sdtContent>
            </w:sdt>
          </w:p>
        </w:tc>
        <w:tc>
          <w:tcPr>
            <w:tcW w:w="1200" w:type="dxa"/>
          </w:tcPr>
          <w:p w:rsidR="00C81F82" w:rsidRDefault="000E7D06">
            <w:pPr>
              <w:spacing w:after="0" w:line="240" w:lineRule="auto"/>
            </w:pPr>
            <w:sdt>
              <w:sdtPr>
                <w:id w:val="196954274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0E7D06">
            <w:pPr>
              <w:spacing w:after="0" w:line="240" w:lineRule="auto"/>
            </w:pPr>
            <w:sdt>
              <w:sdtPr>
                <w:id w:val="101719973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0E7D06">
            <w:pPr>
              <w:spacing w:after="0" w:line="240" w:lineRule="auto"/>
            </w:pPr>
            <w:sdt>
              <w:sdtPr>
                <w:id w:val="269518339"/>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0E7D06">
            <w:pPr>
              <w:spacing w:after="0" w:line="240" w:lineRule="auto"/>
            </w:pPr>
            <w:sdt>
              <w:sdtPr>
                <w:id w:val="189500572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0E7D06">
            <w:pPr>
              <w:spacing w:after="0" w:line="240" w:lineRule="auto"/>
            </w:pPr>
            <w:sdt>
              <w:sdtPr>
                <w:id w:val="58665556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400" w:type="dxa"/>
          </w:tcPr>
          <w:p w:rsidR="00C81F82" w:rsidRDefault="000E7D06" w:rsidP="000A7468">
            <w:pPr>
              <w:spacing w:after="0" w:line="240" w:lineRule="auto"/>
            </w:pPr>
            <w:sdt>
              <w:sdtPr>
                <w:id w:val="11857881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Important</w:t>
            </w:r>
          </w:p>
        </w:tc>
      </w:tr>
    </w:tbl>
    <w:p w:rsidR="00C81F82" w:rsidRPr="00C81F82" w:rsidRDefault="00C81F82" w:rsidP="00C81F82"/>
    <w:p w:rsidR="00640C68" w:rsidRDefault="00640C68" w:rsidP="00640C68"/>
    <w:p w:rsidR="00B95405" w:rsidRDefault="00B95405" w:rsidP="00640C68"/>
    <w:p w:rsidR="00B95405" w:rsidRDefault="0000786C" w:rsidP="00B95405">
      <w:pPr>
        <w:pStyle w:val="Heading1"/>
      </w:pPr>
      <w:bookmarkStart w:id="140" w:name="_Toc472602423"/>
      <w:r w:rsidRPr="00BD09AE">
        <w:rPr>
          <w:noProof/>
          <w:lang w:eastAsia="en-GB"/>
        </w:rPr>
        <w:lastRenderedPageBreak/>
        <w:drawing>
          <wp:anchor distT="0" distB="0" distL="114300" distR="114300" simplePos="0" relativeHeight="251674624" behindDoc="0" locked="0" layoutInCell="1" allowOverlap="1" wp14:anchorId="53E6A469" wp14:editId="523E35E5">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37A685A8" wp14:editId="0A62545A">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140"/>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794ABDC2" wp14:editId="435EBD1A">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24897194" wp14:editId="47D6FA28">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E921DC" w:rsidP="00E921DC">
      <w:pPr>
        <w:pStyle w:val="Heading1"/>
      </w:pPr>
      <w:bookmarkStart w:id="141" w:name="_Toc472602424"/>
      <w:r>
        <w:lastRenderedPageBreak/>
        <w:t>Appendix 3 – Assets Preview</w:t>
      </w:r>
      <w:bookmarkEnd w:id="141"/>
    </w:p>
    <w:p w:rsidR="00E921DC" w:rsidRPr="00640C68" w:rsidRDefault="00A018AB" w:rsidP="00640C68">
      <w:r>
        <w:t>To be added in the second draft along with the level graphic missing from page 12.</w:t>
      </w:r>
    </w:p>
    <w:sectPr w:rsidR="00E921DC" w:rsidRPr="00640C68" w:rsidSect="00491CF7">
      <w:footerReference w:type="default" r:id="rId35"/>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7D06" w:rsidRDefault="000E7D06">
      <w:pPr>
        <w:spacing w:before="0" w:after="0" w:line="240" w:lineRule="auto"/>
      </w:pPr>
      <w:r>
        <w:separator/>
      </w:r>
    </w:p>
  </w:endnote>
  <w:endnote w:type="continuationSeparator" w:id="0">
    <w:p w:rsidR="000E7D06" w:rsidRDefault="000E7D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72E6" w:rsidRDefault="003B72E6">
    <w:pPr>
      <w:pStyle w:val="Footer"/>
    </w:pPr>
    <w:r>
      <w:t xml:space="preserve">PAGE </w:t>
    </w:r>
    <w:r>
      <w:fldChar w:fldCharType="begin"/>
    </w:r>
    <w:r>
      <w:instrText xml:space="preserve"> PAGE  \* Arabic  \* MERGEFORMAT </w:instrText>
    </w:r>
    <w:r>
      <w:fldChar w:fldCharType="separate"/>
    </w:r>
    <w:r w:rsidR="00125054">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7D06" w:rsidRDefault="000E7D06">
      <w:pPr>
        <w:spacing w:before="0" w:after="0" w:line="240" w:lineRule="auto"/>
      </w:pPr>
      <w:r>
        <w:separator/>
      </w:r>
    </w:p>
  </w:footnote>
  <w:footnote w:type="continuationSeparator" w:id="0">
    <w:p w:rsidR="000E7D06" w:rsidRDefault="000E7D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A36"/>
    <w:rsid w:val="00044CAB"/>
    <w:rsid w:val="00047CC8"/>
    <w:rsid w:val="000513F5"/>
    <w:rsid w:val="00072E9F"/>
    <w:rsid w:val="000748AA"/>
    <w:rsid w:val="00075BD7"/>
    <w:rsid w:val="00083E42"/>
    <w:rsid w:val="00084A9F"/>
    <w:rsid w:val="00084D75"/>
    <w:rsid w:val="00095B92"/>
    <w:rsid w:val="000A5445"/>
    <w:rsid w:val="000A7363"/>
    <w:rsid w:val="000B517F"/>
    <w:rsid w:val="000B5275"/>
    <w:rsid w:val="000B5ED6"/>
    <w:rsid w:val="000C11B3"/>
    <w:rsid w:val="000C191A"/>
    <w:rsid w:val="000C2E4E"/>
    <w:rsid w:val="000E1F58"/>
    <w:rsid w:val="000E3CBC"/>
    <w:rsid w:val="000E4424"/>
    <w:rsid w:val="000E45C5"/>
    <w:rsid w:val="000E6288"/>
    <w:rsid w:val="000E7D06"/>
    <w:rsid w:val="000F11F4"/>
    <w:rsid w:val="000F1510"/>
    <w:rsid w:val="000F35AB"/>
    <w:rsid w:val="000F6BC7"/>
    <w:rsid w:val="0010341D"/>
    <w:rsid w:val="00106A5D"/>
    <w:rsid w:val="00107523"/>
    <w:rsid w:val="00123B04"/>
    <w:rsid w:val="00125054"/>
    <w:rsid w:val="001403A4"/>
    <w:rsid w:val="001407FA"/>
    <w:rsid w:val="00142AF2"/>
    <w:rsid w:val="00145A2D"/>
    <w:rsid w:val="00151381"/>
    <w:rsid w:val="001638F6"/>
    <w:rsid w:val="0016667E"/>
    <w:rsid w:val="00167C14"/>
    <w:rsid w:val="00171374"/>
    <w:rsid w:val="00186CB9"/>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16F08"/>
    <w:rsid w:val="00221792"/>
    <w:rsid w:val="00224847"/>
    <w:rsid w:val="002442B7"/>
    <w:rsid w:val="00247A74"/>
    <w:rsid w:val="00252B39"/>
    <w:rsid w:val="00254591"/>
    <w:rsid w:val="002556FF"/>
    <w:rsid w:val="00257123"/>
    <w:rsid w:val="00262128"/>
    <w:rsid w:val="00271D1E"/>
    <w:rsid w:val="00273996"/>
    <w:rsid w:val="002762D3"/>
    <w:rsid w:val="002766A5"/>
    <w:rsid w:val="00294CCC"/>
    <w:rsid w:val="002A4F8A"/>
    <w:rsid w:val="002A5BCE"/>
    <w:rsid w:val="002A6511"/>
    <w:rsid w:val="002B74FB"/>
    <w:rsid w:val="002C1E03"/>
    <w:rsid w:val="002C231F"/>
    <w:rsid w:val="002C5DBA"/>
    <w:rsid w:val="002D793D"/>
    <w:rsid w:val="002E23EB"/>
    <w:rsid w:val="002E38DD"/>
    <w:rsid w:val="002E5BAD"/>
    <w:rsid w:val="002F2FC6"/>
    <w:rsid w:val="002F4286"/>
    <w:rsid w:val="00303314"/>
    <w:rsid w:val="003117C3"/>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6AB0"/>
    <w:rsid w:val="00377162"/>
    <w:rsid w:val="00381B8D"/>
    <w:rsid w:val="003924C4"/>
    <w:rsid w:val="003A03F0"/>
    <w:rsid w:val="003A6974"/>
    <w:rsid w:val="003A7237"/>
    <w:rsid w:val="003B3893"/>
    <w:rsid w:val="003B4BA7"/>
    <w:rsid w:val="003B667A"/>
    <w:rsid w:val="003B7113"/>
    <w:rsid w:val="003B72E6"/>
    <w:rsid w:val="003C2A24"/>
    <w:rsid w:val="003C3A3E"/>
    <w:rsid w:val="003D7087"/>
    <w:rsid w:val="003D718F"/>
    <w:rsid w:val="003D7E06"/>
    <w:rsid w:val="0040482C"/>
    <w:rsid w:val="00415CAE"/>
    <w:rsid w:val="0041682D"/>
    <w:rsid w:val="0042316F"/>
    <w:rsid w:val="004269B0"/>
    <w:rsid w:val="00431AB5"/>
    <w:rsid w:val="00432373"/>
    <w:rsid w:val="0043779E"/>
    <w:rsid w:val="00437A72"/>
    <w:rsid w:val="00440A52"/>
    <w:rsid w:val="00442124"/>
    <w:rsid w:val="00443492"/>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B1ABF"/>
    <w:rsid w:val="005C4A19"/>
    <w:rsid w:val="005C50A3"/>
    <w:rsid w:val="005C6C88"/>
    <w:rsid w:val="005C76BB"/>
    <w:rsid w:val="005C78A6"/>
    <w:rsid w:val="005D1835"/>
    <w:rsid w:val="005D20A1"/>
    <w:rsid w:val="005E4847"/>
    <w:rsid w:val="00602127"/>
    <w:rsid w:val="00602311"/>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32AB"/>
    <w:rsid w:val="0066355D"/>
    <w:rsid w:val="00666D02"/>
    <w:rsid w:val="00676343"/>
    <w:rsid w:val="0067752A"/>
    <w:rsid w:val="0068028F"/>
    <w:rsid w:val="00685681"/>
    <w:rsid w:val="00690EFD"/>
    <w:rsid w:val="006914BE"/>
    <w:rsid w:val="006979B2"/>
    <w:rsid w:val="006A2732"/>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A51CC"/>
    <w:rsid w:val="007A7C67"/>
    <w:rsid w:val="007C03D6"/>
    <w:rsid w:val="007C1BA1"/>
    <w:rsid w:val="007C33E7"/>
    <w:rsid w:val="007C49BE"/>
    <w:rsid w:val="007C6A97"/>
    <w:rsid w:val="007D07BD"/>
    <w:rsid w:val="007D36A5"/>
    <w:rsid w:val="007E376F"/>
    <w:rsid w:val="007E4ABB"/>
    <w:rsid w:val="007E682F"/>
    <w:rsid w:val="007F3CCB"/>
    <w:rsid w:val="00815830"/>
    <w:rsid w:val="008202C3"/>
    <w:rsid w:val="00832665"/>
    <w:rsid w:val="0083484E"/>
    <w:rsid w:val="00844483"/>
    <w:rsid w:val="00846AF0"/>
    <w:rsid w:val="0086459A"/>
    <w:rsid w:val="00877AA1"/>
    <w:rsid w:val="00883EA5"/>
    <w:rsid w:val="00896443"/>
    <w:rsid w:val="008A0E2D"/>
    <w:rsid w:val="008A7CEF"/>
    <w:rsid w:val="008B0315"/>
    <w:rsid w:val="008C21CD"/>
    <w:rsid w:val="008C7E4C"/>
    <w:rsid w:val="008D0268"/>
    <w:rsid w:val="008E544B"/>
    <w:rsid w:val="008E568C"/>
    <w:rsid w:val="008E7AA1"/>
    <w:rsid w:val="008F6EBB"/>
    <w:rsid w:val="00901D71"/>
    <w:rsid w:val="00902D8D"/>
    <w:rsid w:val="00907369"/>
    <w:rsid w:val="00915DB1"/>
    <w:rsid w:val="0091671F"/>
    <w:rsid w:val="00923C09"/>
    <w:rsid w:val="009260AD"/>
    <w:rsid w:val="0093251D"/>
    <w:rsid w:val="00932932"/>
    <w:rsid w:val="00934F1C"/>
    <w:rsid w:val="009352B0"/>
    <w:rsid w:val="00942143"/>
    <w:rsid w:val="009431EF"/>
    <w:rsid w:val="00954F85"/>
    <w:rsid w:val="00956502"/>
    <w:rsid w:val="009638A3"/>
    <w:rsid w:val="009651B2"/>
    <w:rsid w:val="0096544A"/>
    <w:rsid w:val="00966D21"/>
    <w:rsid w:val="00971F88"/>
    <w:rsid w:val="00973CB5"/>
    <w:rsid w:val="00981817"/>
    <w:rsid w:val="00990AAB"/>
    <w:rsid w:val="0099447C"/>
    <w:rsid w:val="00994AEE"/>
    <w:rsid w:val="009A223D"/>
    <w:rsid w:val="009B60E8"/>
    <w:rsid w:val="009B71C3"/>
    <w:rsid w:val="009B791F"/>
    <w:rsid w:val="009C02C8"/>
    <w:rsid w:val="009D05C8"/>
    <w:rsid w:val="009D2231"/>
    <w:rsid w:val="009D2316"/>
    <w:rsid w:val="009E4BAC"/>
    <w:rsid w:val="009E4E87"/>
    <w:rsid w:val="009E6834"/>
    <w:rsid w:val="00A018AB"/>
    <w:rsid w:val="00A04EE7"/>
    <w:rsid w:val="00A05F7D"/>
    <w:rsid w:val="00A071F4"/>
    <w:rsid w:val="00A107C1"/>
    <w:rsid w:val="00A122DB"/>
    <w:rsid w:val="00A33B9E"/>
    <w:rsid w:val="00A533F3"/>
    <w:rsid w:val="00A54FF2"/>
    <w:rsid w:val="00A55E9F"/>
    <w:rsid w:val="00A56430"/>
    <w:rsid w:val="00A56B26"/>
    <w:rsid w:val="00A56D83"/>
    <w:rsid w:val="00A753CF"/>
    <w:rsid w:val="00A75669"/>
    <w:rsid w:val="00A7649C"/>
    <w:rsid w:val="00A8115B"/>
    <w:rsid w:val="00A93BD4"/>
    <w:rsid w:val="00A9715C"/>
    <w:rsid w:val="00AA1A36"/>
    <w:rsid w:val="00AA56F6"/>
    <w:rsid w:val="00AA70C6"/>
    <w:rsid w:val="00AD0167"/>
    <w:rsid w:val="00AD165F"/>
    <w:rsid w:val="00AE2EAD"/>
    <w:rsid w:val="00AE304F"/>
    <w:rsid w:val="00AE6EF8"/>
    <w:rsid w:val="00AF0A85"/>
    <w:rsid w:val="00AF2AFC"/>
    <w:rsid w:val="00AF71E6"/>
    <w:rsid w:val="00B03912"/>
    <w:rsid w:val="00B07B8F"/>
    <w:rsid w:val="00B101E8"/>
    <w:rsid w:val="00B10E7E"/>
    <w:rsid w:val="00B12C4D"/>
    <w:rsid w:val="00B1667C"/>
    <w:rsid w:val="00B22A4A"/>
    <w:rsid w:val="00B23BDE"/>
    <w:rsid w:val="00B36792"/>
    <w:rsid w:val="00B37363"/>
    <w:rsid w:val="00B37E69"/>
    <w:rsid w:val="00B42657"/>
    <w:rsid w:val="00B47B7A"/>
    <w:rsid w:val="00B52FD1"/>
    <w:rsid w:val="00B55212"/>
    <w:rsid w:val="00B63351"/>
    <w:rsid w:val="00B646B8"/>
    <w:rsid w:val="00B73218"/>
    <w:rsid w:val="00B7766A"/>
    <w:rsid w:val="00B83B8F"/>
    <w:rsid w:val="00B95405"/>
    <w:rsid w:val="00BA218A"/>
    <w:rsid w:val="00BA375C"/>
    <w:rsid w:val="00BA5E6A"/>
    <w:rsid w:val="00BA68E1"/>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73D2"/>
    <w:rsid w:val="00C37562"/>
    <w:rsid w:val="00C437B7"/>
    <w:rsid w:val="00C46BEA"/>
    <w:rsid w:val="00C56E3E"/>
    <w:rsid w:val="00C57763"/>
    <w:rsid w:val="00C714F6"/>
    <w:rsid w:val="00C80BD4"/>
    <w:rsid w:val="00C81F82"/>
    <w:rsid w:val="00C82939"/>
    <w:rsid w:val="00C84082"/>
    <w:rsid w:val="00C913F2"/>
    <w:rsid w:val="00CA17E5"/>
    <w:rsid w:val="00CA3D6B"/>
    <w:rsid w:val="00CB6008"/>
    <w:rsid w:val="00CC095B"/>
    <w:rsid w:val="00CC4B7C"/>
    <w:rsid w:val="00CC5A76"/>
    <w:rsid w:val="00CD2DA9"/>
    <w:rsid w:val="00CD771A"/>
    <w:rsid w:val="00CE1202"/>
    <w:rsid w:val="00CE4557"/>
    <w:rsid w:val="00CE5E0C"/>
    <w:rsid w:val="00CF1903"/>
    <w:rsid w:val="00CF3A42"/>
    <w:rsid w:val="00CF4D9D"/>
    <w:rsid w:val="00D01549"/>
    <w:rsid w:val="00D13BAB"/>
    <w:rsid w:val="00D20FFF"/>
    <w:rsid w:val="00D22346"/>
    <w:rsid w:val="00D24D9B"/>
    <w:rsid w:val="00D3263C"/>
    <w:rsid w:val="00D414D5"/>
    <w:rsid w:val="00D420D3"/>
    <w:rsid w:val="00D426BF"/>
    <w:rsid w:val="00D446F2"/>
    <w:rsid w:val="00D44AF8"/>
    <w:rsid w:val="00D5280A"/>
    <w:rsid w:val="00D5413C"/>
    <w:rsid w:val="00D57E29"/>
    <w:rsid w:val="00D615D4"/>
    <w:rsid w:val="00D65ECC"/>
    <w:rsid w:val="00D70023"/>
    <w:rsid w:val="00D76507"/>
    <w:rsid w:val="00D82D93"/>
    <w:rsid w:val="00D93F8A"/>
    <w:rsid w:val="00D944FD"/>
    <w:rsid w:val="00DA105F"/>
    <w:rsid w:val="00DA3448"/>
    <w:rsid w:val="00DB3474"/>
    <w:rsid w:val="00DB4B1D"/>
    <w:rsid w:val="00DB4E90"/>
    <w:rsid w:val="00DB7DC7"/>
    <w:rsid w:val="00DC07A3"/>
    <w:rsid w:val="00DC3970"/>
    <w:rsid w:val="00DC44C6"/>
    <w:rsid w:val="00DC6859"/>
    <w:rsid w:val="00DD10BD"/>
    <w:rsid w:val="00DE0314"/>
    <w:rsid w:val="00DE2D19"/>
    <w:rsid w:val="00DE7E0B"/>
    <w:rsid w:val="00DF41EF"/>
    <w:rsid w:val="00E11B8A"/>
    <w:rsid w:val="00E13460"/>
    <w:rsid w:val="00E14696"/>
    <w:rsid w:val="00E14D7C"/>
    <w:rsid w:val="00E23FFE"/>
    <w:rsid w:val="00E25228"/>
    <w:rsid w:val="00E30127"/>
    <w:rsid w:val="00E40299"/>
    <w:rsid w:val="00E457AE"/>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4751"/>
    <w:rsid w:val="00EE1FF3"/>
    <w:rsid w:val="00EE4DB3"/>
    <w:rsid w:val="00EF0183"/>
    <w:rsid w:val="00EF174E"/>
    <w:rsid w:val="00EF1CCB"/>
    <w:rsid w:val="00EF6A69"/>
    <w:rsid w:val="00EF7AD5"/>
    <w:rsid w:val="00F02AE0"/>
    <w:rsid w:val="00F134E3"/>
    <w:rsid w:val="00F20D5E"/>
    <w:rsid w:val="00F230F4"/>
    <w:rsid w:val="00F35E36"/>
    <w:rsid w:val="00F37F33"/>
    <w:rsid w:val="00F47875"/>
    <w:rsid w:val="00F516F0"/>
    <w:rsid w:val="00F54278"/>
    <w:rsid w:val="00F554C3"/>
    <w:rsid w:val="00F645A4"/>
    <w:rsid w:val="00F65830"/>
    <w:rsid w:val="00F677F9"/>
    <w:rsid w:val="00F740A7"/>
    <w:rsid w:val="00F775A4"/>
    <w:rsid w:val="00F77EB5"/>
    <w:rsid w:val="00F83524"/>
    <w:rsid w:val="00F86475"/>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2E02F6"/>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A3F6F0-05DF-48E6-9FE6-781A1AC4D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999</TotalTime>
  <Pages>1</Pages>
  <Words>4200</Words>
  <Characters>23943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484</cp:revision>
  <dcterms:created xsi:type="dcterms:W3CDTF">2017-01-10T16:17:00Z</dcterms:created>
  <dcterms:modified xsi:type="dcterms:W3CDTF">2017-01-19T22:50:00Z</dcterms:modified>
  <cp:version/>
</cp:coreProperties>
</file>