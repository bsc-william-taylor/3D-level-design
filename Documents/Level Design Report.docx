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4F29E261" wp14:editId="14DE85FF">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6119EF"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8462AA"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4442814" w:history="1">
            <w:r w:rsidR="008462AA" w:rsidRPr="0088531B">
              <w:rPr>
                <w:rStyle w:val="Hyperlink"/>
                <w:noProof/>
              </w:rPr>
              <w:t>Design</w:t>
            </w:r>
            <w:r w:rsidR="008462AA">
              <w:rPr>
                <w:noProof/>
                <w:webHidden/>
              </w:rPr>
              <w:tab/>
            </w:r>
            <w:r w:rsidR="008462AA">
              <w:rPr>
                <w:noProof/>
                <w:webHidden/>
              </w:rPr>
              <w:fldChar w:fldCharType="begin"/>
            </w:r>
            <w:r w:rsidR="008462AA">
              <w:rPr>
                <w:noProof/>
                <w:webHidden/>
              </w:rPr>
              <w:instrText xml:space="preserve"> PAGEREF _Toc474442814 \h </w:instrText>
            </w:r>
            <w:r w:rsidR="008462AA">
              <w:rPr>
                <w:noProof/>
                <w:webHidden/>
              </w:rPr>
            </w:r>
            <w:r w:rsidR="008462AA">
              <w:rPr>
                <w:noProof/>
                <w:webHidden/>
              </w:rPr>
              <w:fldChar w:fldCharType="separate"/>
            </w:r>
            <w:r w:rsidR="008462AA">
              <w:rPr>
                <w:noProof/>
                <w:webHidden/>
              </w:rPr>
              <w:t>3</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15" w:history="1">
            <w:r w:rsidR="008462AA" w:rsidRPr="0088531B">
              <w:rPr>
                <w:rStyle w:val="Hyperlink"/>
                <w:noProof/>
              </w:rPr>
              <w:t>Software</w:t>
            </w:r>
            <w:r w:rsidR="008462AA">
              <w:rPr>
                <w:noProof/>
                <w:webHidden/>
              </w:rPr>
              <w:tab/>
            </w:r>
            <w:r w:rsidR="008462AA">
              <w:rPr>
                <w:noProof/>
                <w:webHidden/>
              </w:rPr>
              <w:fldChar w:fldCharType="begin"/>
            </w:r>
            <w:r w:rsidR="008462AA">
              <w:rPr>
                <w:noProof/>
                <w:webHidden/>
              </w:rPr>
              <w:instrText xml:space="preserve"> PAGEREF _Toc474442815 \h </w:instrText>
            </w:r>
            <w:r w:rsidR="008462AA">
              <w:rPr>
                <w:noProof/>
                <w:webHidden/>
              </w:rPr>
            </w:r>
            <w:r w:rsidR="008462AA">
              <w:rPr>
                <w:noProof/>
                <w:webHidden/>
              </w:rPr>
              <w:fldChar w:fldCharType="separate"/>
            </w:r>
            <w:r w:rsidR="008462AA">
              <w:rPr>
                <w:noProof/>
                <w:webHidden/>
              </w:rPr>
              <w:t>3</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16" w:history="1">
            <w:r w:rsidR="008462AA" w:rsidRPr="0088531B">
              <w:rPr>
                <w:rStyle w:val="Hyperlink"/>
                <w:noProof/>
              </w:rPr>
              <w:t>Narrative description</w:t>
            </w:r>
            <w:r w:rsidR="008462AA">
              <w:rPr>
                <w:noProof/>
                <w:webHidden/>
              </w:rPr>
              <w:tab/>
            </w:r>
            <w:r w:rsidR="008462AA">
              <w:rPr>
                <w:noProof/>
                <w:webHidden/>
              </w:rPr>
              <w:fldChar w:fldCharType="begin"/>
            </w:r>
            <w:r w:rsidR="008462AA">
              <w:rPr>
                <w:noProof/>
                <w:webHidden/>
              </w:rPr>
              <w:instrText xml:space="preserve"> PAGEREF _Toc474442816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17" w:history="1">
            <w:r w:rsidR="008462AA" w:rsidRPr="0088531B">
              <w:rPr>
                <w:rStyle w:val="Hyperlink"/>
                <w:noProof/>
              </w:rPr>
              <w:t>Settings, Theme, Location</w:t>
            </w:r>
            <w:r w:rsidR="008462AA">
              <w:rPr>
                <w:noProof/>
                <w:webHidden/>
              </w:rPr>
              <w:tab/>
            </w:r>
            <w:r w:rsidR="008462AA">
              <w:rPr>
                <w:noProof/>
                <w:webHidden/>
              </w:rPr>
              <w:fldChar w:fldCharType="begin"/>
            </w:r>
            <w:r w:rsidR="008462AA">
              <w:rPr>
                <w:noProof/>
                <w:webHidden/>
              </w:rPr>
              <w:instrText xml:space="preserve"> PAGEREF _Toc474442817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18" w:history="1">
            <w:r w:rsidR="008462AA" w:rsidRPr="0088531B">
              <w:rPr>
                <w:rStyle w:val="Hyperlink"/>
                <w:noProof/>
              </w:rPr>
              <w:t>Setting</w:t>
            </w:r>
            <w:r w:rsidR="008462AA">
              <w:rPr>
                <w:noProof/>
                <w:webHidden/>
              </w:rPr>
              <w:tab/>
            </w:r>
            <w:r w:rsidR="008462AA">
              <w:rPr>
                <w:noProof/>
                <w:webHidden/>
              </w:rPr>
              <w:fldChar w:fldCharType="begin"/>
            </w:r>
            <w:r w:rsidR="008462AA">
              <w:rPr>
                <w:noProof/>
                <w:webHidden/>
              </w:rPr>
              <w:instrText xml:space="preserve"> PAGEREF _Toc474442818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19" w:history="1">
            <w:r w:rsidR="008462AA" w:rsidRPr="0088531B">
              <w:rPr>
                <w:rStyle w:val="Hyperlink"/>
                <w:noProof/>
              </w:rPr>
              <w:t>Theme</w:t>
            </w:r>
            <w:r w:rsidR="008462AA">
              <w:rPr>
                <w:noProof/>
                <w:webHidden/>
              </w:rPr>
              <w:tab/>
            </w:r>
            <w:r w:rsidR="008462AA">
              <w:rPr>
                <w:noProof/>
                <w:webHidden/>
              </w:rPr>
              <w:fldChar w:fldCharType="begin"/>
            </w:r>
            <w:r w:rsidR="008462AA">
              <w:rPr>
                <w:noProof/>
                <w:webHidden/>
              </w:rPr>
              <w:instrText xml:space="preserve"> PAGEREF _Toc474442819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20" w:history="1">
            <w:r w:rsidR="008462AA" w:rsidRPr="0088531B">
              <w:rPr>
                <w:rStyle w:val="Hyperlink"/>
                <w:noProof/>
              </w:rPr>
              <w:t>Location</w:t>
            </w:r>
            <w:r w:rsidR="008462AA">
              <w:rPr>
                <w:noProof/>
                <w:webHidden/>
              </w:rPr>
              <w:tab/>
            </w:r>
            <w:r w:rsidR="008462AA">
              <w:rPr>
                <w:noProof/>
                <w:webHidden/>
              </w:rPr>
              <w:fldChar w:fldCharType="begin"/>
            </w:r>
            <w:r w:rsidR="008462AA">
              <w:rPr>
                <w:noProof/>
                <w:webHidden/>
              </w:rPr>
              <w:instrText xml:space="preserve"> PAGEREF _Toc474442820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21" w:history="1">
            <w:r w:rsidR="008462AA" w:rsidRPr="0088531B">
              <w:rPr>
                <w:rStyle w:val="Hyperlink"/>
                <w:noProof/>
              </w:rPr>
              <w:t>Player Experience</w:t>
            </w:r>
            <w:r w:rsidR="008462AA">
              <w:rPr>
                <w:noProof/>
                <w:webHidden/>
              </w:rPr>
              <w:tab/>
            </w:r>
            <w:r w:rsidR="008462AA">
              <w:rPr>
                <w:noProof/>
                <w:webHidden/>
              </w:rPr>
              <w:fldChar w:fldCharType="begin"/>
            </w:r>
            <w:r w:rsidR="008462AA">
              <w:rPr>
                <w:noProof/>
                <w:webHidden/>
              </w:rPr>
              <w:instrText xml:space="preserve"> PAGEREF _Toc474442821 \h </w:instrText>
            </w:r>
            <w:r w:rsidR="008462AA">
              <w:rPr>
                <w:noProof/>
                <w:webHidden/>
              </w:rPr>
            </w:r>
            <w:r w:rsidR="008462AA">
              <w:rPr>
                <w:noProof/>
                <w:webHidden/>
              </w:rPr>
              <w:fldChar w:fldCharType="separate"/>
            </w:r>
            <w:r w:rsidR="008462AA">
              <w:rPr>
                <w:noProof/>
                <w:webHidden/>
              </w:rPr>
              <w:t>4</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22" w:history="1">
            <w:r w:rsidR="008462AA" w:rsidRPr="0088531B">
              <w:rPr>
                <w:rStyle w:val="Hyperlink"/>
                <w:noProof/>
              </w:rPr>
              <w:t>Level Features</w:t>
            </w:r>
            <w:r w:rsidR="008462AA">
              <w:rPr>
                <w:noProof/>
                <w:webHidden/>
              </w:rPr>
              <w:tab/>
            </w:r>
            <w:r w:rsidR="008462AA">
              <w:rPr>
                <w:noProof/>
                <w:webHidden/>
              </w:rPr>
              <w:fldChar w:fldCharType="begin"/>
            </w:r>
            <w:r w:rsidR="008462AA">
              <w:rPr>
                <w:noProof/>
                <w:webHidden/>
              </w:rPr>
              <w:instrText xml:space="preserve"> PAGEREF _Toc474442822 \h </w:instrText>
            </w:r>
            <w:r w:rsidR="008462AA">
              <w:rPr>
                <w:noProof/>
                <w:webHidden/>
              </w:rPr>
            </w:r>
            <w:r w:rsidR="008462AA">
              <w:rPr>
                <w:noProof/>
                <w:webHidden/>
              </w:rPr>
              <w:fldChar w:fldCharType="separate"/>
            </w:r>
            <w:r w:rsidR="008462AA">
              <w:rPr>
                <w:noProof/>
                <w:webHidden/>
              </w:rPr>
              <w:t>5</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23" w:history="1">
            <w:r w:rsidR="008462AA" w:rsidRPr="0088531B">
              <w:rPr>
                <w:rStyle w:val="Hyperlink"/>
                <w:noProof/>
              </w:rPr>
              <w:t>Realistic Terrain</w:t>
            </w:r>
            <w:r w:rsidR="008462AA">
              <w:rPr>
                <w:noProof/>
                <w:webHidden/>
              </w:rPr>
              <w:tab/>
            </w:r>
            <w:r w:rsidR="008462AA">
              <w:rPr>
                <w:noProof/>
                <w:webHidden/>
              </w:rPr>
              <w:fldChar w:fldCharType="begin"/>
            </w:r>
            <w:r w:rsidR="008462AA">
              <w:rPr>
                <w:noProof/>
                <w:webHidden/>
              </w:rPr>
              <w:instrText xml:space="preserve"> PAGEREF _Toc474442823 \h </w:instrText>
            </w:r>
            <w:r w:rsidR="008462AA">
              <w:rPr>
                <w:noProof/>
                <w:webHidden/>
              </w:rPr>
            </w:r>
            <w:r w:rsidR="008462AA">
              <w:rPr>
                <w:noProof/>
                <w:webHidden/>
              </w:rPr>
              <w:fldChar w:fldCharType="separate"/>
            </w:r>
            <w:r w:rsidR="008462AA">
              <w:rPr>
                <w:noProof/>
                <w:webHidden/>
              </w:rPr>
              <w:t>5</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24" w:history="1">
            <w:r w:rsidR="008462AA" w:rsidRPr="0088531B">
              <w:rPr>
                <w:rStyle w:val="Hyperlink"/>
                <w:noProof/>
              </w:rPr>
              <w:t>Clues</w:t>
            </w:r>
            <w:r w:rsidR="008462AA">
              <w:rPr>
                <w:noProof/>
                <w:webHidden/>
              </w:rPr>
              <w:tab/>
            </w:r>
            <w:r w:rsidR="008462AA">
              <w:rPr>
                <w:noProof/>
                <w:webHidden/>
              </w:rPr>
              <w:fldChar w:fldCharType="begin"/>
            </w:r>
            <w:r w:rsidR="008462AA">
              <w:rPr>
                <w:noProof/>
                <w:webHidden/>
              </w:rPr>
              <w:instrText xml:space="preserve"> PAGEREF _Toc474442824 \h </w:instrText>
            </w:r>
            <w:r w:rsidR="008462AA">
              <w:rPr>
                <w:noProof/>
                <w:webHidden/>
              </w:rPr>
            </w:r>
            <w:r w:rsidR="008462AA">
              <w:rPr>
                <w:noProof/>
                <w:webHidden/>
              </w:rPr>
              <w:fldChar w:fldCharType="separate"/>
            </w:r>
            <w:r w:rsidR="008462AA">
              <w:rPr>
                <w:noProof/>
                <w:webHidden/>
              </w:rPr>
              <w:t>6</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25" w:history="1">
            <w:r w:rsidR="008462AA" w:rsidRPr="0088531B">
              <w:rPr>
                <w:rStyle w:val="Hyperlink"/>
                <w:noProof/>
              </w:rPr>
              <w:t>Loot</w:t>
            </w:r>
            <w:r w:rsidR="008462AA">
              <w:rPr>
                <w:noProof/>
                <w:webHidden/>
              </w:rPr>
              <w:tab/>
            </w:r>
            <w:r w:rsidR="008462AA">
              <w:rPr>
                <w:noProof/>
                <w:webHidden/>
              </w:rPr>
              <w:fldChar w:fldCharType="begin"/>
            </w:r>
            <w:r w:rsidR="008462AA">
              <w:rPr>
                <w:noProof/>
                <w:webHidden/>
              </w:rPr>
              <w:instrText xml:space="preserve"> PAGEREF _Toc474442825 \h </w:instrText>
            </w:r>
            <w:r w:rsidR="008462AA">
              <w:rPr>
                <w:noProof/>
                <w:webHidden/>
              </w:rPr>
            </w:r>
            <w:r w:rsidR="008462AA">
              <w:rPr>
                <w:noProof/>
                <w:webHidden/>
              </w:rPr>
              <w:fldChar w:fldCharType="separate"/>
            </w:r>
            <w:r w:rsidR="008462AA">
              <w:rPr>
                <w:noProof/>
                <w:webHidden/>
              </w:rPr>
              <w:t>6</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26" w:history="1">
            <w:r w:rsidR="008462AA" w:rsidRPr="0088531B">
              <w:rPr>
                <w:rStyle w:val="Hyperlink"/>
                <w:noProof/>
              </w:rPr>
              <w:t>Enemies</w:t>
            </w:r>
            <w:r w:rsidR="008462AA">
              <w:rPr>
                <w:noProof/>
                <w:webHidden/>
              </w:rPr>
              <w:tab/>
            </w:r>
            <w:r w:rsidR="008462AA">
              <w:rPr>
                <w:noProof/>
                <w:webHidden/>
              </w:rPr>
              <w:fldChar w:fldCharType="begin"/>
            </w:r>
            <w:r w:rsidR="008462AA">
              <w:rPr>
                <w:noProof/>
                <w:webHidden/>
              </w:rPr>
              <w:instrText xml:space="preserve"> PAGEREF _Toc474442826 \h </w:instrText>
            </w:r>
            <w:r w:rsidR="008462AA">
              <w:rPr>
                <w:noProof/>
                <w:webHidden/>
              </w:rPr>
            </w:r>
            <w:r w:rsidR="008462AA">
              <w:rPr>
                <w:noProof/>
                <w:webHidden/>
              </w:rPr>
              <w:fldChar w:fldCharType="separate"/>
            </w:r>
            <w:r w:rsidR="008462AA">
              <w:rPr>
                <w:noProof/>
                <w:webHidden/>
              </w:rPr>
              <w:t>7</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27" w:history="1">
            <w:r w:rsidR="008462AA" w:rsidRPr="0088531B">
              <w:rPr>
                <w:rStyle w:val="Hyperlink"/>
                <w:noProof/>
              </w:rPr>
              <w:t>AI</w:t>
            </w:r>
            <w:r w:rsidR="008462AA">
              <w:rPr>
                <w:noProof/>
                <w:webHidden/>
              </w:rPr>
              <w:tab/>
            </w:r>
            <w:r w:rsidR="008462AA">
              <w:rPr>
                <w:noProof/>
                <w:webHidden/>
              </w:rPr>
              <w:fldChar w:fldCharType="begin"/>
            </w:r>
            <w:r w:rsidR="008462AA">
              <w:rPr>
                <w:noProof/>
                <w:webHidden/>
              </w:rPr>
              <w:instrText xml:space="preserve"> PAGEREF _Toc474442827 \h </w:instrText>
            </w:r>
            <w:r w:rsidR="008462AA">
              <w:rPr>
                <w:noProof/>
                <w:webHidden/>
              </w:rPr>
            </w:r>
            <w:r w:rsidR="008462AA">
              <w:rPr>
                <w:noProof/>
                <w:webHidden/>
              </w:rPr>
              <w:fldChar w:fldCharType="separate"/>
            </w:r>
            <w:r w:rsidR="008462AA">
              <w:rPr>
                <w:noProof/>
                <w:webHidden/>
              </w:rPr>
              <w:t>7</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28" w:history="1">
            <w:r w:rsidR="008462AA" w:rsidRPr="0088531B">
              <w:rPr>
                <w:rStyle w:val="Hyperlink"/>
                <w:noProof/>
              </w:rPr>
              <w:t>Usability</w:t>
            </w:r>
            <w:r w:rsidR="008462AA">
              <w:rPr>
                <w:noProof/>
                <w:webHidden/>
              </w:rPr>
              <w:tab/>
            </w:r>
            <w:r w:rsidR="008462AA">
              <w:rPr>
                <w:noProof/>
                <w:webHidden/>
              </w:rPr>
              <w:fldChar w:fldCharType="begin"/>
            </w:r>
            <w:r w:rsidR="008462AA">
              <w:rPr>
                <w:noProof/>
                <w:webHidden/>
              </w:rPr>
              <w:instrText xml:space="preserve"> PAGEREF _Toc474442828 \h </w:instrText>
            </w:r>
            <w:r w:rsidR="008462AA">
              <w:rPr>
                <w:noProof/>
                <w:webHidden/>
              </w:rPr>
            </w:r>
            <w:r w:rsidR="008462AA">
              <w:rPr>
                <w:noProof/>
                <w:webHidden/>
              </w:rPr>
              <w:fldChar w:fldCharType="separate"/>
            </w:r>
            <w:r w:rsidR="008462AA">
              <w:rPr>
                <w:noProof/>
                <w:webHidden/>
              </w:rPr>
              <w:t>8</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29" w:history="1">
            <w:r w:rsidR="008462AA" w:rsidRPr="0088531B">
              <w:rPr>
                <w:rStyle w:val="Hyperlink"/>
                <w:noProof/>
              </w:rPr>
              <w:t>PC Controls</w:t>
            </w:r>
            <w:r w:rsidR="008462AA">
              <w:rPr>
                <w:noProof/>
                <w:webHidden/>
              </w:rPr>
              <w:tab/>
            </w:r>
            <w:r w:rsidR="008462AA">
              <w:rPr>
                <w:noProof/>
                <w:webHidden/>
              </w:rPr>
              <w:fldChar w:fldCharType="begin"/>
            </w:r>
            <w:r w:rsidR="008462AA">
              <w:rPr>
                <w:noProof/>
                <w:webHidden/>
              </w:rPr>
              <w:instrText xml:space="preserve"> PAGEREF _Toc474442829 \h </w:instrText>
            </w:r>
            <w:r w:rsidR="008462AA">
              <w:rPr>
                <w:noProof/>
                <w:webHidden/>
              </w:rPr>
            </w:r>
            <w:r w:rsidR="008462AA">
              <w:rPr>
                <w:noProof/>
                <w:webHidden/>
              </w:rPr>
              <w:fldChar w:fldCharType="separate"/>
            </w:r>
            <w:r w:rsidR="008462AA">
              <w:rPr>
                <w:noProof/>
                <w:webHidden/>
              </w:rPr>
              <w:t>8</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30" w:history="1">
            <w:r w:rsidR="008462AA" w:rsidRPr="0088531B">
              <w:rPr>
                <w:rStyle w:val="Hyperlink"/>
                <w:noProof/>
              </w:rPr>
              <w:t>Video Research</w:t>
            </w:r>
            <w:r w:rsidR="008462AA">
              <w:rPr>
                <w:noProof/>
                <w:webHidden/>
              </w:rPr>
              <w:tab/>
            </w:r>
            <w:r w:rsidR="008462AA">
              <w:rPr>
                <w:noProof/>
                <w:webHidden/>
              </w:rPr>
              <w:fldChar w:fldCharType="begin"/>
            </w:r>
            <w:r w:rsidR="008462AA">
              <w:rPr>
                <w:noProof/>
                <w:webHidden/>
              </w:rPr>
              <w:instrText xml:space="preserve"> PAGEREF _Toc474442830 \h </w:instrText>
            </w:r>
            <w:r w:rsidR="008462AA">
              <w:rPr>
                <w:noProof/>
                <w:webHidden/>
              </w:rPr>
            </w:r>
            <w:r w:rsidR="008462AA">
              <w:rPr>
                <w:noProof/>
                <w:webHidden/>
              </w:rPr>
              <w:fldChar w:fldCharType="separate"/>
            </w:r>
            <w:r w:rsidR="008462AA">
              <w:rPr>
                <w:noProof/>
                <w:webHidden/>
              </w:rPr>
              <w:t>8</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31" w:history="1">
            <w:r w:rsidR="008462AA" w:rsidRPr="0088531B">
              <w:rPr>
                <w:rStyle w:val="Hyperlink"/>
                <w:noProof/>
              </w:rPr>
              <w:t>HDR</w:t>
            </w:r>
            <w:r w:rsidR="008462AA">
              <w:rPr>
                <w:noProof/>
                <w:webHidden/>
              </w:rPr>
              <w:tab/>
            </w:r>
            <w:r w:rsidR="008462AA">
              <w:rPr>
                <w:noProof/>
                <w:webHidden/>
              </w:rPr>
              <w:fldChar w:fldCharType="begin"/>
            </w:r>
            <w:r w:rsidR="008462AA">
              <w:rPr>
                <w:noProof/>
                <w:webHidden/>
              </w:rPr>
              <w:instrText xml:space="preserve"> PAGEREF _Toc474442831 \h </w:instrText>
            </w:r>
            <w:r w:rsidR="008462AA">
              <w:rPr>
                <w:noProof/>
                <w:webHidden/>
              </w:rPr>
            </w:r>
            <w:r w:rsidR="008462AA">
              <w:rPr>
                <w:noProof/>
                <w:webHidden/>
              </w:rPr>
              <w:fldChar w:fldCharType="separate"/>
            </w:r>
            <w:r w:rsidR="008462AA">
              <w:rPr>
                <w:noProof/>
                <w:webHidden/>
              </w:rPr>
              <w:t>9</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32" w:history="1">
            <w:r w:rsidR="008462AA" w:rsidRPr="0088531B">
              <w:rPr>
                <w:rStyle w:val="Hyperlink"/>
                <w:noProof/>
              </w:rPr>
              <w:t>Motion Blur</w:t>
            </w:r>
            <w:r w:rsidR="008462AA">
              <w:rPr>
                <w:noProof/>
                <w:webHidden/>
              </w:rPr>
              <w:tab/>
            </w:r>
            <w:r w:rsidR="008462AA">
              <w:rPr>
                <w:noProof/>
                <w:webHidden/>
              </w:rPr>
              <w:fldChar w:fldCharType="begin"/>
            </w:r>
            <w:r w:rsidR="008462AA">
              <w:rPr>
                <w:noProof/>
                <w:webHidden/>
              </w:rPr>
              <w:instrText xml:space="preserve"> PAGEREF _Toc474442832 \h </w:instrText>
            </w:r>
            <w:r w:rsidR="008462AA">
              <w:rPr>
                <w:noProof/>
                <w:webHidden/>
              </w:rPr>
            </w:r>
            <w:r w:rsidR="008462AA">
              <w:rPr>
                <w:noProof/>
                <w:webHidden/>
              </w:rPr>
              <w:fldChar w:fldCharType="separate"/>
            </w:r>
            <w:r w:rsidR="008462AA">
              <w:rPr>
                <w:noProof/>
                <w:webHidden/>
              </w:rPr>
              <w:t>9</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33" w:history="1">
            <w:r w:rsidR="008462AA" w:rsidRPr="0088531B">
              <w:rPr>
                <w:rStyle w:val="Hyperlink"/>
                <w:noProof/>
              </w:rPr>
              <w:t>Depth of Field</w:t>
            </w:r>
            <w:r w:rsidR="008462AA">
              <w:rPr>
                <w:noProof/>
                <w:webHidden/>
              </w:rPr>
              <w:tab/>
            </w:r>
            <w:r w:rsidR="008462AA">
              <w:rPr>
                <w:noProof/>
                <w:webHidden/>
              </w:rPr>
              <w:fldChar w:fldCharType="begin"/>
            </w:r>
            <w:r w:rsidR="008462AA">
              <w:rPr>
                <w:noProof/>
                <w:webHidden/>
              </w:rPr>
              <w:instrText xml:space="preserve"> PAGEREF _Toc474442833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34" w:history="1">
            <w:r w:rsidR="008462AA" w:rsidRPr="0088531B">
              <w:rPr>
                <w:rStyle w:val="Hyperlink"/>
                <w:noProof/>
              </w:rPr>
              <w:t>Inspiration</w:t>
            </w:r>
            <w:r w:rsidR="008462AA">
              <w:rPr>
                <w:noProof/>
                <w:webHidden/>
              </w:rPr>
              <w:tab/>
            </w:r>
            <w:r w:rsidR="008462AA">
              <w:rPr>
                <w:noProof/>
                <w:webHidden/>
              </w:rPr>
              <w:fldChar w:fldCharType="begin"/>
            </w:r>
            <w:r w:rsidR="008462AA">
              <w:rPr>
                <w:noProof/>
                <w:webHidden/>
              </w:rPr>
              <w:instrText xml:space="preserve"> PAGEREF _Toc474442834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35" w:history="1">
            <w:r w:rsidR="008462AA" w:rsidRPr="0088531B">
              <w:rPr>
                <w:rStyle w:val="Hyperlink"/>
                <w:noProof/>
              </w:rPr>
              <w:t>Story</w:t>
            </w:r>
            <w:r w:rsidR="008462AA">
              <w:rPr>
                <w:noProof/>
                <w:webHidden/>
              </w:rPr>
              <w:tab/>
            </w:r>
            <w:r w:rsidR="008462AA">
              <w:rPr>
                <w:noProof/>
                <w:webHidden/>
              </w:rPr>
              <w:fldChar w:fldCharType="begin"/>
            </w:r>
            <w:r w:rsidR="008462AA">
              <w:rPr>
                <w:noProof/>
                <w:webHidden/>
              </w:rPr>
              <w:instrText xml:space="preserve"> PAGEREF _Toc474442835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36" w:history="1">
            <w:r w:rsidR="008462AA" w:rsidRPr="0088531B">
              <w:rPr>
                <w:rStyle w:val="Hyperlink"/>
                <w:noProof/>
              </w:rPr>
              <w:t>Game Story</w:t>
            </w:r>
            <w:r w:rsidR="008462AA">
              <w:rPr>
                <w:noProof/>
                <w:webHidden/>
              </w:rPr>
              <w:tab/>
            </w:r>
            <w:r w:rsidR="008462AA">
              <w:rPr>
                <w:noProof/>
                <w:webHidden/>
              </w:rPr>
              <w:fldChar w:fldCharType="begin"/>
            </w:r>
            <w:r w:rsidR="008462AA">
              <w:rPr>
                <w:noProof/>
                <w:webHidden/>
              </w:rPr>
              <w:instrText xml:space="preserve"> PAGEREF _Toc474442836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37" w:history="1">
            <w:r w:rsidR="008462AA" w:rsidRPr="0088531B">
              <w:rPr>
                <w:rStyle w:val="Hyperlink"/>
                <w:noProof/>
              </w:rPr>
              <w:t>Level Story</w:t>
            </w:r>
            <w:r w:rsidR="008462AA">
              <w:rPr>
                <w:noProof/>
                <w:webHidden/>
              </w:rPr>
              <w:tab/>
            </w:r>
            <w:r w:rsidR="008462AA">
              <w:rPr>
                <w:noProof/>
                <w:webHidden/>
              </w:rPr>
              <w:fldChar w:fldCharType="begin"/>
            </w:r>
            <w:r w:rsidR="008462AA">
              <w:rPr>
                <w:noProof/>
                <w:webHidden/>
              </w:rPr>
              <w:instrText xml:space="preserve"> PAGEREF _Toc474442837 \h </w:instrText>
            </w:r>
            <w:r w:rsidR="008462AA">
              <w:rPr>
                <w:noProof/>
                <w:webHidden/>
              </w:rPr>
            </w:r>
            <w:r w:rsidR="008462AA">
              <w:rPr>
                <w:noProof/>
                <w:webHidden/>
              </w:rPr>
              <w:fldChar w:fldCharType="separate"/>
            </w:r>
            <w:r w:rsidR="008462AA">
              <w:rPr>
                <w:noProof/>
                <w:webHidden/>
              </w:rPr>
              <w:t>10</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38" w:history="1">
            <w:r w:rsidR="008462AA" w:rsidRPr="0088531B">
              <w:rPr>
                <w:rStyle w:val="Hyperlink"/>
                <w:noProof/>
              </w:rPr>
              <w:t>Interactivity</w:t>
            </w:r>
            <w:r w:rsidR="008462AA">
              <w:rPr>
                <w:noProof/>
                <w:webHidden/>
              </w:rPr>
              <w:tab/>
            </w:r>
            <w:r w:rsidR="008462AA">
              <w:rPr>
                <w:noProof/>
                <w:webHidden/>
              </w:rPr>
              <w:fldChar w:fldCharType="begin"/>
            </w:r>
            <w:r w:rsidR="008462AA">
              <w:rPr>
                <w:noProof/>
                <w:webHidden/>
              </w:rPr>
              <w:instrText xml:space="preserve"> PAGEREF _Toc474442838 \h </w:instrText>
            </w:r>
            <w:r w:rsidR="008462AA">
              <w:rPr>
                <w:noProof/>
                <w:webHidden/>
              </w:rPr>
            </w:r>
            <w:r w:rsidR="008462AA">
              <w:rPr>
                <w:noProof/>
                <w:webHidden/>
              </w:rPr>
              <w:fldChar w:fldCharType="separate"/>
            </w:r>
            <w:r w:rsidR="008462AA">
              <w:rPr>
                <w:noProof/>
                <w:webHidden/>
              </w:rPr>
              <w:t>11</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39" w:history="1">
            <w:r w:rsidR="008462AA" w:rsidRPr="0088531B">
              <w:rPr>
                <w:rStyle w:val="Hyperlink"/>
                <w:noProof/>
              </w:rPr>
              <w:t>Objectives</w:t>
            </w:r>
            <w:r w:rsidR="008462AA">
              <w:rPr>
                <w:noProof/>
                <w:webHidden/>
              </w:rPr>
              <w:tab/>
            </w:r>
            <w:r w:rsidR="008462AA">
              <w:rPr>
                <w:noProof/>
                <w:webHidden/>
              </w:rPr>
              <w:fldChar w:fldCharType="begin"/>
            </w:r>
            <w:r w:rsidR="008462AA">
              <w:rPr>
                <w:noProof/>
                <w:webHidden/>
              </w:rPr>
              <w:instrText xml:space="preserve"> PAGEREF _Toc474442839 \h </w:instrText>
            </w:r>
            <w:r w:rsidR="008462AA">
              <w:rPr>
                <w:noProof/>
                <w:webHidden/>
              </w:rPr>
            </w:r>
            <w:r w:rsidR="008462AA">
              <w:rPr>
                <w:noProof/>
                <w:webHidden/>
              </w:rPr>
              <w:fldChar w:fldCharType="separate"/>
            </w:r>
            <w:r w:rsidR="008462AA">
              <w:rPr>
                <w:noProof/>
                <w:webHidden/>
              </w:rPr>
              <w:t>11</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40" w:history="1">
            <w:r w:rsidR="008462AA" w:rsidRPr="0088531B">
              <w:rPr>
                <w:rStyle w:val="Hyperlink"/>
                <w:noProof/>
              </w:rPr>
              <w:t>Obstacles</w:t>
            </w:r>
            <w:r w:rsidR="008462AA">
              <w:rPr>
                <w:noProof/>
                <w:webHidden/>
              </w:rPr>
              <w:tab/>
            </w:r>
            <w:r w:rsidR="008462AA">
              <w:rPr>
                <w:noProof/>
                <w:webHidden/>
              </w:rPr>
              <w:fldChar w:fldCharType="begin"/>
            </w:r>
            <w:r w:rsidR="008462AA">
              <w:rPr>
                <w:noProof/>
                <w:webHidden/>
              </w:rPr>
              <w:instrText xml:space="preserve"> PAGEREF _Toc474442840 \h </w:instrText>
            </w:r>
            <w:r w:rsidR="008462AA">
              <w:rPr>
                <w:noProof/>
                <w:webHidden/>
              </w:rPr>
            </w:r>
            <w:r w:rsidR="008462AA">
              <w:rPr>
                <w:noProof/>
                <w:webHidden/>
              </w:rPr>
              <w:fldChar w:fldCharType="separate"/>
            </w:r>
            <w:r w:rsidR="008462AA">
              <w:rPr>
                <w:noProof/>
                <w:webHidden/>
              </w:rPr>
              <w:t>11</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41" w:history="1">
            <w:r w:rsidR="008462AA" w:rsidRPr="0088531B">
              <w:rPr>
                <w:rStyle w:val="Hyperlink"/>
                <w:noProof/>
              </w:rPr>
              <w:t>Set Pieces / Scripted Events</w:t>
            </w:r>
            <w:r w:rsidR="008462AA">
              <w:rPr>
                <w:noProof/>
                <w:webHidden/>
              </w:rPr>
              <w:tab/>
            </w:r>
            <w:r w:rsidR="008462AA">
              <w:rPr>
                <w:noProof/>
                <w:webHidden/>
              </w:rPr>
              <w:fldChar w:fldCharType="begin"/>
            </w:r>
            <w:r w:rsidR="008462AA">
              <w:rPr>
                <w:noProof/>
                <w:webHidden/>
              </w:rPr>
              <w:instrText xml:space="preserve"> PAGEREF _Toc474442841 \h </w:instrText>
            </w:r>
            <w:r w:rsidR="008462AA">
              <w:rPr>
                <w:noProof/>
                <w:webHidden/>
              </w:rPr>
            </w:r>
            <w:r w:rsidR="008462AA">
              <w:rPr>
                <w:noProof/>
                <w:webHidden/>
              </w:rPr>
              <w:fldChar w:fldCharType="separate"/>
            </w:r>
            <w:r w:rsidR="008462AA">
              <w:rPr>
                <w:noProof/>
                <w:webHidden/>
              </w:rPr>
              <w:t>11</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42" w:history="1">
            <w:r w:rsidR="008462AA" w:rsidRPr="0088531B">
              <w:rPr>
                <w:rStyle w:val="Hyperlink"/>
                <w:noProof/>
              </w:rPr>
              <w:t>Visual Development</w:t>
            </w:r>
            <w:r w:rsidR="008462AA">
              <w:rPr>
                <w:noProof/>
                <w:webHidden/>
              </w:rPr>
              <w:tab/>
            </w:r>
            <w:r w:rsidR="008462AA">
              <w:rPr>
                <w:noProof/>
                <w:webHidden/>
              </w:rPr>
              <w:fldChar w:fldCharType="begin"/>
            </w:r>
            <w:r w:rsidR="008462AA">
              <w:rPr>
                <w:noProof/>
                <w:webHidden/>
              </w:rPr>
              <w:instrText xml:space="preserve"> PAGEREF _Toc474442842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43" w:history="1">
            <w:r w:rsidR="008462AA" w:rsidRPr="0088531B">
              <w:rPr>
                <w:rStyle w:val="Hyperlink"/>
                <w:noProof/>
              </w:rPr>
              <w:t>Style</w:t>
            </w:r>
            <w:r w:rsidR="008462AA">
              <w:rPr>
                <w:noProof/>
                <w:webHidden/>
              </w:rPr>
              <w:tab/>
            </w:r>
            <w:r w:rsidR="008462AA">
              <w:rPr>
                <w:noProof/>
                <w:webHidden/>
              </w:rPr>
              <w:fldChar w:fldCharType="begin"/>
            </w:r>
            <w:r w:rsidR="008462AA">
              <w:rPr>
                <w:noProof/>
                <w:webHidden/>
              </w:rPr>
              <w:instrText xml:space="preserve"> PAGEREF _Toc474442843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44" w:history="1">
            <w:r w:rsidR="008462AA" w:rsidRPr="0088531B">
              <w:rPr>
                <w:rStyle w:val="Hyperlink"/>
                <w:noProof/>
              </w:rPr>
              <w:t>Colour Palette</w:t>
            </w:r>
            <w:r w:rsidR="008462AA">
              <w:rPr>
                <w:noProof/>
                <w:webHidden/>
              </w:rPr>
              <w:tab/>
            </w:r>
            <w:r w:rsidR="008462AA">
              <w:rPr>
                <w:noProof/>
                <w:webHidden/>
              </w:rPr>
              <w:fldChar w:fldCharType="begin"/>
            </w:r>
            <w:r w:rsidR="008462AA">
              <w:rPr>
                <w:noProof/>
                <w:webHidden/>
              </w:rPr>
              <w:instrText xml:space="preserve"> PAGEREF _Toc474442844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45" w:history="1">
            <w:r w:rsidR="008462AA" w:rsidRPr="0088531B">
              <w:rPr>
                <w:rStyle w:val="Hyperlink"/>
                <w:noProof/>
              </w:rPr>
              <w:t>Lighting</w:t>
            </w:r>
            <w:r w:rsidR="008462AA">
              <w:rPr>
                <w:noProof/>
                <w:webHidden/>
              </w:rPr>
              <w:tab/>
            </w:r>
            <w:r w:rsidR="008462AA">
              <w:rPr>
                <w:noProof/>
                <w:webHidden/>
              </w:rPr>
              <w:fldChar w:fldCharType="begin"/>
            </w:r>
            <w:r w:rsidR="008462AA">
              <w:rPr>
                <w:noProof/>
                <w:webHidden/>
              </w:rPr>
              <w:instrText xml:space="preserve"> PAGEREF _Toc474442845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46" w:history="1">
            <w:r w:rsidR="008462AA" w:rsidRPr="0088531B">
              <w:rPr>
                <w:rStyle w:val="Hyperlink"/>
                <w:noProof/>
              </w:rPr>
              <w:t>Directional Lights</w:t>
            </w:r>
            <w:r w:rsidR="008462AA">
              <w:rPr>
                <w:noProof/>
                <w:webHidden/>
              </w:rPr>
              <w:tab/>
            </w:r>
            <w:r w:rsidR="008462AA">
              <w:rPr>
                <w:noProof/>
                <w:webHidden/>
              </w:rPr>
              <w:fldChar w:fldCharType="begin"/>
            </w:r>
            <w:r w:rsidR="008462AA">
              <w:rPr>
                <w:noProof/>
                <w:webHidden/>
              </w:rPr>
              <w:instrText xml:space="preserve"> PAGEREF _Toc474442846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47" w:history="1">
            <w:r w:rsidR="008462AA" w:rsidRPr="0088531B">
              <w:rPr>
                <w:rStyle w:val="Hyperlink"/>
                <w:noProof/>
              </w:rPr>
              <w:t>Point lights</w:t>
            </w:r>
            <w:r w:rsidR="008462AA">
              <w:rPr>
                <w:noProof/>
                <w:webHidden/>
              </w:rPr>
              <w:tab/>
            </w:r>
            <w:r w:rsidR="008462AA">
              <w:rPr>
                <w:noProof/>
                <w:webHidden/>
              </w:rPr>
              <w:fldChar w:fldCharType="begin"/>
            </w:r>
            <w:r w:rsidR="008462AA">
              <w:rPr>
                <w:noProof/>
                <w:webHidden/>
              </w:rPr>
              <w:instrText xml:space="preserve"> PAGEREF _Toc474442847 \h </w:instrText>
            </w:r>
            <w:r w:rsidR="008462AA">
              <w:rPr>
                <w:noProof/>
                <w:webHidden/>
              </w:rPr>
            </w:r>
            <w:r w:rsidR="008462AA">
              <w:rPr>
                <w:noProof/>
                <w:webHidden/>
              </w:rPr>
              <w:fldChar w:fldCharType="separate"/>
            </w:r>
            <w:r w:rsidR="008462AA">
              <w:rPr>
                <w:noProof/>
                <w:webHidden/>
              </w:rPr>
              <w:t>12</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48" w:history="1">
            <w:r w:rsidR="008462AA" w:rsidRPr="0088531B">
              <w:rPr>
                <w:rStyle w:val="Hyperlink"/>
                <w:noProof/>
              </w:rPr>
              <w:t>Audio</w:t>
            </w:r>
            <w:r w:rsidR="008462AA">
              <w:rPr>
                <w:noProof/>
                <w:webHidden/>
              </w:rPr>
              <w:tab/>
            </w:r>
            <w:r w:rsidR="008462AA">
              <w:rPr>
                <w:noProof/>
                <w:webHidden/>
              </w:rPr>
              <w:fldChar w:fldCharType="begin"/>
            </w:r>
            <w:r w:rsidR="008462AA">
              <w:rPr>
                <w:noProof/>
                <w:webHidden/>
              </w:rPr>
              <w:instrText xml:space="preserve"> PAGEREF _Toc474442848 \h </w:instrText>
            </w:r>
            <w:r w:rsidR="008462AA">
              <w:rPr>
                <w:noProof/>
                <w:webHidden/>
              </w:rPr>
            </w:r>
            <w:r w:rsidR="008462AA">
              <w:rPr>
                <w:noProof/>
                <w:webHidden/>
              </w:rPr>
              <w:fldChar w:fldCharType="separate"/>
            </w:r>
            <w:r w:rsidR="008462AA">
              <w:rPr>
                <w:noProof/>
                <w:webHidden/>
              </w:rPr>
              <w:t>13</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49" w:history="1">
            <w:r w:rsidR="008462AA" w:rsidRPr="0088531B">
              <w:rPr>
                <w:rStyle w:val="Hyperlink"/>
                <w:noProof/>
              </w:rPr>
              <w:t>Background Music</w:t>
            </w:r>
            <w:r w:rsidR="008462AA">
              <w:rPr>
                <w:noProof/>
                <w:webHidden/>
              </w:rPr>
              <w:tab/>
            </w:r>
            <w:r w:rsidR="008462AA">
              <w:rPr>
                <w:noProof/>
                <w:webHidden/>
              </w:rPr>
              <w:fldChar w:fldCharType="begin"/>
            </w:r>
            <w:r w:rsidR="008462AA">
              <w:rPr>
                <w:noProof/>
                <w:webHidden/>
              </w:rPr>
              <w:instrText xml:space="preserve"> PAGEREF _Toc474442849 \h </w:instrText>
            </w:r>
            <w:r w:rsidR="008462AA">
              <w:rPr>
                <w:noProof/>
                <w:webHidden/>
              </w:rPr>
            </w:r>
            <w:r w:rsidR="008462AA">
              <w:rPr>
                <w:noProof/>
                <w:webHidden/>
              </w:rPr>
              <w:fldChar w:fldCharType="separate"/>
            </w:r>
            <w:r w:rsidR="008462AA">
              <w:rPr>
                <w:noProof/>
                <w:webHidden/>
              </w:rPr>
              <w:t>13</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50" w:history="1">
            <w:r w:rsidR="008462AA" w:rsidRPr="0088531B">
              <w:rPr>
                <w:rStyle w:val="Hyperlink"/>
                <w:noProof/>
              </w:rPr>
              <w:t>Fight Music</w:t>
            </w:r>
            <w:r w:rsidR="008462AA">
              <w:rPr>
                <w:noProof/>
                <w:webHidden/>
              </w:rPr>
              <w:tab/>
            </w:r>
            <w:r w:rsidR="008462AA">
              <w:rPr>
                <w:noProof/>
                <w:webHidden/>
              </w:rPr>
              <w:fldChar w:fldCharType="begin"/>
            </w:r>
            <w:r w:rsidR="008462AA">
              <w:rPr>
                <w:noProof/>
                <w:webHidden/>
              </w:rPr>
              <w:instrText xml:space="preserve"> PAGEREF _Toc474442850 \h </w:instrText>
            </w:r>
            <w:r w:rsidR="008462AA">
              <w:rPr>
                <w:noProof/>
                <w:webHidden/>
              </w:rPr>
            </w:r>
            <w:r w:rsidR="008462AA">
              <w:rPr>
                <w:noProof/>
                <w:webHidden/>
              </w:rPr>
              <w:fldChar w:fldCharType="separate"/>
            </w:r>
            <w:r w:rsidR="008462AA">
              <w:rPr>
                <w:noProof/>
                <w:webHidden/>
              </w:rPr>
              <w:t>13</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51" w:history="1">
            <w:r w:rsidR="008462AA" w:rsidRPr="0088531B">
              <w:rPr>
                <w:rStyle w:val="Hyperlink"/>
                <w:noProof/>
              </w:rPr>
              <w:t>Architecture</w:t>
            </w:r>
            <w:r w:rsidR="008462AA">
              <w:rPr>
                <w:noProof/>
                <w:webHidden/>
              </w:rPr>
              <w:tab/>
            </w:r>
            <w:r w:rsidR="008462AA">
              <w:rPr>
                <w:noProof/>
                <w:webHidden/>
              </w:rPr>
              <w:fldChar w:fldCharType="begin"/>
            </w:r>
            <w:r w:rsidR="008462AA">
              <w:rPr>
                <w:noProof/>
                <w:webHidden/>
              </w:rPr>
              <w:instrText xml:space="preserve"> PAGEREF _Toc474442851 \h </w:instrText>
            </w:r>
            <w:r w:rsidR="008462AA">
              <w:rPr>
                <w:noProof/>
                <w:webHidden/>
              </w:rPr>
            </w:r>
            <w:r w:rsidR="008462AA">
              <w:rPr>
                <w:noProof/>
                <w:webHidden/>
              </w:rPr>
              <w:fldChar w:fldCharType="separate"/>
            </w:r>
            <w:r w:rsidR="008462AA">
              <w:rPr>
                <w:noProof/>
                <w:webHidden/>
              </w:rPr>
              <w:t>14</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52" w:history="1">
            <w:r w:rsidR="008462AA" w:rsidRPr="0088531B">
              <w:rPr>
                <w:rStyle w:val="Hyperlink"/>
                <w:noProof/>
              </w:rPr>
              <w:t>Top-Down Layout and concept art</w:t>
            </w:r>
            <w:r w:rsidR="008462AA">
              <w:rPr>
                <w:noProof/>
                <w:webHidden/>
              </w:rPr>
              <w:tab/>
            </w:r>
            <w:r w:rsidR="008462AA">
              <w:rPr>
                <w:noProof/>
                <w:webHidden/>
              </w:rPr>
              <w:fldChar w:fldCharType="begin"/>
            </w:r>
            <w:r w:rsidR="008462AA">
              <w:rPr>
                <w:noProof/>
                <w:webHidden/>
              </w:rPr>
              <w:instrText xml:space="preserve"> PAGEREF _Toc474442852 \h </w:instrText>
            </w:r>
            <w:r w:rsidR="008462AA">
              <w:rPr>
                <w:noProof/>
                <w:webHidden/>
              </w:rPr>
            </w:r>
            <w:r w:rsidR="008462AA">
              <w:rPr>
                <w:noProof/>
                <w:webHidden/>
              </w:rPr>
              <w:fldChar w:fldCharType="separate"/>
            </w:r>
            <w:r w:rsidR="008462AA">
              <w:rPr>
                <w:noProof/>
                <w:webHidden/>
              </w:rPr>
              <w:t>14</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53" w:history="1">
            <w:r w:rsidR="008462AA" w:rsidRPr="0088531B">
              <w:rPr>
                <w:rStyle w:val="Hyperlink"/>
                <w:noProof/>
              </w:rPr>
              <w:t>Level Layout</w:t>
            </w:r>
            <w:r w:rsidR="008462AA">
              <w:rPr>
                <w:noProof/>
                <w:webHidden/>
              </w:rPr>
              <w:tab/>
            </w:r>
            <w:r w:rsidR="008462AA">
              <w:rPr>
                <w:noProof/>
                <w:webHidden/>
              </w:rPr>
              <w:fldChar w:fldCharType="begin"/>
            </w:r>
            <w:r w:rsidR="008462AA">
              <w:rPr>
                <w:noProof/>
                <w:webHidden/>
              </w:rPr>
              <w:instrText xml:space="preserve"> PAGEREF _Toc474442853 \h </w:instrText>
            </w:r>
            <w:r w:rsidR="008462AA">
              <w:rPr>
                <w:noProof/>
                <w:webHidden/>
              </w:rPr>
            </w:r>
            <w:r w:rsidR="008462AA">
              <w:rPr>
                <w:noProof/>
                <w:webHidden/>
              </w:rPr>
              <w:fldChar w:fldCharType="separate"/>
            </w:r>
            <w:r w:rsidR="008462AA">
              <w:rPr>
                <w:noProof/>
                <w:webHidden/>
              </w:rPr>
              <w:t>15</w:t>
            </w:r>
            <w:r w:rsidR="008462AA">
              <w:rPr>
                <w:noProof/>
                <w:webHidden/>
              </w:rPr>
              <w:fldChar w:fldCharType="end"/>
            </w:r>
          </w:hyperlink>
        </w:p>
        <w:p w:rsidR="008462AA" w:rsidRDefault="006119EF" w:rsidP="008462AA">
          <w:pPr>
            <w:pStyle w:val="TOC3"/>
            <w:tabs>
              <w:tab w:val="right" w:leader="dot" w:pos="10790"/>
            </w:tabs>
            <w:rPr>
              <w:i w:val="0"/>
              <w:iCs w:val="0"/>
              <w:noProof/>
              <w:color w:val="auto"/>
              <w:lang w:eastAsia="en-GB"/>
            </w:rPr>
          </w:pPr>
          <w:hyperlink w:anchor="_Toc474442854" w:history="1">
            <w:r w:rsidR="008462AA" w:rsidRPr="0088531B">
              <w:rPr>
                <w:rStyle w:val="Hyperlink"/>
                <w:noProof/>
              </w:rPr>
              <w:t>Concept Art</w:t>
            </w:r>
            <w:r w:rsidR="008462AA">
              <w:rPr>
                <w:noProof/>
                <w:webHidden/>
              </w:rPr>
              <w:tab/>
            </w:r>
            <w:r w:rsidR="008462AA">
              <w:rPr>
                <w:noProof/>
                <w:webHidden/>
              </w:rPr>
              <w:fldChar w:fldCharType="begin"/>
            </w:r>
            <w:r w:rsidR="008462AA">
              <w:rPr>
                <w:noProof/>
                <w:webHidden/>
              </w:rPr>
              <w:instrText xml:space="preserve"> PAGEREF _Toc474442854 \h </w:instrText>
            </w:r>
            <w:r w:rsidR="008462AA">
              <w:rPr>
                <w:noProof/>
                <w:webHidden/>
              </w:rPr>
            </w:r>
            <w:r w:rsidR="008462AA">
              <w:rPr>
                <w:noProof/>
                <w:webHidden/>
              </w:rPr>
              <w:fldChar w:fldCharType="separate"/>
            </w:r>
            <w:r w:rsidR="008462AA">
              <w:rPr>
                <w:noProof/>
                <w:webHidden/>
              </w:rPr>
              <w:t>15</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56" w:history="1">
            <w:r w:rsidR="008462AA" w:rsidRPr="0088531B">
              <w:rPr>
                <w:rStyle w:val="Hyperlink"/>
                <w:noProof/>
              </w:rPr>
              <w:t>Engine</w:t>
            </w:r>
            <w:r w:rsidR="008462AA">
              <w:rPr>
                <w:noProof/>
                <w:webHidden/>
              </w:rPr>
              <w:tab/>
            </w:r>
            <w:r w:rsidR="008462AA">
              <w:rPr>
                <w:noProof/>
                <w:webHidden/>
              </w:rPr>
              <w:fldChar w:fldCharType="begin"/>
            </w:r>
            <w:r w:rsidR="008462AA">
              <w:rPr>
                <w:noProof/>
                <w:webHidden/>
              </w:rPr>
              <w:instrText xml:space="preserve"> PAGEREF _Toc474442856 \h </w:instrText>
            </w:r>
            <w:r w:rsidR="008462AA">
              <w:rPr>
                <w:noProof/>
                <w:webHidden/>
              </w:rPr>
            </w:r>
            <w:r w:rsidR="008462AA">
              <w:rPr>
                <w:noProof/>
                <w:webHidden/>
              </w:rPr>
              <w:fldChar w:fldCharType="separate"/>
            </w:r>
            <w:r w:rsidR="008462AA">
              <w:rPr>
                <w:noProof/>
                <w:webHidden/>
              </w:rPr>
              <w:t>16</w:t>
            </w:r>
            <w:r w:rsidR="008462AA">
              <w:rPr>
                <w:noProof/>
                <w:webHidden/>
              </w:rPr>
              <w:fldChar w:fldCharType="end"/>
            </w:r>
          </w:hyperlink>
        </w:p>
        <w:p w:rsidR="008462AA" w:rsidRDefault="006119EF">
          <w:pPr>
            <w:pStyle w:val="TOC3"/>
            <w:tabs>
              <w:tab w:val="right" w:leader="dot" w:pos="10790"/>
            </w:tabs>
            <w:rPr>
              <w:i w:val="0"/>
              <w:iCs w:val="0"/>
              <w:noProof/>
              <w:color w:val="auto"/>
              <w:lang w:eastAsia="en-GB"/>
            </w:rPr>
          </w:pPr>
          <w:hyperlink w:anchor="_Toc474442857" w:history="1">
            <w:r w:rsidR="008462AA" w:rsidRPr="0088531B">
              <w:rPr>
                <w:rStyle w:val="Hyperlink"/>
                <w:noProof/>
              </w:rPr>
              <w:t>Engine Store</w:t>
            </w:r>
            <w:r w:rsidR="008462AA">
              <w:rPr>
                <w:noProof/>
                <w:webHidden/>
              </w:rPr>
              <w:tab/>
            </w:r>
            <w:r w:rsidR="008462AA">
              <w:rPr>
                <w:noProof/>
                <w:webHidden/>
              </w:rPr>
              <w:fldChar w:fldCharType="begin"/>
            </w:r>
            <w:r w:rsidR="008462AA">
              <w:rPr>
                <w:noProof/>
                <w:webHidden/>
              </w:rPr>
              <w:instrText xml:space="preserve"> PAGEREF _Toc474442857 \h </w:instrText>
            </w:r>
            <w:r w:rsidR="008462AA">
              <w:rPr>
                <w:noProof/>
                <w:webHidden/>
              </w:rPr>
            </w:r>
            <w:r w:rsidR="008462AA">
              <w:rPr>
                <w:noProof/>
                <w:webHidden/>
              </w:rPr>
              <w:fldChar w:fldCharType="separate"/>
            </w:r>
            <w:r w:rsidR="008462AA">
              <w:rPr>
                <w:noProof/>
                <w:webHidden/>
              </w:rPr>
              <w:t>16</w:t>
            </w:r>
            <w:r w:rsidR="008462AA">
              <w:rPr>
                <w:noProof/>
                <w:webHidden/>
              </w:rPr>
              <w:fldChar w:fldCharType="end"/>
            </w:r>
          </w:hyperlink>
        </w:p>
        <w:p w:rsidR="008462AA" w:rsidRDefault="006119EF">
          <w:pPr>
            <w:pStyle w:val="TOC1"/>
            <w:tabs>
              <w:tab w:val="right" w:leader="dot" w:pos="10790"/>
            </w:tabs>
            <w:rPr>
              <w:noProof/>
              <w:color w:val="auto"/>
              <w:lang w:eastAsia="en-GB"/>
            </w:rPr>
          </w:pPr>
          <w:hyperlink w:anchor="_Toc474442858" w:history="1">
            <w:r w:rsidR="008462AA" w:rsidRPr="0088531B">
              <w:rPr>
                <w:rStyle w:val="Hyperlink"/>
                <w:noProof/>
              </w:rPr>
              <w:t>Project Planning and Control</w:t>
            </w:r>
            <w:r w:rsidR="008462AA">
              <w:rPr>
                <w:noProof/>
                <w:webHidden/>
              </w:rPr>
              <w:tab/>
            </w:r>
            <w:r w:rsidR="008462AA">
              <w:rPr>
                <w:noProof/>
                <w:webHidden/>
              </w:rPr>
              <w:fldChar w:fldCharType="begin"/>
            </w:r>
            <w:r w:rsidR="008462AA">
              <w:rPr>
                <w:noProof/>
                <w:webHidden/>
              </w:rPr>
              <w:instrText xml:space="preserve"> PAGEREF _Toc474442858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59" w:history="1">
            <w:r w:rsidR="008462AA" w:rsidRPr="0088531B">
              <w:rPr>
                <w:rStyle w:val="Hyperlink"/>
                <w:noProof/>
              </w:rPr>
              <w:t>Allocation of tasks</w:t>
            </w:r>
            <w:r w:rsidR="008462AA">
              <w:rPr>
                <w:noProof/>
                <w:webHidden/>
              </w:rPr>
              <w:tab/>
            </w:r>
            <w:r w:rsidR="008462AA">
              <w:rPr>
                <w:noProof/>
                <w:webHidden/>
              </w:rPr>
              <w:fldChar w:fldCharType="begin"/>
            </w:r>
            <w:r w:rsidR="008462AA">
              <w:rPr>
                <w:noProof/>
                <w:webHidden/>
              </w:rPr>
              <w:instrText xml:space="preserve"> PAGEREF _Toc474442859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60" w:history="1">
            <w:r w:rsidR="008462AA" w:rsidRPr="0088531B">
              <w:rPr>
                <w:rStyle w:val="Hyperlink"/>
                <w:noProof/>
              </w:rPr>
              <w:t>Project plan</w:t>
            </w:r>
            <w:r w:rsidR="008462AA">
              <w:rPr>
                <w:noProof/>
                <w:webHidden/>
              </w:rPr>
              <w:tab/>
            </w:r>
            <w:r w:rsidR="008462AA">
              <w:rPr>
                <w:noProof/>
                <w:webHidden/>
              </w:rPr>
              <w:fldChar w:fldCharType="begin"/>
            </w:r>
            <w:r w:rsidR="008462AA">
              <w:rPr>
                <w:noProof/>
                <w:webHidden/>
              </w:rPr>
              <w:instrText xml:space="preserve"> PAGEREF _Toc474442860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61" w:history="1">
            <w:r w:rsidR="008462AA" w:rsidRPr="0088531B">
              <w:rPr>
                <w:rStyle w:val="Hyperlink"/>
                <w:noProof/>
              </w:rPr>
              <w:t>Duration, Start and End dates</w:t>
            </w:r>
            <w:r w:rsidR="008462AA">
              <w:rPr>
                <w:noProof/>
                <w:webHidden/>
              </w:rPr>
              <w:tab/>
            </w:r>
            <w:r w:rsidR="008462AA">
              <w:rPr>
                <w:noProof/>
                <w:webHidden/>
              </w:rPr>
              <w:fldChar w:fldCharType="begin"/>
            </w:r>
            <w:r w:rsidR="008462AA">
              <w:rPr>
                <w:noProof/>
                <w:webHidden/>
              </w:rPr>
              <w:instrText xml:space="preserve"> PAGEREF _Toc474442861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62" w:history="1">
            <w:r w:rsidR="008462AA" w:rsidRPr="0088531B">
              <w:rPr>
                <w:rStyle w:val="Hyperlink"/>
                <w:noProof/>
              </w:rPr>
              <w:t>Tasks and sub-tasks</w:t>
            </w:r>
            <w:r w:rsidR="008462AA">
              <w:rPr>
                <w:noProof/>
                <w:webHidden/>
              </w:rPr>
              <w:tab/>
            </w:r>
            <w:r w:rsidR="008462AA">
              <w:rPr>
                <w:noProof/>
                <w:webHidden/>
              </w:rPr>
              <w:fldChar w:fldCharType="begin"/>
            </w:r>
            <w:r w:rsidR="008462AA">
              <w:rPr>
                <w:noProof/>
                <w:webHidden/>
              </w:rPr>
              <w:instrText xml:space="preserve"> PAGEREF _Toc474442862 \h </w:instrText>
            </w:r>
            <w:r w:rsidR="008462AA">
              <w:rPr>
                <w:noProof/>
                <w:webHidden/>
              </w:rPr>
            </w:r>
            <w:r w:rsidR="008462AA">
              <w:rPr>
                <w:noProof/>
                <w:webHidden/>
              </w:rPr>
              <w:fldChar w:fldCharType="separate"/>
            </w:r>
            <w:r w:rsidR="008462AA">
              <w:rPr>
                <w:noProof/>
                <w:webHidden/>
              </w:rPr>
              <w:t>17</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63" w:history="1">
            <w:r w:rsidR="008462AA" w:rsidRPr="0088531B">
              <w:rPr>
                <w:rStyle w:val="Hyperlink"/>
                <w:noProof/>
              </w:rPr>
              <w:t>Gantt chart</w:t>
            </w:r>
            <w:r w:rsidR="008462AA">
              <w:rPr>
                <w:noProof/>
                <w:webHidden/>
              </w:rPr>
              <w:tab/>
            </w:r>
            <w:r w:rsidR="008462AA">
              <w:rPr>
                <w:noProof/>
                <w:webHidden/>
              </w:rPr>
              <w:fldChar w:fldCharType="begin"/>
            </w:r>
            <w:r w:rsidR="008462AA">
              <w:rPr>
                <w:noProof/>
                <w:webHidden/>
              </w:rPr>
              <w:instrText xml:space="preserve"> PAGEREF _Toc474442863 \h </w:instrText>
            </w:r>
            <w:r w:rsidR="008462AA">
              <w:rPr>
                <w:noProof/>
                <w:webHidden/>
              </w:rPr>
            </w:r>
            <w:r w:rsidR="008462AA">
              <w:rPr>
                <w:noProof/>
                <w:webHidden/>
              </w:rPr>
              <w:fldChar w:fldCharType="separate"/>
            </w:r>
            <w:r w:rsidR="008462AA">
              <w:rPr>
                <w:noProof/>
                <w:webHidden/>
              </w:rPr>
              <w:t>18</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64" w:history="1">
            <w:r w:rsidR="008462AA" w:rsidRPr="0088531B">
              <w:rPr>
                <w:rStyle w:val="Hyperlink"/>
                <w:noProof/>
              </w:rPr>
              <w:t>Process description</w:t>
            </w:r>
            <w:r w:rsidR="008462AA">
              <w:rPr>
                <w:noProof/>
                <w:webHidden/>
              </w:rPr>
              <w:tab/>
            </w:r>
            <w:r w:rsidR="008462AA">
              <w:rPr>
                <w:noProof/>
                <w:webHidden/>
              </w:rPr>
              <w:fldChar w:fldCharType="begin"/>
            </w:r>
            <w:r w:rsidR="008462AA">
              <w:rPr>
                <w:noProof/>
                <w:webHidden/>
              </w:rPr>
              <w:instrText xml:space="preserve"> PAGEREF _Toc474442864 \h </w:instrText>
            </w:r>
            <w:r w:rsidR="008462AA">
              <w:rPr>
                <w:noProof/>
                <w:webHidden/>
              </w:rPr>
            </w:r>
            <w:r w:rsidR="008462AA">
              <w:rPr>
                <w:noProof/>
                <w:webHidden/>
              </w:rPr>
              <w:fldChar w:fldCharType="separate"/>
            </w:r>
            <w:r w:rsidR="008462AA">
              <w:rPr>
                <w:noProof/>
                <w:webHidden/>
              </w:rPr>
              <w:t>19</w:t>
            </w:r>
            <w:r w:rsidR="008462AA">
              <w:rPr>
                <w:noProof/>
                <w:webHidden/>
              </w:rPr>
              <w:fldChar w:fldCharType="end"/>
            </w:r>
          </w:hyperlink>
        </w:p>
        <w:p w:rsidR="008462AA" w:rsidRDefault="006119EF">
          <w:pPr>
            <w:pStyle w:val="TOC1"/>
            <w:tabs>
              <w:tab w:val="right" w:leader="dot" w:pos="10790"/>
            </w:tabs>
            <w:rPr>
              <w:noProof/>
              <w:color w:val="auto"/>
              <w:lang w:eastAsia="en-GB"/>
            </w:rPr>
          </w:pPr>
          <w:hyperlink w:anchor="_Toc474442865" w:history="1">
            <w:r w:rsidR="008462AA" w:rsidRPr="0088531B">
              <w:rPr>
                <w:rStyle w:val="Hyperlink"/>
                <w:noProof/>
              </w:rPr>
              <w:t>Playtesting</w:t>
            </w:r>
            <w:r w:rsidR="008462AA">
              <w:rPr>
                <w:noProof/>
                <w:webHidden/>
              </w:rPr>
              <w:tab/>
            </w:r>
            <w:r w:rsidR="008462AA">
              <w:rPr>
                <w:noProof/>
                <w:webHidden/>
              </w:rPr>
              <w:fldChar w:fldCharType="begin"/>
            </w:r>
            <w:r w:rsidR="008462AA">
              <w:rPr>
                <w:noProof/>
                <w:webHidden/>
              </w:rPr>
              <w:instrText xml:space="preserve"> PAGEREF _Toc474442865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66" w:history="1">
            <w:r w:rsidR="008462AA" w:rsidRPr="0088531B">
              <w:rPr>
                <w:rStyle w:val="Hyperlink"/>
                <w:noProof/>
              </w:rPr>
              <w:t>Method</w:t>
            </w:r>
            <w:r w:rsidR="008462AA">
              <w:rPr>
                <w:noProof/>
                <w:webHidden/>
              </w:rPr>
              <w:tab/>
            </w:r>
            <w:r w:rsidR="008462AA">
              <w:rPr>
                <w:noProof/>
                <w:webHidden/>
              </w:rPr>
              <w:fldChar w:fldCharType="begin"/>
            </w:r>
            <w:r w:rsidR="008462AA">
              <w:rPr>
                <w:noProof/>
                <w:webHidden/>
              </w:rPr>
              <w:instrText xml:space="preserve"> PAGEREF _Toc474442866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67" w:history="1">
            <w:r w:rsidR="008462AA" w:rsidRPr="0088531B">
              <w:rPr>
                <w:rStyle w:val="Hyperlink"/>
                <w:noProof/>
              </w:rPr>
              <w:t>Outcomes</w:t>
            </w:r>
            <w:r w:rsidR="008462AA">
              <w:rPr>
                <w:noProof/>
                <w:webHidden/>
              </w:rPr>
              <w:tab/>
            </w:r>
            <w:r w:rsidR="008462AA">
              <w:rPr>
                <w:noProof/>
                <w:webHidden/>
              </w:rPr>
              <w:fldChar w:fldCharType="begin"/>
            </w:r>
            <w:r w:rsidR="008462AA">
              <w:rPr>
                <w:noProof/>
                <w:webHidden/>
              </w:rPr>
              <w:instrText xml:space="preserve"> PAGEREF _Toc474442867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68" w:history="1">
            <w:r w:rsidR="008462AA" w:rsidRPr="0088531B">
              <w:rPr>
                <w:rStyle w:val="Hyperlink"/>
                <w:noProof/>
              </w:rPr>
              <w:t>Expected Results</w:t>
            </w:r>
            <w:r w:rsidR="008462AA">
              <w:rPr>
                <w:noProof/>
                <w:webHidden/>
              </w:rPr>
              <w:tab/>
            </w:r>
            <w:r w:rsidR="008462AA">
              <w:rPr>
                <w:noProof/>
                <w:webHidden/>
              </w:rPr>
              <w:fldChar w:fldCharType="begin"/>
            </w:r>
            <w:r w:rsidR="008462AA">
              <w:rPr>
                <w:noProof/>
                <w:webHidden/>
              </w:rPr>
              <w:instrText xml:space="preserve"> PAGEREF _Toc474442868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69" w:history="1">
            <w:r w:rsidR="008462AA" w:rsidRPr="0088531B">
              <w:rPr>
                <w:rStyle w:val="Hyperlink"/>
                <w:noProof/>
              </w:rPr>
              <w:t>Final Thoughts</w:t>
            </w:r>
            <w:r w:rsidR="008462AA">
              <w:rPr>
                <w:noProof/>
                <w:webHidden/>
              </w:rPr>
              <w:tab/>
            </w:r>
            <w:r w:rsidR="008462AA">
              <w:rPr>
                <w:noProof/>
                <w:webHidden/>
              </w:rPr>
              <w:fldChar w:fldCharType="begin"/>
            </w:r>
            <w:r w:rsidR="008462AA">
              <w:rPr>
                <w:noProof/>
                <w:webHidden/>
              </w:rPr>
              <w:instrText xml:space="preserve"> PAGEREF _Toc474442869 \h </w:instrText>
            </w:r>
            <w:r w:rsidR="008462AA">
              <w:rPr>
                <w:noProof/>
                <w:webHidden/>
              </w:rPr>
            </w:r>
            <w:r w:rsidR="008462AA">
              <w:rPr>
                <w:noProof/>
                <w:webHidden/>
              </w:rPr>
              <w:fldChar w:fldCharType="separate"/>
            </w:r>
            <w:r w:rsidR="008462AA">
              <w:rPr>
                <w:noProof/>
                <w:webHidden/>
              </w:rPr>
              <w:t>20</w:t>
            </w:r>
            <w:r w:rsidR="008462AA">
              <w:rPr>
                <w:noProof/>
                <w:webHidden/>
              </w:rPr>
              <w:fldChar w:fldCharType="end"/>
            </w:r>
          </w:hyperlink>
        </w:p>
        <w:p w:rsidR="008462AA" w:rsidRDefault="006119EF">
          <w:pPr>
            <w:pStyle w:val="TOC1"/>
            <w:tabs>
              <w:tab w:val="right" w:leader="dot" w:pos="10790"/>
            </w:tabs>
            <w:rPr>
              <w:noProof/>
              <w:color w:val="auto"/>
              <w:lang w:eastAsia="en-GB"/>
            </w:rPr>
          </w:pPr>
          <w:hyperlink w:anchor="_Toc474442870" w:history="1">
            <w:r w:rsidR="008462AA" w:rsidRPr="0088531B">
              <w:rPr>
                <w:rStyle w:val="Hyperlink"/>
                <w:noProof/>
              </w:rPr>
              <w:t>References</w:t>
            </w:r>
            <w:r w:rsidR="008462AA">
              <w:rPr>
                <w:noProof/>
                <w:webHidden/>
              </w:rPr>
              <w:tab/>
            </w:r>
            <w:r w:rsidR="008462AA">
              <w:rPr>
                <w:noProof/>
                <w:webHidden/>
              </w:rPr>
              <w:fldChar w:fldCharType="begin"/>
            </w:r>
            <w:r w:rsidR="008462AA">
              <w:rPr>
                <w:noProof/>
                <w:webHidden/>
              </w:rPr>
              <w:instrText xml:space="preserve"> PAGEREF _Toc474442870 \h </w:instrText>
            </w:r>
            <w:r w:rsidR="008462AA">
              <w:rPr>
                <w:noProof/>
                <w:webHidden/>
              </w:rPr>
            </w:r>
            <w:r w:rsidR="008462AA">
              <w:rPr>
                <w:noProof/>
                <w:webHidden/>
              </w:rPr>
              <w:fldChar w:fldCharType="separate"/>
            </w:r>
            <w:r w:rsidR="008462AA">
              <w:rPr>
                <w:noProof/>
                <w:webHidden/>
              </w:rPr>
              <w:t>21</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71" w:history="1">
            <w:r w:rsidR="008462AA" w:rsidRPr="0088531B">
              <w:rPr>
                <w:rStyle w:val="Hyperlink"/>
                <w:noProof/>
              </w:rPr>
              <w:t>Research Paper References</w:t>
            </w:r>
            <w:r w:rsidR="008462AA">
              <w:rPr>
                <w:noProof/>
                <w:webHidden/>
              </w:rPr>
              <w:tab/>
            </w:r>
            <w:r w:rsidR="008462AA">
              <w:rPr>
                <w:noProof/>
                <w:webHidden/>
              </w:rPr>
              <w:fldChar w:fldCharType="begin"/>
            </w:r>
            <w:r w:rsidR="008462AA">
              <w:rPr>
                <w:noProof/>
                <w:webHidden/>
              </w:rPr>
              <w:instrText xml:space="preserve"> PAGEREF _Toc474442871 \h </w:instrText>
            </w:r>
            <w:r w:rsidR="008462AA">
              <w:rPr>
                <w:noProof/>
                <w:webHidden/>
              </w:rPr>
            </w:r>
            <w:r w:rsidR="008462AA">
              <w:rPr>
                <w:noProof/>
                <w:webHidden/>
              </w:rPr>
              <w:fldChar w:fldCharType="separate"/>
            </w:r>
            <w:r w:rsidR="008462AA">
              <w:rPr>
                <w:noProof/>
                <w:webHidden/>
              </w:rPr>
              <w:t>21</w:t>
            </w:r>
            <w:r w:rsidR="008462AA">
              <w:rPr>
                <w:noProof/>
                <w:webHidden/>
              </w:rPr>
              <w:fldChar w:fldCharType="end"/>
            </w:r>
          </w:hyperlink>
        </w:p>
        <w:p w:rsidR="008462AA" w:rsidRDefault="006119EF">
          <w:pPr>
            <w:pStyle w:val="TOC2"/>
            <w:tabs>
              <w:tab w:val="right" w:leader="dot" w:pos="10790"/>
            </w:tabs>
            <w:rPr>
              <w:noProof/>
              <w:color w:val="auto"/>
              <w:lang w:eastAsia="en-GB"/>
            </w:rPr>
          </w:pPr>
          <w:hyperlink w:anchor="_Toc474442872" w:history="1">
            <w:r w:rsidR="008462AA" w:rsidRPr="0088531B">
              <w:rPr>
                <w:rStyle w:val="Hyperlink"/>
                <w:noProof/>
                <w:shd w:val="clear" w:color="auto" w:fill="FFFFFF"/>
              </w:rPr>
              <w:t>Video Game References</w:t>
            </w:r>
            <w:r w:rsidR="008462AA">
              <w:rPr>
                <w:noProof/>
                <w:webHidden/>
              </w:rPr>
              <w:tab/>
            </w:r>
            <w:r w:rsidR="008462AA">
              <w:rPr>
                <w:noProof/>
                <w:webHidden/>
              </w:rPr>
              <w:fldChar w:fldCharType="begin"/>
            </w:r>
            <w:r w:rsidR="008462AA">
              <w:rPr>
                <w:noProof/>
                <w:webHidden/>
              </w:rPr>
              <w:instrText xml:space="preserve"> PAGEREF _Toc474442872 \h </w:instrText>
            </w:r>
            <w:r w:rsidR="008462AA">
              <w:rPr>
                <w:noProof/>
                <w:webHidden/>
              </w:rPr>
            </w:r>
            <w:r w:rsidR="008462AA">
              <w:rPr>
                <w:noProof/>
                <w:webHidden/>
              </w:rPr>
              <w:fldChar w:fldCharType="separate"/>
            </w:r>
            <w:r w:rsidR="008462AA">
              <w:rPr>
                <w:noProof/>
                <w:webHidden/>
              </w:rPr>
              <w:t>21</w:t>
            </w:r>
            <w:r w:rsidR="008462AA">
              <w:rPr>
                <w:noProof/>
                <w:webHidden/>
              </w:rPr>
              <w:fldChar w:fldCharType="end"/>
            </w:r>
          </w:hyperlink>
        </w:p>
        <w:p w:rsidR="008462AA" w:rsidRDefault="006119EF">
          <w:pPr>
            <w:pStyle w:val="TOC1"/>
            <w:tabs>
              <w:tab w:val="right" w:leader="dot" w:pos="10790"/>
            </w:tabs>
            <w:rPr>
              <w:noProof/>
              <w:color w:val="auto"/>
              <w:lang w:eastAsia="en-GB"/>
            </w:rPr>
          </w:pPr>
          <w:hyperlink w:anchor="_Toc474442873" w:history="1">
            <w:r w:rsidR="008462AA" w:rsidRPr="0088531B">
              <w:rPr>
                <w:rStyle w:val="Hyperlink"/>
                <w:noProof/>
              </w:rPr>
              <w:t>Appendix 1 - Level Design Survey</w:t>
            </w:r>
            <w:r w:rsidR="008462AA">
              <w:rPr>
                <w:noProof/>
                <w:webHidden/>
              </w:rPr>
              <w:tab/>
            </w:r>
            <w:r w:rsidR="008462AA">
              <w:rPr>
                <w:noProof/>
                <w:webHidden/>
              </w:rPr>
              <w:fldChar w:fldCharType="begin"/>
            </w:r>
            <w:r w:rsidR="008462AA">
              <w:rPr>
                <w:noProof/>
                <w:webHidden/>
              </w:rPr>
              <w:instrText xml:space="preserve"> PAGEREF _Toc474442873 \h </w:instrText>
            </w:r>
            <w:r w:rsidR="008462AA">
              <w:rPr>
                <w:noProof/>
                <w:webHidden/>
              </w:rPr>
            </w:r>
            <w:r w:rsidR="008462AA">
              <w:rPr>
                <w:noProof/>
                <w:webHidden/>
              </w:rPr>
              <w:fldChar w:fldCharType="separate"/>
            </w:r>
            <w:r w:rsidR="008462AA">
              <w:rPr>
                <w:noProof/>
                <w:webHidden/>
              </w:rPr>
              <w:t>22</w:t>
            </w:r>
            <w:r w:rsidR="008462AA">
              <w:rPr>
                <w:noProof/>
                <w:webHidden/>
              </w:rPr>
              <w:fldChar w:fldCharType="end"/>
            </w:r>
          </w:hyperlink>
        </w:p>
        <w:p w:rsidR="008462AA" w:rsidRDefault="006119EF">
          <w:pPr>
            <w:pStyle w:val="TOC1"/>
            <w:tabs>
              <w:tab w:val="right" w:leader="dot" w:pos="10790"/>
            </w:tabs>
            <w:rPr>
              <w:noProof/>
              <w:color w:val="auto"/>
              <w:lang w:eastAsia="en-GB"/>
            </w:rPr>
          </w:pPr>
          <w:hyperlink w:anchor="_Toc474442889" w:history="1">
            <w:r w:rsidR="008462AA" w:rsidRPr="0088531B">
              <w:rPr>
                <w:rStyle w:val="Hyperlink"/>
                <w:noProof/>
              </w:rPr>
              <w:t>Appendix 2 – General Screenshots</w:t>
            </w:r>
            <w:r w:rsidR="008462AA">
              <w:rPr>
                <w:noProof/>
                <w:webHidden/>
              </w:rPr>
              <w:tab/>
            </w:r>
            <w:r w:rsidR="008462AA">
              <w:rPr>
                <w:noProof/>
                <w:webHidden/>
              </w:rPr>
              <w:fldChar w:fldCharType="begin"/>
            </w:r>
            <w:r w:rsidR="008462AA">
              <w:rPr>
                <w:noProof/>
                <w:webHidden/>
              </w:rPr>
              <w:instrText xml:space="preserve"> PAGEREF _Toc474442889 \h </w:instrText>
            </w:r>
            <w:r w:rsidR="008462AA">
              <w:rPr>
                <w:noProof/>
                <w:webHidden/>
              </w:rPr>
            </w:r>
            <w:r w:rsidR="008462AA">
              <w:rPr>
                <w:noProof/>
                <w:webHidden/>
              </w:rPr>
              <w:fldChar w:fldCharType="separate"/>
            </w:r>
            <w:r w:rsidR="008462AA">
              <w:rPr>
                <w:noProof/>
                <w:webHidden/>
              </w:rPr>
              <w:t>24</w:t>
            </w:r>
            <w:r w:rsidR="008462AA">
              <w:rPr>
                <w:noProof/>
                <w:webHidden/>
              </w:rPr>
              <w:fldChar w:fldCharType="end"/>
            </w:r>
          </w:hyperlink>
        </w:p>
        <w:p w:rsidR="008462AA" w:rsidRDefault="006119EF">
          <w:pPr>
            <w:pStyle w:val="TOC1"/>
            <w:tabs>
              <w:tab w:val="right" w:leader="dot" w:pos="10790"/>
            </w:tabs>
            <w:rPr>
              <w:noProof/>
              <w:color w:val="auto"/>
              <w:lang w:eastAsia="en-GB"/>
            </w:rPr>
          </w:pPr>
          <w:hyperlink w:anchor="_Toc474442890" w:history="1">
            <w:r w:rsidR="008462AA" w:rsidRPr="0088531B">
              <w:rPr>
                <w:rStyle w:val="Hyperlink"/>
                <w:noProof/>
              </w:rPr>
              <w:t>Appendix 3 – Assets Preview</w:t>
            </w:r>
            <w:r w:rsidR="008462AA">
              <w:rPr>
                <w:noProof/>
                <w:webHidden/>
              </w:rPr>
              <w:tab/>
            </w:r>
            <w:r w:rsidR="008462AA">
              <w:rPr>
                <w:noProof/>
                <w:webHidden/>
              </w:rPr>
              <w:fldChar w:fldCharType="begin"/>
            </w:r>
            <w:r w:rsidR="008462AA">
              <w:rPr>
                <w:noProof/>
                <w:webHidden/>
              </w:rPr>
              <w:instrText xml:space="preserve"> PAGEREF _Toc474442890 \h </w:instrText>
            </w:r>
            <w:r w:rsidR="008462AA">
              <w:rPr>
                <w:noProof/>
                <w:webHidden/>
              </w:rPr>
            </w:r>
            <w:r w:rsidR="008462AA">
              <w:rPr>
                <w:noProof/>
                <w:webHidden/>
              </w:rPr>
              <w:fldChar w:fldCharType="separate"/>
            </w:r>
            <w:r w:rsidR="008462AA">
              <w:rPr>
                <w:noProof/>
                <w:webHidden/>
              </w:rPr>
              <w:t>26</w:t>
            </w:r>
            <w:r w:rsidR="008462AA">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40C68" w:rsidRDefault="00640C68" w:rsidP="00640C68">
      <w:pPr>
        <w:pStyle w:val="Heading1"/>
      </w:pPr>
      <w:bookmarkStart w:id="5" w:name="_Toc474442814"/>
      <w:bookmarkEnd w:id="0"/>
      <w:bookmarkEnd w:id="1"/>
      <w:bookmarkEnd w:id="2"/>
      <w:bookmarkEnd w:id="3"/>
      <w:bookmarkEnd w:id="4"/>
      <w:r>
        <w:lastRenderedPageBreak/>
        <w:t>Design</w:t>
      </w:r>
      <w:bookmarkEnd w:id="5"/>
    </w:p>
    <w:p w:rsidR="00640C68" w:rsidRDefault="00831C9E" w:rsidP="00041ACF">
      <w:pPr>
        <w:jc w:val="both"/>
      </w:pPr>
      <w:r>
        <w:rPr>
          <w:noProof/>
          <w:lang w:eastAsia="en-GB"/>
        </w:rPr>
        <w:drawing>
          <wp:anchor distT="0" distB="0" distL="114300" distR="114300" simplePos="0" relativeHeight="251678720" behindDoc="1" locked="0" layoutInCell="1" allowOverlap="1" wp14:anchorId="37C75603" wp14:editId="753B8AC7">
            <wp:simplePos x="0" y="0"/>
            <wp:positionH relativeFrom="margin">
              <wp:posOffset>4968240</wp:posOffset>
            </wp:positionH>
            <wp:positionV relativeFrom="paragraph">
              <wp:posOffset>594360</wp:posOffset>
            </wp:positionV>
            <wp:extent cx="2177415" cy="1004570"/>
            <wp:effectExtent l="0" t="0" r="0" b="5080"/>
            <wp:wrapTight wrapText="bothSides">
              <wp:wrapPolygon edited="0">
                <wp:start x="0" y="0"/>
                <wp:lineTo x="0" y="21300"/>
                <wp:lineTo x="21354" y="2130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E50242">
        <w:t>for</w:t>
      </w:r>
      <w:r w:rsidR="0070054B">
        <w:t xml:space="preserve"> the game Scholar, </w:t>
      </w:r>
      <w:r w:rsidR="00656D07">
        <w:t>a first person RPG</w:t>
      </w:r>
      <w:r w:rsidR="009B791F">
        <w:t xml:space="preserve"> game that takes places in a </w:t>
      </w:r>
      <w:r w:rsidR="00EE70B0">
        <w:t xml:space="preserve">typical fantasy environment that places it well in </w:t>
      </w:r>
      <w:r w:rsidR="00503C7C">
        <w:t>the</w:t>
      </w:r>
      <w:r w:rsidR="00EE70B0">
        <w:t xml:space="preserve"> </w:t>
      </w:r>
      <w:r w:rsidR="00EE70B0" w:rsidRPr="00EE70B0">
        <w:t>sector</w:t>
      </w:r>
      <w:r w:rsidR="00EE70B0">
        <w:t xml:space="preserve"> </w:t>
      </w:r>
      <w:r w:rsidR="00EE70B0" w:rsidRPr="00EE70B0">
        <w:t>(Gerber,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4442815"/>
      <w:r>
        <w:rPr>
          <w:noProof/>
          <w:lang w:eastAsia="en-GB"/>
        </w:rPr>
        <w:drawing>
          <wp:anchor distT="0" distB="0" distL="114300" distR="114300" simplePos="0" relativeHeight="251681792" behindDoc="1" locked="0" layoutInCell="1" allowOverlap="1" wp14:anchorId="0847DE65" wp14:editId="482B83F6">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041ACF">
      <w:pPr>
        <w:spacing w:after="0"/>
        <w:jc w:val="both"/>
      </w:pPr>
      <w:r>
        <w:t xml:space="preserve">To make the level we will </w:t>
      </w:r>
      <w:r w:rsidR="005C6C88">
        <w:t>be using the following software:</w:t>
      </w:r>
    </w:p>
    <w:p w:rsidR="00EA6A59" w:rsidRDefault="00EA6A59" w:rsidP="00041ACF">
      <w:pPr>
        <w:pStyle w:val="ListParagraph"/>
        <w:numPr>
          <w:ilvl w:val="0"/>
          <w:numId w:val="28"/>
        </w:numPr>
        <w:jc w:val="both"/>
      </w:pPr>
      <w:r>
        <w:t>Unity 5</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82816" behindDoc="1" locked="0" layoutInCell="1" allowOverlap="1" wp14:anchorId="487241D8" wp14:editId="6254CE43">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041ACF">
      <w:pPr>
        <w:pStyle w:val="ListParagraph"/>
        <w:numPr>
          <w:ilvl w:val="0"/>
          <w:numId w:val="28"/>
        </w:numPr>
        <w:jc w:val="both"/>
      </w:pPr>
      <w:r>
        <w:rPr>
          <w:noProof/>
          <w:lang w:eastAsia="en-GB"/>
        </w:rPr>
        <w:drawing>
          <wp:anchor distT="0" distB="0" distL="114300" distR="114300" simplePos="0" relativeHeight="251679744" behindDoc="1" locked="0" layoutInCell="1" allowOverlap="1" wp14:anchorId="6A79D587" wp14:editId="5F01792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5692AB15" wp14:editId="53BA2882">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041ACF">
      <w:pPr>
        <w:pStyle w:val="ListParagraph"/>
        <w:numPr>
          <w:ilvl w:val="0"/>
          <w:numId w:val="28"/>
        </w:numPr>
        <w:jc w:val="both"/>
      </w:pPr>
      <w:r>
        <w:t>Github</w:t>
      </w:r>
    </w:p>
    <w:p w:rsidR="00EA6A59" w:rsidRDefault="00EA6A59" w:rsidP="00041ACF">
      <w:pPr>
        <w:pStyle w:val="ListParagraph"/>
        <w:numPr>
          <w:ilvl w:val="0"/>
          <w:numId w:val="28"/>
        </w:numPr>
        <w:spacing w:after="240"/>
        <w:jc w:val="both"/>
      </w:pPr>
      <w:r>
        <w:t>WavePad Audio Editor</w:t>
      </w:r>
    </w:p>
    <w:p w:rsidR="00EA6A59" w:rsidRDefault="00EA6A59" w:rsidP="00041ACF">
      <w:pPr>
        <w:jc w:val="both"/>
      </w:pPr>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w:t>
      </w:r>
      <w:r w:rsidR="00896BAC">
        <w:t xml:space="preserve"> increased productivity through the use of industry tools</w:t>
      </w:r>
      <w:r>
        <w:t>. Github</w:t>
      </w:r>
      <w:r w:rsidR="00896BAC">
        <w:t xml:space="preserve"> will be used for the</w:t>
      </w:r>
      <w:r>
        <w:t xml:space="preserve"> online repository</w:t>
      </w:r>
      <w:r w:rsidR="00C11909">
        <w:t xml:space="preserve"> to</w:t>
      </w:r>
      <w:r w:rsidR="00257123">
        <w:t xml:space="preserve"> ensure issues are tracked well, </w:t>
      </w:r>
      <w:r w:rsidR="00347D77">
        <w:t xml:space="preserve">progress </w:t>
      </w:r>
      <w:r w:rsidR="00C11909">
        <w:t xml:space="preserve">recorded and </w:t>
      </w:r>
      <w:r w:rsidR="00347D77">
        <w:t xml:space="preserve">to ensure </w:t>
      </w:r>
      <w:r w:rsidR="00C11909">
        <w:t xml:space="preserve">the source code for the game is easily </w:t>
      </w:r>
      <w:r w:rsidR="00C34D33">
        <w:t>accessed</w:t>
      </w:r>
      <w:r>
        <w:t xml:space="preserve">. Everything made and used will be in this repository which </w:t>
      </w:r>
      <w:r w:rsidR="00123B04">
        <w:t xml:space="preserve">will be updated </w:t>
      </w:r>
      <w:r w:rsidR="00896BAC">
        <w:t>regularly</w:t>
      </w:r>
      <w:r w:rsidR="00347D77">
        <w:t xml:space="preserve"> as the level is steadily completed</w:t>
      </w:r>
      <w:r>
        <w:t xml:space="preserve">. For small fixes to textures and audio files </w:t>
      </w:r>
      <w:r w:rsidR="00C361CF">
        <w:t>both Paint.NET and WaveP</w:t>
      </w:r>
      <w:r>
        <w:t>ad</w:t>
      </w:r>
      <w:r w:rsidR="00035E16">
        <w:t xml:space="preserve"> will be leveraged</w:t>
      </w:r>
      <w:r>
        <w:t>. Fin</w:t>
      </w:r>
      <w:r w:rsidR="00896BAC">
        <w:t>ally, for any advanced assets</w:t>
      </w:r>
      <w:r>
        <w:t xml:space="preserve"> the Unity Marketplace </w:t>
      </w:r>
      <w:r w:rsidR="00825EAF">
        <w:t xml:space="preserve">will be utilised </w:t>
      </w:r>
      <w:r>
        <w:t>to make sure professional assets</w:t>
      </w:r>
      <w:r w:rsidR="00825EAF">
        <w:t xml:space="preserve"> are acquired for the level.</w:t>
      </w:r>
      <w:r>
        <w:t xml:space="preserve"> </w:t>
      </w:r>
    </w:p>
    <w:p w:rsidR="00640C68" w:rsidRDefault="00640C68" w:rsidP="00640C68">
      <w:pPr>
        <w:pStyle w:val="Heading2"/>
      </w:pPr>
      <w:bookmarkStart w:id="7" w:name="_Toc474442816"/>
      <w:r>
        <w:t>Narrative description</w:t>
      </w:r>
      <w:bookmarkEnd w:id="7"/>
    </w:p>
    <w:p w:rsidR="00DC415A" w:rsidRPr="00DC415A" w:rsidRDefault="00DC415A" w:rsidP="00041ACF">
      <w:pPr>
        <w:jc w:val="both"/>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4442817"/>
      <w:r>
        <w:t>Settings, Theme, Location</w:t>
      </w:r>
      <w:bookmarkEnd w:id="8"/>
    </w:p>
    <w:p w:rsidR="00E61917" w:rsidRDefault="00D24D9B" w:rsidP="00D24D9B">
      <w:pPr>
        <w:pStyle w:val="Heading3"/>
      </w:pPr>
      <w:bookmarkStart w:id="9" w:name="_Toc474442818"/>
      <w:r>
        <w:t>Setting</w:t>
      </w:r>
      <w:bookmarkEnd w:id="9"/>
    </w:p>
    <w:p w:rsidR="00D24D9B" w:rsidRDefault="00D24D9B" w:rsidP="00D743F8">
      <w:pPr>
        <w:jc w:val="both"/>
      </w:pPr>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w:t>
      </w:r>
      <w:r w:rsidR="002E237F">
        <w:t>us</w:t>
      </w:r>
      <w:r w:rsidR="00206231">
        <w:t xml:space="preserve"> to explore a certain aesthetic and develop mechanics that couldn’t be developed if it were set in a different style period.</w:t>
      </w:r>
    </w:p>
    <w:p w:rsidR="00D24D9B" w:rsidRDefault="00D24D9B" w:rsidP="00D24D9B">
      <w:pPr>
        <w:pStyle w:val="Heading3"/>
      </w:pPr>
      <w:bookmarkStart w:id="10" w:name="_Toc474442819"/>
      <w:r>
        <w:t>Theme</w:t>
      </w:r>
      <w:bookmarkEnd w:id="10"/>
    </w:p>
    <w:p w:rsidR="008E7AA1" w:rsidRDefault="008E7AA1" w:rsidP="008555CE">
      <w:pPr>
        <w:jc w:val="both"/>
      </w:pPr>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 xml:space="preserve">that serve to give the game a unique look and </w:t>
      </w:r>
      <w:r w:rsidR="00207DAE">
        <w:t>aesthetic</w:t>
      </w:r>
      <w:r w:rsidR="001C654E">
        <w:t>.</w:t>
      </w:r>
      <w:r w:rsidR="00200DDA">
        <w:t xml:space="preserve"> The theme will</w:t>
      </w:r>
      <w:r w:rsidR="001B2AEF">
        <w:t xml:space="preserve"> </w:t>
      </w:r>
      <w:r w:rsidR="00F35E36">
        <w:t>entice</w:t>
      </w:r>
      <w:r w:rsidR="001B2AEF">
        <w:t xml:space="preserve"> the player </w:t>
      </w:r>
      <w:r w:rsidR="00200DDA">
        <w:t>with</w:t>
      </w:r>
      <w:r w:rsidR="001B2AEF">
        <w:t xml:space="preserve">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w:t>
      </w:r>
      <w:r w:rsidR="004F6A4E">
        <w:t>es</w:t>
      </w:r>
      <w:r w:rsidR="00051A35">
        <w:t xml:space="preserve"> the game in a medieval RPG setting.</w:t>
      </w:r>
    </w:p>
    <w:p w:rsidR="008E7AA1" w:rsidRDefault="008E7AA1" w:rsidP="008E7AA1">
      <w:pPr>
        <w:pStyle w:val="Heading3"/>
      </w:pPr>
      <w:bookmarkStart w:id="11" w:name="_Toc474442820"/>
      <w:r>
        <w:lastRenderedPageBreak/>
        <w:t>Location</w:t>
      </w:r>
      <w:bookmarkEnd w:id="11"/>
    </w:p>
    <w:p w:rsidR="00AF71E6" w:rsidRDefault="008E7AA1" w:rsidP="00BD33D8">
      <w:pPr>
        <w:jc w:val="both"/>
      </w:pPr>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4442821"/>
      <w:r>
        <w:t>Player Experien</w:t>
      </w:r>
      <w:r w:rsidR="00F77EB5">
        <w:t>ce</w:t>
      </w:r>
      <w:bookmarkEnd w:id="12"/>
    </w:p>
    <w:p w:rsidR="00F77EB5" w:rsidRDefault="0093251D" w:rsidP="00B961FD">
      <w:pPr>
        <w:jc w:val="both"/>
      </w:pPr>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4442822"/>
      <w:r>
        <w:t>Level Features</w:t>
      </w:r>
      <w:bookmarkEnd w:id="13"/>
    </w:p>
    <w:p w:rsidR="002A6511" w:rsidRDefault="005A2F09" w:rsidP="00026D60">
      <w:pPr>
        <w:pStyle w:val="Heading3"/>
        <w:spacing w:before="120"/>
      </w:pPr>
      <w:bookmarkStart w:id="14" w:name="_Toc474442823"/>
      <w:r>
        <w:t>Realistic Terrain</w:t>
      </w:r>
      <w:bookmarkEnd w:id="14"/>
    </w:p>
    <w:p w:rsidR="005A2F09" w:rsidRDefault="001328C0" w:rsidP="00483FD4">
      <w:pPr>
        <w:jc w:val="both"/>
      </w:pPr>
      <w:r>
        <w:rPr>
          <w:noProof/>
          <w:lang w:eastAsia="en-GB"/>
        </w:rPr>
        <w:drawing>
          <wp:anchor distT="0" distB="0" distL="114300" distR="114300" simplePos="0" relativeHeight="251683840" behindDoc="1" locked="0" layoutInCell="1" allowOverlap="1" wp14:anchorId="27B0E1F0" wp14:editId="47D87E71">
            <wp:simplePos x="0" y="0"/>
            <wp:positionH relativeFrom="margin">
              <wp:posOffset>542877</wp:posOffset>
            </wp:positionH>
            <wp:positionV relativeFrom="paragraph">
              <wp:posOffset>1767409</wp:posOffset>
            </wp:positionV>
            <wp:extent cx="5779135" cy="3250565"/>
            <wp:effectExtent l="152400" t="152400" r="354965" b="36893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w:t>
      </w:r>
      <w:r w:rsidR="00996DE3">
        <w:t xml:space="preserve"> feel like a small part in a larger game a</w:t>
      </w:r>
      <w:r w:rsidR="005A0F70">
        <w:t xml:space="preserve"> large scale terrain must be used to give the player a realistic illusion of scale and awe</w:t>
      </w:r>
      <w:r w:rsidR="00996DE3">
        <w:t xml:space="preserve"> to help establish a unique identity for the game world</w:t>
      </w:r>
      <w:r w:rsidR="005A0F70">
        <w:t>.</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4442824"/>
      <w:r>
        <w:lastRenderedPageBreak/>
        <w:t>Clues</w:t>
      </w:r>
      <w:bookmarkEnd w:id="15"/>
    </w:p>
    <w:p w:rsidR="009E4E87" w:rsidRDefault="000B35A1" w:rsidP="00657B83">
      <w:pPr>
        <w:jc w:val="both"/>
      </w:pPr>
      <w:r>
        <w:rPr>
          <w:noProof/>
          <w:lang w:eastAsia="en-GB"/>
        </w:rPr>
        <w:drawing>
          <wp:anchor distT="0" distB="0" distL="114300" distR="114300" simplePos="0" relativeHeight="251695104" behindDoc="0" locked="0" layoutInCell="1" allowOverlap="1" wp14:anchorId="57778F1D" wp14:editId="20BA321D">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w:t>
      </w:r>
      <w:r w:rsidR="000D5B35">
        <w:t>make it seem like</w:t>
      </w:r>
      <w:r w:rsidR="00137481">
        <w:t xml:space="preserve">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4442825"/>
      <w:r>
        <w:t>Loot</w:t>
      </w:r>
      <w:bookmarkEnd w:id="16"/>
    </w:p>
    <w:p w:rsidR="008E544B" w:rsidRDefault="003B3893" w:rsidP="00A2236E">
      <w:pPr>
        <w:jc w:val="both"/>
      </w:pPr>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F41003">
        <w:t xml:space="preserve"> from the </w:t>
      </w:r>
      <w:r w:rsidR="00C0456D">
        <w:t>adventurers</w:t>
      </w:r>
      <w:r w:rsidR="00F41003">
        <w:t xml:space="preserve"> that were killed while going down this path</w:t>
      </w:r>
      <w:r w:rsidR="008E544B">
        <w:t>.</w:t>
      </w:r>
    </w:p>
    <w:p w:rsidR="009E4E87" w:rsidRDefault="00B12C4D" w:rsidP="00A2236E">
      <w:pPr>
        <w:jc w:val="both"/>
      </w:pPr>
      <w:r>
        <w:t>We are using loot as an incentive fo</w:t>
      </w:r>
      <w:r w:rsidR="00431AB5">
        <w:t>r players.</w:t>
      </w:r>
      <w:r w:rsidR="00A93572">
        <w:t xml:space="preserve"> The system will incentivise</w:t>
      </w:r>
      <w:r w:rsidR="00611DF3">
        <w:t xml:space="preser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w:t>
      </w:r>
      <w:r w:rsidR="00D934B2">
        <w:t xml:space="preserve"> and Sun, </w:t>
      </w:r>
      <w:r w:rsidR="00193134" w:rsidRPr="00193134">
        <w:t>2011</w:t>
      </w:r>
      <w:r w:rsidR="00611DF3" w:rsidRPr="00193134">
        <w:t>)</w:t>
      </w:r>
      <w:r w:rsidR="00611DF3">
        <w:t>.</w:t>
      </w:r>
      <w:r w:rsidR="00431AB5">
        <w:t xml:space="preserve"> Completing the story</w:t>
      </w:r>
      <w:r>
        <w:t xml:space="preserve"> may provide a conclusion and thus incentivise players </w:t>
      </w:r>
      <w:r w:rsidR="00C0456D">
        <w:t>we would also like</w:t>
      </w:r>
      <w:r>
        <w:t xml:space="preserve"> to make the game more unique to each individual</w:t>
      </w:r>
      <w:r w:rsidR="00C0456D">
        <w:t>. W</w:t>
      </w:r>
      <w:r>
        <w:t xml:space="preserve">e </w:t>
      </w:r>
      <w:r>
        <w:lastRenderedPageBreak/>
        <w:t>will utilise randomise</w:t>
      </w:r>
      <w:r w:rsidR="00C32248">
        <w:t>d</w:t>
      </w:r>
      <w:r>
        <w:t xml:space="preserve"> loot to allow the player to customise themselves an</w:t>
      </w:r>
      <w:r w:rsidR="00E97EA2">
        <w:t xml:space="preserve">d make the character their own. </w:t>
      </w:r>
      <w:r w:rsidR="00A93572">
        <w:t>In the</w:t>
      </w:r>
      <w:r w:rsidR="001C1E3A">
        <w:t xml:space="preserve"> level the loot that can be obtained will be simple coins which will be randomised within a certain range when discovered.</w:t>
      </w:r>
      <w:r w:rsidR="00832665">
        <w:t xml:space="preserve"> The player will not be abl</w:t>
      </w:r>
      <w:r w:rsidR="00C0456D">
        <w:t xml:space="preserve">e to do anything with this loot, but nevertheless </w:t>
      </w:r>
      <w:r w:rsidR="00832665">
        <w:t>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the loot obtained could be visual items which change the </w:t>
      </w:r>
      <w:r w:rsidR="00F958AD">
        <w:t>character’s</w:t>
      </w:r>
      <w:r w:rsidR="006E1800">
        <w:t xml:space="preserve"> appearance and much </w:t>
      </w:r>
      <w:r w:rsidR="00EF214F">
        <w:rPr>
          <w:noProof/>
          <w:lang w:eastAsia="en-GB"/>
        </w:rPr>
        <w:drawing>
          <wp:anchor distT="0" distB="0" distL="114300" distR="114300" simplePos="0" relativeHeight="251696128" behindDoc="0" locked="0" layoutInCell="1" allowOverlap="1" wp14:anchorId="22214F90" wp14:editId="72F616A9">
            <wp:simplePos x="0" y="0"/>
            <wp:positionH relativeFrom="margin">
              <wp:align>center</wp:align>
            </wp:positionH>
            <wp:positionV relativeFrom="paragraph">
              <wp:posOffset>1281430</wp:posOffset>
            </wp:positionV>
            <wp:extent cx="6542405" cy="4196080"/>
            <wp:effectExtent l="152400" t="152400" r="353695" b="356870"/>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2405" cy="4196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800">
        <w:t>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4442826"/>
      <w:r>
        <w:t>Enemies</w:t>
      </w:r>
      <w:bookmarkEnd w:id="17"/>
    </w:p>
    <w:p w:rsidR="00C15537" w:rsidRDefault="00591265" w:rsidP="00B453A2">
      <w:pPr>
        <w:jc w:val="both"/>
      </w:pPr>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w:t>
      </w:r>
      <w:r w:rsidR="00CF5024">
        <w:t>desires</w:t>
      </w:r>
      <w:r w:rsidR="00F22E4F">
        <w:t>.</w:t>
      </w:r>
    </w:p>
    <w:p w:rsidR="003E7EA6" w:rsidRDefault="003E7EA6" w:rsidP="003E7EA6">
      <w:pPr>
        <w:pStyle w:val="Heading3"/>
      </w:pPr>
      <w:bookmarkStart w:id="18" w:name="_Toc474442827"/>
      <w:r>
        <w:t>AI</w:t>
      </w:r>
      <w:bookmarkEnd w:id="18"/>
    </w:p>
    <w:p w:rsidR="00EF5600" w:rsidRDefault="00F16A74" w:rsidP="00633229">
      <w:pPr>
        <w:jc w:val="both"/>
      </w:pPr>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D934B2">
        <w:t>(</w:t>
      </w:r>
      <w:proofErr w:type="spellStart"/>
      <w:r w:rsidR="00D934B2">
        <w:t>Sweetser</w:t>
      </w:r>
      <w:proofErr w:type="spellEnd"/>
      <w:r w:rsidR="00D934B2">
        <w:t xml:space="preserve"> </w:t>
      </w:r>
      <w:r w:rsidR="003F2ECC" w:rsidRPr="003F2ECC">
        <w:t>and Wiles</w:t>
      </w:r>
      <w:r w:rsidR="00D934B2">
        <w:t>,</w:t>
      </w:r>
      <w:r w:rsidR="003F2ECC" w:rsidRPr="003F2ECC">
        <w:t xml:space="preserve"> 2002).</w:t>
      </w:r>
      <w:r>
        <w:t xml:space="preserve"> The AI system will follow </w:t>
      </w:r>
      <w:r w:rsidR="002B2F0B">
        <w:t>this</w:t>
      </w:r>
      <w:r>
        <w:t xml:space="preserve"> behaviour. Once the player enters a radius or an area marked as a danger zone the enemy will follow the </w:t>
      </w:r>
      <w:r>
        <w:lastRenderedPageBreak/>
        <w:t>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65D038F2" wp14:editId="002576F5">
            <wp:simplePos x="0" y="0"/>
            <wp:positionH relativeFrom="margin">
              <wp:posOffset>948534</wp:posOffset>
            </wp:positionH>
            <wp:positionV relativeFrom="paragraph">
              <wp:posOffset>1084676</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w:t>
      </w:r>
      <w:r w:rsidR="008970EF">
        <w:t xml:space="preserve"> too</w:t>
      </w:r>
      <w:r w:rsidR="00EF5600">
        <w:t xml:space="preserv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4442828"/>
      <w:r>
        <w:t>Usability</w:t>
      </w:r>
      <w:bookmarkEnd w:id="19"/>
    </w:p>
    <w:p w:rsidR="009D05C8" w:rsidRDefault="009D05C8" w:rsidP="008E568C">
      <w:pPr>
        <w:pStyle w:val="Heading3"/>
        <w:spacing w:before="120"/>
      </w:pPr>
      <w:bookmarkStart w:id="20" w:name="_Toc474442829"/>
      <w:r>
        <w:t>PC Controls</w:t>
      </w:r>
      <w:bookmarkEnd w:id="20"/>
    </w:p>
    <w:p w:rsidR="00C37562" w:rsidRDefault="00EE1FF3" w:rsidP="00F77521">
      <w:pPr>
        <w:jc w:val="both"/>
      </w:pPr>
      <w:r>
        <w:t xml:space="preserve">To make the </w:t>
      </w:r>
      <w:r w:rsidR="00EB458B">
        <w:t>games control</w:t>
      </w:r>
      <w:r>
        <w:t xml:space="preserve"> familiar we follow a first person style movement system.</w:t>
      </w:r>
      <w:r w:rsidR="00CD771A">
        <w:t xml:space="preserve"> The direction of the camera is of course set by mouse movement as you would expect in any first person game.</w:t>
      </w:r>
      <w:r w:rsidR="00EB458B">
        <w:t xml:space="preserve"> We also will be using a first person style camera to make the world more immersive rather than a</w:t>
      </w:r>
      <w:r w:rsidR="000E6C22">
        <w:t xml:space="preserve"> detached</w:t>
      </w:r>
      <w:r w:rsidR="00EB458B">
        <w:t xml:space="preserve"> third person camera.</w:t>
      </w:r>
    </w:p>
    <w:p w:rsidR="00EE1FF3" w:rsidRDefault="00846AF0"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F77521">
      <w:pPr>
        <w:pStyle w:val="ListParagraph"/>
        <w:numPr>
          <w:ilvl w:val="0"/>
          <w:numId w:val="27"/>
        </w:numPr>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F77521">
      <w:pPr>
        <w:pStyle w:val="ListParagraph"/>
        <w:numPr>
          <w:ilvl w:val="0"/>
          <w:numId w:val="27"/>
        </w:numPr>
        <w:spacing w:after="0"/>
        <w:jc w:val="both"/>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4442830"/>
      <w:r>
        <w:t>Video</w:t>
      </w:r>
      <w:r w:rsidR="0042316F">
        <w:t xml:space="preserve"> R</w:t>
      </w:r>
      <w:r w:rsidR="00EF1CCB">
        <w:t>esearch</w:t>
      </w:r>
      <w:bookmarkEnd w:id="21"/>
    </w:p>
    <w:p w:rsidR="00EF1CCB" w:rsidRPr="000C5404" w:rsidRDefault="006E08A2" w:rsidP="00543475">
      <w:pPr>
        <w:jc w:val="both"/>
      </w:pPr>
      <w:r>
        <w:t>To take advantage of the</w:t>
      </w:r>
      <w:r w:rsidR="008D0268">
        <w:t xml:space="preserve"> Unit</w:t>
      </w:r>
      <w:r w:rsidR="00263543">
        <w:t>y</w:t>
      </w:r>
      <w:r w:rsidR="008D0268">
        <w:t xml:space="preserve"> E</w:t>
      </w:r>
      <w:r w:rsidR="000879EE">
        <w:t>ngine’s power, research was taken to identify</w:t>
      </w:r>
      <w:r>
        <w:t xml:space="preserve"> various advanced graphics effects to generally improve the quality of the </w:t>
      </w:r>
      <w:r w:rsidR="000879EE">
        <w:t>levels</w:t>
      </w:r>
      <w:r>
        <w:t xml:space="preserve">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t>
      </w:r>
      <w:r w:rsidR="00F60EF5">
        <w:t xml:space="preserve">expensive </w:t>
      </w:r>
      <w:r w:rsidR="000C5404">
        <w:t>we have</w:t>
      </w:r>
      <w:r w:rsidR="00F60EF5">
        <w:t xml:space="preserve"> tons of extra power to spend on</w:t>
      </w:r>
      <w:r w:rsidR="000C5404">
        <w:t xml:space="preserve"> these post processing effects which would improve overall graphics and would allow </w:t>
      </w:r>
      <w:r w:rsidR="00C76678">
        <w:t>us</w:t>
      </w:r>
      <w:r w:rsidR="000C5404">
        <w:t xml:space="preserve"> to use everything Unity has available.</w:t>
      </w:r>
      <w:r w:rsidR="00956A4F">
        <w:t xml:space="preserve"> </w:t>
      </w:r>
      <w:r w:rsidR="00F60EF5">
        <w:t>L</w:t>
      </w:r>
      <w:r w:rsidR="000C5404">
        <w:t>isted below are three post</w:t>
      </w:r>
      <w:r w:rsidR="00F60EF5">
        <w:t xml:space="preserve"> processing technologies that will </w:t>
      </w:r>
      <w:r w:rsidR="000C5404">
        <w:t xml:space="preserve">be </w:t>
      </w:r>
      <w:r w:rsidR="00F60EF5">
        <w:t>leveraged</w:t>
      </w:r>
      <w:r w:rsidR="000C5404">
        <w:t xml:space="preserve"> to give a final coat of polish on the level and to make the graphics really stand out.</w:t>
      </w:r>
    </w:p>
    <w:p w:rsidR="00EF1CCB" w:rsidRDefault="00901D71" w:rsidP="006632AB">
      <w:pPr>
        <w:pStyle w:val="Heading3"/>
      </w:pPr>
      <w:bookmarkStart w:id="22" w:name="_Toc474442831"/>
      <w:r>
        <w:lastRenderedPageBreak/>
        <w:t>HDR</w:t>
      </w:r>
      <w:bookmarkEnd w:id="22"/>
    </w:p>
    <w:p w:rsidR="006632AB" w:rsidRDefault="0091671F" w:rsidP="003D0B99">
      <w:pPr>
        <w:jc w:val="both"/>
      </w:pPr>
      <w:r>
        <w:rPr>
          <w:noProof/>
          <w:lang w:eastAsia="en-GB"/>
        </w:rPr>
        <w:drawing>
          <wp:anchor distT="0" distB="0" distL="114300" distR="114300" simplePos="0" relativeHeight="251666432" behindDoc="0" locked="0" layoutInCell="1" allowOverlap="1" wp14:anchorId="38513CB7" wp14:editId="1F931CAA">
            <wp:simplePos x="0" y="0"/>
            <wp:positionH relativeFrom="margin">
              <wp:posOffset>466725</wp:posOffset>
            </wp:positionH>
            <wp:positionV relativeFrom="paragraph">
              <wp:posOffset>1154709</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w:t>
      </w:r>
      <w:r w:rsidR="00515868">
        <w:t xml:space="preserve">will </w:t>
      </w:r>
      <w:r w:rsidR="00F20D5E">
        <w:t>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C46E96">
        <w:t xml:space="preserve"> (</w:t>
      </w:r>
      <w:proofErr w:type="spellStart"/>
      <w:r w:rsidR="00C46E96">
        <w:t>Gotanda</w:t>
      </w:r>
      <w:proofErr w:type="spellEnd"/>
      <w:r w:rsidR="00C46E96">
        <w:t xml:space="preserve">, </w:t>
      </w:r>
      <w:r w:rsidR="00B25EE9">
        <w:t>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r w:rsidR="00233432">
        <w:t xml:space="preserve"> quality.</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4442832"/>
      <w:r>
        <w:t>Motion Blur</w:t>
      </w:r>
      <w:bookmarkEnd w:id="23"/>
    </w:p>
    <w:p w:rsidR="000E7193" w:rsidRPr="007940D4" w:rsidRDefault="007940D4" w:rsidP="005F4A3E">
      <w:pPr>
        <w:jc w:val="both"/>
      </w:pPr>
      <w:r>
        <w:rPr>
          <w:noProof/>
          <w:lang w:eastAsia="en-GB"/>
        </w:rPr>
        <mc:AlternateContent>
          <mc:Choice Requires="wps">
            <w:drawing>
              <wp:anchor distT="0" distB="0" distL="114300" distR="114300" simplePos="0" relativeHeight="251686912" behindDoc="0" locked="0" layoutInCell="1" allowOverlap="1" wp14:anchorId="69BF61FF" wp14:editId="6E1F7556">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16DC0" w:rsidRPr="00597C32" w:rsidRDefault="00716DC0"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130354"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16DC0" w:rsidRPr="00597C32" w:rsidRDefault="00716DC0"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47E54E31" wp14:editId="42F581A5">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0A1FBF">
        <w:t>Motion blur will also be added to the level</w:t>
      </w:r>
      <w:r w:rsidR="005847F9">
        <w:t xml:space="preserve">. The inclusion of motion blur </w:t>
      </w:r>
      <w:r w:rsidR="000A1FBF">
        <w:t>will</w:t>
      </w:r>
      <w:r w:rsidR="00C95799">
        <w:t xml:space="preserve"> make sure objects are perceived in motion</w:t>
      </w:r>
      <w:r w:rsidR="009919C3">
        <w:t xml:space="preserve"> (Navarro, 2011)</w:t>
      </w:r>
      <w:r w:rsidR="000A1FBF">
        <w:t xml:space="preserve"> from the player’s perspective</w:t>
      </w:r>
      <w:r w:rsidR="005847F9">
        <w:t>. In our case when the camera moves sharply a blur is applied to the whole image resulting in a more realistic camera in game.</w:t>
      </w:r>
      <w:r w:rsidR="00CE4557">
        <w:t xml:space="preserve"> </w:t>
      </w:r>
      <w:r w:rsidR="0053488C">
        <w:t>It also means that objects that are moving at</w:t>
      </w:r>
      <w:r w:rsidR="000A1FBF">
        <w:t xml:space="preserve"> a</w:t>
      </w:r>
      <w:r w:rsidR="0053488C">
        <w:t xml:space="preserve"> fast speed are blurred as well making the final image rendered on screen more realistic</w:t>
      </w:r>
      <w:r w:rsidR="00CE4557">
        <w:t>.</w:t>
      </w:r>
      <w:r>
        <w:t xml:space="preserve"> Motion blur does come with a number of disadvantage however. First o</w:t>
      </w:r>
      <w:r w:rsidR="000A1FBF">
        <w:t>f</w:t>
      </w:r>
      <w:r>
        <w:t xml:space="preserve">f it is computationally expensive as </w:t>
      </w:r>
      <w:r w:rsidR="000A1FBF">
        <w:t xml:space="preserve">an </w:t>
      </w:r>
      <w:r>
        <w:t>objects speed when rendered need</w:t>
      </w:r>
      <w:r w:rsidR="006808D1">
        <w:t>s</w:t>
      </w:r>
      <w:r>
        <w:t xml:space="preserve"> to written to a separate buffer</w:t>
      </w:r>
      <w:r w:rsidR="006808D1">
        <w:t xml:space="preserve">. </w:t>
      </w:r>
      <w:r w:rsidR="00FA1BFE">
        <w:t xml:space="preserve">However, </w:t>
      </w:r>
      <w:r>
        <w:t xml:space="preserve">it’s worth the sacrifice as it </w:t>
      </w:r>
      <w:r w:rsidR="002758BB">
        <w:t>will result in a more photo realistic rendering of the level</w:t>
      </w:r>
      <w:r>
        <w:t xml:space="preserve">. </w:t>
      </w:r>
      <w:r w:rsidR="00FA1BFE">
        <w:t>Of course h</w:t>
      </w:r>
      <w:r>
        <w:t>igh levels of motion blur can be sickening to the player as to</w:t>
      </w:r>
      <w:r w:rsidR="00FA1BFE">
        <w:t>o</w:t>
      </w:r>
      <w:r>
        <w:t xml:space="preserve"> much b</w:t>
      </w:r>
      <w:r w:rsidR="00FA1BFE">
        <w:t>lur feels unnatural, so for this</w:t>
      </w:r>
      <w:r>
        <w:t xml:space="preserve"> level and demo we will only be applying a very light level of motion blur to stop this happening.</w:t>
      </w:r>
    </w:p>
    <w:p w:rsidR="00D420D3" w:rsidRDefault="000350CA" w:rsidP="00B23BDE">
      <w:pPr>
        <w:pStyle w:val="Heading3"/>
      </w:pPr>
      <w:bookmarkStart w:id="24" w:name="_Toc474442833"/>
      <w:r>
        <w:lastRenderedPageBreak/>
        <w:t>Depth of Field</w:t>
      </w:r>
      <w:bookmarkEnd w:id="24"/>
    </w:p>
    <w:p w:rsidR="00685681" w:rsidRPr="006632AB" w:rsidRDefault="00F0299D" w:rsidP="005F4A3E">
      <w:pPr>
        <w:jc w:val="both"/>
      </w:pPr>
      <w:r>
        <w:rPr>
          <w:noProof/>
          <w:lang w:eastAsia="en-GB"/>
        </w:rPr>
        <mc:AlternateContent>
          <mc:Choice Requires="wps">
            <w:drawing>
              <wp:anchor distT="0" distB="0" distL="114300" distR="114300" simplePos="0" relativeHeight="251688960" behindDoc="0" locked="0" layoutInCell="1" allowOverlap="1" wp14:anchorId="5F7B7A98" wp14:editId="1F1B0964">
                <wp:simplePos x="0" y="0"/>
                <wp:positionH relativeFrom="column">
                  <wp:posOffset>1217930</wp:posOffset>
                </wp:positionH>
                <wp:positionV relativeFrom="paragraph">
                  <wp:posOffset>3605530</wp:posOffset>
                </wp:positionV>
                <wp:extent cx="4478655" cy="635"/>
                <wp:effectExtent l="0" t="0" r="0" b="8255"/>
                <wp:wrapTopAndBottom/>
                <wp:docPr id="21" name="Text Box 2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rsidR="00716DC0" w:rsidRPr="001E20BF" w:rsidRDefault="00716DC0"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DE6B2" id="Text Box 21" o:spid="_x0000_s1027" type="#_x0000_t202" style="position:absolute;margin-left:95.9pt;margin-top:283.9pt;width:352.6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7NLwIAAGY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" stroked="f">
                <v:textbox style="mso-fit-shape-to-text:t" inset="0,0,0,0">
                  <w:txbxContent>
                    <w:p w:rsidR="00716DC0" w:rsidRPr="001E20BF" w:rsidRDefault="00716DC0"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r>
        <w:rPr>
          <w:noProof/>
          <w:lang w:eastAsia="en-GB"/>
        </w:rPr>
        <w:drawing>
          <wp:anchor distT="0" distB="0" distL="114300" distR="114300" simplePos="0" relativeHeight="251667456" behindDoc="1" locked="0" layoutInCell="1" allowOverlap="1" wp14:anchorId="6B43F194" wp14:editId="2897BA12">
            <wp:simplePos x="0" y="0"/>
            <wp:positionH relativeFrom="margin">
              <wp:align>center</wp:align>
            </wp:positionH>
            <wp:positionV relativeFrom="paragraph">
              <wp:posOffset>1293469</wp:posOffset>
            </wp:positionV>
            <wp:extent cx="4379595" cy="2296795"/>
            <wp:effectExtent l="0" t="0" r="1905" b="8255"/>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9595" cy="2296795"/>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9F349D">
        <w:t xml:space="preserve"> (</w:t>
      </w:r>
      <w:proofErr w:type="spellStart"/>
      <w:r w:rsidR="009F349D">
        <w:t>Hillaire</w:t>
      </w:r>
      <w:proofErr w:type="spellEnd"/>
      <w:r w:rsidR="005B2419" w:rsidRPr="005B2419">
        <w:t xml:space="preserve"> et al</w:t>
      </w:r>
      <w:r w:rsidR="009F349D">
        <w:t>,</w:t>
      </w:r>
      <w:r w:rsidR="005B2419" w:rsidRPr="005B2419">
        <w:t xml:space="preserve"> 2008)</w:t>
      </w:r>
      <w:r w:rsidR="00C82939" w:rsidRPr="005B2419">
        <w:t>.</w:t>
      </w:r>
      <w:r w:rsidR="00A56D83" w:rsidRPr="005B2419">
        <w:t xml:space="preserve"> </w:t>
      </w:r>
      <w:r w:rsidR="00A56D83">
        <w:t xml:space="preserve">The result is a more </w:t>
      </w:r>
      <w:r w:rsidR="007A7C67">
        <w:t>lifelike</w:t>
      </w:r>
      <w:r w:rsidR="00A56D83">
        <w:t xml:space="preserve"> camera</w:t>
      </w:r>
      <w:r>
        <w:t xml:space="preserve"> which would aid the graphical representation of the level</w:t>
      </w:r>
      <w:r w:rsidR="00A56D83">
        <w:t>.</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w:t>
      </w:r>
      <w:r w:rsidR="00AF39D8">
        <w:t xml:space="preserve">visually </w:t>
      </w:r>
      <w:r w:rsidR="002E5BAD">
        <w:t>advanced game</w:t>
      </w:r>
      <w:r w:rsidR="007A7C67">
        <w:t>.</w:t>
      </w:r>
      <w:r w:rsidR="0068028F">
        <w:t xml:space="preserve"> </w:t>
      </w:r>
    </w:p>
    <w:p w:rsidR="00D420D3" w:rsidRDefault="00AA1A36" w:rsidP="00565351">
      <w:pPr>
        <w:pStyle w:val="Heading2"/>
        <w:spacing w:before="0"/>
      </w:pPr>
      <w:bookmarkStart w:id="25" w:name="_Toc474442834"/>
      <w:r>
        <w:t>Inspiration</w:t>
      </w:r>
      <w:bookmarkEnd w:id="25"/>
    </w:p>
    <w:p w:rsidR="001403A4" w:rsidRPr="001403A4" w:rsidRDefault="001403A4" w:rsidP="007A6901">
      <w:pPr>
        <w:jc w:val="both"/>
      </w:pPr>
      <w:r>
        <w:t>The artistic style of the level will be drawn from the woodland areas of where I grew u</w:t>
      </w:r>
      <w:r w:rsidR="00E55BF9">
        <w:t xml:space="preserve">p. The mechanics come from a </w:t>
      </w:r>
      <w:r>
        <w:t xml:space="preserve">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w:t>
      </w:r>
      <w:r w:rsidR="00E55BF9">
        <w:t xml:space="preserve">many </w:t>
      </w:r>
      <w:r>
        <w:t>would like to see a game that doesn’t want to do this and presents the RPG as complicated as it should be.</w:t>
      </w:r>
      <w:r w:rsidR="000F6BC7">
        <w:t xml:space="preserve"> </w:t>
      </w:r>
    </w:p>
    <w:p w:rsidR="00DB4E90" w:rsidRDefault="0078039F" w:rsidP="00565351">
      <w:pPr>
        <w:pStyle w:val="Heading2"/>
        <w:spacing w:before="120"/>
      </w:pPr>
      <w:bookmarkStart w:id="26" w:name="_Toc474442835"/>
      <w:r>
        <w:t>Story</w:t>
      </w:r>
      <w:bookmarkEnd w:id="26"/>
    </w:p>
    <w:p w:rsidR="00C339C1" w:rsidRDefault="00C339C1" w:rsidP="00565351">
      <w:pPr>
        <w:pStyle w:val="Heading3"/>
        <w:spacing w:before="120"/>
      </w:pPr>
      <w:bookmarkStart w:id="27" w:name="_Toc474442836"/>
      <w:r>
        <w:t>Game Story</w:t>
      </w:r>
      <w:bookmarkEnd w:id="27"/>
    </w:p>
    <w:p w:rsidR="00C339C1" w:rsidRDefault="009A74E9" w:rsidP="00E844A3">
      <w:pPr>
        <w:jc w:val="both"/>
      </w:pPr>
      <w:r>
        <w:t xml:space="preserve">In the level the player </w:t>
      </w:r>
      <w:r w:rsidR="004D7066">
        <w:t>play</w:t>
      </w:r>
      <w:r>
        <w:t>s</w:t>
      </w:r>
      <w:r w:rsidR="004D7066">
        <w:t xml:space="preserve">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r>
        <w:t xml:space="preserve"> where the knowledge obtained from “The Time” is used to leap the kingdom into a new age</w:t>
      </w:r>
      <w:r w:rsidR="004D7066">
        <w:t>.</w:t>
      </w:r>
    </w:p>
    <w:p w:rsidR="00C339C1" w:rsidRDefault="00C339C1" w:rsidP="00C339C1">
      <w:pPr>
        <w:pStyle w:val="Heading3"/>
      </w:pPr>
      <w:bookmarkStart w:id="28" w:name="_Toc474442837"/>
      <w:r>
        <w:t>Level Story</w:t>
      </w:r>
      <w:bookmarkEnd w:id="28"/>
    </w:p>
    <w:p w:rsidR="00622F4F" w:rsidRDefault="00907369" w:rsidP="000D6A1E">
      <w:pPr>
        <w:jc w:val="both"/>
      </w:pPr>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r w:rsidR="00FA4867">
        <w:t xml:space="preserve"> This story is used to set the stage for various mechanics in the main game and establish a unique setting.</w:t>
      </w:r>
    </w:p>
    <w:p w:rsidR="00E63967" w:rsidRDefault="00E63967" w:rsidP="00565351">
      <w:pPr>
        <w:pStyle w:val="Heading2"/>
        <w:spacing w:before="120"/>
      </w:pPr>
      <w:bookmarkStart w:id="29" w:name="_Toc474442838"/>
      <w:r>
        <w:lastRenderedPageBreak/>
        <w:t>Interactivity</w:t>
      </w:r>
      <w:bookmarkEnd w:id="29"/>
    </w:p>
    <w:p w:rsidR="00AE031C" w:rsidRDefault="00966D21" w:rsidP="004472A1">
      <w:pPr>
        <w:jc w:val="both"/>
      </w:pPr>
      <w:r>
        <w:t>The player is able to interact with the wider world in many ways</w:t>
      </w:r>
      <w:r w:rsidR="00DE2A68">
        <w:t xml:space="preserve"> to make the level feel dynamic and explorable</w:t>
      </w:r>
      <w:r>
        <w:t>. The spells the player can cast for instance can make very dark areas light.</w:t>
      </w:r>
      <w:r w:rsidR="00294CCC">
        <w:t xml:space="preserve"> Other spells can also be used to target and destroy enemies such as using the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r w:rsidR="00226AC3">
        <w:t xml:space="preserve"> This all serves to make the level as dynamic as possible which in turns leads to a richer gameplay experience.</w:t>
      </w:r>
    </w:p>
    <w:p w:rsidR="002C1E03" w:rsidRDefault="00994AEE" w:rsidP="002C1E03">
      <w:pPr>
        <w:pStyle w:val="Heading3"/>
      </w:pPr>
      <w:bookmarkStart w:id="30" w:name="_Toc474442839"/>
      <w:r>
        <w:t>Objectives</w:t>
      </w:r>
      <w:bookmarkEnd w:id="30"/>
    </w:p>
    <w:p w:rsidR="00084A9F" w:rsidRDefault="00084A9F" w:rsidP="005D160A">
      <w:pPr>
        <w:jc w:val="both"/>
      </w:pPr>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r w:rsidR="00926119">
        <w:t>s</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4442840"/>
      <w:r>
        <w:t>Obstacles</w:t>
      </w:r>
      <w:bookmarkEnd w:id="31"/>
    </w:p>
    <w:p w:rsidR="00994AEE" w:rsidRDefault="00455F29" w:rsidP="00B47B60">
      <w:pPr>
        <w:jc w:val="both"/>
      </w:pPr>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4442841"/>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207DA3">
      <w:pPr>
        <w:jc w:val="both"/>
      </w:pPr>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r w:rsidR="00D953AB">
        <w:t xml:space="preserve"> This interactive approach will help the player be a part of the story rather than just observing a story.</w:t>
      </w:r>
    </w:p>
    <w:p w:rsidR="00A107C1" w:rsidRDefault="00A107C1" w:rsidP="00A107C1">
      <w:pPr>
        <w:pStyle w:val="Heading4"/>
      </w:pPr>
      <w:r>
        <w:t>Final Fight</w:t>
      </w:r>
    </w:p>
    <w:p w:rsidR="000E45C5" w:rsidRPr="00B544C5" w:rsidRDefault="00981817" w:rsidP="009B30D1">
      <w:pPr>
        <w:jc w:val="both"/>
      </w:pPr>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4442842"/>
      <w:r>
        <w:lastRenderedPageBreak/>
        <w:t>Visual Development</w:t>
      </w:r>
      <w:bookmarkEnd w:id="33"/>
    </w:p>
    <w:p w:rsidR="00AA70C6" w:rsidRPr="00AA70C6" w:rsidRDefault="00F775A4" w:rsidP="00AA70C6">
      <w:pPr>
        <w:pStyle w:val="Heading3"/>
      </w:pPr>
      <w:bookmarkStart w:id="34" w:name="_Toc474442843"/>
      <w:r>
        <w:t>Style</w:t>
      </w:r>
      <w:bookmarkEnd w:id="34"/>
    </w:p>
    <w:p w:rsidR="000E4424" w:rsidRPr="00303314" w:rsidRDefault="00DE0314" w:rsidP="0060781E">
      <w:pPr>
        <w:jc w:val="both"/>
      </w:pPr>
      <w:r w:rsidRPr="00AA70C6">
        <w:rPr>
          <w:noProof/>
          <w:lang w:eastAsia="en-GB"/>
        </w:rPr>
        <w:drawing>
          <wp:anchor distT="0" distB="0" distL="114300" distR="114300" simplePos="0" relativeHeight="251665408" behindDoc="1" locked="0" layoutInCell="1" allowOverlap="1" wp14:anchorId="5FCA0F64" wp14:editId="65BD5AC6">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692B67">
        <w:t xml:space="preserve"> Specifically, we will be looking to emulate the style of traditional Scottish woodlands which have</w:t>
      </w:r>
      <w:r w:rsidR="00A56430">
        <w:t xml:space="preserve"> a distinctive style in tha</w:t>
      </w:r>
      <w:r w:rsidR="00E9312D">
        <w:t>t they were inviting but you kno</w:t>
      </w:r>
      <w:r w:rsidR="00A56430">
        <w:t>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692B67">
        <w:t xml:space="preserve">This is done so the game looks planted in the area and setting it is design to. </w:t>
      </w:r>
    </w:p>
    <w:p w:rsidR="00F775A4" w:rsidRPr="00F775A4" w:rsidRDefault="00F775A4" w:rsidP="00F775A4">
      <w:pPr>
        <w:pStyle w:val="Heading3"/>
      </w:pPr>
      <w:bookmarkStart w:id="35" w:name="_Toc474442844"/>
      <w:r w:rsidRPr="00F775A4">
        <w:t>Colour Palette</w:t>
      </w:r>
      <w:bookmarkEnd w:id="35"/>
    </w:p>
    <w:p w:rsidR="00DE0314" w:rsidRPr="00337DD0" w:rsidRDefault="007847DB" w:rsidP="0060781E">
      <w:pPr>
        <w:jc w:val="both"/>
      </w:pPr>
      <w:r w:rsidRPr="00337DD0">
        <w:rPr>
          <w:noProof/>
          <w:lang w:eastAsia="en-GB"/>
        </w:rPr>
        <w:drawing>
          <wp:anchor distT="0" distB="0" distL="114300" distR="114300" simplePos="0" relativeHeight="251664384" behindDoc="1" locked="0" layoutInCell="1" allowOverlap="1" wp14:anchorId="2C5049E7" wp14:editId="1F2FF2F2">
            <wp:simplePos x="0" y="0"/>
            <wp:positionH relativeFrom="margin">
              <wp:posOffset>917575</wp:posOffset>
            </wp:positionH>
            <wp:positionV relativeFrom="paragraph">
              <wp:posOffset>2005965</wp:posOffset>
            </wp:positionV>
            <wp:extent cx="4991100" cy="292100"/>
            <wp:effectExtent l="133350" t="114300" r="152400" b="1651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9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0D87E118" wp14:editId="30D30B85">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16DC0" w:rsidRPr="00E77E09" w:rsidRDefault="00716DC0" w:rsidP="00692B67">
                            <w:pPr>
                              <w:pStyle w:val="Caption"/>
                              <w:jc w:val="center"/>
                              <w:rPr>
                                <w:noProof/>
                                <w:color w:val="99CB38" w:themeColor="accent1"/>
                                <w:szCs w:val="22"/>
                              </w:rPr>
                            </w:pPr>
                            <w:r>
                              <w:t>Style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9A1F2"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16DC0" w:rsidRPr="00E77E09" w:rsidRDefault="00716DC0" w:rsidP="00692B67">
                      <w:pPr>
                        <w:pStyle w:val="Caption"/>
                        <w:jc w:val="center"/>
                        <w:rPr>
                          <w:noProof/>
                          <w:color w:val="99CB38" w:themeColor="accent1"/>
                          <w:szCs w:val="22"/>
                        </w:rPr>
                      </w:pPr>
                      <w:r>
                        <w:t>Style Reference Image.</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1E7DC6">
        <w:t xml:space="preserve"> and location</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99447C" w:rsidRDefault="0099447C" w:rsidP="0099447C">
      <w:pPr>
        <w:pStyle w:val="Heading3"/>
      </w:pPr>
      <w:bookmarkStart w:id="36" w:name="_Toc474442845"/>
      <w:r>
        <w:t>Lighting</w:t>
      </w:r>
      <w:bookmarkEnd w:id="36"/>
    </w:p>
    <w:p w:rsidR="00C67D53" w:rsidRDefault="004269B0" w:rsidP="002A3ABC">
      <w:pPr>
        <w:jc w:val="both"/>
      </w:pPr>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w:t>
      </w:r>
      <w:r w:rsidR="00A603FA">
        <w:t xml:space="preserve"> area</w:t>
      </w:r>
      <w:r w:rsidR="00D01549">
        <w:t xml:space="preserve"> shouldn’t feel </w:t>
      </w:r>
      <w:r w:rsidR="00B91080">
        <w:t>welcoming</w:t>
      </w:r>
      <w:r w:rsidR="00D01549">
        <w:t>.</w:t>
      </w:r>
    </w:p>
    <w:p w:rsidR="00C67D53" w:rsidRPr="00C67D53" w:rsidRDefault="00F25162" w:rsidP="00C67D53">
      <w:pPr>
        <w:pStyle w:val="Heading3"/>
      </w:pPr>
      <w:bookmarkStart w:id="37" w:name="_Toc474442846"/>
      <w:r>
        <w:t>D</w:t>
      </w:r>
      <w:r w:rsidR="000E7193">
        <w:t>irectional Lights</w:t>
      </w:r>
      <w:bookmarkEnd w:id="37"/>
    </w:p>
    <w:p w:rsidR="00C67D53" w:rsidRDefault="00896BAB" w:rsidP="002A3ABC">
      <w:pPr>
        <w:jc w:val="both"/>
      </w:pPr>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w:t>
      </w:r>
      <w:r w:rsidR="00976D72">
        <w:t>ed</w:t>
      </w:r>
      <w:r w:rsidR="00C7793B">
        <w:t xml:space="preserve"> earlier in this report but by doing so we effectively use lighting for establishing tension like many other games in the industry</w:t>
      </w:r>
      <w:r w:rsidR="007C3CE6">
        <w:t xml:space="preserve"> </w:t>
      </w:r>
      <w:r w:rsidR="00C7793B" w:rsidRPr="007C3CE6">
        <w:t>(</w:t>
      </w:r>
      <w:r w:rsidR="007C3CE6" w:rsidRPr="007C3CE6">
        <w:t>El-Nasr</w:t>
      </w:r>
      <w:r w:rsidR="00A65DA4">
        <w:t>,</w:t>
      </w:r>
      <w:r w:rsidR="007C3CE6" w:rsidRPr="007C3CE6">
        <w:t xml:space="preserve"> 2006</w:t>
      </w:r>
      <w:r w:rsidR="00C7793B" w:rsidRPr="007C3CE6">
        <w:t>)</w:t>
      </w:r>
      <w:r w:rsidR="00C7793B">
        <w:t>.</w:t>
      </w:r>
    </w:p>
    <w:p w:rsidR="000E7193" w:rsidRDefault="000E7193" w:rsidP="000E7193">
      <w:pPr>
        <w:pStyle w:val="Heading3"/>
      </w:pPr>
      <w:bookmarkStart w:id="38" w:name="_Toc474442847"/>
      <w:r>
        <w:t>Point lights</w:t>
      </w:r>
      <w:bookmarkEnd w:id="38"/>
    </w:p>
    <w:p w:rsidR="000E7193" w:rsidRDefault="00896BAB" w:rsidP="002A3ABC">
      <w:pPr>
        <w:jc w:val="both"/>
      </w:pPr>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w:t>
      </w:r>
      <w:r w:rsidR="00A65DA4">
        <w:t>,</w:t>
      </w:r>
      <w:r w:rsidR="00E51F7B" w:rsidRPr="007C3CE6">
        <w:t xml:space="preserve"> 2006)</w:t>
      </w:r>
      <w:r w:rsidR="00917884">
        <w:t xml:space="preserve">. </w:t>
      </w:r>
      <w:r w:rsidR="00E51F7B">
        <w:t>The</w:t>
      </w:r>
      <w:r>
        <w:t xml:space="preserve"> forest</w:t>
      </w:r>
      <w:r w:rsidR="00E51F7B">
        <w:t xml:space="preserve"> in the level should</w:t>
      </w:r>
      <w:r>
        <w:t xml:space="preserve"> feel uninviting and dark while the campsite should be</w:t>
      </w:r>
      <w:r w:rsidR="002332C4">
        <w:t xml:space="preserve"> a</w:t>
      </w:r>
      <w:r>
        <w:t xml:space="preserve"> visible </w:t>
      </w:r>
      <w:r w:rsidR="00E51F7B">
        <w:t xml:space="preserve">and inviting </w:t>
      </w:r>
      <w:r>
        <w:t>focal point that screams safety</w:t>
      </w:r>
      <w:r w:rsidR="002332C4">
        <w:t xml:space="preserve"> to correctly convey the </w:t>
      </w:r>
      <w:r w:rsidR="008B3E83">
        <w:t>campsite</w:t>
      </w:r>
      <w:r>
        <w:t xml:space="preserve">. </w:t>
      </w:r>
    </w:p>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2B6DB0D4" wp14:editId="2A2581BE">
            <wp:simplePos x="0" y="0"/>
            <wp:positionH relativeFrom="margin">
              <wp:align>center</wp:align>
            </wp:positionH>
            <wp:positionV relativeFrom="paragraph">
              <wp:posOffset>152705</wp:posOffset>
            </wp:positionV>
            <wp:extent cx="6720205" cy="4227830"/>
            <wp:effectExtent l="152400" t="152400" r="366395" b="363220"/>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720205" cy="4227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w:t>
      </w:r>
      <w:r w:rsidR="000E7193" w:rsidRPr="00B63139">
        <w:rPr>
          <w:b/>
          <w:i/>
        </w:rPr>
        <w:t>Skyrim</w:t>
      </w:r>
    </w:p>
    <w:p w:rsidR="007C674C" w:rsidRDefault="007C674C" w:rsidP="007C674C">
      <w:pPr>
        <w:pStyle w:val="Heading2"/>
      </w:pPr>
      <w:bookmarkStart w:id="39" w:name="_Toc474442848"/>
      <w:r>
        <w:t>Audio</w:t>
      </w:r>
      <w:bookmarkEnd w:id="39"/>
    </w:p>
    <w:p w:rsidR="007C674C" w:rsidRDefault="00917884" w:rsidP="002A3ABC">
      <w:pPr>
        <w:jc w:val="both"/>
      </w:pPr>
      <w:r>
        <w:t>Audio in any game</w:t>
      </w:r>
      <w:r w:rsidR="00593F7C">
        <w:t xml:space="preserve"> is essential and music game industry is growing more important year on </w:t>
      </w:r>
      <w:r w:rsidR="00593F7C" w:rsidRPr="00597D3D">
        <w:t>year (Thomas, 2004).</w:t>
      </w:r>
      <w:r w:rsidRPr="00597D3D">
        <w:t xml:space="preserve"> </w:t>
      </w:r>
      <w:r w:rsidR="00593F7C" w:rsidRPr="00597D3D">
        <w:t>In the</w:t>
      </w:r>
      <w:r w:rsidR="00D01ECF" w:rsidRPr="00597D3D">
        <w:t xml:space="preserve"> desc</w:t>
      </w:r>
      <w:r w:rsidR="00C155FF">
        <w:t>ribed</w:t>
      </w:r>
      <w:r w:rsidR="00593F7C">
        <w:t xml:space="preserv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w:t>
      </w:r>
      <w:r w:rsidR="00C155FF">
        <w:t xml:space="preserve"> a</w:t>
      </w:r>
      <w:r w:rsidR="00E54465">
        <w:t xml:space="preserve"> fully built out level.</w:t>
      </w:r>
    </w:p>
    <w:p w:rsidR="009751BD" w:rsidRPr="007C674C" w:rsidRDefault="009751BD" w:rsidP="009751BD">
      <w:pPr>
        <w:pStyle w:val="Heading3"/>
      </w:pPr>
      <w:bookmarkStart w:id="40" w:name="_Toc474442849"/>
      <w:r>
        <w:t>Background Music</w:t>
      </w:r>
      <w:bookmarkEnd w:id="40"/>
    </w:p>
    <w:p w:rsidR="008F24F4" w:rsidRDefault="00E54465" w:rsidP="002A3ABC">
      <w:pPr>
        <w:jc w:val="both"/>
      </w:pPr>
      <w:r>
        <w:t>To help set the time period of the game and lead to a calming atmosph</w:t>
      </w:r>
      <w:r w:rsidR="009F1C05">
        <w:t>ere at the start of the level we</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 xml:space="preserve">allows the level to communicate representation that is not available through visual means </w:t>
      </w:r>
      <w:r w:rsidR="00A65DA4">
        <w:t>(</w:t>
      </w:r>
      <w:proofErr w:type="spellStart"/>
      <w:r w:rsidR="00A65DA4">
        <w:t>Munday</w:t>
      </w:r>
      <w:proofErr w:type="spellEnd"/>
      <w:r w:rsidR="006C3AD7" w:rsidRPr="008A20C0">
        <w:t>, 2007</w:t>
      </w:r>
      <w:r w:rsidR="00E7293D" w:rsidRPr="008A20C0">
        <w:t>).</w:t>
      </w:r>
      <w:r w:rsidR="00E7293D">
        <w:t xml:space="preserve"> The</w:t>
      </w:r>
      <w:r w:rsidR="00435040">
        <w:t xml:space="preserv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1" w:name="_Toc474442850"/>
      <w:r>
        <w:t>Fight Music</w:t>
      </w:r>
      <w:bookmarkEnd w:id="41"/>
    </w:p>
    <w:p w:rsidR="009751BD" w:rsidRDefault="00764BDF" w:rsidP="002A3ABC">
      <w:pPr>
        <w:jc w:val="both"/>
      </w:pPr>
      <w:r>
        <w:t>We</w:t>
      </w:r>
      <w:r w:rsidR="00F77023">
        <w:t xml:space="preserve"> will also be adding a fight music track which will be used in the level to convey to the player that danger approaches</w:t>
      </w:r>
      <w:r w:rsidR="008C1234">
        <w:t xml:space="preserve"> even if they can’t see the danger directly</w:t>
      </w:r>
      <w:r w:rsidR="00F77023">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r w:rsidR="00D47D4A">
        <w:t xml:space="preserve"> resulting in effective music use</w:t>
      </w:r>
      <w:r w:rsidR="00F72CC8">
        <w:t>.</w:t>
      </w:r>
    </w:p>
    <w:p w:rsidR="000E7193" w:rsidRDefault="000E7193" w:rsidP="000E7193">
      <w:pPr>
        <w:pStyle w:val="Heading2"/>
      </w:pPr>
      <w:bookmarkStart w:id="42" w:name="_Toc474442851"/>
      <w:r w:rsidRPr="00E17AC1">
        <w:lastRenderedPageBreak/>
        <w:t>Architecture</w:t>
      </w:r>
      <w:bookmarkEnd w:id="42"/>
    </w:p>
    <w:p w:rsidR="00662842" w:rsidRPr="00662842" w:rsidRDefault="00B04C72" w:rsidP="002A3ABC">
      <w:pPr>
        <w:jc w:val="both"/>
      </w:pPr>
      <w:r>
        <w:rPr>
          <w:noProof/>
          <w:lang w:eastAsia="en-GB"/>
        </w:rPr>
        <w:drawing>
          <wp:anchor distT="0" distB="0" distL="114300" distR="114300" simplePos="0" relativeHeight="251708416" behindDoc="0" locked="0" layoutInCell="1" allowOverlap="1" wp14:anchorId="7BEF2FDC" wp14:editId="220C02F6">
            <wp:simplePos x="0" y="0"/>
            <wp:positionH relativeFrom="margin">
              <wp:align>left</wp:align>
            </wp:positionH>
            <wp:positionV relativeFrom="paragraph">
              <wp:posOffset>1820571</wp:posOffset>
            </wp:positionV>
            <wp:extent cx="6486958" cy="3511296"/>
            <wp:effectExtent l="152400" t="152400" r="352425" b="3562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6486958" cy="3511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w:t>
      </w:r>
      <w:r w:rsidR="00F64327">
        <w:t>.</w:t>
      </w:r>
      <w:r>
        <w:t xml:space="preserve">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4442852"/>
      <w:r>
        <w:t>Top-Down Layout and concept art</w:t>
      </w:r>
      <w:bookmarkEnd w:id="43"/>
    </w:p>
    <w:p w:rsidR="00645060" w:rsidRDefault="00040A36" w:rsidP="002A3ABC">
      <w:pPr>
        <w:jc w:val="both"/>
      </w:pPr>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A96838" w:rsidP="002A3ABC">
      <w:pPr>
        <w:jc w:val="both"/>
      </w:pPr>
      <w:r>
        <w:t xml:space="preserve">Due to an artist not being present as part of this project </w:t>
      </w:r>
      <w:r w:rsidR="000C2E4E">
        <w:t>proper concept art</w:t>
      </w:r>
      <w:r>
        <w:t xml:space="preserve"> was unable to be produced</w:t>
      </w:r>
      <w:r w:rsidR="000C2E4E">
        <w:t xml:space="preserve">. </w:t>
      </w:r>
      <w:r w:rsidR="00706EFC">
        <w:t>However,</w:t>
      </w:r>
      <w:r w:rsidR="00160675">
        <w:t xml:space="preserve"> as the project had</w:t>
      </w:r>
      <w:r w:rsidR="000C2E4E">
        <w:t xml:space="preserve"> a pre development stage which housed many of the assets </w:t>
      </w:r>
      <w:r w:rsidR="00160675">
        <w:t>and basic mechanics</w:t>
      </w:r>
      <w:r w:rsidR="000C2E4E">
        <w:t xml:space="preserve"> screenshots </w:t>
      </w:r>
      <w:r w:rsidR="00160675">
        <w:t>have been supplied to supplement this section of the report</w:t>
      </w:r>
      <w:r w:rsidR="000C2E4E">
        <w:t>. For more screenshots you can find additional</w:t>
      </w:r>
      <w:r w:rsidR="0037179F">
        <w:t xml:space="preserve"> screenshots in the appendices</w:t>
      </w:r>
      <w:r w:rsidR="00160675">
        <w:t xml:space="preserve"> as well screenshots of various assets used in the pre development </w:t>
      </w:r>
      <w:r w:rsidR="00525BF9">
        <w:t>build (</w:t>
      </w:r>
      <w:r w:rsidR="0037179F">
        <w:t>S</w:t>
      </w:r>
      <w:r w:rsidR="00160675">
        <w:t>ee Appendix 2 &amp; 3</w:t>
      </w:r>
      <w:r w:rsidR="0037179F">
        <w:t>)</w:t>
      </w:r>
      <w:r w:rsidR="000C2E4E">
        <w:t>.</w:t>
      </w:r>
    </w:p>
    <w:p w:rsidR="00171374" w:rsidRDefault="00A5338A" w:rsidP="00BC14FA">
      <w:pPr>
        <w:pStyle w:val="Heading3"/>
      </w:pPr>
      <w:bookmarkStart w:id="44" w:name="_Toc474442853"/>
      <w:r w:rsidRPr="00A5338A">
        <w:rPr>
          <w:noProof/>
          <w:lang w:eastAsia="en-GB"/>
        </w:rPr>
        <w:lastRenderedPageBreak/>
        <w:drawing>
          <wp:anchor distT="0" distB="0" distL="114300" distR="114300" simplePos="0" relativeHeight="251694080" behindDoc="1" locked="0" layoutInCell="1" allowOverlap="1" wp14:anchorId="41DA4A8B" wp14:editId="6E6A92A8">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4442854"/>
      <w:r>
        <w:t>Concept Art</w:t>
      </w:r>
      <w:bookmarkEnd w:id="45"/>
    </w:p>
    <w:p w:rsidR="000F1510" w:rsidRDefault="00407C1D" w:rsidP="00407C1D">
      <w:pPr>
        <w:pStyle w:val="Heading3"/>
      </w:pPr>
      <w:bookmarkStart w:id="46" w:name="_Toc472602395"/>
      <w:bookmarkStart w:id="47" w:name="_Toc473206437"/>
      <w:bookmarkStart w:id="48" w:name="_Toc473321581"/>
      <w:bookmarkStart w:id="49" w:name="_Toc473321672"/>
      <w:bookmarkStart w:id="50" w:name="_Toc473654780"/>
      <w:bookmarkStart w:id="51" w:name="_Toc474419352"/>
      <w:bookmarkStart w:id="52" w:name="_Toc474442855"/>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098920E9" wp14:editId="6CC03115">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6"/>
      <w:bookmarkEnd w:id="47"/>
      <w:bookmarkEnd w:id="48"/>
      <w:bookmarkEnd w:id="49"/>
      <w:bookmarkEnd w:id="50"/>
      <w:bookmarkEnd w:id="51"/>
      <w:bookmarkEnd w:id="52"/>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3" w:name="_Toc474442856"/>
      <w:r>
        <w:lastRenderedPageBreak/>
        <w:t>Engine</w:t>
      </w:r>
      <w:bookmarkEnd w:id="53"/>
    </w:p>
    <w:p w:rsidR="003B667A" w:rsidRDefault="003D7087" w:rsidP="002A3ABC">
      <w:pPr>
        <w:jc w:val="both"/>
      </w:pPr>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A65DA4">
        <w:t>development (</w:t>
      </w:r>
      <w:proofErr w:type="spellStart"/>
      <w:r w:rsidR="00A65DA4">
        <w:t>Craighead</w:t>
      </w:r>
      <w:proofErr w:type="spellEnd"/>
      <w:r w:rsidR="00A65DA4">
        <w:t xml:space="preserve">, </w:t>
      </w:r>
      <w:r w:rsidR="00ED37B6" w:rsidRPr="00ED37B6">
        <w:t xml:space="preserve">2008). </w:t>
      </w:r>
      <w:r w:rsidR="002B74FB">
        <w:t xml:space="preserve">Another big sell for </w:t>
      </w:r>
      <w:r w:rsidR="00D92DB2">
        <w:t>potential users</w:t>
      </w:r>
      <w:r w:rsidR="002B74FB">
        <w:t xml:space="preserve"> is the</w:t>
      </w:r>
      <w:r w:rsidR="001F1C9E">
        <w:t xml:space="preserve"> Unity Asset S</w:t>
      </w:r>
      <w:r w:rsidR="00352A7E">
        <w:t>tore which we</w:t>
      </w:r>
      <w:r w:rsidR="002B74FB">
        <w:t xml:space="preserve"> have used to get basic mode</w:t>
      </w:r>
      <w:r w:rsidR="00352A7E">
        <w:t>ls and it works great allowing more time to</w:t>
      </w:r>
      <w:r w:rsidR="002B74FB">
        <w:t xml:space="preserve"> spend on the </w:t>
      </w:r>
      <w:r w:rsidR="00352A7E">
        <w:t>level</w:t>
      </w:r>
      <w:r w:rsidR="002B74FB">
        <w:t xml:space="preserve"> and not</w:t>
      </w:r>
      <w:r w:rsidR="00352A7E">
        <w:t xml:space="preserve"> on</w:t>
      </w:r>
      <w:r w:rsidR="002B74FB">
        <w:t xml:space="preserve"> assets </w:t>
      </w:r>
      <w:r w:rsidR="00352A7E">
        <w:t>creation</w:t>
      </w:r>
      <w:r w:rsidR="002B74FB">
        <w:t>.</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2427D370" wp14:editId="26E73D3D">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4" w:name="_Toc474442857"/>
      <w:r>
        <w:t>Engine Store</w:t>
      </w:r>
      <w:bookmarkEnd w:id="54"/>
    </w:p>
    <w:p w:rsidR="003B667A" w:rsidRDefault="002556FF" w:rsidP="002A3ABC">
      <w:pPr>
        <w:jc w:val="both"/>
      </w:pPr>
      <w:r>
        <w:rPr>
          <w:noProof/>
          <w:lang w:eastAsia="en-GB"/>
        </w:rPr>
        <w:drawing>
          <wp:anchor distT="0" distB="0" distL="114300" distR="114300" simplePos="0" relativeHeight="251689984" behindDoc="1" locked="0" layoutInCell="1" allowOverlap="1" wp14:anchorId="102526ED" wp14:editId="7C531CCC">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w:t>
      </w:r>
      <w:r w:rsidR="00137457">
        <w:t>a</w:t>
      </w:r>
      <w:r w:rsidR="0033734D">
        <w:t xml:space="preserve"> 3D modell</w:t>
      </w:r>
      <w:r w:rsidR="00137457">
        <w:t xml:space="preserve">er not being present as part of this project </w:t>
      </w:r>
      <w:r w:rsidR="0033734D">
        <w:t xml:space="preserve">the </w:t>
      </w:r>
      <w:r w:rsidR="001B29FF">
        <w:t>Unity Market P</w:t>
      </w:r>
      <w:r w:rsidR="0033734D">
        <w:t xml:space="preserve">lace </w:t>
      </w:r>
      <w:r w:rsidR="00137457">
        <w:t xml:space="preserve">will be used </w:t>
      </w:r>
      <w:r w:rsidR="0033734D">
        <w:t>for acquiring assets.</w:t>
      </w:r>
      <w:r w:rsidR="00EF174E">
        <w:t xml:space="preserve"> </w:t>
      </w:r>
      <w:r w:rsidR="00137457">
        <w:t>Audio assets will also be acquired from other locations to enable a full implementation of the level.</w:t>
      </w:r>
      <w:r w:rsidR="00A54FF2">
        <w:t xml:space="preserve"> As it stands now the following assets have been acquired from the online store</w:t>
      </w:r>
      <w:r w:rsidR="00137457">
        <w:t xml:space="preserve"> and are present in the current pre-development build</w:t>
      </w:r>
      <w:r w:rsidR="00A54FF2">
        <w:t>.</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5" w:name="_Toc474442858"/>
      <w:r>
        <w:lastRenderedPageBreak/>
        <w:t>Project Planning and Control</w:t>
      </w:r>
      <w:bookmarkEnd w:id="55"/>
    </w:p>
    <w:p w:rsidR="00994AEE" w:rsidRDefault="00381B8D" w:rsidP="002A3ABC">
      <w:pPr>
        <w:jc w:val="both"/>
      </w:pPr>
      <w:r>
        <w:t xml:space="preserve">To make sure the level is built on time and has a level of polish </w:t>
      </w:r>
      <w:r w:rsidR="00C40443">
        <w:t xml:space="preserve">that is acceptable for submission </w:t>
      </w:r>
      <w:r>
        <w:t xml:space="preserve">a solid </w:t>
      </w:r>
      <w:r w:rsidR="004242B3">
        <w:t xml:space="preserve">detailed </w:t>
      </w:r>
      <w:r w:rsidR="00214B8C">
        <w:t xml:space="preserve">plan </w:t>
      </w:r>
      <w:r w:rsidR="00813BFC">
        <w:t>has been created to provide</w:t>
      </w:r>
      <w:r w:rsidR="00A44D9B">
        <w:t xml:space="preserve"> a</w:t>
      </w:r>
      <w:r w:rsidR="00813BFC">
        <w:t xml:space="preserve"> clear and concise path to completion</w:t>
      </w:r>
      <w:r w:rsidR="00C14536">
        <w:t>.</w:t>
      </w:r>
    </w:p>
    <w:p w:rsidR="00C57763" w:rsidRDefault="00C57763" w:rsidP="00C57763">
      <w:pPr>
        <w:pStyle w:val="Heading2"/>
      </w:pPr>
      <w:bookmarkStart w:id="56" w:name="_Toc474442859"/>
      <w:r>
        <w:t>Allocation of tasks</w:t>
      </w:r>
      <w:bookmarkEnd w:id="56"/>
    </w:p>
    <w:p w:rsidR="00C57763" w:rsidRDefault="006A5E96" w:rsidP="002A3ABC">
      <w:pPr>
        <w:jc w:val="both"/>
      </w:pPr>
      <w:r>
        <w:t>As this level project is an individual project</w:t>
      </w:r>
      <w:r w:rsidR="00C57763">
        <w:t xml:space="preserve"> there will be no need to allocate tasks as I will be doing all tasks myself. However, I will say the reason I</w:t>
      </w:r>
      <w:r w:rsidR="005859C9">
        <w:t xml:space="preserve"> choose to do it </w:t>
      </w:r>
      <w:r w:rsidR="00C57763">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7" w:name="_Toc474442860"/>
      <w:r>
        <w:t>Project plan</w:t>
      </w:r>
      <w:bookmarkEnd w:id="57"/>
    </w:p>
    <w:p w:rsidR="00FA2C53" w:rsidRDefault="00FA2C53" w:rsidP="002A3ABC">
      <w:pPr>
        <w:jc w:val="both"/>
      </w:pPr>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DE2D19">
        <w:t>Stage</w:t>
      </w:r>
    </w:p>
    <w:p w:rsidR="000132AF" w:rsidRDefault="000B5ED6" w:rsidP="002A3ABC">
      <w:pPr>
        <w:jc w:val="both"/>
      </w:pPr>
      <w:r>
        <w:t>In this stage which took place in January I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A3ABC">
      <w:pPr>
        <w:jc w:val="both"/>
      </w:pPr>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2A3ABC">
      <w:pPr>
        <w:jc w:val="both"/>
      </w:pPr>
      <w:r>
        <w:t>The final phase of development will be the testing and maintenance stage where I will thoroughly test the level and make sure it is in good working order.</w:t>
      </w:r>
      <w:r w:rsidR="00A7649C">
        <w:t xml:space="preserve"> I will also </w:t>
      </w:r>
      <w:r w:rsidR="00593B62">
        <w:t>have added</w:t>
      </w:r>
      <w:r w:rsidR="00A7649C">
        <w:t xml:space="preserve"> any fin</w:t>
      </w:r>
      <w:r w:rsidR="003B653E">
        <w:t>ishing touches as well included</w:t>
      </w:r>
      <w:r w:rsidR="00A7649C">
        <w:t xml:space="preserve">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8" w:name="_Toc474442861"/>
      <w:r>
        <w:t>Duration, Start and E</w:t>
      </w:r>
      <w:r w:rsidR="00C437B7">
        <w:t>nd dates</w:t>
      </w:r>
      <w:bookmarkEnd w:id="58"/>
    </w:p>
    <w:p w:rsidR="00C437B7" w:rsidRDefault="00593B62" w:rsidP="002A3ABC">
      <w:pPr>
        <w:jc w:val="both"/>
      </w:pPr>
      <w:r>
        <w:t xml:space="preserve">The previous </w:t>
      </w:r>
      <w:r w:rsidR="005B1ABF">
        <w:t>mentioned stages</w:t>
      </w:r>
      <w:r>
        <w:t xml:space="preserve"> have the following dates attached to them.</w:t>
      </w:r>
    </w:p>
    <w:p w:rsidR="00635810" w:rsidRDefault="00635810" w:rsidP="002A3ABC">
      <w:pPr>
        <w:pStyle w:val="ListParagraph"/>
        <w:numPr>
          <w:ilvl w:val="0"/>
          <w:numId w:val="22"/>
        </w:numPr>
        <w:jc w:val="both"/>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2A3ABC">
      <w:pPr>
        <w:pStyle w:val="ListParagraph"/>
        <w:numPr>
          <w:ilvl w:val="0"/>
          <w:numId w:val="22"/>
        </w:numPr>
        <w:jc w:val="both"/>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2A3ABC">
      <w:pPr>
        <w:pStyle w:val="ListParagraph"/>
        <w:numPr>
          <w:ilvl w:val="0"/>
          <w:numId w:val="22"/>
        </w:numPr>
        <w:jc w:val="both"/>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9" w:name="_Toc474442862"/>
      <w:r>
        <w:t>T</w:t>
      </w:r>
      <w:r w:rsidR="00C437B7">
        <w:t>asks and sub-tasks</w:t>
      </w:r>
      <w:bookmarkEnd w:id="59"/>
    </w:p>
    <w:p w:rsidR="00C437B7" w:rsidRDefault="006433BA" w:rsidP="002A3ABC">
      <w:pPr>
        <w:jc w:val="both"/>
      </w:pPr>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60" w:name="_Toc474442863"/>
      <w:r>
        <w:t>G</w:t>
      </w:r>
      <w:r w:rsidR="00C437B7">
        <w:t>antt chart</w:t>
      </w:r>
      <w:bookmarkEnd w:id="60"/>
    </w:p>
    <w:p w:rsidR="00E81F33" w:rsidRDefault="00E81F33" w:rsidP="002A3ABC">
      <w:pPr>
        <w:jc w:val="both"/>
      </w:pPr>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1B84C1FC" wp14:editId="4F12AE66">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1" w:name="_Toc474442864"/>
      <w:r>
        <w:lastRenderedPageBreak/>
        <w:t>P</w:t>
      </w:r>
      <w:r w:rsidR="005C78A6">
        <w:t>rocess description</w:t>
      </w:r>
      <w:bookmarkEnd w:id="61"/>
    </w:p>
    <w:p w:rsidR="00C437B7" w:rsidRDefault="005F0BAC" w:rsidP="002A3ABC">
      <w:pPr>
        <w:jc w:val="both"/>
      </w:pPr>
      <w:r>
        <w:t>To summaris</w:t>
      </w:r>
      <w:r w:rsidR="00443492">
        <w:t xml:space="preserve">e, </w:t>
      </w:r>
      <w:r w:rsidR="004B40CD">
        <w:t>while you have been</w:t>
      </w:r>
      <w:r w:rsidR="00443492">
        <w:t xml:space="preserve"> reading this report the pre development stage will have finished and I will have moved into the development stage with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A3ABC">
      <w:pPr>
        <w:jc w:val="both"/>
      </w:pP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2" w:name="_Toc474442865"/>
      <w:r>
        <w:lastRenderedPageBreak/>
        <w:t>Playtesting</w:t>
      </w:r>
      <w:bookmarkEnd w:id="62"/>
    </w:p>
    <w:p w:rsidR="00EB4FA1" w:rsidRDefault="005622FD" w:rsidP="005A6AEE">
      <w:pPr>
        <w:jc w:val="both"/>
      </w:pPr>
      <w:r>
        <w:t>To ensure that the level is effective in setting out the main gameplay mechanics and to get feedback on the general level d</w:t>
      </w:r>
      <w:r w:rsidR="004E3D1F">
        <w:t xml:space="preserve">esign </w:t>
      </w:r>
      <w:r w:rsidR="003A6974">
        <w:t>user feedback</w:t>
      </w:r>
      <w:r w:rsidR="009112E6">
        <w:t xml:space="preserve"> will be sought </w:t>
      </w:r>
      <w:r w:rsidR="004E3D1F">
        <w:t xml:space="preserve">the </w:t>
      </w:r>
      <w:r w:rsidR="003A6974">
        <w:t>technique</w:t>
      </w:r>
      <w:r w:rsidR="004E3D1F">
        <w:t xml:space="preserve"> to be applied is</w:t>
      </w:r>
      <w:r>
        <w:t xml:space="preserve"> listed below.</w:t>
      </w:r>
    </w:p>
    <w:p w:rsidR="00973CB5" w:rsidRDefault="0073700C" w:rsidP="0073700C">
      <w:pPr>
        <w:pStyle w:val="Heading2"/>
      </w:pPr>
      <w:bookmarkStart w:id="63" w:name="_Toc474442866"/>
      <w:r>
        <w:t>Method</w:t>
      </w:r>
      <w:bookmarkEnd w:id="63"/>
    </w:p>
    <w:p w:rsidR="00B7766A" w:rsidRDefault="004768E6" w:rsidP="005A6AEE">
      <w:pPr>
        <w:jc w:val="both"/>
      </w:pPr>
      <w:r>
        <w:t xml:space="preserve">To gain user feedback </w:t>
      </w:r>
      <w:r w:rsidR="00730B94">
        <w:t xml:space="preserve">we have a </w:t>
      </w:r>
      <w:r w:rsidR="00DA33C7">
        <w:t>double</w:t>
      </w:r>
      <w:r>
        <w:t xml:space="preserve"> sheet feedback survey that addresses questions on the basic gameplay elements and asks for general feedback as well.</w:t>
      </w:r>
      <w:r w:rsidR="00E352CA">
        <w:t xml:space="preserve"> Hopefully the feedback will allow tweak</w:t>
      </w:r>
      <w:r w:rsidR="00730B94">
        <w:t>s to</w:t>
      </w:r>
      <w:r w:rsidR="00E352CA">
        <w:t xml:space="preserve"> gameplay and visuals to address any concern</w:t>
      </w:r>
      <w:r w:rsidR="00730B94">
        <w:t>s with the design, improvements could then also be added if the project was taken further</w:t>
      </w:r>
      <w:r w:rsidR="00E352CA">
        <w:t>.</w:t>
      </w:r>
    </w:p>
    <w:p w:rsidR="00B7766A" w:rsidRDefault="00B7766A" w:rsidP="00B7766A">
      <w:pPr>
        <w:pStyle w:val="Heading2"/>
      </w:pPr>
      <w:bookmarkStart w:id="64" w:name="_Toc474442867"/>
      <w:r>
        <w:t>Outcomes</w:t>
      </w:r>
      <w:bookmarkEnd w:id="64"/>
    </w:p>
    <w:p w:rsidR="00B7766A" w:rsidRDefault="004768E6" w:rsidP="00B7766A">
      <w:r>
        <w:t>Upon playing the level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5" w:name="_Toc474442868"/>
      <w:r>
        <w:t>Expected R</w:t>
      </w:r>
      <w:r w:rsidR="00B7766A">
        <w:t>esults</w:t>
      </w:r>
      <w:bookmarkEnd w:id="65"/>
    </w:p>
    <w:p w:rsidR="00E63967" w:rsidRDefault="00AB5441" w:rsidP="00F332E1">
      <w:pPr>
        <w:jc w:val="both"/>
      </w:pPr>
      <w:r>
        <w:t xml:space="preserve">A perfect </w:t>
      </w:r>
      <w:r w:rsidR="002F2FC6">
        <w:t>result</w:t>
      </w:r>
      <w:r>
        <w:t xml:space="preserve"> is not expected</w:t>
      </w:r>
      <w:r w:rsidR="002F2FC6">
        <w:t xml:space="preserve"> and ideally the opportunity</w:t>
      </w:r>
      <w:r>
        <w:t xml:space="preserve"> for play testing will allow refinement</w:t>
      </w:r>
      <w:r w:rsidR="002F2FC6">
        <w:t xml:space="preserve"> </w:t>
      </w:r>
      <w:r w:rsidR="00A1493C">
        <w:t xml:space="preserve">of </w:t>
      </w:r>
      <w:r w:rsidR="002F2FC6">
        <w:t>the basic concept and look at additional ways of innovating.</w:t>
      </w:r>
      <w:r>
        <w:t xml:space="preserve"> A</w:t>
      </w:r>
      <w:r w:rsidR="006A30BA">
        <w:t xml:space="preserve"> positive response</w:t>
      </w:r>
      <w:r>
        <w:t xml:space="preserve"> is hoped for</w:t>
      </w:r>
      <w:r w:rsidR="003D4359">
        <w:t>. T</w:t>
      </w:r>
      <w:r w:rsidR="006A30BA">
        <w:t xml:space="preserve">hat would </w:t>
      </w:r>
      <w:r>
        <w:t>validate</w:t>
      </w:r>
      <w:r w:rsidR="006A30BA">
        <w:t xml:space="preserve"> basic concept shown in this game </w:t>
      </w:r>
      <w:r>
        <w:t xml:space="preserve">and </w:t>
      </w:r>
      <w:r w:rsidR="006A30BA">
        <w:t>if applied to a wider world would result in a fun game</w:t>
      </w:r>
      <w:r w:rsidR="003D4359">
        <w:t xml:space="preserve"> if all went well</w:t>
      </w:r>
      <w:r w:rsidR="006A30BA">
        <w:t xml:space="preserve">. </w:t>
      </w:r>
      <w:r>
        <w:t>F</w:t>
      </w:r>
      <w:r w:rsidR="006A30BA">
        <w:t xml:space="preserve">eedback detailing that </w:t>
      </w:r>
      <w:r>
        <w:t>a</w:t>
      </w:r>
      <w:r w:rsidR="006A30BA">
        <w:t xml:space="preserve"> very simplistic</w:t>
      </w:r>
      <w:r>
        <w:t xml:space="preserve"> quest and</w:t>
      </w:r>
      <w:r w:rsidR="006A30BA">
        <w:t xml:space="preserve"> basic combat system </w:t>
      </w:r>
      <w:r>
        <w:t>is expected</w:t>
      </w:r>
      <w:r w:rsidR="006A30BA">
        <w:t>.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6" w:name="_Toc474442869"/>
      <w:r>
        <w:t>Final Thoughts</w:t>
      </w:r>
      <w:bookmarkEnd w:id="66"/>
    </w:p>
    <w:p w:rsidR="00D420D3" w:rsidRDefault="005C4A19" w:rsidP="00BE02BE">
      <w:pPr>
        <w:jc w:val="both"/>
      </w:pPr>
      <w:r>
        <w:t xml:space="preserve">Hopefully through this design document you can see </w:t>
      </w:r>
      <w:r w:rsidR="00716DC0">
        <w:t xml:space="preserve">a well thought-out </w:t>
      </w:r>
      <w:r>
        <w:t xml:space="preserve">plan to have </w:t>
      </w:r>
      <w:r w:rsidR="00716DC0">
        <w:t>a</w:t>
      </w:r>
      <w:r w:rsidR="00934717">
        <w:t xml:space="preserve"> detailed immersive</w:t>
      </w:r>
      <w:r w:rsidR="00716DC0">
        <w:t xml:space="preserve"> level that if expanded would result in a fun playable game</w:t>
      </w:r>
      <w:r>
        <w:t>.</w:t>
      </w:r>
      <w:r w:rsidR="003B7113">
        <w:t xml:space="preserve"> While </w:t>
      </w:r>
      <w:r w:rsidR="00716DC0">
        <w:t xml:space="preserve">a </w:t>
      </w:r>
      <w:r w:rsidR="003B7113">
        <w:t>basic</w:t>
      </w:r>
      <w:r w:rsidR="00716DC0">
        <w:t xml:space="preserve"> level</w:t>
      </w:r>
      <w:r w:rsidR="003B7113">
        <w:t xml:space="preserve"> </w:t>
      </w:r>
      <w:r w:rsidR="00934717">
        <w:t xml:space="preserve">with basic features </w:t>
      </w:r>
      <w:r w:rsidR="003B7113">
        <w:t>it would</w:t>
      </w:r>
      <w:r w:rsidR="00934717">
        <w:t xml:space="preserve"> still</w:t>
      </w:r>
      <w:r w:rsidR="003B7113">
        <w:t xml:space="preserve"> amount to a good demonstration that is both polished and s</w:t>
      </w:r>
      <w:r w:rsidR="00716DC0">
        <w:t xml:space="preserve">hows what can be done with the Unity Engine </w:t>
      </w:r>
      <w:r w:rsidR="003B7113">
        <w:t>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w:t>
      </w:r>
      <w:r w:rsidR="00CA1F34">
        <w:t>-</w:t>
      </w:r>
      <w:r w:rsidR="00BA375C">
        <w:t>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7" w:name="_Toc474442870"/>
      <w:r>
        <w:lastRenderedPageBreak/>
        <w:t>References</w:t>
      </w:r>
      <w:bookmarkEnd w:id="67"/>
    </w:p>
    <w:p w:rsidR="002A7B55" w:rsidRPr="002A7B55" w:rsidRDefault="002A7B55" w:rsidP="002A7B55"/>
    <w:p w:rsidR="00E426D0" w:rsidRDefault="00E426D0" w:rsidP="00E426D0">
      <w:pPr>
        <w:pStyle w:val="Heading2"/>
      </w:pPr>
      <w:bookmarkStart w:id="68" w:name="_Toc474442871"/>
      <w:r>
        <w:t xml:space="preserve">Research </w:t>
      </w:r>
      <w:r w:rsidR="00425B71">
        <w:t>Paper References</w:t>
      </w:r>
      <w:bookmarkEnd w:id="68"/>
    </w:p>
    <w:p w:rsidR="002A7B55" w:rsidRPr="002A7B55" w:rsidRDefault="002A7B55" w:rsidP="002A7B55">
      <w:pPr>
        <w:rPr>
          <w:color w:val="auto"/>
        </w:rPr>
      </w:pPr>
      <w:proofErr w:type="spellStart"/>
      <w:r w:rsidRPr="00EC36A2">
        <w:rPr>
          <w:color w:val="auto"/>
          <w:shd w:val="clear" w:color="auto" w:fill="FFFFFF"/>
        </w:rPr>
        <w:t>Craighead</w:t>
      </w:r>
      <w:proofErr w:type="spellEnd"/>
      <w:r w:rsidRPr="00EC36A2">
        <w:rPr>
          <w:color w:val="auto"/>
          <w:shd w:val="clear" w:color="auto" w:fill="FFFFFF"/>
        </w:rPr>
        <w:t xml:space="preserve">, J., Burke, J. and Murphy, R., 2008, September. Using the unity game engine to develop </w:t>
      </w:r>
      <w:proofErr w:type="spellStart"/>
      <w:r w:rsidRPr="00EC36A2">
        <w:rPr>
          <w:color w:val="auto"/>
          <w:shd w:val="clear" w:color="auto" w:fill="FFFFFF"/>
        </w:rPr>
        <w:t>sarge</w:t>
      </w:r>
      <w:proofErr w:type="spellEnd"/>
      <w:r w:rsidRPr="00EC36A2">
        <w:rPr>
          <w:color w:val="auto"/>
          <w:shd w:val="clear" w:color="auto" w:fill="FFFFFF"/>
        </w:rPr>
        <w:t>: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2A7B55" w:rsidRPr="002A7B55" w:rsidRDefault="002A7B55" w:rsidP="00656D07">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56D07" w:rsidRDefault="00656D07" w:rsidP="00656D07">
      <w:pPr>
        <w:rPr>
          <w:color w:val="auto"/>
          <w:shd w:val="clear" w:color="auto" w:fill="FFFFFF"/>
        </w:rPr>
      </w:pPr>
      <w:r w:rsidRPr="00656D07">
        <w:rPr>
          <w:color w:val="auto"/>
          <w:shd w:val="clear" w:color="auto" w:fill="FFFFFF"/>
        </w:rPr>
        <w:t>Gerber, H.P., 2009. From the FPS to the RPG: Using video games to encourage reading YAL.</w:t>
      </w:r>
    </w:p>
    <w:p w:rsidR="002A7B55" w:rsidRPr="002A7B55" w:rsidRDefault="002A7B55" w:rsidP="00656D07">
      <w:pPr>
        <w:rPr>
          <w:color w:val="auto"/>
          <w:szCs w:val="20"/>
          <w:shd w:val="clear" w:color="auto" w:fill="FFFFFF"/>
        </w:rPr>
      </w:pPr>
      <w:proofErr w:type="spellStart"/>
      <w:r w:rsidRPr="00801BFC">
        <w:rPr>
          <w:color w:val="auto"/>
          <w:szCs w:val="20"/>
          <w:shd w:val="clear" w:color="auto" w:fill="FFFFFF"/>
        </w:rPr>
        <w:t>Gotanda</w:t>
      </w:r>
      <w:proofErr w:type="spellEnd"/>
      <w:r w:rsidRPr="00801BFC">
        <w:rPr>
          <w:color w:val="auto"/>
          <w:szCs w:val="20"/>
          <w:shd w:val="clear" w:color="auto" w:fill="FFFFFF"/>
        </w:rPr>
        <w:t>,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2A7B55" w:rsidRDefault="002A7B55" w:rsidP="00656D07">
      <w:pPr>
        <w:rPr>
          <w:color w:val="auto"/>
          <w:szCs w:val="20"/>
          <w:shd w:val="clear" w:color="auto" w:fill="FFFFFF"/>
        </w:rPr>
      </w:pPr>
      <w:proofErr w:type="spellStart"/>
      <w:r w:rsidRPr="00801BFC">
        <w:rPr>
          <w:color w:val="auto"/>
          <w:szCs w:val="20"/>
          <w:shd w:val="clear" w:color="auto" w:fill="FFFFFF"/>
        </w:rPr>
        <w:t>Hillaire</w:t>
      </w:r>
      <w:proofErr w:type="spellEnd"/>
      <w:r w:rsidRPr="00801BFC">
        <w:rPr>
          <w:color w:val="auto"/>
          <w:szCs w:val="20"/>
          <w:shd w:val="clear" w:color="auto" w:fill="FFFFFF"/>
        </w:rPr>
        <w:t xml:space="preserve">, S., </w:t>
      </w:r>
      <w:proofErr w:type="spellStart"/>
      <w:r w:rsidRPr="00801BFC">
        <w:rPr>
          <w:color w:val="auto"/>
          <w:szCs w:val="20"/>
          <w:shd w:val="clear" w:color="auto" w:fill="FFFFFF"/>
        </w:rPr>
        <w:t>Lécuyer</w:t>
      </w:r>
      <w:proofErr w:type="spellEnd"/>
      <w:r w:rsidRPr="00801BFC">
        <w:rPr>
          <w:color w:val="auto"/>
          <w:szCs w:val="20"/>
          <w:shd w:val="clear" w:color="auto" w:fill="FFFFFF"/>
        </w:rPr>
        <w:t xml:space="preserve">, A., </w:t>
      </w:r>
      <w:proofErr w:type="spellStart"/>
      <w:r w:rsidRPr="00801BFC">
        <w:rPr>
          <w:color w:val="auto"/>
          <w:szCs w:val="20"/>
          <w:shd w:val="clear" w:color="auto" w:fill="FFFFFF"/>
        </w:rPr>
        <w:t>Cozot</w:t>
      </w:r>
      <w:proofErr w:type="spellEnd"/>
      <w:r w:rsidRPr="00801BFC">
        <w:rPr>
          <w:color w:val="auto"/>
          <w:szCs w:val="20"/>
          <w:shd w:val="clear" w:color="auto" w:fill="FFFFFF"/>
        </w:rPr>
        <w:t xml:space="preserve">, R. and </w:t>
      </w:r>
      <w:proofErr w:type="spellStart"/>
      <w:r w:rsidRPr="00801BFC">
        <w:rPr>
          <w:color w:val="auto"/>
          <w:szCs w:val="20"/>
          <w:shd w:val="clear" w:color="auto" w:fill="FFFFFF"/>
        </w:rPr>
        <w:t>Casiez</w:t>
      </w:r>
      <w:proofErr w:type="spellEnd"/>
      <w:r w:rsidRPr="00801BFC">
        <w:rPr>
          <w:color w:val="auto"/>
          <w:szCs w:val="20"/>
          <w:shd w:val="clear" w:color="auto" w:fill="FFFFFF"/>
        </w:rPr>
        <w:t>,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2A7B55" w:rsidRPr="002A7B55" w:rsidRDefault="002A7B55" w:rsidP="00656D07">
      <w:pPr>
        <w:rPr>
          <w:color w:val="auto"/>
          <w:szCs w:val="20"/>
        </w:rPr>
      </w:pPr>
      <w:r w:rsidRPr="00801BFC">
        <w:rPr>
          <w:color w:val="auto"/>
          <w:szCs w:val="20"/>
          <w:shd w:val="clear" w:color="auto" w:fill="FFFFFF"/>
        </w:rPr>
        <w:t xml:space="preserve">Meadows, M.S., </w:t>
      </w:r>
      <w:proofErr w:type="spellStart"/>
      <w:r w:rsidRPr="00801BFC">
        <w:rPr>
          <w:color w:val="auto"/>
          <w:szCs w:val="20"/>
          <w:shd w:val="clear" w:color="auto" w:fill="FFFFFF"/>
        </w:rPr>
        <w:t>Kurup</w:t>
      </w:r>
      <w:proofErr w:type="spellEnd"/>
      <w:r w:rsidRPr="00801BFC">
        <w:rPr>
          <w:color w:val="auto"/>
          <w:szCs w:val="20"/>
          <w:shd w:val="clear" w:color="auto" w:fill="FFFFFF"/>
        </w:rPr>
        <w:t xml:space="preserve">, J.P., Jensen, S.B., Larsen, C.S., </w:t>
      </w:r>
      <w:proofErr w:type="spellStart"/>
      <w:r w:rsidRPr="00801BFC">
        <w:rPr>
          <w:color w:val="auto"/>
          <w:szCs w:val="20"/>
          <w:shd w:val="clear" w:color="auto" w:fill="FFFFFF"/>
        </w:rPr>
        <w:t>Bøgh</w:t>
      </w:r>
      <w:proofErr w:type="spellEnd"/>
      <w:r w:rsidRPr="00801BFC">
        <w:rPr>
          <w:color w:val="auto"/>
          <w:szCs w:val="20"/>
          <w:shd w:val="clear" w:color="auto" w:fill="FFFFFF"/>
        </w:rPr>
        <w:t xml:space="preserve">, K., Hansen, R.S., </w:t>
      </w:r>
      <w:proofErr w:type="spellStart"/>
      <w:r w:rsidRPr="00801BFC">
        <w:rPr>
          <w:color w:val="auto"/>
          <w:szCs w:val="20"/>
          <w:shd w:val="clear" w:color="auto" w:fill="FFFFFF"/>
        </w:rPr>
        <w:t>Daugaard</w:t>
      </w:r>
      <w:proofErr w:type="spellEnd"/>
      <w:r w:rsidRPr="00801BFC">
        <w:rPr>
          <w:color w:val="auto"/>
          <w:szCs w:val="20"/>
          <w:shd w:val="clear" w:color="auto" w:fill="FFFFFF"/>
        </w:rPr>
        <w:t xml:space="preserve">, B., </w:t>
      </w:r>
      <w:proofErr w:type="spellStart"/>
      <w:r w:rsidRPr="00801BFC">
        <w:rPr>
          <w:color w:val="auto"/>
          <w:szCs w:val="20"/>
          <w:shd w:val="clear" w:color="auto" w:fill="FFFFFF"/>
        </w:rPr>
        <w:t>Boriis</w:t>
      </w:r>
      <w:proofErr w:type="spellEnd"/>
      <w:r w:rsidRPr="00801BFC">
        <w:rPr>
          <w:color w:val="auto"/>
          <w:szCs w:val="20"/>
          <w:shd w:val="clear" w:color="auto" w:fill="FFFFFF"/>
        </w:rPr>
        <w:t xml:space="preserve">, S., Brooks, S.T. and </w:t>
      </w:r>
      <w:proofErr w:type="spellStart"/>
      <w:r w:rsidRPr="00801BFC">
        <w:rPr>
          <w:color w:val="auto"/>
          <w:szCs w:val="20"/>
          <w:shd w:val="clear" w:color="auto" w:fill="FFFFFF"/>
        </w:rPr>
        <w:t>Petersson</w:t>
      </w:r>
      <w:proofErr w:type="spellEnd"/>
      <w:r w:rsidRPr="00801BFC">
        <w:rPr>
          <w:color w:val="auto"/>
          <w:szCs w:val="20"/>
          <w:shd w:val="clear" w:color="auto" w:fill="FFFFFF"/>
        </w:rPr>
        <w:t xml:space="preserve">, E., 2008. Interactive Storytelling in Video </w:t>
      </w:r>
      <w:r w:rsidR="000C3A52" w:rsidRPr="00801BFC">
        <w:rPr>
          <w:color w:val="auto"/>
          <w:szCs w:val="20"/>
          <w:shd w:val="clear" w:color="auto" w:fill="FFFFFF"/>
        </w:rPr>
        <w:t xml:space="preserve">Games. </w:t>
      </w:r>
      <w:r w:rsidR="000C3A52" w:rsidRPr="00801BFC">
        <w:rPr>
          <w:color w:val="auto"/>
          <w:szCs w:val="20"/>
          <w:shd w:val="clear" w:color="auto" w:fill="FFFFFF"/>
        </w:rPr>
        <w:softHyphen/>
      </w:r>
    </w:p>
    <w:p w:rsidR="006C3AD7" w:rsidRDefault="006C3AD7" w:rsidP="008A04AE">
      <w:pPr>
        <w:rPr>
          <w:rFonts w:cs="Arial"/>
          <w:color w:val="auto"/>
          <w:szCs w:val="20"/>
          <w:shd w:val="clear" w:color="auto" w:fill="FFFFFF"/>
        </w:rPr>
      </w:pPr>
      <w:proofErr w:type="spellStart"/>
      <w:r w:rsidRPr="00801BFC">
        <w:rPr>
          <w:rFonts w:cs="Arial"/>
          <w:color w:val="auto"/>
          <w:szCs w:val="20"/>
          <w:shd w:val="clear" w:color="auto" w:fill="FFFFFF"/>
        </w:rPr>
        <w:t>Munday</w:t>
      </w:r>
      <w:proofErr w:type="spellEnd"/>
      <w:r w:rsidRPr="00801BFC">
        <w:rPr>
          <w:rFonts w:cs="Arial"/>
          <w:color w:val="auto"/>
          <w:szCs w:val="20"/>
          <w:shd w:val="clear" w:color="auto" w:fill="FFFFFF"/>
        </w:rPr>
        <w:t>,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2A7B55" w:rsidRDefault="002A7B55" w:rsidP="008A04AE">
      <w:pPr>
        <w:rPr>
          <w:rFonts w:cs="Arial"/>
          <w:color w:val="auto"/>
          <w:szCs w:val="20"/>
          <w:shd w:val="clear" w:color="auto" w:fill="FFFFFF"/>
        </w:rPr>
      </w:pPr>
      <w:r w:rsidRPr="00801BFC">
        <w:rPr>
          <w:rFonts w:cs="Arial"/>
          <w:color w:val="auto"/>
          <w:szCs w:val="20"/>
          <w:shd w:val="clear" w:color="auto" w:fill="FFFFFF"/>
        </w:rPr>
        <w:t xml:space="preserve">Navarro, F., </w:t>
      </w:r>
      <w:proofErr w:type="spellStart"/>
      <w:r w:rsidRPr="00801BFC">
        <w:rPr>
          <w:rFonts w:cs="Arial"/>
          <w:color w:val="auto"/>
          <w:szCs w:val="20"/>
          <w:shd w:val="clear" w:color="auto" w:fill="FFFFFF"/>
        </w:rPr>
        <w:t>Serón</w:t>
      </w:r>
      <w:proofErr w:type="spellEnd"/>
      <w:r w:rsidRPr="00801BFC">
        <w:rPr>
          <w:rFonts w:cs="Arial"/>
          <w:color w:val="auto"/>
          <w:szCs w:val="20"/>
          <w:shd w:val="clear" w:color="auto" w:fill="FFFFFF"/>
        </w:rPr>
        <w:t>,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 xml:space="preserve">(Vol. 30, No. 1, pp. </w:t>
      </w:r>
      <w:r>
        <w:rPr>
          <w:rFonts w:cs="Arial"/>
          <w:color w:val="auto"/>
          <w:szCs w:val="20"/>
          <w:shd w:val="clear" w:color="auto" w:fill="FFFFFF"/>
        </w:rPr>
        <w:t>3-26). Blackwell Publishing Ltd</w:t>
      </w:r>
    </w:p>
    <w:p w:rsidR="002A7B55" w:rsidRPr="002A7B55" w:rsidRDefault="002A7B55" w:rsidP="008A04AE">
      <w:pPr>
        <w:rPr>
          <w:color w:val="auto"/>
          <w:szCs w:val="20"/>
        </w:rPr>
      </w:pPr>
      <w:proofErr w:type="spellStart"/>
      <w:r w:rsidRPr="00801BFC">
        <w:rPr>
          <w:color w:val="auto"/>
          <w:szCs w:val="20"/>
          <w:shd w:val="clear" w:color="auto" w:fill="FFFFFF"/>
        </w:rPr>
        <w:t>Sweetser</w:t>
      </w:r>
      <w:proofErr w:type="spellEnd"/>
      <w:r w:rsidRPr="00801BFC">
        <w:rPr>
          <w:color w:val="auto"/>
          <w:szCs w:val="20"/>
          <w:shd w:val="clear" w:color="auto" w:fill="FFFFFF"/>
        </w:rPr>
        <w:t>,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2A7B55" w:rsidRPr="00801BFC" w:rsidRDefault="002A7B55" w:rsidP="002A7B55">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 xml:space="preserve">Proceedings of </w:t>
      </w:r>
      <w:proofErr w:type="spellStart"/>
      <w:r w:rsidRPr="00801BFC">
        <w:rPr>
          <w:i/>
          <w:iCs/>
          <w:color w:val="auto"/>
          <w:szCs w:val="20"/>
          <w:shd w:val="clear" w:color="auto" w:fill="FFFFFF"/>
        </w:rPr>
        <w:t>DiGRA</w:t>
      </w:r>
      <w:proofErr w:type="spellEnd"/>
      <w:r w:rsidRPr="00801BFC">
        <w:rPr>
          <w:i/>
          <w:iCs/>
          <w:color w:val="auto"/>
          <w:szCs w:val="20"/>
          <w:shd w:val="clear" w:color="auto" w:fill="FFFFFF"/>
        </w:rPr>
        <w:t xml:space="preserve">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2A7B55" w:rsidRDefault="002A7B55" w:rsidP="008A04AE">
      <w:pPr>
        <w:rPr>
          <w:color w:val="auto"/>
          <w:szCs w:val="20"/>
          <w:shd w:val="clear" w:color="auto" w:fill="FFFFFF"/>
        </w:rPr>
      </w:pPr>
    </w:p>
    <w:p w:rsidR="00553592" w:rsidRPr="00801BFC" w:rsidRDefault="00553592" w:rsidP="00553592">
      <w:pPr>
        <w:pStyle w:val="Heading2"/>
        <w:rPr>
          <w:shd w:val="clear" w:color="auto" w:fill="FFFFFF"/>
        </w:rPr>
      </w:pPr>
      <w:bookmarkStart w:id="69" w:name="_Toc474442872"/>
      <w:r>
        <w:rPr>
          <w:shd w:val="clear" w:color="auto" w:fill="FFFFFF"/>
        </w:rPr>
        <w:t>Video Game References</w:t>
      </w:r>
      <w:bookmarkEnd w:id="69"/>
    </w:p>
    <w:p w:rsidR="00ED0C58" w:rsidRPr="00801BFC" w:rsidRDefault="003F3EA6" w:rsidP="008A04AE">
      <w:pPr>
        <w:rPr>
          <w:color w:val="auto"/>
          <w:szCs w:val="20"/>
          <w:shd w:val="clear" w:color="auto" w:fill="FFFFFF"/>
        </w:rPr>
      </w:pPr>
      <w:r w:rsidRPr="00801BFC">
        <w:rPr>
          <w:color w:val="auto"/>
          <w:szCs w:val="20"/>
          <w:shd w:val="clear" w:color="auto" w:fill="FFFFFF"/>
        </w:rPr>
        <w:t xml:space="preserve">The Elder Scrolls IV: Oblivion (2006) [Video Game, Xbox 360, PC, PS3, 15+] Bethesda </w:t>
      </w:r>
      <w:proofErr w:type="spellStart"/>
      <w:r w:rsidRPr="00801BFC">
        <w:rPr>
          <w:color w:val="auto"/>
          <w:szCs w:val="20"/>
          <w:shd w:val="clear" w:color="auto" w:fill="FFFFFF"/>
        </w:rPr>
        <w:t>Softworks</w:t>
      </w:r>
      <w:proofErr w:type="spellEnd"/>
      <w:r w:rsidRPr="00801BFC">
        <w:rPr>
          <w:color w:val="auto"/>
          <w:szCs w:val="20"/>
          <w:shd w:val="clear" w:color="auto" w:fill="FFFFFF"/>
        </w:rPr>
        <w:t>: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 xml:space="preserve">The </w:t>
      </w:r>
      <w:proofErr w:type="spellStart"/>
      <w:r w:rsidRPr="00801BFC">
        <w:rPr>
          <w:color w:val="auto"/>
          <w:szCs w:val="20"/>
          <w:shd w:val="clear" w:color="auto" w:fill="FFFFFF"/>
        </w:rPr>
        <w:t>Witcher</w:t>
      </w:r>
      <w:proofErr w:type="spellEnd"/>
      <w:r w:rsidRPr="00801BFC">
        <w:rPr>
          <w:color w:val="auto"/>
          <w:szCs w:val="20"/>
          <w:shd w:val="clear" w:color="auto" w:fill="FFFFFF"/>
        </w:rPr>
        <w:t xml:space="preserve"> 3: Wild Hunt (2015) [Video Game, PC, PS4, Xbox One, 18+]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w:t>
      </w:r>
    </w:p>
    <w:p w:rsidR="003F3EA6" w:rsidRPr="00801BFC" w:rsidRDefault="003F3EA6" w:rsidP="008A04AE">
      <w:pPr>
        <w:rPr>
          <w:color w:val="auto"/>
          <w:szCs w:val="20"/>
          <w:shd w:val="clear" w:color="auto" w:fill="FFFFFF"/>
        </w:rPr>
      </w:pPr>
      <w:r w:rsidRPr="00801BFC">
        <w:rPr>
          <w:color w:val="auto"/>
          <w:szCs w:val="20"/>
        </w:rPr>
        <w:t xml:space="preserve">The Legend of Zelda: The Wind </w:t>
      </w:r>
      <w:proofErr w:type="spellStart"/>
      <w:r w:rsidRPr="00801BFC">
        <w:rPr>
          <w:color w:val="auto"/>
          <w:szCs w:val="20"/>
        </w:rPr>
        <w:t>Waker</w:t>
      </w:r>
      <w:proofErr w:type="spellEnd"/>
      <w:r w:rsidRPr="00801BFC">
        <w:rPr>
          <w:color w:val="auto"/>
          <w:szCs w:val="20"/>
        </w:rPr>
        <w:t xml:space="preserve">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xml:space="preserve">, PC, PS3, 18+] Bethesda </w:t>
      </w:r>
      <w:proofErr w:type="spellStart"/>
      <w:r w:rsidR="003F3EA6" w:rsidRPr="00801BFC">
        <w:rPr>
          <w:color w:val="auto"/>
          <w:szCs w:val="20"/>
          <w:shd w:val="clear" w:color="auto" w:fill="FFFFFF"/>
        </w:rPr>
        <w:t>Softworks</w:t>
      </w:r>
      <w:proofErr w:type="spellEnd"/>
      <w:r w:rsidR="003F3EA6" w:rsidRPr="00801BFC">
        <w:rPr>
          <w:color w:val="auto"/>
          <w:szCs w:val="20"/>
          <w:shd w:val="clear" w:color="auto" w:fill="FFFFFF"/>
        </w:rPr>
        <w:t>:  Bethesda Game Studios</w:t>
      </w:r>
    </w:p>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70" w:name="_Toc473206465"/>
          </w:p>
        </w:tc>
      </w:tr>
    </w:tbl>
    <w:p w:rsidR="00D918BB" w:rsidRDefault="00D918BB" w:rsidP="00D918BB">
      <w:pPr>
        <w:pStyle w:val="Heading1"/>
        <w:rPr>
          <w:sz w:val="32"/>
          <w:szCs w:val="32"/>
          <w:lang w:val="en-US"/>
        </w:rPr>
      </w:pPr>
      <w:bookmarkStart w:id="71" w:name="_Toc474442873"/>
      <w:r>
        <w:rPr>
          <w:noProof/>
          <w:sz w:val="32"/>
          <w:szCs w:val="32"/>
          <w:lang w:eastAsia="en-GB"/>
        </w:rPr>
        <w:drawing>
          <wp:anchor distT="0" distB="0" distL="114300" distR="114300" simplePos="0" relativeHeight="251710464" behindDoc="1" locked="0" layoutInCell="1" allowOverlap="1" wp14:anchorId="1AB94E55" wp14:editId="51FECD19">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rsidR="008E1D4A">
        <w:t xml:space="preserve">Appendix 1 - </w:t>
      </w:r>
      <w:r>
        <w:t>Level Design Survey</w:t>
      </w:r>
      <w:bookmarkEnd w:id="71"/>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bookmarkStart w:id="72" w:name="_Toc474419294"/>
      <w:bookmarkStart w:id="73" w:name="_Toc474419369"/>
      <w:bookmarkStart w:id="74" w:name="_Toc474442874"/>
      <w:r>
        <w:t>Level Aspects</w:t>
      </w:r>
      <w:bookmarkEnd w:id="72"/>
      <w:bookmarkEnd w:id="73"/>
      <w:bookmarkEnd w:id="74"/>
    </w:p>
    <w:p w:rsidR="00D918BB" w:rsidRDefault="00D918BB" w:rsidP="00D918BB">
      <w:pPr>
        <w:pStyle w:val="Heading3"/>
      </w:pPr>
      <w:bookmarkStart w:id="75" w:name="_Toc474419295"/>
      <w:bookmarkStart w:id="76" w:name="_Toc474419370"/>
      <w:bookmarkStart w:id="77" w:name="_Toc474442875"/>
      <w:r>
        <w:t>How immersive did you find the environment?</w:t>
      </w:r>
      <w:bookmarkEnd w:id="75"/>
      <w:bookmarkEnd w:id="76"/>
      <w:bookmarkEnd w:id="77"/>
    </w:p>
    <w:p w:rsidR="00D918BB" w:rsidRDefault="006119EF"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w:t>
      </w:r>
      <w:proofErr w:type="spellStart"/>
      <w:r w:rsidR="00D918BB">
        <w:t>Immersive</w:t>
      </w:r>
      <w:proofErr w:type="spellEnd"/>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bookmarkStart w:id="78" w:name="_Toc474419296"/>
      <w:bookmarkStart w:id="79" w:name="_Toc474419371"/>
      <w:bookmarkStart w:id="80" w:name="_Toc474442876"/>
      <w:r>
        <w:t>What keywords/phrases would describe the three-part quest?</w:t>
      </w:r>
      <w:bookmarkEnd w:id="78"/>
      <w:bookmarkEnd w:id="79"/>
      <w:bookmarkEnd w:id="80"/>
    </w:p>
    <w:p w:rsidR="00D918BB" w:rsidRDefault="006119EF"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6119EF"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bookmarkStart w:id="81" w:name="_Toc474419297"/>
      <w:bookmarkStart w:id="82" w:name="_Toc474419372"/>
      <w:bookmarkStart w:id="83" w:name="_Toc474442877"/>
      <w:r>
        <w:t>How easy was it to start and complete the quest?</w:t>
      </w:r>
      <w:bookmarkEnd w:id="81"/>
      <w:bookmarkEnd w:id="82"/>
      <w:bookmarkEnd w:id="83"/>
    </w:p>
    <w:p w:rsidR="00D918BB" w:rsidRDefault="006119EF"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bookmarkStart w:id="84" w:name="_Toc474419298"/>
      <w:bookmarkStart w:id="85" w:name="_Toc474419373"/>
      <w:bookmarkStart w:id="86" w:name="_Toc474442878"/>
      <w:r>
        <w:t>General Questions</w:t>
      </w:r>
      <w:bookmarkEnd w:id="84"/>
      <w:bookmarkEnd w:id="85"/>
      <w:bookmarkEnd w:id="86"/>
    </w:p>
    <w:p w:rsidR="00D918BB" w:rsidRDefault="00D918BB" w:rsidP="00D918BB">
      <w:pPr>
        <w:pStyle w:val="Heading3"/>
        <w:rPr>
          <w:lang w:val="en-US"/>
        </w:rPr>
      </w:pPr>
      <w:bookmarkStart w:id="87" w:name="_Toc474419299"/>
      <w:bookmarkStart w:id="88" w:name="_Toc474419374"/>
      <w:bookmarkStart w:id="89" w:name="_Toc474442879"/>
      <w:r>
        <w:t>Would a game world full of smaller quests like this be fun?</w:t>
      </w:r>
      <w:bookmarkEnd w:id="87"/>
      <w:bookmarkEnd w:id="88"/>
      <w:bookmarkEnd w:id="89"/>
    </w:p>
    <w:p w:rsidR="00D918BB" w:rsidRDefault="006119EF"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90" w:name="_Toc474419300"/>
      <w:bookmarkStart w:id="91" w:name="_Toc474419375"/>
      <w:bookmarkStart w:id="92" w:name="_Toc474442880"/>
      <w:r>
        <w:t>Do small dialogs meet your need in explaining the narrative of the quest?</w:t>
      </w:r>
      <w:bookmarkEnd w:id="90"/>
      <w:bookmarkEnd w:id="91"/>
      <w:bookmarkEnd w:id="92"/>
    </w:p>
    <w:p w:rsidR="00D918BB" w:rsidRDefault="006119EF"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93" w:name="_Toc474419301"/>
      <w:bookmarkStart w:id="94" w:name="_Toc474419376"/>
      <w:bookmarkStart w:id="95" w:name="_Toc474442881"/>
      <w:r>
        <w:t>Was the user interface intrusive?</w:t>
      </w:r>
      <w:bookmarkEnd w:id="93"/>
      <w:bookmarkEnd w:id="94"/>
      <w:bookmarkEnd w:id="95"/>
    </w:p>
    <w:p w:rsidR="00D918BB" w:rsidRDefault="006119EF"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bookmarkStart w:id="96" w:name="_Toc474419302"/>
      <w:bookmarkStart w:id="97" w:name="_Toc474419377"/>
      <w:bookmarkStart w:id="98" w:name="_Toc474442882"/>
      <w:r>
        <w:t>How easy was it to defeat the enemies in the final sequence?</w:t>
      </w:r>
      <w:bookmarkEnd w:id="96"/>
      <w:bookmarkEnd w:id="97"/>
      <w:bookmarkEnd w:id="98"/>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6119EF">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119EF">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119EF">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119EF">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119EF">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6119EF">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bookmarkStart w:id="99" w:name="_Toc474419303"/>
      <w:bookmarkStart w:id="100" w:name="_Toc474419378"/>
      <w:bookmarkStart w:id="101" w:name="_Toc474442883"/>
      <w:r>
        <w:t>How long did it take to find the clues?</w:t>
      </w:r>
      <w:bookmarkEnd w:id="99"/>
      <w:bookmarkEnd w:id="100"/>
      <w:bookmarkEnd w:id="101"/>
    </w:p>
    <w:p w:rsidR="00D918BB" w:rsidRDefault="006119EF"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bookmarkStart w:id="102" w:name="_Toc474419304"/>
      <w:bookmarkStart w:id="103" w:name="_Toc474419379"/>
      <w:bookmarkStart w:id="104" w:name="_Toc474442884"/>
      <w:r>
        <w:t>How helpful was the music in establishing the setting for the game?</w:t>
      </w:r>
      <w:bookmarkEnd w:id="102"/>
      <w:bookmarkEnd w:id="103"/>
      <w:bookmarkEnd w:id="104"/>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6119EF">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119EF">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119EF">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119EF">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119EF">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6119EF">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bookmarkStart w:id="105" w:name="_Toc474419305"/>
      <w:bookmarkStart w:id="106" w:name="_Toc474419380"/>
      <w:bookmarkStart w:id="107" w:name="_Toc474442885"/>
      <w:r>
        <w:lastRenderedPageBreak/>
        <w:t>Do you like the control system, give your thoughts?</w:t>
      </w:r>
      <w:bookmarkEnd w:id="105"/>
      <w:bookmarkEnd w:id="106"/>
      <w:bookmarkEnd w:id="107"/>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bookmarkStart w:id="108" w:name="_Toc474419306"/>
      <w:bookmarkStart w:id="109" w:name="_Toc474419381"/>
      <w:bookmarkStart w:id="110" w:name="_Toc474442886"/>
      <w:r>
        <w:t>What is the largest success of the level in your view?</w:t>
      </w:r>
      <w:bookmarkEnd w:id="108"/>
      <w:bookmarkEnd w:id="109"/>
      <w:bookmarkEnd w:id="110"/>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111" w:name="_Toc474419307"/>
      <w:bookmarkStart w:id="112" w:name="_Toc474419382"/>
      <w:bookmarkStart w:id="113" w:name="_Toc474442887"/>
      <w:r>
        <w:t>What is the biggest issue of the level in your view?</w:t>
      </w:r>
      <w:bookmarkEnd w:id="111"/>
      <w:bookmarkEnd w:id="112"/>
      <w:bookmarkEnd w:id="113"/>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bookmarkStart w:id="114" w:name="_Toc474419308"/>
      <w:bookmarkStart w:id="115" w:name="_Toc474419383"/>
      <w:bookmarkStart w:id="116" w:name="_Toc474442888"/>
      <w:r>
        <w:t>Please write any additional opinions you have here.</w:t>
      </w:r>
      <w:bookmarkEnd w:id="114"/>
      <w:bookmarkEnd w:id="115"/>
      <w:bookmarkEnd w:id="116"/>
    </w:p>
    <w:p w:rsidR="00D918BB" w:rsidRDefault="00D918BB" w:rsidP="00D918BB"/>
    <w:p w:rsidR="00B95405" w:rsidRDefault="0000786C" w:rsidP="00B95405">
      <w:pPr>
        <w:pStyle w:val="Heading1"/>
      </w:pPr>
      <w:bookmarkStart w:id="117" w:name="_Toc474442889"/>
      <w:r w:rsidRPr="00BD09AE">
        <w:rPr>
          <w:noProof/>
          <w:lang w:eastAsia="en-GB"/>
        </w:rPr>
        <w:lastRenderedPageBreak/>
        <w:drawing>
          <wp:anchor distT="0" distB="0" distL="114300" distR="114300" simplePos="0" relativeHeight="251674624" behindDoc="0" locked="0" layoutInCell="1" allowOverlap="1" wp14:anchorId="370F1718" wp14:editId="58F5B37B">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64F365A0" wp14:editId="688E9333">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70"/>
      <w:bookmarkEnd w:id="117"/>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40B1F0D5" wp14:editId="0570E50A">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70F52F3" wp14:editId="01EE1577">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118" w:name="_Toc473206466"/>
      <w:bookmarkStart w:id="119" w:name="_Toc474442890"/>
      <w:r w:rsidRPr="00312A94">
        <w:rPr>
          <w:noProof/>
          <w:lang w:eastAsia="en-GB"/>
        </w:rPr>
        <w:lastRenderedPageBreak/>
        <w:drawing>
          <wp:anchor distT="0" distB="0" distL="114300" distR="114300" simplePos="0" relativeHeight="251704320" behindDoc="1" locked="0" layoutInCell="1" allowOverlap="1" wp14:anchorId="25BA19E6" wp14:editId="6F8051B7">
            <wp:simplePos x="0" y="0"/>
            <wp:positionH relativeFrom="margin">
              <wp:posOffset>1773555</wp:posOffset>
            </wp:positionH>
            <wp:positionV relativeFrom="paragraph">
              <wp:posOffset>4077970</wp:posOffset>
            </wp:positionV>
            <wp:extent cx="3232785" cy="1735455"/>
            <wp:effectExtent l="0" t="0" r="5715" b="0"/>
            <wp:wrapTight wrapText="bothSides">
              <wp:wrapPolygon edited="0">
                <wp:start x="0" y="0"/>
                <wp:lineTo x="0" y="21339"/>
                <wp:lineTo x="21511" y="21339"/>
                <wp:lineTo x="2151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2785"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28CBBD10" wp14:editId="2B20D1BA">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251A87EA" wp14:editId="05DCF075">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080160D2" wp14:editId="37EC0120">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3F4023D" wp14:editId="7306C14A">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53219B5" wp14:editId="4E112F43">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118"/>
      <w:bookmarkEnd w:id="119"/>
    </w:p>
    <w:p w:rsidR="009110C9" w:rsidRPr="00640C68" w:rsidRDefault="005E36CB" w:rsidP="00640C68">
      <w:bookmarkStart w:id="120" w:name="_GoBack"/>
      <w:bookmarkEnd w:id="120"/>
      <w:r>
        <w:rPr>
          <w:noProof/>
          <w:lang w:eastAsia="en-GB"/>
        </w:rPr>
        <w:drawing>
          <wp:anchor distT="0" distB="0" distL="114300" distR="114300" simplePos="0" relativeHeight="251699200" behindDoc="1" locked="0" layoutInCell="1" allowOverlap="1" wp14:anchorId="7C4E4B8F" wp14:editId="62B5964C">
            <wp:simplePos x="0" y="0"/>
            <wp:positionH relativeFrom="page">
              <wp:posOffset>2228850</wp:posOffset>
            </wp:positionH>
            <wp:positionV relativeFrom="paragraph">
              <wp:posOffset>5506720</wp:posOffset>
            </wp:positionV>
            <wp:extent cx="5535295" cy="3115310"/>
            <wp:effectExtent l="0" t="0" r="8255" b="8890"/>
            <wp:wrapTight wrapText="bothSides">
              <wp:wrapPolygon edited="0">
                <wp:start x="0" y="0"/>
                <wp:lineTo x="0" y="21530"/>
                <wp:lineTo x="21558" y="21530"/>
                <wp:lineTo x="21558"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5295"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9EF" w:rsidRDefault="006119EF">
      <w:pPr>
        <w:spacing w:before="0" w:after="0" w:line="240" w:lineRule="auto"/>
      </w:pPr>
      <w:r>
        <w:separator/>
      </w:r>
    </w:p>
  </w:endnote>
  <w:endnote w:type="continuationSeparator" w:id="0">
    <w:p w:rsidR="006119EF" w:rsidRDefault="006119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6DC0" w:rsidRDefault="00716DC0">
    <w:pPr>
      <w:pStyle w:val="Footer"/>
    </w:pPr>
    <w:r>
      <w:t xml:space="preserve">PAGE </w:t>
    </w:r>
    <w:r>
      <w:fldChar w:fldCharType="begin"/>
    </w:r>
    <w:r>
      <w:instrText xml:space="preserve"> PAGE  \* Arabic  \* MERGEFORMAT </w:instrText>
    </w:r>
    <w:r>
      <w:fldChar w:fldCharType="separate"/>
    </w:r>
    <w:r w:rsidR="00BB6BA5">
      <w:rPr>
        <w:noProof/>
      </w:rPr>
      <w:t>24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9EF" w:rsidRDefault="006119EF">
      <w:pPr>
        <w:spacing w:before="0" w:after="0" w:line="240" w:lineRule="auto"/>
      </w:pPr>
      <w:r>
        <w:separator/>
      </w:r>
    </w:p>
  </w:footnote>
  <w:footnote w:type="continuationSeparator" w:id="0">
    <w:p w:rsidR="006119EF" w:rsidRDefault="006119E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5E16"/>
    <w:rsid w:val="00037897"/>
    <w:rsid w:val="0004022B"/>
    <w:rsid w:val="00040A36"/>
    <w:rsid w:val="00041ACF"/>
    <w:rsid w:val="00044CAB"/>
    <w:rsid w:val="00047CC8"/>
    <w:rsid w:val="000513F5"/>
    <w:rsid w:val="00051A35"/>
    <w:rsid w:val="00072E9F"/>
    <w:rsid w:val="000748AA"/>
    <w:rsid w:val="00075BD7"/>
    <w:rsid w:val="00083E42"/>
    <w:rsid w:val="00084A9F"/>
    <w:rsid w:val="00084D75"/>
    <w:rsid w:val="00085C4C"/>
    <w:rsid w:val="000879EE"/>
    <w:rsid w:val="0009506D"/>
    <w:rsid w:val="00095B92"/>
    <w:rsid w:val="000971CF"/>
    <w:rsid w:val="000A1FBF"/>
    <w:rsid w:val="000A5445"/>
    <w:rsid w:val="000A7363"/>
    <w:rsid w:val="000A7B58"/>
    <w:rsid w:val="000B35A1"/>
    <w:rsid w:val="000B4CCF"/>
    <w:rsid w:val="000B517F"/>
    <w:rsid w:val="000B5275"/>
    <w:rsid w:val="000B5ED6"/>
    <w:rsid w:val="000C11B3"/>
    <w:rsid w:val="000C191A"/>
    <w:rsid w:val="000C2E4E"/>
    <w:rsid w:val="000C3A52"/>
    <w:rsid w:val="000C5404"/>
    <w:rsid w:val="000D5B35"/>
    <w:rsid w:val="000D6A1E"/>
    <w:rsid w:val="000E1F58"/>
    <w:rsid w:val="000E3CBC"/>
    <w:rsid w:val="000E4424"/>
    <w:rsid w:val="000E45C5"/>
    <w:rsid w:val="000E6288"/>
    <w:rsid w:val="000E6C22"/>
    <w:rsid w:val="000E7193"/>
    <w:rsid w:val="000E7D06"/>
    <w:rsid w:val="000F11F4"/>
    <w:rsid w:val="000F1510"/>
    <w:rsid w:val="000F35AB"/>
    <w:rsid w:val="000F6BC7"/>
    <w:rsid w:val="0010341D"/>
    <w:rsid w:val="00106A5D"/>
    <w:rsid w:val="00107523"/>
    <w:rsid w:val="00123B04"/>
    <w:rsid w:val="00125054"/>
    <w:rsid w:val="001328C0"/>
    <w:rsid w:val="00133AD8"/>
    <w:rsid w:val="00137457"/>
    <w:rsid w:val="00137481"/>
    <w:rsid w:val="001403A4"/>
    <w:rsid w:val="001407FA"/>
    <w:rsid w:val="00142AF2"/>
    <w:rsid w:val="00145A2D"/>
    <w:rsid w:val="00151381"/>
    <w:rsid w:val="00160675"/>
    <w:rsid w:val="001638F6"/>
    <w:rsid w:val="0016667E"/>
    <w:rsid w:val="001679AD"/>
    <w:rsid w:val="00167C14"/>
    <w:rsid w:val="00171374"/>
    <w:rsid w:val="00186CB9"/>
    <w:rsid w:val="00193134"/>
    <w:rsid w:val="001A04A5"/>
    <w:rsid w:val="001A2000"/>
    <w:rsid w:val="001A431D"/>
    <w:rsid w:val="001B1737"/>
    <w:rsid w:val="001B29FF"/>
    <w:rsid w:val="001B2AEF"/>
    <w:rsid w:val="001B526F"/>
    <w:rsid w:val="001C1E3A"/>
    <w:rsid w:val="001C2988"/>
    <w:rsid w:val="001C2A1B"/>
    <w:rsid w:val="001C42A2"/>
    <w:rsid w:val="001C608E"/>
    <w:rsid w:val="001C654E"/>
    <w:rsid w:val="001D67CF"/>
    <w:rsid w:val="001E38D5"/>
    <w:rsid w:val="001E7DC6"/>
    <w:rsid w:val="001F1C9E"/>
    <w:rsid w:val="001F5DD6"/>
    <w:rsid w:val="00200A62"/>
    <w:rsid w:val="00200DDA"/>
    <w:rsid w:val="002010AD"/>
    <w:rsid w:val="00206231"/>
    <w:rsid w:val="00207DA3"/>
    <w:rsid w:val="00207DAE"/>
    <w:rsid w:val="00214B8C"/>
    <w:rsid w:val="00216F08"/>
    <w:rsid w:val="00221792"/>
    <w:rsid w:val="00224847"/>
    <w:rsid w:val="00226AC3"/>
    <w:rsid w:val="002332C4"/>
    <w:rsid w:val="00233432"/>
    <w:rsid w:val="002442B7"/>
    <w:rsid w:val="00247A74"/>
    <w:rsid w:val="00252B39"/>
    <w:rsid w:val="00254591"/>
    <w:rsid w:val="002553E2"/>
    <w:rsid w:val="002556FF"/>
    <w:rsid w:val="00257123"/>
    <w:rsid w:val="00262128"/>
    <w:rsid w:val="00263543"/>
    <w:rsid w:val="00271D1E"/>
    <w:rsid w:val="00273996"/>
    <w:rsid w:val="002758BB"/>
    <w:rsid w:val="002762D3"/>
    <w:rsid w:val="002766A5"/>
    <w:rsid w:val="00294CCC"/>
    <w:rsid w:val="002A3ABC"/>
    <w:rsid w:val="002A4F8A"/>
    <w:rsid w:val="002A5BCE"/>
    <w:rsid w:val="002A6511"/>
    <w:rsid w:val="002A7B55"/>
    <w:rsid w:val="002B2F0B"/>
    <w:rsid w:val="002B61A2"/>
    <w:rsid w:val="002B74FB"/>
    <w:rsid w:val="002C1E03"/>
    <w:rsid w:val="002C231F"/>
    <w:rsid w:val="002C5DBA"/>
    <w:rsid w:val="002D793D"/>
    <w:rsid w:val="002E237F"/>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47D77"/>
    <w:rsid w:val="00350ABD"/>
    <w:rsid w:val="0035179A"/>
    <w:rsid w:val="00352A7E"/>
    <w:rsid w:val="00367953"/>
    <w:rsid w:val="00367D6B"/>
    <w:rsid w:val="0037179F"/>
    <w:rsid w:val="00373A60"/>
    <w:rsid w:val="00376AB0"/>
    <w:rsid w:val="00377162"/>
    <w:rsid w:val="00381B8D"/>
    <w:rsid w:val="003924C4"/>
    <w:rsid w:val="003A03F0"/>
    <w:rsid w:val="003A6974"/>
    <w:rsid w:val="003A7237"/>
    <w:rsid w:val="003A7B4B"/>
    <w:rsid w:val="003B3893"/>
    <w:rsid w:val="003B4BA7"/>
    <w:rsid w:val="003B653E"/>
    <w:rsid w:val="003B667A"/>
    <w:rsid w:val="003B7113"/>
    <w:rsid w:val="003B72E6"/>
    <w:rsid w:val="003C2A24"/>
    <w:rsid w:val="003C3A3E"/>
    <w:rsid w:val="003C72A2"/>
    <w:rsid w:val="003D0B99"/>
    <w:rsid w:val="003D4359"/>
    <w:rsid w:val="003D7087"/>
    <w:rsid w:val="003D718F"/>
    <w:rsid w:val="003D7E06"/>
    <w:rsid w:val="003E55E5"/>
    <w:rsid w:val="003E7EA6"/>
    <w:rsid w:val="003F2ECC"/>
    <w:rsid w:val="003F3EA6"/>
    <w:rsid w:val="0040482C"/>
    <w:rsid w:val="00407C1D"/>
    <w:rsid w:val="00415CAE"/>
    <w:rsid w:val="0041682D"/>
    <w:rsid w:val="0042316F"/>
    <w:rsid w:val="004242B3"/>
    <w:rsid w:val="00425B71"/>
    <w:rsid w:val="004269B0"/>
    <w:rsid w:val="00431AB5"/>
    <w:rsid w:val="00432373"/>
    <w:rsid w:val="00435040"/>
    <w:rsid w:val="0043779E"/>
    <w:rsid w:val="00437A72"/>
    <w:rsid w:val="00440A52"/>
    <w:rsid w:val="00442124"/>
    <w:rsid w:val="00443492"/>
    <w:rsid w:val="004450BC"/>
    <w:rsid w:val="004472A1"/>
    <w:rsid w:val="00455F29"/>
    <w:rsid w:val="00456FD6"/>
    <w:rsid w:val="0045758C"/>
    <w:rsid w:val="00460780"/>
    <w:rsid w:val="00460F47"/>
    <w:rsid w:val="004629F9"/>
    <w:rsid w:val="00465A51"/>
    <w:rsid w:val="00466758"/>
    <w:rsid w:val="00471D22"/>
    <w:rsid w:val="00471F0E"/>
    <w:rsid w:val="0047232A"/>
    <w:rsid w:val="004737E8"/>
    <w:rsid w:val="00475948"/>
    <w:rsid w:val="004768E6"/>
    <w:rsid w:val="00483FD4"/>
    <w:rsid w:val="00485AE1"/>
    <w:rsid w:val="00487EF9"/>
    <w:rsid w:val="00491CF7"/>
    <w:rsid w:val="00493385"/>
    <w:rsid w:val="004952C4"/>
    <w:rsid w:val="00495581"/>
    <w:rsid w:val="00496364"/>
    <w:rsid w:val="004A2B1D"/>
    <w:rsid w:val="004A2F66"/>
    <w:rsid w:val="004B0192"/>
    <w:rsid w:val="004B0616"/>
    <w:rsid w:val="004B0993"/>
    <w:rsid w:val="004B40CD"/>
    <w:rsid w:val="004B6A38"/>
    <w:rsid w:val="004D2E0E"/>
    <w:rsid w:val="004D7066"/>
    <w:rsid w:val="004E281D"/>
    <w:rsid w:val="004E3D1F"/>
    <w:rsid w:val="004F1AAB"/>
    <w:rsid w:val="004F6A4E"/>
    <w:rsid w:val="00503C7C"/>
    <w:rsid w:val="0051086F"/>
    <w:rsid w:val="00512454"/>
    <w:rsid w:val="00512939"/>
    <w:rsid w:val="0051441C"/>
    <w:rsid w:val="00515868"/>
    <w:rsid w:val="00523270"/>
    <w:rsid w:val="00525BF9"/>
    <w:rsid w:val="005314AB"/>
    <w:rsid w:val="00531969"/>
    <w:rsid w:val="00532FA6"/>
    <w:rsid w:val="0053488C"/>
    <w:rsid w:val="00534ECB"/>
    <w:rsid w:val="00543475"/>
    <w:rsid w:val="00553592"/>
    <w:rsid w:val="0055725D"/>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97D3D"/>
    <w:rsid w:val="005A0F70"/>
    <w:rsid w:val="005A132A"/>
    <w:rsid w:val="005A1C5A"/>
    <w:rsid w:val="005A2F09"/>
    <w:rsid w:val="005A6AEE"/>
    <w:rsid w:val="005A7786"/>
    <w:rsid w:val="005B1ABF"/>
    <w:rsid w:val="005B2419"/>
    <w:rsid w:val="005C4A19"/>
    <w:rsid w:val="005C50A3"/>
    <w:rsid w:val="005C6C88"/>
    <w:rsid w:val="005C6DF4"/>
    <w:rsid w:val="005C76BB"/>
    <w:rsid w:val="005C78A6"/>
    <w:rsid w:val="005D160A"/>
    <w:rsid w:val="005D1835"/>
    <w:rsid w:val="005D20A1"/>
    <w:rsid w:val="005E36CB"/>
    <w:rsid w:val="005E4847"/>
    <w:rsid w:val="005F0BAC"/>
    <w:rsid w:val="005F3149"/>
    <w:rsid w:val="005F4A3E"/>
    <w:rsid w:val="005F6BB5"/>
    <w:rsid w:val="00602127"/>
    <w:rsid w:val="00602311"/>
    <w:rsid w:val="00602372"/>
    <w:rsid w:val="006067CA"/>
    <w:rsid w:val="0060781E"/>
    <w:rsid w:val="0061017B"/>
    <w:rsid w:val="006119EF"/>
    <w:rsid w:val="00611DF3"/>
    <w:rsid w:val="006145B2"/>
    <w:rsid w:val="00616707"/>
    <w:rsid w:val="00617E5D"/>
    <w:rsid w:val="00622F4F"/>
    <w:rsid w:val="00627AF4"/>
    <w:rsid w:val="00627D8D"/>
    <w:rsid w:val="00631C15"/>
    <w:rsid w:val="00633229"/>
    <w:rsid w:val="00635810"/>
    <w:rsid w:val="00636595"/>
    <w:rsid w:val="00640C68"/>
    <w:rsid w:val="0064336A"/>
    <w:rsid w:val="006433BA"/>
    <w:rsid w:val="0064435A"/>
    <w:rsid w:val="00644583"/>
    <w:rsid w:val="00645060"/>
    <w:rsid w:val="006534A6"/>
    <w:rsid w:val="00655B62"/>
    <w:rsid w:val="00656D07"/>
    <w:rsid w:val="00657721"/>
    <w:rsid w:val="00657B83"/>
    <w:rsid w:val="0066036C"/>
    <w:rsid w:val="00662842"/>
    <w:rsid w:val="006632AB"/>
    <w:rsid w:val="0066355D"/>
    <w:rsid w:val="00666D02"/>
    <w:rsid w:val="006738E7"/>
    <w:rsid w:val="00676343"/>
    <w:rsid w:val="0067752A"/>
    <w:rsid w:val="0068028F"/>
    <w:rsid w:val="006808D1"/>
    <w:rsid w:val="00685681"/>
    <w:rsid w:val="00690EFD"/>
    <w:rsid w:val="006914BE"/>
    <w:rsid w:val="00692B67"/>
    <w:rsid w:val="006979B2"/>
    <w:rsid w:val="006A2732"/>
    <w:rsid w:val="006A281F"/>
    <w:rsid w:val="006A29CB"/>
    <w:rsid w:val="006A2A5C"/>
    <w:rsid w:val="006A30BA"/>
    <w:rsid w:val="006A5E96"/>
    <w:rsid w:val="006A798E"/>
    <w:rsid w:val="006B00F0"/>
    <w:rsid w:val="006C3AD7"/>
    <w:rsid w:val="006C7018"/>
    <w:rsid w:val="006D11A7"/>
    <w:rsid w:val="006D42D6"/>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07BB4"/>
    <w:rsid w:val="0071000E"/>
    <w:rsid w:val="007162A6"/>
    <w:rsid w:val="00716DC0"/>
    <w:rsid w:val="00722D16"/>
    <w:rsid w:val="00725351"/>
    <w:rsid w:val="00730B94"/>
    <w:rsid w:val="00732607"/>
    <w:rsid w:val="00735F5D"/>
    <w:rsid w:val="0073700C"/>
    <w:rsid w:val="00737684"/>
    <w:rsid w:val="00741300"/>
    <w:rsid w:val="007424ED"/>
    <w:rsid w:val="00756420"/>
    <w:rsid w:val="00756A9A"/>
    <w:rsid w:val="007600AB"/>
    <w:rsid w:val="00764BDF"/>
    <w:rsid w:val="0076534C"/>
    <w:rsid w:val="007661AF"/>
    <w:rsid w:val="00770E8A"/>
    <w:rsid w:val="0078039F"/>
    <w:rsid w:val="00780886"/>
    <w:rsid w:val="00781E65"/>
    <w:rsid w:val="00784131"/>
    <w:rsid w:val="007847DB"/>
    <w:rsid w:val="00793B4C"/>
    <w:rsid w:val="007940D4"/>
    <w:rsid w:val="007A51CC"/>
    <w:rsid w:val="007A6901"/>
    <w:rsid w:val="007A7C67"/>
    <w:rsid w:val="007C03D6"/>
    <w:rsid w:val="007C1BA1"/>
    <w:rsid w:val="007C33E7"/>
    <w:rsid w:val="007C3CE6"/>
    <w:rsid w:val="007C49BE"/>
    <w:rsid w:val="007C674C"/>
    <w:rsid w:val="007C6A97"/>
    <w:rsid w:val="007D07BD"/>
    <w:rsid w:val="007D36A5"/>
    <w:rsid w:val="007E376F"/>
    <w:rsid w:val="007E4ABB"/>
    <w:rsid w:val="007E682F"/>
    <w:rsid w:val="007F3CCB"/>
    <w:rsid w:val="007F53FE"/>
    <w:rsid w:val="00801BFC"/>
    <w:rsid w:val="00806A74"/>
    <w:rsid w:val="00810051"/>
    <w:rsid w:val="00813BFC"/>
    <w:rsid w:val="00815830"/>
    <w:rsid w:val="00816427"/>
    <w:rsid w:val="008202C3"/>
    <w:rsid w:val="00825EAF"/>
    <w:rsid w:val="00831C9E"/>
    <w:rsid w:val="00832665"/>
    <w:rsid w:val="0083484E"/>
    <w:rsid w:val="008368AA"/>
    <w:rsid w:val="00836A51"/>
    <w:rsid w:val="00844483"/>
    <w:rsid w:val="008462AA"/>
    <w:rsid w:val="00846AF0"/>
    <w:rsid w:val="00847AEA"/>
    <w:rsid w:val="008555CE"/>
    <w:rsid w:val="0086459A"/>
    <w:rsid w:val="00877AA1"/>
    <w:rsid w:val="00883EA5"/>
    <w:rsid w:val="00896443"/>
    <w:rsid w:val="00896BAB"/>
    <w:rsid w:val="00896BAC"/>
    <w:rsid w:val="008970EF"/>
    <w:rsid w:val="008A04AE"/>
    <w:rsid w:val="008A0E2D"/>
    <w:rsid w:val="008A20C0"/>
    <w:rsid w:val="008A6CDD"/>
    <w:rsid w:val="008A7CEF"/>
    <w:rsid w:val="008B0315"/>
    <w:rsid w:val="008B3E83"/>
    <w:rsid w:val="008C1234"/>
    <w:rsid w:val="008C21CD"/>
    <w:rsid w:val="008C7E4C"/>
    <w:rsid w:val="008D0268"/>
    <w:rsid w:val="008E1D4A"/>
    <w:rsid w:val="008E544B"/>
    <w:rsid w:val="008E568C"/>
    <w:rsid w:val="008E7AA1"/>
    <w:rsid w:val="008F24F4"/>
    <w:rsid w:val="008F6EBB"/>
    <w:rsid w:val="00901D71"/>
    <w:rsid w:val="00902D8D"/>
    <w:rsid w:val="00904BE1"/>
    <w:rsid w:val="00907369"/>
    <w:rsid w:val="009110C9"/>
    <w:rsid w:val="009112E6"/>
    <w:rsid w:val="00915DB1"/>
    <w:rsid w:val="0091671F"/>
    <w:rsid w:val="00917223"/>
    <w:rsid w:val="00917884"/>
    <w:rsid w:val="00917990"/>
    <w:rsid w:val="00917CE2"/>
    <w:rsid w:val="00923C09"/>
    <w:rsid w:val="009260AD"/>
    <w:rsid w:val="00926119"/>
    <w:rsid w:val="0093251D"/>
    <w:rsid w:val="00932932"/>
    <w:rsid w:val="00934717"/>
    <w:rsid w:val="00934F1C"/>
    <w:rsid w:val="009352B0"/>
    <w:rsid w:val="00942143"/>
    <w:rsid w:val="009431EF"/>
    <w:rsid w:val="009477DA"/>
    <w:rsid w:val="00954E04"/>
    <w:rsid w:val="00954F85"/>
    <w:rsid w:val="009560F8"/>
    <w:rsid w:val="00956502"/>
    <w:rsid w:val="00956A4F"/>
    <w:rsid w:val="009571D8"/>
    <w:rsid w:val="0096316D"/>
    <w:rsid w:val="009638A3"/>
    <w:rsid w:val="009650BB"/>
    <w:rsid w:val="009651B2"/>
    <w:rsid w:val="0096544A"/>
    <w:rsid w:val="00966D21"/>
    <w:rsid w:val="00971402"/>
    <w:rsid w:val="00971F88"/>
    <w:rsid w:val="00973CB5"/>
    <w:rsid w:val="009751BD"/>
    <w:rsid w:val="00976D72"/>
    <w:rsid w:val="00981817"/>
    <w:rsid w:val="00990AAB"/>
    <w:rsid w:val="009919C3"/>
    <w:rsid w:val="0099447C"/>
    <w:rsid w:val="00994AEE"/>
    <w:rsid w:val="00996DE3"/>
    <w:rsid w:val="009A223D"/>
    <w:rsid w:val="009A74E9"/>
    <w:rsid w:val="009B30D1"/>
    <w:rsid w:val="009B60E8"/>
    <w:rsid w:val="009B71C3"/>
    <w:rsid w:val="009B791F"/>
    <w:rsid w:val="009C02C8"/>
    <w:rsid w:val="009C396B"/>
    <w:rsid w:val="009D05C8"/>
    <w:rsid w:val="009D2231"/>
    <w:rsid w:val="009D2316"/>
    <w:rsid w:val="009E1734"/>
    <w:rsid w:val="009E4BAC"/>
    <w:rsid w:val="009E4E87"/>
    <w:rsid w:val="009E6834"/>
    <w:rsid w:val="009F1C05"/>
    <w:rsid w:val="009F349D"/>
    <w:rsid w:val="00A018AB"/>
    <w:rsid w:val="00A04EE7"/>
    <w:rsid w:val="00A05F7D"/>
    <w:rsid w:val="00A071F4"/>
    <w:rsid w:val="00A107C1"/>
    <w:rsid w:val="00A12194"/>
    <w:rsid w:val="00A122DB"/>
    <w:rsid w:val="00A1493C"/>
    <w:rsid w:val="00A2236E"/>
    <w:rsid w:val="00A33B9E"/>
    <w:rsid w:val="00A41F03"/>
    <w:rsid w:val="00A44D9B"/>
    <w:rsid w:val="00A5338A"/>
    <w:rsid w:val="00A533F3"/>
    <w:rsid w:val="00A54FF2"/>
    <w:rsid w:val="00A55E9F"/>
    <w:rsid w:val="00A56430"/>
    <w:rsid w:val="00A56B26"/>
    <w:rsid w:val="00A56D83"/>
    <w:rsid w:val="00A603FA"/>
    <w:rsid w:val="00A65DA4"/>
    <w:rsid w:val="00A753CF"/>
    <w:rsid w:val="00A75669"/>
    <w:rsid w:val="00A7649C"/>
    <w:rsid w:val="00A8115B"/>
    <w:rsid w:val="00A84A69"/>
    <w:rsid w:val="00A93572"/>
    <w:rsid w:val="00A93BD4"/>
    <w:rsid w:val="00A96838"/>
    <w:rsid w:val="00A9715C"/>
    <w:rsid w:val="00AA1A36"/>
    <w:rsid w:val="00AA1BCB"/>
    <w:rsid w:val="00AA56F6"/>
    <w:rsid w:val="00AA70C6"/>
    <w:rsid w:val="00AB5441"/>
    <w:rsid w:val="00AB6929"/>
    <w:rsid w:val="00AD0167"/>
    <w:rsid w:val="00AD165F"/>
    <w:rsid w:val="00AE031C"/>
    <w:rsid w:val="00AE2755"/>
    <w:rsid w:val="00AE2EAD"/>
    <w:rsid w:val="00AE304F"/>
    <w:rsid w:val="00AE6EF8"/>
    <w:rsid w:val="00AF0A85"/>
    <w:rsid w:val="00AF2AFC"/>
    <w:rsid w:val="00AF39D8"/>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53A2"/>
    <w:rsid w:val="00B47B60"/>
    <w:rsid w:val="00B47B7A"/>
    <w:rsid w:val="00B52FD1"/>
    <w:rsid w:val="00B544C5"/>
    <w:rsid w:val="00B55212"/>
    <w:rsid w:val="00B55328"/>
    <w:rsid w:val="00B63139"/>
    <w:rsid w:val="00B63351"/>
    <w:rsid w:val="00B646B8"/>
    <w:rsid w:val="00B73218"/>
    <w:rsid w:val="00B7766A"/>
    <w:rsid w:val="00B80C15"/>
    <w:rsid w:val="00B821B7"/>
    <w:rsid w:val="00B83B8F"/>
    <w:rsid w:val="00B91080"/>
    <w:rsid w:val="00B95405"/>
    <w:rsid w:val="00B961FD"/>
    <w:rsid w:val="00BA218A"/>
    <w:rsid w:val="00BA375C"/>
    <w:rsid w:val="00BA5E6A"/>
    <w:rsid w:val="00BA68E1"/>
    <w:rsid w:val="00BA707E"/>
    <w:rsid w:val="00BB0503"/>
    <w:rsid w:val="00BB3EC9"/>
    <w:rsid w:val="00BB6BA5"/>
    <w:rsid w:val="00BC14FA"/>
    <w:rsid w:val="00BC242A"/>
    <w:rsid w:val="00BC2858"/>
    <w:rsid w:val="00BD09AE"/>
    <w:rsid w:val="00BD1543"/>
    <w:rsid w:val="00BD2FC6"/>
    <w:rsid w:val="00BD33D8"/>
    <w:rsid w:val="00BE02BE"/>
    <w:rsid w:val="00BF66EA"/>
    <w:rsid w:val="00C01731"/>
    <w:rsid w:val="00C03C6B"/>
    <w:rsid w:val="00C0456D"/>
    <w:rsid w:val="00C07D1A"/>
    <w:rsid w:val="00C11909"/>
    <w:rsid w:val="00C11C6B"/>
    <w:rsid w:val="00C14536"/>
    <w:rsid w:val="00C15537"/>
    <w:rsid w:val="00C155FF"/>
    <w:rsid w:val="00C23698"/>
    <w:rsid w:val="00C24A28"/>
    <w:rsid w:val="00C2518A"/>
    <w:rsid w:val="00C2676F"/>
    <w:rsid w:val="00C310D6"/>
    <w:rsid w:val="00C32248"/>
    <w:rsid w:val="00C339C1"/>
    <w:rsid w:val="00C34D33"/>
    <w:rsid w:val="00C3589F"/>
    <w:rsid w:val="00C361CF"/>
    <w:rsid w:val="00C373D2"/>
    <w:rsid w:val="00C37562"/>
    <w:rsid w:val="00C40443"/>
    <w:rsid w:val="00C437B7"/>
    <w:rsid w:val="00C44155"/>
    <w:rsid w:val="00C46BEA"/>
    <w:rsid w:val="00C46E96"/>
    <w:rsid w:val="00C51E30"/>
    <w:rsid w:val="00C56E3E"/>
    <w:rsid w:val="00C57763"/>
    <w:rsid w:val="00C6128B"/>
    <w:rsid w:val="00C65B08"/>
    <w:rsid w:val="00C67D53"/>
    <w:rsid w:val="00C714F6"/>
    <w:rsid w:val="00C76678"/>
    <w:rsid w:val="00C7793B"/>
    <w:rsid w:val="00C80BD4"/>
    <w:rsid w:val="00C81C00"/>
    <w:rsid w:val="00C81F82"/>
    <w:rsid w:val="00C82939"/>
    <w:rsid w:val="00C84082"/>
    <w:rsid w:val="00C862B9"/>
    <w:rsid w:val="00C868BE"/>
    <w:rsid w:val="00C913F2"/>
    <w:rsid w:val="00C95799"/>
    <w:rsid w:val="00CA0F18"/>
    <w:rsid w:val="00CA17E5"/>
    <w:rsid w:val="00CA1F34"/>
    <w:rsid w:val="00CA3D6B"/>
    <w:rsid w:val="00CB4283"/>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5024"/>
    <w:rsid w:val="00CF6E2A"/>
    <w:rsid w:val="00D01549"/>
    <w:rsid w:val="00D01ECF"/>
    <w:rsid w:val="00D0249E"/>
    <w:rsid w:val="00D13BAB"/>
    <w:rsid w:val="00D20FFF"/>
    <w:rsid w:val="00D22346"/>
    <w:rsid w:val="00D24D9B"/>
    <w:rsid w:val="00D3263C"/>
    <w:rsid w:val="00D36594"/>
    <w:rsid w:val="00D414D5"/>
    <w:rsid w:val="00D41A4B"/>
    <w:rsid w:val="00D420D3"/>
    <w:rsid w:val="00D426BF"/>
    <w:rsid w:val="00D443DB"/>
    <w:rsid w:val="00D446F2"/>
    <w:rsid w:val="00D44AF8"/>
    <w:rsid w:val="00D47D4A"/>
    <w:rsid w:val="00D5280A"/>
    <w:rsid w:val="00D5413C"/>
    <w:rsid w:val="00D57E29"/>
    <w:rsid w:val="00D615D4"/>
    <w:rsid w:val="00D65740"/>
    <w:rsid w:val="00D65ECC"/>
    <w:rsid w:val="00D70023"/>
    <w:rsid w:val="00D743F8"/>
    <w:rsid w:val="00D75F97"/>
    <w:rsid w:val="00D76507"/>
    <w:rsid w:val="00D82A2A"/>
    <w:rsid w:val="00D82D93"/>
    <w:rsid w:val="00D918BB"/>
    <w:rsid w:val="00D92DB2"/>
    <w:rsid w:val="00D934B2"/>
    <w:rsid w:val="00D93F8A"/>
    <w:rsid w:val="00D944FD"/>
    <w:rsid w:val="00D953AB"/>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A68"/>
    <w:rsid w:val="00DE2D19"/>
    <w:rsid w:val="00DE7E0B"/>
    <w:rsid w:val="00DF41EF"/>
    <w:rsid w:val="00E11B8A"/>
    <w:rsid w:val="00E13460"/>
    <w:rsid w:val="00E14696"/>
    <w:rsid w:val="00E14D7C"/>
    <w:rsid w:val="00E17AC1"/>
    <w:rsid w:val="00E23FFE"/>
    <w:rsid w:val="00E25228"/>
    <w:rsid w:val="00E253C8"/>
    <w:rsid w:val="00E30127"/>
    <w:rsid w:val="00E33301"/>
    <w:rsid w:val="00E352CA"/>
    <w:rsid w:val="00E40299"/>
    <w:rsid w:val="00E426D0"/>
    <w:rsid w:val="00E457AE"/>
    <w:rsid w:val="00E50242"/>
    <w:rsid w:val="00E51F7B"/>
    <w:rsid w:val="00E54465"/>
    <w:rsid w:val="00E55BF9"/>
    <w:rsid w:val="00E56578"/>
    <w:rsid w:val="00E57365"/>
    <w:rsid w:val="00E61917"/>
    <w:rsid w:val="00E63967"/>
    <w:rsid w:val="00E71C7E"/>
    <w:rsid w:val="00E72031"/>
    <w:rsid w:val="00E7293D"/>
    <w:rsid w:val="00E81F33"/>
    <w:rsid w:val="00E84358"/>
    <w:rsid w:val="00E844A3"/>
    <w:rsid w:val="00E87D0D"/>
    <w:rsid w:val="00E921DC"/>
    <w:rsid w:val="00E9312D"/>
    <w:rsid w:val="00E96B1A"/>
    <w:rsid w:val="00E97EA2"/>
    <w:rsid w:val="00EA6A59"/>
    <w:rsid w:val="00EB458B"/>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214F"/>
    <w:rsid w:val="00EF5600"/>
    <w:rsid w:val="00EF6A69"/>
    <w:rsid w:val="00EF7AD5"/>
    <w:rsid w:val="00F0299D"/>
    <w:rsid w:val="00F02AE0"/>
    <w:rsid w:val="00F1264C"/>
    <w:rsid w:val="00F134E3"/>
    <w:rsid w:val="00F16A74"/>
    <w:rsid w:val="00F20D5E"/>
    <w:rsid w:val="00F22E4F"/>
    <w:rsid w:val="00F230F4"/>
    <w:rsid w:val="00F25162"/>
    <w:rsid w:val="00F2616D"/>
    <w:rsid w:val="00F332E1"/>
    <w:rsid w:val="00F35E36"/>
    <w:rsid w:val="00F37F33"/>
    <w:rsid w:val="00F41003"/>
    <w:rsid w:val="00F45920"/>
    <w:rsid w:val="00F47875"/>
    <w:rsid w:val="00F516F0"/>
    <w:rsid w:val="00F54278"/>
    <w:rsid w:val="00F554C3"/>
    <w:rsid w:val="00F57E55"/>
    <w:rsid w:val="00F60EF5"/>
    <w:rsid w:val="00F64327"/>
    <w:rsid w:val="00F645A4"/>
    <w:rsid w:val="00F64850"/>
    <w:rsid w:val="00F65830"/>
    <w:rsid w:val="00F677F9"/>
    <w:rsid w:val="00F72CC8"/>
    <w:rsid w:val="00F740A7"/>
    <w:rsid w:val="00F77023"/>
    <w:rsid w:val="00F77521"/>
    <w:rsid w:val="00F775A4"/>
    <w:rsid w:val="00F77EB5"/>
    <w:rsid w:val="00F80C82"/>
    <w:rsid w:val="00F83524"/>
    <w:rsid w:val="00F86475"/>
    <w:rsid w:val="00F86F2B"/>
    <w:rsid w:val="00F958AD"/>
    <w:rsid w:val="00FA1BFE"/>
    <w:rsid w:val="00FA2C53"/>
    <w:rsid w:val="00FA4867"/>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 w:type="character" w:styleId="FollowedHyperlink">
    <w:name w:val="FollowedHyperlink"/>
    <w:basedOn w:val="DefaultParagraphFont"/>
    <w:uiPriority w:val="99"/>
    <w:semiHidden/>
    <w:unhideWhenUsed/>
    <w:rsid w:val="008E1D4A"/>
    <w:rPr>
      <w:color w:val="977B2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5FE4A-B7FF-4DD9-A78B-0A66254B6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1858</TotalTime>
  <Pages>1</Pages>
  <Words>5882</Words>
  <Characters>33532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758</cp:revision>
  <dcterms:created xsi:type="dcterms:W3CDTF">2017-01-10T16:17:00Z</dcterms:created>
  <dcterms:modified xsi:type="dcterms:W3CDTF">2017-02-12T15:43:00Z</dcterms:modified>
  <cp:version/>
</cp:coreProperties>
</file>