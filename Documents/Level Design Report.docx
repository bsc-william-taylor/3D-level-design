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413C" w:rsidRDefault="00E457AE" w:rsidP="0076534C">
      <w:pPr>
        <w:pStyle w:val="Photo"/>
        <w:spacing w:before="0" w:after="480"/>
        <w:rPr>
          <w:noProof/>
          <w:lang w:eastAsia="en-GB"/>
        </w:rPr>
      </w:pPr>
      <w:bookmarkStart w:id="0" w:name="_Toc321147011"/>
      <w:bookmarkStart w:id="1" w:name="_Toc318189312"/>
      <w:bookmarkStart w:id="2" w:name="_Toc318188327"/>
      <w:bookmarkStart w:id="3" w:name="_Toc318188227"/>
      <w:bookmarkStart w:id="4" w:name="_Toc321147149"/>
      <w:r>
        <w:rPr>
          <w:noProof/>
          <w:lang w:eastAsia="en-GB"/>
        </w:rPr>
        <w:drawing>
          <wp:inline distT="0" distB="0" distL="0" distR="0" wp14:anchorId="63CBBE6C" wp14:editId="1A551D63">
            <wp:extent cx="5982446" cy="7110248"/>
            <wp:effectExtent l="133350" t="114300" r="132715" b="1670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86778" cy="71153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638F6" w:rsidRDefault="00EC42FB" w:rsidP="00D5413C">
      <w:pPr>
        <w:pStyle w:val="Title"/>
      </w:pPr>
      <w:r>
        <w:t>Level Design Report</w:t>
      </w:r>
    </w:p>
    <w:p w:rsidR="001638F6" w:rsidRPr="00EC42FB" w:rsidRDefault="004629F9" w:rsidP="00EC42FB">
      <w:pPr>
        <w:pStyle w:val="Subtitle"/>
      </w:pPr>
      <w:hyperlink r:id="rId9" w:history="1">
        <w:r w:rsidR="00010FBA" w:rsidRPr="00010FBA">
          <w:rPr>
            <w:rStyle w:val="Hyperlink"/>
          </w:rPr>
          <w:t>Github Repository</w:t>
        </w:r>
      </w:hyperlink>
    </w:p>
    <w:p w:rsidR="00CC4B7C" w:rsidRDefault="00010FBA" w:rsidP="003422FF">
      <w:pPr>
        <w:pStyle w:val="ContactInfo"/>
      </w:pPr>
      <w:r>
        <w:t>B00235610</w:t>
      </w:r>
      <w:r w:rsidR="00D5413C">
        <w:t xml:space="preserve">| </w:t>
      </w:r>
      <w:r w:rsidR="00EC42FB">
        <w:t>3D Level Design</w:t>
      </w:r>
      <w:r w:rsidR="00D5413C">
        <w:t xml:space="preserve"> |</w:t>
      </w:r>
      <w:r w:rsidR="00D5413C" w:rsidRPr="00D5413C">
        <w:t xml:space="preserve"> </w:t>
      </w:r>
      <w:r w:rsidR="00EC42FB">
        <w:t>10/01/2017</w:t>
      </w:r>
    </w:p>
    <w:sdt>
      <w:sdtPr>
        <w:rPr>
          <w:rFonts w:asciiTheme="minorHAnsi" w:eastAsiaTheme="minorEastAsia" w:hAnsiTheme="minorHAnsi" w:cstheme="minorBidi"/>
          <w:color w:val="455F51" w:themeColor="text2"/>
          <w:sz w:val="22"/>
          <w:szCs w:val="22"/>
        </w:rPr>
        <w:id w:val="-1824188116"/>
        <w:docPartObj>
          <w:docPartGallery w:val="Table of Contents"/>
          <w:docPartUnique/>
        </w:docPartObj>
      </w:sdtPr>
      <w:sdtEndPr>
        <w:rPr>
          <w:b/>
          <w:bCs/>
          <w:noProof/>
        </w:rPr>
      </w:sdtEndPr>
      <w:sdtContent>
        <w:p w:rsidR="00CC4B7C" w:rsidRDefault="00CC4B7C">
          <w:pPr>
            <w:pStyle w:val="TOCHeading"/>
          </w:pPr>
          <w:r>
            <w:t>Table of Contents</w:t>
          </w:r>
        </w:p>
        <w:p w:rsidR="007F53FE" w:rsidRDefault="00CC4B7C">
          <w:pPr>
            <w:pStyle w:val="TOC1"/>
            <w:tabs>
              <w:tab w:val="right" w:leader="dot" w:pos="10790"/>
            </w:tabs>
            <w:rPr>
              <w:noProof/>
              <w:color w:val="auto"/>
              <w:lang w:eastAsia="en-GB"/>
            </w:rPr>
          </w:pPr>
          <w:r>
            <w:fldChar w:fldCharType="begin"/>
          </w:r>
          <w:r>
            <w:instrText xml:space="preserve"> TOC \o "1-3" \h \z \u </w:instrText>
          </w:r>
          <w:r>
            <w:fldChar w:fldCharType="separate"/>
          </w:r>
          <w:hyperlink w:anchor="_Toc474419311" w:history="1">
            <w:r w:rsidR="007F53FE" w:rsidRPr="00201C54">
              <w:rPr>
                <w:rStyle w:val="Hyperlink"/>
                <w:noProof/>
              </w:rPr>
              <w:t>Design</w:t>
            </w:r>
            <w:r w:rsidR="007F53FE">
              <w:rPr>
                <w:noProof/>
                <w:webHidden/>
              </w:rPr>
              <w:tab/>
            </w:r>
            <w:r w:rsidR="007F53FE">
              <w:rPr>
                <w:noProof/>
                <w:webHidden/>
              </w:rPr>
              <w:fldChar w:fldCharType="begin"/>
            </w:r>
            <w:r w:rsidR="007F53FE">
              <w:rPr>
                <w:noProof/>
                <w:webHidden/>
              </w:rPr>
              <w:instrText xml:space="preserve"> PAGEREF _Toc474419311 \h </w:instrText>
            </w:r>
            <w:r w:rsidR="007F53FE">
              <w:rPr>
                <w:noProof/>
                <w:webHidden/>
              </w:rPr>
            </w:r>
            <w:r w:rsidR="007F53FE">
              <w:rPr>
                <w:noProof/>
                <w:webHidden/>
              </w:rPr>
              <w:fldChar w:fldCharType="separate"/>
            </w:r>
            <w:r w:rsidR="00756420">
              <w:rPr>
                <w:noProof/>
                <w:webHidden/>
              </w:rPr>
              <w:t>3</w:t>
            </w:r>
            <w:r w:rsidR="007F53FE">
              <w:rPr>
                <w:noProof/>
                <w:webHidden/>
              </w:rPr>
              <w:fldChar w:fldCharType="end"/>
            </w:r>
          </w:hyperlink>
        </w:p>
        <w:p w:rsidR="007F53FE" w:rsidRDefault="004629F9">
          <w:pPr>
            <w:pStyle w:val="TOC2"/>
            <w:tabs>
              <w:tab w:val="right" w:leader="dot" w:pos="10790"/>
            </w:tabs>
            <w:rPr>
              <w:noProof/>
              <w:color w:val="auto"/>
              <w:lang w:eastAsia="en-GB"/>
            </w:rPr>
          </w:pPr>
          <w:hyperlink w:anchor="_Toc474419312" w:history="1">
            <w:r w:rsidR="007F53FE" w:rsidRPr="00201C54">
              <w:rPr>
                <w:rStyle w:val="Hyperlink"/>
                <w:noProof/>
              </w:rPr>
              <w:t>Software</w:t>
            </w:r>
            <w:r w:rsidR="007F53FE">
              <w:rPr>
                <w:noProof/>
                <w:webHidden/>
              </w:rPr>
              <w:tab/>
            </w:r>
            <w:r w:rsidR="007F53FE">
              <w:rPr>
                <w:noProof/>
                <w:webHidden/>
              </w:rPr>
              <w:fldChar w:fldCharType="begin"/>
            </w:r>
            <w:r w:rsidR="007F53FE">
              <w:rPr>
                <w:noProof/>
                <w:webHidden/>
              </w:rPr>
              <w:instrText xml:space="preserve"> PAGEREF _Toc474419312 \h </w:instrText>
            </w:r>
            <w:r w:rsidR="007F53FE">
              <w:rPr>
                <w:noProof/>
                <w:webHidden/>
              </w:rPr>
            </w:r>
            <w:r w:rsidR="007F53FE">
              <w:rPr>
                <w:noProof/>
                <w:webHidden/>
              </w:rPr>
              <w:fldChar w:fldCharType="separate"/>
            </w:r>
            <w:r w:rsidR="00756420">
              <w:rPr>
                <w:noProof/>
                <w:webHidden/>
              </w:rPr>
              <w:t>3</w:t>
            </w:r>
            <w:r w:rsidR="007F53FE">
              <w:rPr>
                <w:noProof/>
                <w:webHidden/>
              </w:rPr>
              <w:fldChar w:fldCharType="end"/>
            </w:r>
          </w:hyperlink>
        </w:p>
        <w:p w:rsidR="007F53FE" w:rsidRDefault="004629F9">
          <w:pPr>
            <w:pStyle w:val="TOC2"/>
            <w:tabs>
              <w:tab w:val="right" w:leader="dot" w:pos="10790"/>
            </w:tabs>
            <w:rPr>
              <w:noProof/>
              <w:color w:val="auto"/>
              <w:lang w:eastAsia="en-GB"/>
            </w:rPr>
          </w:pPr>
          <w:hyperlink w:anchor="_Toc474419313" w:history="1">
            <w:r w:rsidR="007F53FE" w:rsidRPr="00201C54">
              <w:rPr>
                <w:rStyle w:val="Hyperlink"/>
                <w:noProof/>
              </w:rPr>
              <w:t>Narrative description</w:t>
            </w:r>
            <w:r w:rsidR="007F53FE">
              <w:rPr>
                <w:noProof/>
                <w:webHidden/>
              </w:rPr>
              <w:tab/>
            </w:r>
            <w:r w:rsidR="007F53FE">
              <w:rPr>
                <w:noProof/>
                <w:webHidden/>
              </w:rPr>
              <w:fldChar w:fldCharType="begin"/>
            </w:r>
            <w:r w:rsidR="007F53FE">
              <w:rPr>
                <w:noProof/>
                <w:webHidden/>
              </w:rPr>
              <w:instrText xml:space="preserve"> PAGEREF _Toc474419313 \h </w:instrText>
            </w:r>
            <w:r w:rsidR="007F53FE">
              <w:rPr>
                <w:noProof/>
                <w:webHidden/>
              </w:rPr>
            </w:r>
            <w:r w:rsidR="007F53FE">
              <w:rPr>
                <w:noProof/>
                <w:webHidden/>
              </w:rPr>
              <w:fldChar w:fldCharType="separate"/>
            </w:r>
            <w:r w:rsidR="00756420">
              <w:rPr>
                <w:noProof/>
                <w:webHidden/>
              </w:rPr>
              <w:t>3</w:t>
            </w:r>
            <w:r w:rsidR="007F53FE">
              <w:rPr>
                <w:noProof/>
                <w:webHidden/>
              </w:rPr>
              <w:fldChar w:fldCharType="end"/>
            </w:r>
          </w:hyperlink>
        </w:p>
        <w:p w:rsidR="007F53FE" w:rsidRDefault="004629F9">
          <w:pPr>
            <w:pStyle w:val="TOC2"/>
            <w:tabs>
              <w:tab w:val="right" w:leader="dot" w:pos="10790"/>
            </w:tabs>
            <w:rPr>
              <w:noProof/>
              <w:color w:val="auto"/>
              <w:lang w:eastAsia="en-GB"/>
            </w:rPr>
          </w:pPr>
          <w:hyperlink w:anchor="_Toc474419314" w:history="1">
            <w:r w:rsidR="007F53FE" w:rsidRPr="00201C54">
              <w:rPr>
                <w:rStyle w:val="Hyperlink"/>
                <w:noProof/>
              </w:rPr>
              <w:t>Settings, Theme, Location</w:t>
            </w:r>
            <w:r w:rsidR="007F53FE">
              <w:rPr>
                <w:noProof/>
                <w:webHidden/>
              </w:rPr>
              <w:tab/>
            </w:r>
            <w:r w:rsidR="007F53FE">
              <w:rPr>
                <w:noProof/>
                <w:webHidden/>
              </w:rPr>
              <w:fldChar w:fldCharType="begin"/>
            </w:r>
            <w:r w:rsidR="007F53FE">
              <w:rPr>
                <w:noProof/>
                <w:webHidden/>
              </w:rPr>
              <w:instrText xml:space="preserve"> PAGEREF _Toc474419314 \h </w:instrText>
            </w:r>
            <w:r w:rsidR="007F53FE">
              <w:rPr>
                <w:noProof/>
                <w:webHidden/>
              </w:rPr>
            </w:r>
            <w:r w:rsidR="007F53FE">
              <w:rPr>
                <w:noProof/>
                <w:webHidden/>
              </w:rPr>
              <w:fldChar w:fldCharType="separate"/>
            </w:r>
            <w:r w:rsidR="00756420">
              <w:rPr>
                <w:noProof/>
                <w:webHidden/>
              </w:rPr>
              <w:t>3</w:t>
            </w:r>
            <w:r w:rsidR="007F53FE">
              <w:rPr>
                <w:noProof/>
                <w:webHidden/>
              </w:rPr>
              <w:fldChar w:fldCharType="end"/>
            </w:r>
          </w:hyperlink>
        </w:p>
        <w:p w:rsidR="007F53FE" w:rsidRDefault="004629F9">
          <w:pPr>
            <w:pStyle w:val="TOC3"/>
            <w:tabs>
              <w:tab w:val="right" w:leader="dot" w:pos="10790"/>
            </w:tabs>
            <w:rPr>
              <w:i w:val="0"/>
              <w:iCs w:val="0"/>
              <w:noProof/>
              <w:color w:val="auto"/>
              <w:lang w:eastAsia="en-GB"/>
            </w:rPr>
          </w:pPr>
          <w:hyperlink w:anchor="_Toc474419315" w:history="1">
            <w:r w:rsidR="007F53FE" w:rsidRPr="00201C54">
              <w:rPr>
                <w:rStyle w:val="Hyperlink"/>
                <w:noProof/>
              </w:rPr>
              <w:t>Setting</w:t>
            </w:r>
            <w:r w:rsidR="007F53FE">
              <w:rPr>
                <w:noProof/>
                <w:webHidden/>
              </w:rPr>
              <w:tab/>
            </w:r>
            <w:r w:rsidR="007F53FE">
              <w:rPr>
                <w:noProof/>
                <w:webHidden/>
              </w:rPr>
              <w:fldChar w:fldCharType="begin"/>
            </w:r>
            <w:r w:rsidR="007F53FE">
              <w:rPr>
                <w:noProof/>
                <w:webHidden/>
              </w:rPr>
              <w:instrText xml:space="preserve"> PAGEREF _Toc474419315 \h </w:instrText>
            </w:r>
            <w:r w:rsidR="007F53FE">
              <w:rPr>
                <w:noProof/>
                <w:webHidden/>
              </w:rPr>
            </w:r>
            <w:r w:rsidR="007F53FE">
              <w:rPr>
                <w:noProof/>
                <w:webHidden/>
              </w:rPr>
              <w:fldChar w:fldCharType="separate"/>
            </w:r>
            <w:r w:rsidR="00756420">
              <w:rPr>
                <w:noProof/>
                <w:webHidden/>
              </w:rPr>
              <w:t>3</w:t>
            </w:r>
            <w:r w:rsidR="007F53FE">
              <w:rPr>
                <w:noProof/>
                <w:webHidden/>
              </w:rPr>
              <w:fldChar w:fldCharType="end"/>
            </w:r>
          </w:hyperlink>
        </w:p>
        <w:p w:rsidR="007F53FE" w:rsidRDefault="004629F9">
          <w:pPr>
            <w:pStyle w:val="TOC3"/>
            <w:tabs>
              <w:tab w:val="right" w:leader="dot" w:pos="10790"/>
            </w:tabs>
            <w:rPr>
              <w:i w:val="0"/>
              <w:iCs w:val="0"/>
              <w:noProof/>
              <w:color w:val="auto"/>
              <w:lang w:eastAsia="en-GB"/>
            </w:rPr>
          </w:pPr>
          <w:hyperlink w:anchor="_Toc474419316" w:history="1">
            <w:r w:rsidR="007F53FE" w:rsidRPr="00201C54">
              <w:rPr>
                <w:rStyle w:val="Hyperlink"/>
                <w:noProof/>
              </w:rPr>
              <w:t>Theme</w:t>
            </w:r>
            <w:r w:rsidR="007F53FE">
              <w:rPr>
                <w:noProof/>
                <w:webHidden/>
              </w:rPr>
              <w:tab/>
            </w:r>
            <w:r w:rsidR="007F53FE">
              <w:rPr>
                <w:noProof/>
                <w:webHidden/>
              </w:rPr>
              <w:fldChar w:fldCharType="begin"/>
            </w:r>
            <w:r w:rsidR="007F53FE">
              <w:rPr>
                <w:noProof/>
                <w:webHidden/>
              </w:rPr>
              <w:instrText xml:space="preserve"> PAGEREF _Toc474419316 \h </w:instrText>
            </w:r>
            <w:r w:rsidR="007F53FE">
              <w:rPr>
                <w:noProof/>
                <w:webHidden/>
              </w:rPr>
            </w:r>
            <w:r w:rsidR="007F53FE">
              <w:rPr>
                <w:noProof/>
                <w:webHidden/>
              </w:rPr>
              <w:fldChar w:fldCharType="separate"/>
            </w:r>
            <w:r w:rsidR="00756420">
              <w:rPr>
                <w:noProof/>
                <w:webHidden/>
              </w:rPr>
              <w:t>3</w:t>
            </w:r>
            <w:r w:rsidR="007F53FE">
              <w:rPr>
                <w:noProof/>
                <w:webHidden/>
              </w:rPr>
              <w:fldChar w:fldCharType="end"/>
            </w:r>
          </w:hyperlink>
        </w:p>
        <w:p w:rsidR="007F53FE" w:rsidRDefault="004629F9">
          <w:pPr>
            <w:pStyle w:val="TOC3"/>
            <w:tabs>
              <w:tab w:val="right" w:leader="dot" w:pos="10790"/>
            </w:tabs>
            <w:rPr>
              <w:i w:val="0"/>
              <w:iCs w:val="0"/>
              <w:noProof/>
              <w:color w:val="auto"/>
              <w:lang w:eastAsia="en-GB"/>
            </w:rPr>
          </w:pPr>
          <w:hyperlink w:anchor="_Toc474419317" w:history="1">
            <w:r w:rsidR="007F53FE" w:rsidRPr="00201C54">
              <w:rPr>
                <w:rStyle w:val="Hyperlink"/>
                <w:noProof/>
              </w:rPr>
              <w:t>Location</w:t>
            </w:r>
            <w:r w:rsidR="007F53FE">
              <w:rPr>
                <w:noProof/>
                <w:webHidden/>
              </w:rPr>
              <w:tab/>
            </w:r>
            <w:r w:rsidR="007F53FE">
              <w:rPr>
                <w:noProof/>
                <w:webHidden/>
              </w:rPr>
              <w:fldChar w:fldCharType="begin"/>
            </w:r>
            <w:r w:rsidR="007F53FE">
              <w:rPr>
                <w:noProof/>
                <w:webHidden/>
              </w:rPr>
              <w:instrText xml:space="preserve"> PAGEREF _Toc474419317 \h </w:instrText>
            </w:r>
            <w:r w:rsidR="007F53FE">
              <w:rPr>
                <w:noProof/>
                <w:webHidden/>
              </w:rPr>
            </w:r>
            <w:r w:rsidR="007F53FE">
              <w:rPr>
                <w:noProof/>
                <w:webHidden/>
              </w:rPr>
              <w:fldChar w:fldCharType="separate"/>
            </w:r>
            <w:r w:rsidR="00756420">
              <w:rPr>
                <w:noProof/>
                <w:webHidden/>
              </w:rPr>
              <w:t>4</w:t>
            </w:r>
            <w:r w:rsidR="007F53FE">
              <w:rPr>
                <w:noProof/>
                <w:webHidden/>
              </w:rPr>
              <w:fldChar w:fldCharType="end"/>
            </w:r>
          </w:hyperlink>
        </w:p>
        <w:p w:rsidR="007F53FE" w:rsidRDefault="004629F9">
          <w:pPr>
            <w:pStyle w:val="TOC2"/>
            <w:tabs>
              <w:tab w:val="right" w:leader="dot" w:pos="10790"/>
            </w:tabs>
            <w:rPr>
              <w:noProof/>
              <w:color w:val="auto"/>
              <w:lang w:eastAsia="en-GB"/>
            </w:rPr>
          </w:pPr>
          <w:hyperlink w:anchor="_Toc474419318" w:history="1">
            <w:r w:rsidR="007F53FE" w:rsidRPr="00201C54">
              <w:rPr>
                <w:rStyle w:val="Hyperlink"/>
                <w:noProof/>
              </w:rPr>
              <w:t>Player Experience</w:t>
            </w:r>
            <w:r w:rsidR="007F53FE">
              <w:rPr>
                <w:noProof/>
                <w:webHidden/>
              </w:rPr>
              <w:tab/>
            </w:r>
            <w:r w:rsidR="007F53FE">
              <w:rPr>
                <w:noProof/>
                <w:webHidden/>
              </w:rPr>
              <w:fldChar w:fldCharType="begin"/>
            </w:r>
            <w:r w:rsidR="007F53FE">
              <w:rPr>
                <w:noProof/>
                <w:webHidden/>
              </w:rPr>
              <w:instrText xml:space="preserve"> PAGEREF _Toc474419318 \h </w:instrText>
            </w:r>
            <w:r w:rsidR="007F53FE">
              <w:rPr>
                <w:noProof/>
                <w:webHidden/>
              </w:rPr>
            </w:r>
            <w:r w:rsidR="007F53FE">
              <w:rPr>
                <w:noProof/>
                <w:webHidden/>
              </w:rPr>
              <w:fldChar w:fldCharType="separate"/>
            </w:r>
            <w:r w:rsidR="00756420">
              <w:rPr>
                <w:noProof/>
                <w:webHidden/>
              </w:rPr>
              <w:t>4</w:t>
            </w:r>
            <w:r w:rsidR="007F53FE">
              <w:rPr>
                <w:noProof/>
                <w:webHidden/>
              </w:rPr>
              <w:fldChar w:fldCharType="end"/>
            </w:r>
          </w:hyperlink>
        </w:p>
        <w:p w:rsidR="007F53FE" w:rsidRDefault="004629F9">
          <w:pPr>
            <w:pStyle w:val="TOC2"/>
            <w:tabs>
              <w:tab w:val="right" w:leader="dot" w:pos="10790"/>
            </w:tabs>
            <w:rPr>
              <w:noProof/>
              <w:color w:val="auto"/>
              <w:lang w:eastAsia="en-GB"/>
            </w:rPr>
          </w:pPr>
          <w:hyperlink w:anchor="_Toc474419319" w:history="1">
            <w:r w:rsidR="007F53FE" w:rsidRPr="00201C54">
              <w:rPr>
                <w:rStyle w:val="Hyperlink"/>
                <w:noProof/>
              </w:rPr>
              <w:t>Level Features</w:t>
            </w:r>
            <w:r w:rsidR="007F53FE">
              <w:rPr>
                <w:noProof/>
                <w:webHidden/>
              </w:rPr>
              <w:tab/>
            </w:r>
            <w:r w:rsidR="007F53FE">
              <w:rPr>
                <w:noProof/>
                <w:webHidden/>
              </w:rPr>
              <w:fldChar w:fldCharType="begin"/>
            </w:r>
            <w:r w:rsidR="007F53FE">
              <w:rPr>
                <w:noProof/>
                <w:webHidden/>
              </w:rPr>
              <w:instrText xml:space="preserve"> PAGEREF _Toc474419319 \h </w:instrText>
            </w:r>
            <w:r w:rsidR="007F53FE">
              <w:rPr>
                <w:noProof/>
                <w:webHidden/>
              </w:rPr>
            </w:r>
            <w:r w:rsidR="007F53FE">
              <w:rPr>
                <w:noProof/>
                <w:webHidden/>
              </w:rPr>
              <w:fldChar w:fldCharType="separate"/>
            </w:r>
            <w:r w:rsidR="00756420">
              <w:rPr>
                <w:noProof/>
                <w:webHidden/>
              </w:rPr>
              <w:t>4</w:t>
            </w:r>
            <w:r w:rsidR="007F53FE">
              <w:rPr>
                <w:noProof/>
                <w:webHidden/>
              </w:rPr>
              <w:fldChar w:fldCharType="end"/>
            </w:r>
          </w:hyperlink>
        </w:p>
        <w:p w:rsidR="007F53FE" w:rsidRDefault="004629F9">
          <w:pPr>
            <w:pStyle w:val="TOC3"/>
            <w:tabs>
              <w:tab w:val="right" w:leader="dot" w:pos="10790"/>
            </w:tabs>
            <w:rPr>
              <w:i w:val="0"/>
              <w:iCs w:val="0"/>
              <w:noProof/>
              <w:color w:val="auto"/>
              <w:lang w:eastAsia="en-GB"/>
            </w:rPr>
          </w:pPr>
          <w:hyperlink w:anchor="_Toc474419320" w:history="1">
            <w:r w:rsidR="007F53FE" w:rsidRPr="00201C54">
              <w:rPr>
                <w:rStyle w:val="Hyperlink"/>
                <w:noProof/>
              </w:rPr>
              <w:t>Realistic Terrain</w:t>
            </w:r>
            <w:r w:rsidR="007F53FE">
              <w:rPr>
                <w:noProof/>
                <w:webHidden/>
              </w:rPr>
              <w:tab/>
            </w:r>
            <w:r w:rsidR="007F53FE">
              <w:rPr>
                <w:noProof/>
                <w:webHidden/>
              </w:rPr>
              <w:fldChar w:fldCharType="begin"/>
            </w:r>
            <w:r w:rsidR="007F53FE">
              <w:rPr>
                <w:noProof/>
                <w:webHidden/>
              </w:rPr>
              <w:instrText xml:space="preserve"> PAGEREF _Toc474419320 \h </w:instrText>
            </w:r>
            <w:r w:rsidR="007F53FE">
              <w:rPr>
                <w:noProof/>
                <w:webHidden/>
              </w:rPr>
            </w:r>
            <w:r w:rsidR="007F53FE">
              <w:rPr>
                <w:noProof/>
                <w:webHidden/>
              </w:rPr>
              <w:fldChar w:fldCharType="separate"/>
            </w:r>
            <w:r w:rsidR="00756420">
              <w:rPr>
                <w:noProof/>
                <w:webHidden/>
              </w:rPr>
              <w:t>4</w:t>
            </w:r>
            <w:r w:rsidR="007F53FE">
              <w:rPr>
                <w:noProof/>
                <w:webHidden/>
              </w:rPr>
              <w:fldChar w:fldCharType="end"/>
            </w:r>
          </w:hyperlink>
        </w:p>
        <w:p w:rsidR="007F53FE" w:rsidRDefault="004629F9">
          <w:pPr>
            <w:pStyle w:val="TOC3"/>
            <w:tabs>
              <w:tab w:val="right" w:leader="dot" w:pos="10790"/>
            </w:tabs>
            <w:rPr>
              <w:i w:val="0"/>
              <w:iCs w:val="0"/>
              <w:noProof/>
              <w:color w:val="auto"/>
              <w:lang w:eastAsia="en-GB"/>
            </w:rPr>
          </w:pPr>
          <w:hyperlink w:anchor="_Toc474419321" w:history="1">
            <w:r w:rsidR="007F53FE" w:rsidRPr="00201C54">
              <w:rPr>
                <w:rStyle w:val="Hyperlink"/>
                <w:noProof/>
              </w:rPr>
              <w:t>Clues</w:t>
            </w:r>
            <w:r w:rsidR="007F53FE">
              <w:rPr>
                <w:noProof/>
                <w:webHidden/>
              </w:rPr>
              <w:tab/>
            </w:r>
            <w:r w:rsidR="007F53FE">
              <w:rPr>
                <w:noProof/>
                <w:webHidden/>
              </w:rPr>
              <w:fldChar w:fldCharType="begin"/>
            </w:r>
            <w:r w:rsidR="007F53FE">
              <w:rPr>
                <w:noProof/>
                <w:webHidden/>
              </w:rPr>
              <w:instrText xml:space="preserve"> PAGEREF _Toc474419321 \h </w:instrText>
            </w:r>
            <w:r w:rsidR="007F53FE">
              <w:rPr>
                <w:noProof/>
                <w:webHidden/>
              </w:rPr>
            </w:r>
            <w:r w:rsidR="007F53FE">
              <w:rPr>
                <w:noProof/>
                <w:webHidden/>
              </w:rPr>
              <w:fldChar w:fldCharType="separate"/>
            </w:r>
            <w:r w:rsidR="00756420">
              <w:rPr>
                <w:noProof/>
                <w:webHidden/>
              </w:rPr>
              <w:t>5</w:t>
            </w:r>
            <w:r w:rsidR="007F53FE">
              <w:rPr>
                <w:noProof/>
                <w:webHidden/>
              </w:rPr>
              <w:fldChar w:fldCharType="end"/>
            </w:r>
          </w:hyperlink>
        </w:p>
        <w:p w:rsidR="007F53FE" w:rsidRDefault="004629F9">
          <w:pPr>
            <w:pStyle w:val="TOC3"/>
            <w:tabs>
              <w:tab w:val="right" w:leader="dot" w:pos="10790"/>
            </w:tabs>
            <w:rPr>
              <w:i w:val="0"/>
              <w:iCs w:val="0"/>
              <w:noProof/>
              <w:color w:val="auto"/>
              <w:lang w:eastAsia="en-GB"/>
            </w:rPr>
          </w:pPr>
          <w:hyperlink w:anchor="_Toc474419322" w:history="1">
            <w:r w:rsidR="007F53FE" w:rsidRPr="00201C54">
              <w:rPr>
                <w:rStyle w:val="Hyperlink"/>
                <w:noProof/>
              </w:rPr>
              <w:t>Loot</w:t>
            </w:r>
            <w:r w:rsidR="007F53FE">
              <w:rPr>
                <w:noProof/>
                <w:webHidden/>
              </w:rPr>
              <w:tab/>
            </w:r>
            <w:r w:rsidR="007F53FE">
              <w:rPr>
                <w:noProof/>
                <w:webHidden/>
              </w:rPr>
              <w:fldChar w:fldCharType="begin"/>
            </w:r>
            <w:r w:rsidR="007F53FE">
              <w:rPr>
                <w:noProof/>
                <w:webHidden/>
              </w:rPr>
              <w:instrText xml:space="preserve"> PAGEREF _Toc474419322 \h </w:instrText>
            </w:r>
            <w:r w:rsidR="007F53FE">
              <w:rPr>
                <w:noProof/>
                <w:webHidden/>
              </w:rPr>
            </w:r>
            <w:r w:rsidR="007F53FE">
              <w:rPr>
                <w:noProof/>
                <w:webHidden/>
              </w:rPr>
              <w:fldChar w:fldCharType="separate"/>
            </w:r>
            <w:r w:rsidR="00756420">
              <w:rPr>
                <w:noProof/>
                <w:webHidden/>
              </w:rPr>
              <w:t>5</w:t>
            </w:r>
            <w:r w:rsidR="007F53FE">
              <w:rPr>
                <w:noProof/>
                <w:webHidden/>
              </w:rPr>
              <w:fldChar w:fldCharType="end"/>
            </w:r>
          </w:hyperlink>
        </w:p>
        <w:p w:rsidR="007F53FE" w:rsidRDefault="004629F9">
          <w:pPr>
            <w:pStyle w:val="TOC3"/>
            <w:tabs>
              <w:tab w:val="right" w:leader="dot" w:pos="10790"/>
            </w:tabs>
            <w:rPr>
              <w:i w:val="0"/>
              <w:iCs w:val="0"/>
              <w:noProof/>
              <w:color w:val="auto"/>
              <w:lang w:eastAsia="en-GB"/>
            </w:rPr>
          </w:pPr>
          <w:hyperlink w:anchor="_Toc474419323" w:history="1">
            <w:r w:rsidR="007F53FE" w:rsidRPr="00201C54">
              <w:rPr>
                <w:rStyle w:val="Hyperlink"/>
                <w:noProof/>
              </w:rPr>
              <w:t>Enemies</w:t>
            </w:r>
            <w:r w:rsidR="007F53FE">
              <w:rPr>
                <w:noProof/>
                <w:webHidden/>
              </w:rPr>
              <w:tab/>
            </w:r>
            <w:r w:rsidR="007F53FE">
              <w:rPr>
                <w:noProof/>
                <w:webHidden/>
              </w:rPr>
              <w:fldChar w:fldCharType="begin"/>
            </w:r>
            <w:r w:rsidR="007F53FE">
              <w:rPr>
                <w:noProof/>
                <w:webHidden/>
              </w:rPr>
              <w:instrText xml:space="preserve"> PAGEREF _Toc474419323 \h </w:instrText>
            </w:r>
            <w:r w:rsidR="007F53FE">
              <w:rPr>
                <w:noProof/>
                <w:webHidden/>
              </w:rPr>
            </w:r>
            <w:r w:rsidR="007F53FE">
              <w:rPr>
                <w:noProof/>
                <w:webHidden/>
              </w:rPr>
              <w:fldChar w:fldCharType="separate"/>
            </w:r>
            <w:r w:rsidR="00756420">
              <w:rPr>
                <w:noProof/>
                <w:webHidden/>
              </w:rPr>
              <w:t>6</w:t>
            </w:r>
            <w:r w:rsidR="007F53FE">
              <w:rPr>
                <w:noProof/>
                <w:webHidden/>
              </w:rPr>
              <w:fldChar w:fldCharType="end"/>
            </w:r>
          </w:hyperlink>
        </w:p>
        <w:p w:rsidR="007F53FE" w:rsidRDefault="004629F9">
          <w:pPr>
            <w:pStyle w:val="TOC3"/>
            <w:tabs>
              <w:tab w:val="right" w:leader="dot" w:pos="10790"/>
            </w:tabs>
            <w:rPr>
              <w:i w:val="0"/>
              <w:iCs w:val="0"/>
              <w:noProof/>
              <w:color w:val="auto"/>
              <w:lang w:eastAsia="en-GB"/>
            </w:rPr>
          </w:pPr>
          <w:hyperlink w:anchor="_Toc474419324" w:history="1">
            <w:r w:rsidR="007F53FE" w:rsidRPr="00201C54">
              <w:rPr>
                <w:rStyle w:val="Hyperlink"/>
                <w:noProof/>
              </w:rPr>
              <w:t>AI</w:t>
            </w:r>
            <w:r w:rsidR="007F53FE">
              <w:rPr>
                <w:noProof/>
                <w:webHidden/>
              </w:rPr>
              <w:tab/>
            </w:r>
            <w:r w:rsidR="007F53FE">
              <w:rPr>
                <w:noProof/>
                <w:webHidden/>
              </w:rPr>
              <w:fldChar w:fldCharType="begin"/>
            </w:r>
            <w:r w:rsidR="007F53FE">
              <w:rPr>
                <w:noProof/>
                <w:webHidden/>
              </w:rPr>
              <w:instrText xml:space="preserve"> PAGEREF _Toc474419324 \h </w:instrText>
            </w:r>
            <w:r w:rsidR="007F53FE">
              <w:rPr>
                <w:noProof/>
                <w:webHidden/>
              </w:rPr>
            </w:r>
            <w:r w:rsidR="007F53FE">
              <w:rPr>
                <w:noProof/>
                <w:webHidden/>
              </w:rPr>
              <w:fldChar w:fldCharType="separate"/>
            </w:r>
            <w:r w:rsidR="00756420">
              <w:rPr>
                <w:noProof/>
                <w:webHidden/>
              </w:rPr>
              <w:t>6</w:t>
            </w:r>
            <w:r w:rsidR="007F53FE">
              <w:rPr>
                <w:noProof/>
                <w:webHidden/>
              </w:rPr>
              <w:fldChar w:fldCharType="end"/>
            </w:r>
          </w:hyperlink>
        </w:p>
        <w:p w:rsidR="007F53FE" w:rsidRDefault="004629F9">
          <w:pPr>
            <w:pStyle w:val="TOC2"/>
            <w:tabs>
              <w:tab w:val="right" w:leader="dot" w:pos="10790"/>
            </w:tabs>
            <w:rPr>
              <w:noProof/>
              <w:color w:val="auto"/>
              <w:lang w:eastAsia="en-GB"/>
            </w:rPr>
          </w:pPr>
          <w:hyperlink w:anchor="_Toc474419325" w:history="1">
            <w:r w:rsidR="007F53FE" w:rsidRPr="00201C54">
              <w:rPr>
                <w:rStyle w:val="Hyperlink"/>
                <w:noProof/>
              </w:rPr>
              <w:t>Usability</w:t>
            </w:r>
            <w:r w:rsidR="007F53FE">
              <w:rPr>
                <w:noProof/>
                <w:webHidden/>
              </w:rPr>
              <w:tab/>
            </w:r>
            <w:r w:rsidR="007F53FE">
              <w:rPr>
                <w:noProof/>
                <w:webHidden/>
              </w:rPr>
              <w:fldChar w:fldCharType="begin"/>
            </w:r>
            <w:r w:rsidR="007F53FE">
              <w:rPr>
                <w:noProof/>
                <w:webHidden/>
              </w:rPr>
              <w:instrText xml:space="preserve"> PAGEREF _Toc474419325 \h </w:instrText>
            </w:r>
            <w:r w:rsidR="007F53FE">
              <w:rPr>
                <w:noProof/>
                <w:webHidden/>
              </w:rPr>
            </w:r>
            <w:r w:rsidR="007F53FE">
              <w:rPr>
                <w:noProof/>
                <w:webHidden/>
              </w:rPr>
              <w:fldChar w:fldCharType="separate"/>
            </w:r>
            <w:r w:rsidR="00756420">
              <w:rPr>
                <w:noProof/>
                <w:webHidden/>
              </w:rPr>
              <w:t>7</w:t>
            </w:r>
            <w:r w:rsidR="007F53FE">
              <w:rPr>
                <w:noProof/>
                <w:webHidden/>
              </w:rPr>
              <w:fldChar w:fldCharType="end"/>
            </w:r>
          </w:hyperlink>
        </w:p>
        <w:p w:rsidR="007F53FE" w:rsidRDefault="004629F9">
          <w:pPr>
            <w:pStyle w:val="TOC3"/>
            <w:tabs>
              <w:tab w:val="right" w:leader="dot" w:pos="10790"/>
            </w:tabs>
            <w:rPr>
              <w:i w:val="0"/>
              <w:iCs w:val="0"/>
              <w:noProof/>
              <w:color w:val="auto"/>
              <w:lang w:eastAsia="en-GB"/>
            </w:rPr>
          </w:pPr>
          <w:hyperlink w:anchor="_Toc474419326" w:history="1">
            <w:r w:rsidR="007F53FE" w:rsidRPr="00201C54">
              <w:rPr>
                <w:rStyle w:val="Hyperlink"/>
                <w:noProof/>
              </w:rPr>
              <w:t>PC Controls</w:t>
            </w:r>
            <w:r w:rsidR="007F53FE">
              <w:rPr>
                <w:noProof/>
                <w:webHidden/>
              </w:rPr>
              <w:tab/>
            </w:r>
            <w:r w:rsidR="007F53FE">
              <w:rPr>
                <w:noProof/>
                <w:webHidden/>
              </w:rPr>
              <w:fldChar w:fldCharType="begin"/>
            </w:r>
            <w:r w:rsidR="007F53FE">
              <w:rPr>
                <w:noProof/>
                <w:webHidden/>
              </w:rPr>
              <w:instrText xml:space="preserve"> PAGEREF _Toc474419326 \h </w:instrText>
            </w:r>
            <w:r w:rsidR="007F53FE">
              <w:rPr>
                <w:noProof/>
                <w:webHidden/>
              </w:rPr>
            </w:r>
            <w:r w:rsidR="007F53FE">
              <w:rPr>
                <w:noProof/>
                <w:webHidden/>
              </w:rPr>
              <w:fldChar w:fldCharType="separate"/>
            </w:r>
            <w:r w:rsidR="00756420">
              <w:rPr>
                <w:noProof/>
                <w:webHidden/>
              </w:rPr>
              <w:t>7</w:t>
            </w:r>
            <w:r w:rsidR="007F53FE">
              <w:rPr>
                <w:noProof/>
                <w:webHidden/>
              </w:rPr>
              <w:fldChar w:fldCharType="end"/>
            </w:r>
          </w:hyperlink>
        </w:p>
        <w:p w:rsidR="007F53FE" w:rsidRDefault="004629F9">
          <w:pPr>
            <w:pStyle w:val="TOC2"/>
            <w:tabs>
              <w:tab w:val="right" w:leader="dot" w:pos="10790"/>
            </w:tabs>
            <w:rPr>
              <w:noProof/>
              <w:color w:val="auto"/>
              <w:lang w:eastAsia="en-GB"/>
            </w:rPr>
          </w:pPr>
          <w:hyperlink w:anchor="_Toc474419327" w:history="1">
            <w:r w:rsidR="007F53FE" w:rsidRPr="00201C54">
              <w:rPr>
                <w:rStyle w:val="Hyperlink"/>
                <w:noProof/>
              </w:rPr>
              <w:t>Video Research</w:t>
            </w:r>
            <w:r w:rsidR="007F53FE">
              <w:rPr>
                <w:noProof/>
                <w:webHidden/>
              </w:rPr>
              <w:tab/>
            </w:r>
            <w:r w:rsidR="007F53FE">
              <w:rPr>
                <w:noProof/>
                <w:webHidden/>
              </w:rPr>
              <w:fldChar w:fldCharType="begin"/>
            </w:r>
            <w:r w:rsidR="007F53FE">
              <w:rPr>
                <w:noProof/>
                <w:webHidden/>
              </w:rPr>
              <w:instrText xml:space="preserve"> PAGEREF _Toc474419327 \h </w:instrText>
            </w:r>
            <w:r w:rsidR="007F53FE">
              <w:rPr>
                <w:noProof/>
                <w:webHidden/>
              </w:rPr>
            </w:r>
            <w:r w:rsidR="007F53FE">
              <w:rPr>
                <w:noProof/>
                <w:webHidden/>
              </w:rPr>
              <w:fldChar w:fldCharType="separate"/>
            </w:r>
            <w:r w:rsidR="00756420">
              <w:rPr>
                <w:noProof/>
                <w:webHidden/>
              </w:rPr>
              <w:t>7</w:t>
            </w:r>
            <w:r w:rsidR="007F53FE">
              <w:rPr>
                <w:noProof/>
                <w:webHidden/>
              </w:rPr>
              <w:fldChar w:fldCharType="end"/>
            </w:r>
          </w:hyperlink>
        </w:p>
        <w:p w:rsidR="007F53FE" w:rsidRDefault="004629F9">
          <w:pPr>
            <w:pStyle w:val="TOC3"/>
            <w:tabs>
              <w:tab w:val="right" w:leader="dot" w:pos="10790"/>
            </w:tabs>
            <w:rPr>
              <w:i w:val="0"/>
              <w:iCs w:val="0"/>
              <w:noProof/>
              <w:color w:val="auto"/>
              <w:lang w:eastAsia="en-GB"/>
            </w:rPr>
          </w:pPr>
          <w:hyperlink w:anchor="_Toc474419328" w:history="1">
            <w:r w:rsidR="007F53FE" w:rsidRPr="00201C54">
              <w:rPr>
                <w:rStyle w:val="Hyperlink"/>
                <w:noProof/>
              </w:rPr>
              <w:t>HDR</w:t>
            </w:r>
            <w:r w:rsidR="007F53FE">
              <w:rPr>
                <w:noProof/>
                <w:webHidden/>
              </w:rPr>
              <w:tab/>
            </w:r>
            <w:r w:rsidR="007F53FE">
              <w:rPr>
                <w:noProof/>
                <w:webHidden/>
              </w:rPr>
              <w:fldChar w:fldCharType="begin"/>
            </w:r>
            <w:r w:rsidR="007F53FE">
              <w:rPr>
                <w:noProof/>
                <w:webHidden/>
              </w:rPr>
              <w:instrText xml:space="preserve"> PAGEREF _Toc474419328 \h </w:instrText>
            </w:r>
            <w:r w:rsidR="007F53FE">
              <w:rPr>
                <w:noProof/>
                <w:webHidden/>
              </w:rPr>
            </w:r>
            <w:r w:rsidR="007F53FE">
              <w:rPr>
                <w:noProof/>
                <w:webHidden/>
              </w:rPr>
              <w:fldChar w:fldCharType="separate"/>
            </w:r>
            <w:r w:rsidR="00756420">
              <w:rPr>
                <w:noProof/>
                <w:webHidden/>
              </w:rPr>
              <w:t>8</w:t>
            </w:r>
            <w:r w:rsidR="007F53FE">
              <w:rPr>
                <w:noProof/>
                <w:webHidden/>
              </w:rPr>
              <w:fldChar w:fldCharType="end"/>
            </w:r>
          </w:hyperlink>
        </w:p>
        <w:p w:rsidR="007F53FE" w:rsidRDefault="004629F9">
          <w:pPr>
            <w:pStyle w:val="TOC3"/>
            <w:tabs>
              <w:tab w:val="right" w:leader="dot" w:pos="10790"/>
            </w:tabs>
            <w:rPr>
              <w:i w:val="0"/>
              <w:iCs w:val="0"/>
              <w:noProof/>
              <w:color w:val="auto"/>
              <w:lang w:eastAsia="en-GB"/>
            </w:rPr>
          </w:pPr>
          <w:hyperlink w:anchor="_Toc474419329" w:history="1">
            <w:r w:rsidR="007F53FE" w:rsidRPr="00201C54">
              <w:rPr>
                <w:rStyle w:val="Hyperlink"/>
                <w:noProof/>
              </w:rPr>
              <w:t>Motion Blur</w:t>
            </w:r>
            <w:r w:rsidR="007F53FE">
              <w:rPr>
                <w:noProof/>
                <w:webHidden/>
              </w:rPr>
              <w:tab/>
            </w:r>
            <w:r w:rsidR="007F53FE">
              <w:rPr>
                <w:noProof/>
                <w:webHidden/>
              </w:rPr>
              <w:fldChar w:fldCharType="begin"/>
            </w:r>
            <w:r w:rsidR="007F53FE">
              <w:rPr>
                <w:noProof/>
                <w:webHidden/>
              </w:rPr>
              <w:instrText xml:space="preserve"> PAGEREF _Toc474419329 \h </w:instrText>
            </w:r>
            <w:r w:rsidR="007F53FE">
              <w:rPr>
                <w:noProof/>
                <w:webHidden/>
              </w:rPr>
            </w:r>
            <w:r w:rsidR="007F53FE">
              <w:rPr>
                <w:noProof/>
                <w:webHidden/>
              </w:rPr>
              <w:fldChar w:fldCharType="separate"/>
            </w:r>
            <w:r w:rsidR="00756420">
              <w:rPr>
                <w:noProof/>
                <w:webHidden/>
              </w:rPr>
              <w:t>8</w:t>
            </w:r>
            <w:r w:rsidR="007F53FE">
              <w:rPr>
                <w:noProof/>
                <w:webHidden/>
              </w:rPr>
              <w:fldChar w:fldCharType="end"/>
            </w:r>
          </w:hyperlink>
        </w:p>
        <w:p w:rsidR="007F53FE" w:rsidRDefault="004629F9">
          <w:pPr>
            <w:pStyle w:val="TOC3"/>
            <w:tabs>
              <w:tab w:val="right" w:leader="dot" w:pos="10790"/>
            </w:tabs>
            <w:rPr>
              <w:i w:val="0"/>
              <w:iCs w:val="0"/>
              <w:noProof/>
              <w:color w:val="auto"/>
              <w:lang w:eastAsia="en-GB"/>
            </w:rPr>
          </w:pPr>
          <w:hyperlink w:anchor="_Toc474419330" w:history="1">
            <w:r w:rsidR="007F53FE" w:rsidRPr="00201C54">
              <w:rPr>
                <w:rStyle w:val="Hyperlink"/>
                <w:noProof/>
              </w:rPr>
              <w:t>Depth of Field</w:t>
            </w:r>
            <w:r w:rsidR="007F53FE">
              <w:rPr>
                <w:noProof/>
                <w:webHidden/>
              </w:rPr>
              <w:tab/>
            </w:r>
            <w:r w:rsidR="007F53FE">
              <w:rPr>
                <w:noProof/>
                <w:webHidden/>
              </w:rPr>
              <w:fldChar w:fldCharType="begin"/>
            </w:r>
            <w:r w:rsidR="007F53FE">
              <w:rPr>
                <w:noProof/>
                <w:webHidden/>
              </w:rPr>
              <w:instrText xml:space="preserve"> PAGEREF _Toc474419330 \h </w:instrText>
            </w:r>
            <w:r w:rsidR="007F53FE">
              <w:rPr>
                <w:noProof/>
                <w:webHidden/>
              </w:rPr>
            </w:r>
            <w:r w:rsidR="007F53FE">
              <w:rPr>
                <w:noProof/>
                <w:webHidden/>
              </w:rPr>
              <w:fldChar w:fldCharType="separate"/>
            </w:r>
            <w:r w:rsidR="00756420">
              <w:rPr>
                <w:noProof/>
                <w:webHidden/>
              </w:rPr>
              <w:t>9</w:t>
            </w:r>
            <w:r w:rsidR="007F53FE">
              <w:rPr>
                <w:noProof/>
                <w:webHidden/>
              </w:rPr>
              <w:fldChar w:fldCharType="end"/>
            </w:r>
          </w:hyperlink>
        </w:p>
        <w:p w:rsidR="007F53FE" w:rsidRDefault="004629F9">
          <w:pPr>
            <w:pStyle w:val="TOC2"/>
            <w:tabs>
              <w:tab w:val="right" w:leader="dot" w:pos="10790"/>
            </w:tabs>
            <w:rPr>
              <w:noProof/>
              <w:color w:val="auto"/>
              <w:lang w:eastAsia="en-GB"/>
            </w:rPr>
          </w:pPr>
          <w:hyperlink w:anchor="_Toc474419331" w:history="1">
            <w:r w:rsidR="007F53FE" w:rsidRPr="00201C54">
              <w:rPr>
                <w:rStyle w:val="Hyperlink"/>
                <w:noProof/>
              </w:rPr>
              <w:t>Inspiration</w:t>
            </w:r>
            <w:r w:rsidR="007F53FE">
              <w:rPr>
                <w:noProof/>
                <w:webHidden/>
              </w:rPr>
              <w:tab/>
            </w:r>
            <w:r w:rsidR="007F53FE">
              <w:rPr>
                <w:noProof/>
                <w:webHidden/>
              </w:rPr>
              <w:fldChar w:fldCharType="begin"/>
            </w:r>
            <w:r w:rsidR="007F53FE">
              <w:rPr>
                <w:noProof/>
                <w:webHidden/>
              </w:rPr>
              <w:instrText xml:space="preserve"> PAGEREF _Toc474419331 \h </w:instrText>
            </w:r>
            <w:r w:rsidR="007F53FE">
              <w:rPr>
                <w:noProof/>
                <w:webHidden/>
              </w:rPr>
            </w:r>
            <w:r w:rsidR="007F53FE">
              <w:rPr>
                <w:noProof/>
                <w:webHidden/>
              </w:rPr>
              <w:fldChar w:fldCharType="separate"/>
            </w:r>
            <w:r w:rsidR="00756420">
              <w:rPr>
                <w:noProof/>
                <w:webHidden/>
              </w:rPr>
              <w:t>9</w:t>
            </w:r>
            <w:r w:rsidR="007F53FE">
              <w:rPr>
                <w:noProof/>
                <w:webHidden/>
              </w:rPr>
              <w:fldChar w:fldCharType="end"/>
            </w:r>
          </w:hyperlink>
        </w:p>
        <w:p w:rsidR="007F53FE" w:rsidRDefault="004629F9">
          <w:pPr>
            <w:pStyle w:val="TOC2"/>
            <w:tabs>
              <w:tab w:val="right" w:leader="dot" w:pos="10790"/>
            </w:tabs>
            <w:rPr>
              <w:noProof/>
              <w:color w:val="auto"/>
              <w:lang w:eastAsia="en-GB"/>
            </w:rPr>
          </w:pPr>
          <w:hyperlink w:anchor="_Toc474419332" w:history="1">
            <w:r w:rsidR="007F53FE" w:rsidRPr="00201C54">
              <w:rPr>
                <w:rStyle w:val="Hyperlink"/>
                <w:noProof/>
              </w:rPr>
              <w:t>Story</w:t>
            </w:r>
            <w:r w:rsidR="007F53FE">
              <w:rPr>
                <w:noProof/>
                <w:webHidden/>
              </w:rPr>
              <w:tab/>
            </w:r>
            <w:r w:rsidR="007F53FE">
              <w:rPr>
                <w:noProof/>
                <w:webHidden/>
              </w:rPr>
              <w:fldChar w:fldCharType="begin"/>
            </w:r>
            <w:r w:rsidR="007F53FE">
              <w:rPr>
                <w:noProof/>
                <w:webHidden/>
              </w:rPr>
              <w:instrText xml:space="preserve"> PAGEREF _Toc474419332 \h </w:instrText>
            </w:r>
            <w:r w:rsidR="007F53FE">
              <w:rPr>
                <w:noProof/>
                <w:webHidden/>
              </w:rPr>
            </w:r>
            <w:r w:rsidR="007F53FE">
              <w:rPr>
                <w:noProof/>
                <w:webHidden/>
              </w:rPr>
              <w:fldChar w:fldCharType="separate"/>
            </w:r>
            <w:r w:rsidR="00756420">
              <w:rPr>
                <w:noProof/>
                <w:webHidden/>
              </w:rPr>
              <w:t>9</w:t>
            </w:r>
            <w:r w:rsidR="007F53FE">
              <w:rPr>
                <w:noProof/>
                <w:webHidden/>
              </w:rPr>
              <w:fldChar w:fldCharType="end"/>
            </w:r>
          </w:hyperlink>
        </w:p>
        <w:p w:rsidR="007F53FE" w:rsidRDefault="004629F9">
          <w:pPr>
            <w:pStyle w:val="TOC3"/>
            <w:tabs>
              <w:tab w:val="right" w:leader="dot" w:pos="10790"/>
            </w:tabs>
            <w:rPr>
              <w:i w:val="0"/>
              <w:iCs w:val="0"/>
              <w:noProof/>
              <w:color w:val="auto"/>
              <w:lang w:eastAsia="en-GB"/>
            </w:rPr>
          </w:pPr>
          <w:hyperlink w:anchor="_Toc474419333" w:history="1">
            <w:r w:rsidR="007F53FE" w:rsidRPr="00201C54">
              <w:rPr>
                <w:rStyle w:val="Hyperlink"/>
                <w:noProof/>
              </w:rPr>
              <w:t>Game Story</w:t>
            </w:r>
            <w:r w:rsidR="007F53FE">
              <w:rPr>
                <w:noProof/>
                <w:webHidden/>
              </w:rPr>
              <w:tab/>
            </w:r>
            <w:r w:rsidR="007F53FE">
              <w:rPr>
                <w:noProof/>
                <w:webHidden/>
              </w:rPr>
              <w:fldChar w:fldCharType="begin"/>
            </w:r>
            <w:r w:rsidR="007F53FE">
              <w:rPr>
                <w:noProof/>
                <w:webHidden/>
              </w:rPr>
              <w:instrText xml:space="preserve"> PAGEREF _Toc474419333 \h </w:instrText>
            </w:r>
            <w:r w:rsidR="007F53FE">
              <w:rPr>
                <w:noProof/>
                <w:webHidden/>
              </w:rPr>
            </w:r>
            <w:r w:rsidR="007F53FE">
              <w:rPr>
                <w:noProof/>
                <w:webHidden/>
              </w:rPr>
              <w:fldChar w:fldCharType="separate"/>
            </w:r>
            <w:r w:rsidR="00756420">
              <w:rPr>
                <w:noProof/>
                <w:webHidden/>
              </w:rPr>
              <w:t>9</w:t>
            </w:r>
            <w:r w:rsidR="007F53FE">
              <w:rPr>
                <w:noProof/>
                <w:webHidden/>
              </w:rPr>
              <w:fldChar w:fldCharType="end"/>
            </w:r>
          </w:hyperlink>
        </w:p>
        <w:p w:rsidR="007F53FE" w:rsidRDefault="004629F9">
          <w:pPr>
            <w:pStyle w:val="TOC3"/>
            <w:tabs>
              <w:tab w:val="right" w:leader="dot" w:pos="10790"/>
            </w:tabs>
            <w:rPr>
              <w:i w:val="0"/>
              <w:iCs w:val="0"/>
              <w:noProof/>
              <w:color w:val="auto"/>
              <w:lang w:eastAsia="en-GB"/>
            </w:rPr>
          </w:pPr>
          <w:hyperlink w:anchor="_Toc474419334" w:history="1">
            <w:r w:rsidR="007F53FE" w:rsidRPr="00201C54">
              <w:rPr>
                <w:rStyle w:val="Hyperlink"/>
                <w:noProof/>
              </w:rPr>
              <w:t>Level Story</w:t>
            </w:r>
            <w:r w:rsidR="007F53FE">
              <w:rPr>
                <w:noProof/>
                <w:webHidden/>
              </w:rPr>
              <w:tab/>
            </w:r>
            <w:r w:rsidR="007F53FE">
              <w:rPr>
                <w:noProof/>
                <w:webHidden/>
              </w:rPr>
              <w:fldChar w:fldCharType="begin"/>
            </w:r>
            <w:r w:rsidR="007F53FE">
              <w:rPr>
                <w:noProof/>
                <w:webHidden/>
              </w:rPr>
              <w:instrText xml:space="preserve"> PAGEREF _Toc474419334 \h </w:instrText>
            </w:r>
            <w:r w:rsidR="007F53FE">
              <w:rPr>
                <w:noProof/>
                <w:webHidden/>
              </w:rPr>
            </w:r>
            <w:r w:rsidR="007F53FE">
              <w:rPr>
                <w:noProof/>
                <w:webHidden/>
              </w:rPr>
              <w:fldChar w:fldCharType="separate"/>
            </w:r>
            <w:r w:rsidR="00756420">
              <w:rPr>
                <w:noProof/>
                <w:webHidden/>
              </w:rPr>
              <w:t>9</w:t>
            </w:r>
            <w:r w:rsidR="007F53FE">
              <w:rPr>
                <w:noProof/>
                <w:webHidden/>
              </w:rPr>
              <w:fldChar w:fldCharType="end"/>
            </w:r>
          </w:hyperlink>
        </w:p>
        <w:p w:rsidR="007F53FE" w:rsidRDefault="004629F9">
          <w:pPr>
            <w:pStyle w:val="TOC2"/>
            <w:tabs>
              <w:tab w:val="right" w:leader="dot" w:pos="10790"/>
            </w:tabs>
            <w:rPr>
              <w:noProof/>
              <w:color w:val="auto"/>
              <w:lang w:eastAsia="en-GB"/>
            </w:rPr>
          </w:pPr>
          <w:hyperlink w:anchor="_Toc474419335" w:history="1">
            <w:r w:rsidR="007F53FE" w:rsidRPr="00201C54">
              <w:rPr>
                <w:rStyle w:val="Hyperlink"/>
                <w:noProof/>
              </w:rPr>
              <w:t>Interactivity</w:t>
            </w:r>
            <w:r w:rsidR="007F53FE">
              <w:rPr>
                <w:noProof/>
                <w:webHidden/>
              </w:rPr>
              <w:tab/>
            </w:r>
            <w:r w:rsidR="007F53FE">
              <w:rPr>
                <w:noProof/>
                <w:webHidden/>
              </w:rPr>
              <w:fldChar w:fldCharType="begin"/>
            </w:r>
            <w:r w:rsidR="007F53FE">
              <w:rPr>
                <w:noProof/>
                <w:webHidden/>
              </w:rPr>
              <w:instrText xml:space="preserve"> PAGEREF _Toc474419335 \h </w:instrText>
            </w:r>
            <w:r w:rsidR="007F53FE">
              <w:rPr>
                <w:noProof/>
                <w:webHidden/>
              </w:rPr>
            </w:r>
            <w:r w:rsidR="007F53FE">
              <w:rPr>
                <w:noProof/>
                <w:webHidden/>
              </w:rPr>
              <w:fldChar w:fldCharType="separate"/>
            </w:r>
            <w:r w:rsidR="00756420">
              <w:rPr>
                <w:noProof/>
                <w:webHidden/>
              </w:rPr>
              <w:t>10</w:t>
            </w:r>
            <w:r w:rsidR="007F53FE">
              <w:rPr>
                <w:noProof/>
                <w:webHidden/>
              </w:rPr>
              <w:fldChar w:fldCharType="end"/>
            </w:r>
          </w:hyperlink>
        </w:p>
        <w:p w:rsidR="007F53FE" w:rsidRDefault="004629F9">
          <w:pPr>
            <w:pStyle w:val="TOC3"/>
            <w:tabs>
              <w:tab w:val="right" w:leader="dot" w:pos="10790"/>
            </w:tabs>
            <w:rPr>
              <w:i w:val="0"/>
              <w:iCs w:val="0"/>
              <w:noProof/>
              <w:color w:val="auto"/>
              <w:lang w:eastAsia="en-GB"/>
            </w:rPr>
          </w:pPr>
          <w:hyperlink w:anchor="_Toc474419336" w:history="1">
            <w:r w:rsidR="007F53FE" w:rsidRPr="00201C54">
              <w:rPr>
                <w:rStyle w:val="Hyperlink"/>
                <w:noProof/>
              </w:rPr>
              <w:t>Objectives</w:t>
            </w:r>
            <w:r w:rsidR="007F53FE">
              <w:rPr>
                <w:noProof/>
                <w:webHidden/>
              </w:rPr>
              <w:tab/>
            </w:r>
            <w:r w:rsidR="007F53FE">
              <w:rPr>
                <w:noProof/>
                <w:webHidden/>
              </w:rPr>
              <w:fldChar w:fldCharType="begin"/>
            </w:r>
            <w:r w:rsidR="007F53FE">
              <w:rPr>
                <w:noProof/>
                <w:webHidden/>
              </w:rPr>
              <w:instrText xml:space="preserve"> PAGEREF _Toc474419336 \h </w:instrText>
            </w:r>
            <w:r w:rsidR="007F53FE">
              <w:rPr>
                <w:noProof/>
                <w:webHidden/>
              </w:rPr>
            </w:r>
            <w:r w:rsidR="007F53FE">
              <w:rPr>
                <w:noProof/>
                <w:webHidden/>
              </w:rPr>
              <w:fldChar w:fldCharType="separate"/>
            </w:r>
            <w:r w:rsidR="00756420">
              <w:rPr>
                <w:noProof/>
                <w:webHidden/>
              </w:rPr>
              <w:t>10</w:t>
            </w:r>
            <w:r w:rsidR="007F53FE">
              <w:rPr>
                <w:noProof/>
                <w:webHidden/>
              </w:rPr>
              <w:fldChar w:fldCharType="end"/>
            </w:r>
          </w:hyperlink>
        </w:p>
        <w:p w:rsidR="007F53FE" w:rsidRDefault="004629F9">
          <w:pPr>
            <w:pStyle w:val="TOC3"/>
            <w:tabs>
              <w:tab w:val="right" w:leader="dot" w:pos="10790"/>
            </w:tabs>
            <w:rPr>
              <w:i w:val="0"/>
              <w:iCs w:val="0"/>
              <w:noProof/>
              <w:color w:val="auto"/>
              <w:lang w:eastAsia="en-GB"/>
            </w:rPr>
          </w:pPr>
          <w:hyperlink w:anchor="_Toc474419337" w:history="1">
            <w:r w:rsidR="007F53FE" w:rsidRPr="00201C54">
              <w:rPr>
                <w:rStyle w:val="Hyperlink"/>
                <w:noProof/>
              </w:rPr>
              <w:t>Obstacles</w:t>
            </w:r>
            <w:r w:rsidR="007F53FE">
              <w:rPr>
                <w:noProof/>
                <w:webHidden/>
              </w:rPr>
              <w:tab/>
            </w:r>
            <w:r w:rsidR="007F53FE">
              <w:rPr>
                <w:noProof/>
                <w:webHidden/>
              </w:rPr>
              <w:fldChar w:fldCharType="begin"/>
            </w:r>
            <w:r w:rsidR="007F53FE">
              <w:rPr>
                <w:noProof/>
                <w:webHidden/>
              </w:rPr>
              <w:instrText xml:space="preserve"> PAGEREF _Toc474419337 \h </w:instrText>
            </w:r>
            <w:r w:rsidR="007F53FE">
              <w:rPr>
                <w:noProof/>
                <w:webHidden/>
              </w:rPr>
            </w:r>
            <w:r w:rsidR="007F53FE">
              <w:rPr>
                <w:noProof/>
                <w:webHidden/>
              </w:rPr>
              <w:fldChar w:fldCharType="separate"/>
            </w:r>
            <w:r w:rsidR="00756420">
              <w:rPr>
                <w:noProof/>
                <w:webHidden/>
              </w:rPr>
              <w:t>10</w:t>
            </w:r>
            <w:r w:rsidR="007F53FE">
              <w:rPr>
                <w:noProof/>
                <w:webHidden/>
              </w:rPr>
              <w:fldChar w:fldCharType="end"/>
            </w:r>
          </w:hyperlink>
        </w:p>
        <w:p w:rsidR="007F53FE" w:rsidRDefault="004629F9">
          <w:pPr>
            <w:pStyle w:val="TOC3"/>
            <w:tabs>
              <w:tab w:val="right" w:leader="dot" w:pos="10790"/>
            </w:tabs>
            <w:rPr>
              <w:i w:val="0"/>
              <w:iCs w:val="0"/>
              <w:noProof/>
              <w:color w:val="auto"/>
              <w:lang w:eastAsia="en-GB"/>
            </w:rPr>
          </w:pPr>
          <w:hyperlink w:anchor="_Toc474419338" w:history="1">
            <w:r w:rsidR="007F53FE" w:rsidRPr="00201C54">
              <w:rPr>
                <w:rStyle w:val="Hyperlink"/>
                <w:noProof/>
              </w:rPr>
              <w:t>Set Pieces / Scripted Events</w:t>
            </w:r>
            <w:r w:rsidR="007F53FE">
              <w:rPr>
                <w:noProof/>
                <w:webHidden/>
              </w:rPr>
              <w:tab/>
            </w:r>
            <w:r w:rsidR="007F53FE">
              <w:rPr>
                <w:noProof/>
                <w:webHidden/>
              </w:rPr>
              <w:fldChar w:fldCharType="begin"/>
            </w:r>
            <w:r w:rsidR="007F53FE">
              <w:rPr>
                <w:noProof/>
                <w:webHidden/>
              </w:rPr>
              <w:instrText xml:space="preserve"> PAGEREF _Toc474419338 \h </w:instrText>
            </w:r>
            <w:r w:rsidR="007F53FE">
              <w:rPr>
                <w:noProof/>
                <w:webHidden/>
              </w:rPr>
            </w:r>
            <w:r w:rsidR="007F53FE">
              <w:rPr>
                <w:noProof/>
                <w:webHidden/>
              </w:rPr>
              <w:fldChar w:fldCharType="separate"/>
            </w:r>
            <w:r w:rsidR="00756420">
              <w:rPr>
                <w:noProof/>
                <w:webHidden/>
              </w:rPr>
              <w:t>10</w:t>
            </w:r>
            <w:r w:rsidR="007F53FE">
              <w:rPr>
                <w:noProof/>
                <w:webHidden/>
              </w:rPr>
              <w:fldChar w:fldCharType="end"/>
            </w:r>
          </w:hyperlink>
        </w:p>
        <w:p w:rsidR="007F53FE" w:rsidRDefault="004629F9">
          <w:pPr>
            <w:pStyle w:val="TOC2"/>
            <w:tabs>
              <w:tab w:val="right" w:leader="dot" w:pos="10790"/>
            </w:tabs>
            <w:rPr>
              <w:noProof/>
              <w:color w:val="auto"/>
              <w:lang w:eastAsia="en-GB"/>
            </w:rPr>
          </w:pPr>
          <w:hyperlink w:anchor="_Toc474419339" w:history="1">
            <w:r w:rsidR="007F53FE" w:rsidRPr="00201C54">
              <w:rPr>
                <w:rStyle w:val="Hyperlink"/>
                <w:noProof/>
              </w:rPr>
              <w:t>Visual Development</w:t>
            </w:r>
            <w:r w:rsidR="007F53FE">
              <w:rPr>
                <w:noProof/>
                <w:webHidden/>
              </w:rPr>
              <w:tab/>
            </w:r>
            <w:r w:rsidR="007F53FE">
              <w:rPr>
                <w:noProof/>
                <w:webHidden/>
              </w:rPr>
              <w:fldChar w:fldCharType="begin"/>
            </w:r>
            <w:r w:rsidR="007F53FE">
              <w:rPr>
                <w:noProof/>
                <w:webHidden/>
              </w:rPr>
              <w:instrText xml:space="preserve"> PAGEREF _Toc474419339 \h </w:instrText>
            </w:r>
            <w:r w:rsidR="007F53FE">
              <w:rPr>
                <w:noProof/>
                <w:webHidden/>
              </w:rPr>
            </w:r>
            <w:r w:rsidR="007F53FE">
              <w:rPr>
                <w:noProof/>
                <w:webHidden/>
              </w:rPr>
              <w:fldChar w:fldCharType="separate"/>
            </w:r>
            <w:r w:rsidR="00756420">
              <w:rPr>
                <w:noProof/>
                <w:webHidden/>
              </w:rPr>
              <w:t>11</w:t>
            </w:r>
            <w:r w:rsidR="007F53FE">
              <w:rPr>
                <w:noProof/>
                <w:webHidden/>
              </w:rPr>
              <w:fldChar w:fldCharType="end"/>
            </w:r>
          </w:hyperlink>
        </w:p>
        <w:p w:rsidR="007F53FE" w:rsidRDefault="004629F9">
          <w:pPr>
            <w:pStyle w:val="TOC3"/>
            <w:tabs>
              <w:tab w:val="right" w:leader="dot" w:pos="10790"/>
            </w:tabs>
            <w:rPr>
              <w:i w:val="0"/>
              <w:iCs w:val="0"/>
              <w:noProof/>
              <w:color w:val="auto"/>
              <w:lang w:eastAsia="en-GB"/>
            </w:rPr>
          </w:pPr>
          <w:hyperlink w:anchor="_Toc474419340" w:history="1">
            <w:r w:rsidR="007F53FE" w:rsidRPr="00201C54">
              <w:rPr>
                <w:rStyle w:val="Hyperlink"/>
                <w:noProof/>
              </w:rPr>
              <w:t>Style</w:t>
            </w:r>
            <w:r w:rsidR="007F53FE">
              <w:rPr>
                <w:noProof/>
                <w:webHidden/>
              </w:rPr>
              <w:tab/>
            </w:r>
            <w:r w:rsidR="007F53FE">
              <w:rPr>
                <w:noProof/>
                <w:webHidden/>
              </w:rPr>
              <w:fldChar w:fldCharType="begin"/>
            </w:r>
            <w:r w:rsidR="007F53FE">
              <w:rPr>
                <w:noProof/>
                <w:webHidden/>
              </w:rPr>
              <w:instrText xml:space="preserve"> PAGEREF _Toc474419340 \h </w:instrText>
            </w:r>
            <w:r w:rsidR="007F53FE">
              <w:rPr>
                <w:noProof/>
                <w:webHidden/>
              </w:rPr>
            </w:r>
            <w:r w:rsidR="007F53FE">
              <w:rPr>
                <w:noProof/>
                <w:webHidden/>
              </w:rPr>
              <w:fldChar w:fldCharType="separate"/>
            </w:r>
            <w:r w:rsidR="00756420">
              <w:rPr>
                <w:noProof/>
                <w:webHidden/>
              </w:rPr>
              <w:t>11</w:t>
            </w:r>
            <w:r w:rsidR="007F53FE">
              <w:rPr>
                <w:noProof/>
                <w:webHidden/>
              </w:rPr>
              <w:fldChar w:fldCharType="end"/>
            </w:r>
          </w:hyperlink>
        </w:p>
        <w:p w:rsidR="007F53FE" w:rsidRDefault="004629F9">
          <w:pPr>
            <w:pStyle w:val="TOC3"/>
            <w:tabs>
              <w:tab w:val="right" w:leader="dot" w:pos="10790"/>
            </w:tabs>
            <w:rPr>
              <w:i w:val="0"/>
              <w:iCs w:val="0"/>
              <w:noProof/>
              <w:color w:val="auto"/>
              <w:lang w:eastAsia="en-GB"/>
            </w:rPr>
          </w:pPr>
          <w:hyperlink w:anchor="_Toc474419341" w:history="1">
            <w:r w:rsidR="007F53FE" w:rsidRPr="00201C54">
              <w:rPr>
                <w:rStyle w:val="Hyperlink"/>
                <w:noProof/>
              </w:rPr>
              <w:t>Colour Palette</w:t>
            </w:r>
            <w:r w:rsidR="007F53FE">
              <w:rPr>
                <w:noProof/>
                <w:webHidden/>
              </w:rPr>
              <w:tab/>
            </w:r>
            <w:r w:rsidR="007F53FE">
              <w:rPr>
                <w:noProof/>
                <w:webHidden/>
              </w:rPr>
              <w:fldChar w:fldCharType="begin"/>
            </w:r>
            <w:r w:rsidR="007F53FE">
              <w:rPr>
                <w:noProof/>
                <w:webHidden/>
              </w:rPr>
              <w:instrText xml:space="preserve"> PAGEREF _Toc474419341 \h </w:instrText>
            </w:r>
            <w:r w:rsidR="007F53FE">
              <w:rPr>
                <w:noProof/>
                <w:webHidden/>
              </w:rPr>
            </w:r>
            <w:r w:rsidR="007F53FE">
              <w:rPr>
                <w:noProof/>
                <w:webHidden/>
              </w:rPr>
              <w:fldChar w:fldCharType="separate"/>
            </w:r>
            <w:r w:rsidR="00756420">
              <w:rPr>
                <w:noProof/>
                <w:webHidden/>
              </w:rPr>
              <w:t>11</w:t>
            </w:r>
            <w:r w:rsidR="007F53FE">
              <w:rPr>
                <w:noProof/>
                <w:webHidden/>
              </w:rPr>
              <w:fldChar w:fldCharType="end"/>
            </w:r>
          </w:hyperlink>
        </w:p>
        <w:p w:rsidR="007F53FE" w:rsidRDefault="004629F9">
          <w:pPr>
            <w:pStyle w:val="TOC3"/>
            <w:tabs>
              <w:tab w:val="right" w:leader="dot" w:pos="10790"/>
            </w:tabs>
            <w:rPr>
              <w:i w:val="0"/>
              <w:iCs w:val="0"/>
              <w:noProof/>
              <w:color w:val="auto"/>
              <w:lang w:eastAsia="en-GB"/>
            </w:rPr>
          </w:pPr>
          <w:hyperlink w:anchor="_Toc474419342" w:history="1">
            <w:r w:rsidR="007F53FE" w:rsidRPr="00201C54">
              <w:rPr>
                <w:rStyle w:val="Hyperlink"/>
                <w:noProof/>
              </w:rPr>
              <w:t>Lighting</w:t>
            </w:r>
            <w:r w:rsidR="007F53FE">
              <w:rPr>
                <w:noProof/>
                <w:webHidden/>
              </w:rPr>
              <w:tab/>
            </w:r>
            <w:r w:rsidR="007F53FE">
              <w:rPr>
                <w:noProof/>
                <w:webHidden/>
              </w:rPr>
              <w:fldChar w:fldCharType="begin"/>
            </w:r>
            <w:r w:rsidR="007F53FE">
              <w:rPr>
                <w:noProof/>
                <w:webHidden/>
              </w:rPr>
              <w:instrText xml:space="preserve"> PAGEREF _Toc474419342 \h </w:instrText>
            </w:r>
            <w:r w:rsidR="007F53FE">
              <w:rPr>
                <w:noProof/>
                <w:webHidden/>
              </w:rPr>
            </w:r>
            <w:r w:rsidR="007F53FE">
              <w:rPr>
                <w:noProof/>
                <w:webHidden/>
              </w:rPr>
              <w:fldChar w:fldCharType="separate"/>
            </w:r>
            <w:r w:rsidR="00756420">
              <w:rPr>
                <w:noProof/>
                <w:webHidden/>
              </w:rPr>
              <w:t>11</w:t>
            </w:r>
            <w:r w:rsidR="007F53FE">
              <w:rPr>
                <w:noProof/>
                <w:webHidden/>
              </w:rPr>
              <w:fldChar w:fldCharType="end"/>
            </w:r>
          </w:hyperlink>
        </w:p>
        <w:p w:rsidR="007F53FE" w:rsidRDefault="004629F9">
          <w:pPr>
            <w:pStyle w:val="TOC3"/>
            <w:tabs>
              <w:tab w:val="right" w:leader="dot" w:pos="10790"/>
            </w:tabs>
            <w:rPr>
              <w:i w:val="0"/>
              <w:iCs w:val="0"/>
              <w:noProof/>
              <w:color w:val="auto"/>
              <w:lang w:eastAsia="en-GB"/>
            </w:rPr>
          </w:pPr>
          <w:hyperlink w:anchor="_Toc474419343" w:history="1">
            <w:r w:rsidR="007F53FE" w:rsidRPr="00201C54">
              <w:rPr>
                <w:rStyle w:val="Hyperlink"/>
                <w:noProof/>
              </w:rPr>
              <w:t>Directional Lights</w:t>
            </w:r>
            <w:r w:rsidR="007F53FE">
              <w:rPr>
                <w:noProof/>
                <w:webHidden/>
              </w:rPr>
              <w:tab/>
            </w:r>
            <w:r w:rsidR="007F53FE">
              <w:rPr>
                <w:noProof/>
                <w:webHidden/>
              </w:rPr>
              <w:fldChar w:fldCharType="begin"/>
            </w:r>
            <w:r w:rsidR="007F53FE">
              <w:rPr>
                <w:noProof/>
                <w:webHidden/>
              </w:rPr>
              <w:instrText xml:space="preserve"> PAGEREF _Toc474419343 \h </w:instrText>
            </w:r>
            <w:r w:rsidR="007F53FE">
              <w:rPr>
                <w:noProof/>
                <w:webHidden/>
              </w:rPr>
            </w:r>
            <w:r w:rsidR="007F53FE">
              <w:rPr>
                <w:noProof/>
                <w:webHidden/>
              </w:rPr>
              <w:fldChar w:fldCharType="separate"/>
            </w:r>
            <w:r w:rsidR="00756420">
              <w:rPr>
                <w:noProof/>
                <w:webHidden/>
              </w:rPr>
              <w:t>11</w:t>
            </w:r>
            <w:r w:rsidR="007F53FE">
              <w:rPr>
                <w:noProof/>
                <w:webHidden/>
              </w:rPr>
              <w:fldChar w:fldCharType="end"/>
            </w:r>
          </w:hyperlink>
        </w:p>
        <w:p w:rsidR="007F53FE" w:rsidRDefault="004629F9">
          <w:pPr>
            <w:pStyle w:val="TOC3"/>
            <w:tabs>
              <w:tab w:val="right" w:leader="dot" w:pos="10790"/>
            </w:tabs>
            <w:rPr>
              <w:i w:val="0"/>
              <w:iCs w:val="0"/>
              <w:noProof/>
              <w:color w:val="auto"/>
              <w:lang w:eastAsia="en-GB"/>
            </w:rPr>
          </w:pPr>
          <w:hyperlink w:anchor="_Toc474419344" w:history="1">
            <w:r w:rsidR="007F53FE" w:rsidRPr="00201C54">
              <w:rPr>
                <w:rStyle w:val="Hyperlink"/>
                <w:noProof/>
              </w:rPr>
              <w:t>Point lights</w:t>
            </w:r>
            <w:r w:rsidR="007F53FE">
              <w:rPr>
                <w:noProof/>
                <w:webHidden/>
              </w:rPr>
              <w:tab/>
            </w:r>
            <w:r w:rsidR="007F53FE">
              <w:rPr>
                <w:noProof/>
                <w:webHidden/>
              </w:rPr>
              <w:fldChar w:fldCharType="begin"/>
            </w:r>
            <w:r w:rsidR="007F53FE">
              <w:rPr>
                <w:noProof/>
                <w:webHidden/>
              </w:rPr>
              <w:instrText xml:space="preserve"> PAGEREF _Toc474419344 \h </w:instrText>
            </w:r>
            <w:r w:rsidR="007F53FE">
              <w:rPr>
                <w:noProof/>
                <w:webHidden/>
              </w:rPr>
            </w:r>
            <w:r w:rsidR="007F53FE">
              <w:rPr>
                <w:noProof/>
                <w:webHidden/>
              </w:rPr>
              <w:fldChar w:fldCharType="separate"/>
            </w:r>
            <w:r w:rsidR="00756420">
              <w:rPr>
                <w:noProof/>
                <w:webHidden/>
              </w:rPr>
              <w:t>11</w:t>
            </w:r>
            <w:r w:rsidR="007F53FE">
              <w:rPr>
                <w:noProof/>
                <w:webHidden/>
              </w:rPr>
              <w:fldChar w:fldCharType="end"/>
            </w:r>
          </w:hyperlink>
        </w:p>
        <w:p w:rsidR="007F53FE" w:rsidRDefault="004629F9">
          <w:pPr>
            <w:pStyle w:val="TOC2"/>
            <w:tabs>
              <w:tab w:val="right" w:leader="dot" w:pos="10790"/>
            </w:tabs>
            <w:rPr>
              <w:noProof/>
              <w:color w:val="auto"/>
              <w:lang w:eastAsia="en-GB"/>
            </w:rPr>
          </w:pPr>
          <w:hyperlink w:anchor="_Toc474419345" w:history="1">
            <w:r w:rsidR="007F53FE" w:rsidRPr="00201C54">
              <w:rPr>
                <w:rStyle w:val="Hyperlink"/>
                <w:noProof/>
              </w:rPr>
              <w:t>Audio</w:t>
            </w:r>
            <w:r w:rsidR="007F53FE">
              <w:rPr>
                <w:noProof/>
                <w:webHidden/>
              </w:rPr>
              <w:tab/>
            </w:r>
            <w:r w:rsidR="007F53FE">
              <w:rPr>
                <w:noProof/>
                <w:webHidden/>
              </w:rPr>
              <w:fldChar w:fldCharType="begin"/>
            </w:r>
            <w:r w:rsidR="007F53FE">
              <w:rPr>
                <w:noProof/>
                <w:webHidden/>
              </w:rPr>
              <w:instrText xml:space="preserve"> PAGEREF _Toc474419345 \h </w:instrText>
            </w:r>
            <w:r w:rsidR="007F53FE">
              <w:rPr>
                <w:noProof/>
                <w:webHidden/>
              </w:rPr>
            </w:r>
            <w:r w:rsidR="007F53FE">
              <w:rPr>
                <w:noProof/>
                <w:webHidden/>
              </w:rPr>
              <w:fldChar w:fldCharType="separate"/>
            </w:r>
            <w:r w:rsidR="00756420">
              <w:rPr>
                <w:noProof/>
                <w:webHidden/>
              </w:rPr>
              <w:t>12</w:t>
            </w:r>
            <w:r w:rsidR="007F53FE">
              <w:rPr>
                <w:noProof/>
                <w:webHidden/>
              </w:rPr>
              <w:fldChar w:fldCharType="end"/>
            </w:r>
          </w:hyperlink>
        </w:p>
        <w:p w:rsidR="007F53FE" w:rsidRDefault="004629F9">
          <w:pPr>
            <w:pStyle w:val="TOC3"/>
            <w:tabs>
              <w:tab w:val="right" w:leader="dot" w:pos="10790"/>
            </w:tabs>
            <w:rPr>
              <w:i w:val="0"/>
              <w:iCs w:val="0"/>
              <w:noProof/>
              <w:color w:val="auto"/>
              <w:lang w:eastAsia="en-GB"/>
            </w:rPr>
          </w:pPr>
          <w:hyperlink w:anchor="_Toc474419346" w:history="1">
            <w:r w:rsidR="007F53FE" w:rsidRPr="00201C54">
              <w:rPr>
                <w:rStyle w:val="Hyperlink"/>
                <w:noProof/>
              </w:rPr>
              <w:t>Background Music</w:t>
            </w:r>
            <w:r w:rsidR="007F53FE">
              <w:rPr>
                <w:noProof/>
                <w:webHidden/>
              </w:rPr>
              <w:tab/>
            </w:r>
            <w:r w:rsidR="007F53FE">
              <w:rPr>
                <w:noProof/>
                <w:webHidden/>
              </w:rPr>
              <w:fldChar w:fldCharType="begin"/>
            </w:r>
            <w:r w:rsidR="007F53FE">
              <w:rPr>
                <w:noProof/>
                <w:webHidden/>
              </w:rPr>
              <w:instrText xml:space="preserve"> PAGEREF _Toc474419346 \h </w:instrText>
            </w:r>
            <w:r w:rsidR="007F53FE">
              <w:rPr>
                <w:noProof/>
                <w:webHidden/>
              </w:rPr>
            </w:r>
            <w:r w:rsidR="007F53FE">
              <w:rPr>
                <w:noProof/>
                <w:webHidden/>
              </w:rPr>
              <w:fldChar w:fldCharType="separate"/>
            </w:r>
            <w:r w:rsidR="00756420">
              <w:rPr>
                <w:noProof/>
                <w:webHidden/>
              </w:rPr>
              <w:t>12</w:t>
            </w:r>
            <w:r w:rsidR="007F53FE">
              <w:rPr>
                <w:noProof/>
                <w:webHidden/>
              </w:rPr>
              <w:fldChar w:fldCharType="end"/>
            </w:r>
          </w:hyperlink>
        </w:p>
        <w:p w:rsidR="007F53FE" w:rsidRDefault="004629F9">
          <w:pPr>
            <w:pStyle w:val="TOC3"/>
            <w:tabs>
              <w:tab w:val="right" w:leader="dot" w:pos="10790"/>
            </w:tabs>
            <w:rPr>
              <w:i w:val="0"/>
              <w:iCs w:val="0"/>
              <w:noProof/>
              <w:color w:val="auto"/>
              <w:lang w:eastAsia="en-GB"/>
            </w:rPr>
          </w:pPr>
          <w:hyperlink w:anchor="_Toc474419347" w:history="1">
            <w:r w:rsidR="007F53FE" w:rsidRPr="00201C54">
              <w:rPr>
                <w:rStyle w:val="Hyperlink"/>
                <w:noProof/>
              </w:rPr>
              <w:t>Fight Music</w:t>
            </w:r>
            <w:r w:rsidR="007F53FE">
              <w:rPr>
                <w:noProof/>
                <w:webHidden/>
              </w:rPr>
              <w:tab/>
            </w:r>
            <w:r w:rsidR="007F53FE">
              <w:rPr>
                <w:noProof/>
                <w:webHidden/>
              </w:rPr>
              <w:fldChar w:fldCharType="begin"/>
            </w:r>
            <w:r w:rsidR="007F53FE">
              <w:rPr>
                <w:noProof/>
                <w:webHidden/>
              </w:rPr>
              <w:instrText xml:space="preserve"> PAGEREF _Toc474419347 \h </w:instrText>
            </w:r>
            <w:r w:rsidR="007F53FE">
              <w:rPr>
                <w:noProof/>
                <w:webHidden/>
              </w:rPr>
            </w:r>
            <w:r w:rsidR="007F53FE">
              <w:rPr>
                <w:noProof/>
                <w:webHidden/>
              </w:rPr>
              <w:fldChar w:fldCharType="separate"/>
            </w:r>
            <w:r w:rsidR="00756420">
              <w:rPr>
                <w:noProof/>
                <w:webHidden/>
              </w:rPr>
              <w:t>12</w:t>
            </w:r>
            <w:r w:rsidR="007F53FE">
              <w:rPr>
                <w:noProof/>
                <w:webHidden/>
              </w:rPr>
              <w:fldChar w:fldCharType="end"/>
            </w:r>
          </w:hyperlink>
        </w:p>
        <w:p w:rsidR="007F53FE" w:rsidRDefault="004629F9">
          <w:pPr>
            <w:pStyle w:val="TOC2"/>
            <w:tabs>
              <w:tab w:val="right" w:leader="dot" w:pos="10790"/>
            </w:tabs>
            <w:rPr>
              <w:noProof/>
              <w:color w:val="auto"/>
              <w:lang w:eastAsia="en-GB"/>
            </w:rPr>
          </w:pPr>
          <w:hyperlink w:anchor="_Toc474419348" w:history="1">
            <w:r w:rsidR="007F53FE" w:rsidRPr="00201C54">
              <w:rPr>
                <w:rStyle w:val="Hyperlink"/>
                <w:noProof/>
              </w:rPr>
              <w:t>Architecture</w:t>
            </w:r>
            <w:r w:rsidR="007F53FE">
              <w:rPr>
                <w:noProof/>
                <w:webHidden/>
              </w:rPr>
              <w:tab/>
            </w:r>
            <w:r w:rsidR="007F53FE">
              <w:rPr>
                <w:noProof/>
                <w:webHidden/>
              </w:rPr>
              <w:fldChar w:fldCharType="begin"/>
            </w:r>
            <w:r w:rsidR="007F53FE">
              <w:rPr>
                <w:noProof/>
                <w:webHidden/>
              </w:rPr>
              <w:instrText xml:space="preserve"> PAGEREF _Toc474419348 \h </w:instrText>
            </w:r>
            <w:r w:rsidR="007F53FE">
              <w:rPr>
                <w:noProof/>
                <w:webHidden/>
              </w:rPr>
            </w:r>
            <w:r w:rsidR="007F53FE">
              <w:rPr>
                <w:noProof/>
                <w:webHidden/>
              </w:rPr>
              <w:fldChar w:fldCharType="separate"/>
            </w:r>
            <w:r w:rsidR="00756420">
              <w:rPr>
                <w:noProof/>
                <w:webHidden/>
              </w:rPr>
              <w:t>13</w:t>
            </w:r>
            <w:r w:rsidR="007F53FE">
              <w:rPr>
                <w:noProof/>
                <w:webHidden/>
              </w:rPr>
              <w:fldChar w:fldCharType="end"/>
            </w:r>
          </w:hyperlink>
        </w:p>
        <w:p w:rsidR="007F53FE" w:rsidRDefault="004629F9">
          <w:pPr>
            <w:pStyle w:val="TOC2"/>
            <w:tabs>
              <w:tab w:val="right" w:leader="dot" w:pos="10790"/>
            </w:tabs>
            <w:rPr>
              <w:noProof/>
              <w:color w:val="auto"/>
              <w:lang w:eastAsia="en-GB"/>
            </w:rPr>
          </w:pPr>
          <w:hyperlink w:anchor="_Toc474419349" w:history="1">
            <w:r w:rsidR="007F53FE" w:rsidRPr="00201C54">
              <w:rPr>
                <w:rStyle w:val="Hyperlink"/>
                <w:noProof/>
              </w:rPr>
              <w:t>Top-Down Layout and concept art</w:t>
            </w:r>
            <w:r w:rsidR="007F53FE">
              <w:rPr>
                <w:noProof/>
                <w:webHidden/>
              </w:rPr>
              <w:tab/>
            </w:r>
            <w:r w:rsidR="007F53FE">
              <w:rPr>
                <w:noProof/>
                <w:webHidden/>
              </w:rPr>
              <w:fldChar w:fldCharType="begin"/>
            </w:r>
            <w:r w:rsidR="007F53FE">
              <w:rPr>
                <w:noProof/>
                <w:webHidden/>
              </w:rPr>
              <w:instrText xml:space="preserve"> PAGEREF _Toc474419349 \h </w:instrText>
            </w:r>
            <w:r w:rsidR="007F53FE">
              <w:rPr>
                <w:noProof/>
                <w:webHidden/>
              </w:rPr>
            </w:r>
            <w:r w:rsidR="007F53FE">
              <w:rPr>
                <w:noProof/>
                <w:webHidden/>
              </w:rPr>
              <w:fldChar w:fldCharType="separate"/>
            </w:r>
            <w:r w:rsidR="00756420">
              <w:rPr>
                <w:noProof/>
                <w:webHidden/>
              </w:rPr>
              <w:t>13</w:t>
            </w:r>
            <w:r w:rsidR="007F53FE">
              <w:rPr>
                <w:noProof/>
                <w:webHidden/>
              </w:rPr>
              <w:fldChar w:fldCharType="end"/>
            </w:r>
          </w:hyperlink>
        </w:p>
        <w:p w:rsidR="007F53FE" w:rsidRDefault="004629F9">
          <w:pPr>
            <w:pStyle w:val="TOC3"/>
            <w:tabs>
              <w:tab w:val="right" w:leader="dot" w:pos="10790"/>
            </w:tabs>
            <w:rPr>
              <w:i w:val="0"/>
              <w:iCs w:val="0"/>
              <w:noProof/>
              <w:color w:val="auto"/>
              <w:lang w:eastAsia="en-GB"/>
            </w:rPr>
          </w:pPr>
          <w:hyperlink w:anchor="_Toc474419350" w:history="1">
            <w:r w:rsidR="007F53FE" w:rsidRPr="00201C54">
              <w:rPr>
                <w:rStyle w:val="Hyperlink"/>
                <w:noProof/>
              </w:rPr>
              <w:t>Level Layout</w:t>
            </w:r>
            <w:r w:rsidR="007F53FE">
              <w:rPr>
                <w:noProof/>
                <w:webHidden/>
              </w:rPr>
              <w:tab/>
            </w:r>
            <w:r w:rsidR="007F53FE">
              <w:rPr>
                <w:noProof/>
                <w:webHidden/>
              </w:rPr>
              <w:fldChar w:fldCharType="begin"/>
            </w:r>
            <w:r w:rsidR="007F53FE">
              <w:rPr>
                <w:noProof/>
                <w:webHidden/>
              </w:rPr>
              <w:instrText xml:space="preserve"> PAGEREF _Toc474419350 \h </w:instrText>
            </w:r>
            <w:r w:rsidR="007F53FE">
              <w:rPr>
                <w:noProof/>
                <w:webHidden/>
              </w:rPr>
            </w:r>
            <w:r w:rsidR="007F53FE">
              <w:rPr>
                <w:noProof/>
                <w:webHidden/>
              </w:rPr>
              <w:fldChar w:fldCharType="separate"/>
            </w:r>
            <w:r w:rsidR="00756420">
              <w:rPr>
                <w:noProof/>
                <w:webHidden/>
              </w:rPr>
              <w:t>14</w:t>
            </w:r>
            <w:r w:rsidR="007F53FE">
              <w:rPr>
                <w:noProof/>
                <w:webHidden/>
              </w:rPr>
              <w:fldChar w:fldCharType="end"/>
            </w:r>
          </w:hyperlink>
        </w:p>
        <w:p w:rsidR="007F53FE" w:rsidRDefault="004629F9">
          <w:pPr>
            <w:pStyle w:val="TOC3"/>
            <w:tabs>
              <w:tab w:val="right" w:leader="dot" w:pos="10790"/>
            </w:tabs>
            <w:rPr>
              <w:i w:val="0"/>
              <w:iCs w:val="0"/>
              <w:noProof/>
              <w:color w:val="auto"/>
              <w:lang w:eastAsia="en-GB"/>
            </w:rPr>
          </w:pPr>
          <w:hyperlink w:anchor="_Toc474419351" w:history="1">
            <w:r w:rsidR="007F53FE" w:rsidRPr="00201C54">
              <w:rPr>
                <w:rStyle w:val="Hyperlink"/>
                <w:noProof/>
              </w:rPr>
              <w:t>Concept Art</w:t>
            </w:r>
            <w:r w:rsidR="007F53FE">
              <w:rPr>
                <w:noProof/>
                <w:webHidden/>
              </w:rPr>
              <w:tab/>
            </w:r>
            <w:r w:rsidR="007F53FE">
              <w:rPr>
                <w:noProof/>
                <w:webHidden/>
              </w:rPr>
              <w:fldChar w:fldCharType="begin"/>
            </w:r>
            <w:r w:rsidR="007F53FE">
              <w:rPr>
                <w:noProof/>
                <w:webHidden/>
              </w:rPr>
              <w:instrText xml:space="preserve"> PAGEREF _Toc474419351 \h </w:instrText>
            </w:r>
            <w:r w:rsidR="007F53FE">
              <w:rPr>
                <w:noProof/>
                <w:webHidden/>
              </w:rPr>
            </w:r>
            <w:r w:rsidR="007F53FE">
              <w:rPr>
                <w:noProof/>
                <w:webHidden/>
              </w:rPr>
              <w:fldChar w:fldCharType="separate"/>
            </w:r>
            <w:r w:rsidR="00756420">
              <w:rPr>
                <w:noProof/>
                <w:webHidden/>
              </w:rPr>
              <w:t>14</w:t>
            </w:r>
            <w:r w:rsidR="007F53FE">
              <w:rPr>
                <w:noProof/>
                <w:webHidden/>
              </w:rPr>
              <w:fldChar w:fldCharType="end"/>
            </w:r>
          </w:hyperlink>
        </w:p>
        <w:p w:rsidR="007F53FE" w:rsidRDefault="004629F9">
          <w:pPr>
            <w:pStyle w:val="TOC3"/>
            <w:tabs>
              <w:tab w:val="right" w:leader="dot" w:pos="10790"/>
            </w:tabs>
            <w:rPr>
              <w:i w:val="0"/>
              <w:iCs w:val="0"/>
              <w:noProof/>
              <w:color w:val="auto"/>
              <w:lang w:eastAsia="en-GB"/>
            </w:rPr>
          </w:pPr>
          <w:hyperlink w:anchor="_Toc474419353" w:history="1">
            <w:r w:rsidR="007F53FE" w:rsidRPr="00201C54">
              <w:rPr>
                <w:rStyle w:val="Hyperlink"/>
                <w:noProof/>
              </w:rPr>
              <w:t>Engine</w:t>
            </w:r>
            <w:r w:rsidR="007F53FE">
              <w:rPr>
                <w:noProof/>
                <w:webHidden/>
              </w:rPr>
              <w:tab/>
            </w:r>
            <w:r w:rsidR="007F53FE">
              <w:rPr>
                <w:noProof/>
                <w:webHidden/>
              </w:rPr>
              <w:fldChar w:fldCharType="begin"/>
            </w:r>
            <w:r w:rsidR="007F53FE">
              <w:rPr>
                <w:noProof/>
                <w:webHidden/>
              </w:rPr>
              <w:instrText xml:space="preserve"> PAGEREF _Toc474419353 \h </w:instrText>
            </w:r>
            <w:r w:rsidR="007F53FE">
              <w:rPr>
                <w:noProof/>
                <w:webHidden/>
              </w:rPr>
            </w:r>
            <w:r w:rsidR="007F53FE">
              <w:rPr>
                <w:noProof/>
                <w:webHidden/>
              </w:rPr>
              <w:fldChar w:fldCharType="separate"/>
            </w:r>
            <w:r w:rsidR="00756420">
              <w:rPr>
                <w:noProof/>
                <w:webHidden/>
              </w:rPr>
              <w:t>15</w:t>
            </w:r>
            <w:r w:rsidR="007F53FE">
              <w:rPr>
                <w:noProof/>
                <w:webHidden/>
              </w:rPr>
              <w:fldChar w:fldCharType="end"/>
            </w:r>
          </w:hyperlink>
        </w:p>
        <w:p w:rsidR="007F53FE" w:rsidRDefault="004629F9">
          <w:pPr>
            <w:pStyle w:val="TOC3"/>
            <w:tabs>
              <w:tab w:val="right" w:leader="dot" w:pos="10790"/>
            </w:tabs>
            <w:rPr>
              <w:i w:val="0"/>
              <w:iCs w:val="0"/>
              <w:noProof/>
              <w:color w:val="auto"/>
              <w:lang w:eastAsia="en-GB"/>
            </w:rPr>
          </w:pPr>
          <w:hyperlink w:anchor="_Toc474419354" w:history="1">
            <w:r w:rsidR="007F53FE" w:rsidRPr="00201C54">
              <w:rPr>
                <w:rStyle w:val="Hyperlink"/>
                <w:noProof/>
              </w:rPr>
              <w:t>Engine Store</w:t>
            </w:r>
            <w:r w:rsidR="007F53FE">
              <w:rPr>
                <w:noProof/>
                <w:webHidden/>
              </w:rPr>
              <w:tab/>
            </w:r>
            <w:r w:rsidR="007F53FE">
              <w:rPr>
                <w:noProof/>
                <w:webHidden/>
              </w:rPr>
              <w:fldChar w:fldCharType="begin"/>
            </w:r>
            <w:r w:rsidR="007F53FE">
              <w:rPr>
                <w:noProof/>
                <w:webHidden/>
              </w:rPr>
              <w:instrText xml:space="preserve"> PAGEREF _Toc474419354 \h </w:instrText>
            </w:r>
            <w:r w:rsidR="007F53FE">
              <w:rPr>
                <w:noProof/>
                <w:webHidden/>
              </w:rPr>
            </w:r>
            <w:r w:rsidR="007F53FE">
              <w:rPr>
                <w:noProof/>
                <w:webHidden/>
              </w:rPr>
              <w:fldChar w:fldCharType="separate"/>
            </w:r>
            <w:r w:rsidR="00756420">
              <w:rPr>
                <w:noProof/>
                <w:webHidden/>
              </w:rPr>
              <w:t>15</w:t>
            </w:r>
            <w:r w:rsidR="007F53FE">
              <w:rPr>
                <w:noProof/>
                <w:webHidden/>
              </w:rPr>
              <w:fldChar w:fldCharType="end"/>
            </w:r>
          </w:hyperlink>
        </w:p>
        <w:p w:rsidR="007F53FE" w:rsidRDefault="004629F9">
          <w:pPr>
            <w:pStyle w:val="TOC1"/>
            <w:tabs>
              <w:tab w:val="right" w:leader="dot" w:pos="10790"/>
            </w:tabs>
            <w:rPr>
              <w:noProof/>
              <w:color w:val="auto"/>
              <w:lang w:eastAsia="en-GB"/>
            </w:rPr>
          </w:pPr>
          <w:hyperlink w:anchor="_Toc474419355" w:history="1">
            <w:r w:rsidR="007F53FE" w:rsidRPr="00201C54">
              <w:rPr>
                <w:rStyle w:val="Hyperlink"/>
                <w:noProof/>
              </w:rPr>
              <w:t>Project Planning and Control</w:t>
            </w:r>
            <w:r w:rsidR="007F53FE">
              <w:rPr>
                <w:noProof/>
                <w:webHidden/>
              </w:rPr>
              <w:tab/>
            </w:r>
            <w:r w:rsidR="007F53FE">
              <w:rPr>
                <w:noProof/>
                <w:webHidden/>
              </w:rPr>
              <w:fldChar w:fldCharType="begin"/>
            </w:r>
            <w:r w:rsidR="007F53FE">
              <w:rPr>
                <w:noProof/>
                <w:webHidden/>
              </w:rPr>
              <w:instrText xml:space="preserve"> PAGEREF _Toc474419355 \h </w:instrText>
            </w:r>
            <w:r w:rsidR="007F53FE">
              <w:rPr>
                <w:noProof/>
                <w:webHidden/>
              </w:rPr>
            </w:r>
            <w:r w:rsidR="007F53FE">
              <w:rPr>
                <w:noProof/>
                <w:webHidden/>
              </w:rPr>
              <w:fldChar w:fldCharType="separate"/>
            </w:r>
            <w:r w:rsidR="00756420">
              <w:rPr>
                <w:noProof/>
                <w:webHidden/>
              </w:rPr>
              <w:t>16</w:t>
            </w:r>
            <w:r w:rsidR="007F53FE">
              <w:rPr>
                <w:noProof/>
                <w:webHidden/>
              </w:rPr>
              <w:fldChar w:fldCharType="end"/>
            </w:r>
          </w:hyperlink>
        </w:p>
        <w:p w:rsidR="007F53FE" w:rsidRDefault="004629F9">
          <w:pPr>
            <w:pStyle w:val="TOC2"/>
            <w:tabs>
              <w:tab w:val="right" w:leader="dot" w:pos="10790"/>
            </w:tabs>
            <w:rPr>
              <w:noProof/>
              <w:color w:val="auto"/>
              <w:lang w:eastAsia="en-GB"/>
            </w:rPr>
          </w:pPr>
          <w:hyperlink w:anchor="_Toc474419356" w:history="1">
            <w:r w:rsidR="007F53FE" w:rsidRPr="00201C54">
              <w:rPr>
                <w:rStyle w:val="Hyperlink"/>
                <w:noProof/>
              </w:rPr>
              <w:t>Allocation of tasks</w:t>
            </w:r>
            <w:r w:rsidR="007F53FE">
              <w:rPr>
                <w:noProof/>
                <w:webHidden/>
              </w:rPr>
              <w:tab/>
            </w:r>
            <w:r w:rsidR="007F53FE">
              <w:rPr>
                <w:noProof/>
                <w:webHidden/>
              </w:rPr>
              <w:fldChar w:fldCharType="begin"/>
            </w:r>
            <w:r w:rsidR="007F53FE">
              <w:rPr>
                <w:noProof/>
                <w:webHidden/>
              </w:rPr>
              <w:instrText xml:space="preserve"> PAGEREF _Toc474419356 \h </w:instrText>
            </w:r>
            <w:r w:rsidR="007F53FE">
              <w:rPr>
                <w:noProof/>
                <w:webHidden/>
              </w:rPr>
            </w:r>
            <w:r w:rsidR="007F53FE">
              <w:rPr>
                <w:noProof/>
                <w:webHidden/>
              </w:rPr>
              <w:fldChar w:fldCharType="separate"/>
            </w:r>
            <w:r w:rsidR="00756420">
              <w:rPr>
                <w:noProof/>
                <w:webHidden/>
              </w:rPr>
              <w:t>16</w:t>
            </w:r>
            <w:r w:rsidR="007F53FE">
              <w:rPr>
                <w:noProof/>
                <w:webHidden/>
              </w:rPr>
              <w:fldChar w:fldCharType="end"/>
            </w:r>
          </w:hyperlink>
        </w:p>
        <w:p w:rsidR="007F53FE" w:rsidRDefault="004629F9">
          <w:pPr>
            <w:pStyle w:val="TOC2"/>
            <w:tabs>
              <w:tab w:val="right" w:leader="dot" w:pos="10790"/>
            </w:tabs>
            <w:rPr>
              <w:noProof/>
              <w:color w:val="auto"/>
              <w:lang w:eastAsia="en-GB"/>
            </w:rPr>
          </w:pPr>
          <w:hyperlink w:anchor="_Toc474419357" w:history="1">
            <w:r w:rsidR="007F53FE" w:rsidRPr="00201C54">
              <w:rPr>
                <w:rStyle w:val="Hyperlink"/>
                <w:noProof/>
              </w:rPr>
              <w:t>Project plan</w:t>
            </w:r>
            <w:r w:rsidR="007F53FE">
              <w:rPr>
                <w:noProof/>
                <w:webHidden/>
              </w:rPr>
              <w:tab/>
            </w:r>
            <w:r w:rsidR="007F53FE">
              <w:rPr>
                <w:noProof/>
                <w:webHidden/>
              </w:rPr>
              <w:fldChar w:fldCharType="begin"/>
            </w:r>
            <w:r w:rsidR="007F53FE">
              <w:rPr>
                <w:noProof/>
                <w:webHidden/>
              </w:rPr>
              <w:instrText xml:space="preserve"> PAGEREF _Toc474419357 \h </w:instrText>
            </w:r>
            <w:r w:rsidR="007F53FE">
              <w:rPr>
                <w:noProof/>
                <w:webHidden/>
              </w:rPr>
            </w:r>
            <w:r w:rsidR="007F53FE">
              <w:rPr>
                <w:noProof/>
                <w:webHidden/>
              </w:rPr>
              <w:fldChar w:fldCharType="separate"/>
            </w:r>
            <w:r w:rsidR="00756420">
              <w:rPr>
                <w:noProof/>
                <w:webHidden/>
              </w:rPr>
              <w:t>16</w:t>
            </w:r>
            <w:r w:rsidR="007F53FE">
              <w:rPr>
                <w:noProof/>
                <w:webHidden/>
              </w:rPr>
              <w:fldChar w:fldCharType="end"/>
            </w:r>
          </w:hyperlink>
        </w:p>
        <w:p w:rsidR="007F53FE" w:rsidRDefault="004629F9">
          <w:pPr>
            <w:pStyle w:val="TOC2"/>
            <w:tabs>
              <w:tab w:val="right" w:leader="dot" w:pos="10790"/>
            </w:tabs>
            <w:rPr>
              <w:noProof/>
              <w:color w:val="auto"/>
              <w:lang w:eastAsia="en-GB"/>
            </w:rPr>
          </w:pPr>
          <w:hyperlink w:anchor="_Toc474419358" w:history="1">
            <w:r w:rsidR="007F53FE" w:rsidRPr="00201C54">
              <w:rPr>
                <w:rStyle w:val="Hyperlink"/>
                <w:noProof/>
              </w:rPr>
              <w:t>Duration, Start and End dates</w:t>
            </w:r>
            <w:r w:rsidR="007F53FE">
              <w:rPr>
                <w:noProof/>
                <w:webHidden/>
              </w:rPr>
              <w:tab/>
            </w:r>
            <w:r w:rsidR="007F53FE">
              <w:rPr>
                <w:noProof/>
                <w:webHidden/>
              </w:rPr>
              <w:fldChar w:fldCharType="begin"/>
            </w:r>
            <w:r w:rsidR="007F53FE">
              <w:rPr>
                <w:noProof/>
                <w:webHidden/>
              </w:rPr>
              <w:instrText xml:space="preserve"> PAGEREF _Toc474419358 \h </w:instrText>
            </w:r>
            <w:r w:rsidR="007F53FE">
              <w:rPr>
                <w:noProof/>
                <w:webHidden/>
              </w:rPr>
            </w:r>
            <w:r w:rsidR="007F53FE">
              <w:rPr>
                <w:noProof/>
                <w:webHidden/>
              </w:rPr>
              <w:fldChar w:fldCharType="separate"/>
            </w:r>
            <w:r w:rsidR="00756420">
              <w:rPr>
                <w:noProof/>
                <w:webHidden/>
              </w:rPr>
              <w:t>16</w:t>
            </w:r>
            <w:r w:rsidR="007F53FE">
              <w:rPr>
                <w:noProof/>
                <w:webHidden/>
              </w:rPr>
              <w:fldChar w:fldCharType="end"/>
            </w:r>
          </w:hyperlink>
        </w:p>
        <w:p w:rsidR="007F53FE" w:rsidRDefault="004629F9">
          <w:pPr>
            <w:pStyle w:val="TOC2"/>
            <w:tabs>
              <w:tab w:val="right" w:leader="dot" w:pos="10790"/>
            </w:tabs>
            <w:rPr>
              <w:noProof/>
              <w:color w:val="auto"/>
              <w:lang w:eastAsia="en-GB"/>
            </w:rPr>
          </w:pPr>
          <w:hyperlink w:anchor="_Toc474419359" w:history="1">
            <w:r w:rsidR="007F53FE" w:rsidRPr="00201C54">
              <w:rPr>
                <w:rStyle w:val="Hyperlink"/>
                <w:noProof/>
              </w:rPr>
              <w:t>Tasks and sub-tasks</w:t>
            </w:r>
            <w:r w:rsidR="007F53FE">
              <w:rPr>
                <w:noProof/>
                <w:webHidden/>
              </w:rPr>
              <w:tab/>
            </w:r>
            <w:r w:rsidR="007F53FE">
              <w:rPr>
                <w:noProof/>
                <w:webHidden/>
              </w:rPr>
              <w:fldChar w:fldCharType="begin"/>
            </w:r>
            <w:r w:rsidR="007F53FE">
              <w:rPr>
                <w:noProof/>
                <w:webHidden/>
              </w:rPr>
              <w:instrText xml:space="preserve"> PAGEREF _Toc474419359 \h </w:instrText>
            </w:r>
            <w:r w:rsidR="007F53FE">
              <w:rPr>
                <w:noProof/>
                <w:webHidden/>
              </w:rPr>
            </w:r>
            <w:r w:rsidR="007F53FE">
              <w:rPr>
                <w:noProof/>
                <w:webHidden/>
              </w:rPr>
              <w:fldChar w:fldCharType="separate"/>
            </w:r>
            <w:r w:rsidR="00756420">
              <w:rPr>
                <w:noProof/>
                <w:webHidden/>
              </w:rPr>
              <w:t>16</w:t>
            </w:r>
            <w:r w:rsidR="007F53FE">
              <w:rPr>
                <w:noProof/>
                <w:webHidden/>
              </w:rPr>
              <w:fldChar w:fldCharType="end"/>
            </w:r>
          </w:hyperlink>
        </w:p>
        <w:p w:rsidR="007F53FE" w:rsidRDefault="004629F9">
          <w:pPr>
            <w:pStyle w:val="TOC2"/>
            <w:tabs>
              <w:tab w:val="right" w:leader="dot" w:pos="10790"/>
            </w:tabs>
            <w:rPr>
              <w:noProof/>
              <w:color w:val="auto"/>
              <w:lang w:eastAsia="en-GB"/>
            </w:rPr>
          </w:pPr>
          <w:hyperlink w:anchor="_Toc474419360" w:history="1">
            <w:r w:rsidR="007F53FE" w:rsidRPr="00201C54">
              <w:rPr>
                <w:rStyle w:val="Hyperlink"/>
                <w:noProof/>
              </w:rPr>
              <w:t>Gantt chart</w:t>
            </w:r>
            <w:r w:rsidR="007F53FE">
              <w:rPr>
                <w:noProof/>
                <w:webHidden/>
              </w:rPr>
              <w:tab/>
            </w:r>
            <w:r w:rsidR="007F53FE">
              <w:rPr>
                <w:noProof/>
                <w:webHidden/>
              </w:rPr>
              <w:fldChar w:fldCharType="begin"/>
            </w:r>
            <w:r w:rsidR="007F53FE">
              <w:rPr>
                <w:noProof/>
                <w:webHidden/>
              </w:rPr>
              <w:instrText xml:space="preserve"> PAGEREF _Toc474419360 \h </w:instrText>
            </w:r>
            <w:r w:rsidR="007F53FE">
              <w:rPr>
                <w:noProof/>
                <w:webHidden/>
              </w:rPr>
            </w:r>
            <w:r w:rsidR="007F53FE">
              <w:rPr>
                <w:noProof/>
                <w:webHidden/>
              </w:rPr>
              <w:fldChar w:fldCharType="separate"/>
            </w:r>
            <w:r w:rsidR="00756420">
              <w:rPr>
                <w:noProof/>
                <w:webHidden/>
              </w:rPr>
              <w:t>17</w:t>
            </w:r>
            <w:r w:rsidR="007F53FE">
              <w:rPr>
                <w:noProof/>
                <w:webHidden/>
              </w:rPr>
              <w:fldChar w:fldCharType="end"/>
            </w:r>
          </w:hyperlink>
        </w:p>
        <w:p w:rsidR="007F53FE" w:rsidRDefault="004629F9">
          <w:pPr>
            <w:pStyle w:val="TOC2"/>
            <w:tabs>
              <w:tab w:val="right" w:leader="dot" w:pos="10790"/>
            </w:tabs>
            <w:rPr>
              <w:noProof/>
              <w:color w:val="auto"/>
              <w:lang w:eastAsia="en-GB"/>
            </w:rPr>
          </w:pPr>
          <w:hyperlink w:anchor="_Toc474419361" w:history="1">
            <w:r w:rsidR="007F53FE" w:rsidRPr="00201C54">
              <w:rPr>
                <w:rStyle w:val="Hyperlink"/>
                <w:noProof/>
              </w:rPr>
              <w:t>Process description</w:t>
            </w:r>
            <w:r w:rsidR="007F53FE">
              <w:rPr>
                <w:noProof/>
                <w:webHidden/>
              </w:rPr>
              <w:tab/>
            </w:r>
            <w:r w:rsidR="007F53FE">
              <w:rPr>
                <w:noProof/>
                <w:webHidden/>
              </w:rPr>
              <w:fldChar w:fldCharType="begin"/>
            </w:r>
            <w:r w:rsidR="007F53FE">
              <w:rPr>
                <w:noProof/>
                <w:webHidden/>
              </w:rPr>
              <w:instrText xml:space="preserve"> PAGEREF _Toc474419361 \h </w:instrText>
            </w:r>
            <w:r w:rsidR="007F53FE">
              <w:rPr>
                <w:noProof/>
                <w:webHidden/>
              </w:rPr>
            </w:r>
            <w:r w:rsidR="007F53FE">
              <w:rPr>
                <w:noProof/>
                <w:webHidden/>
              </w:rPr>
              <w:fldChar w:fldCharType="separate"/>
            </w:r>
            <w:r w:rsidR="00756420">
              <w:rPr>
                <w:noProof/>
                <w:webHidden/>
              </w:rPr>
              <w:t>18</w:t>
            </w:r>
            <w:r w:rsidR="007F53FE">
              <w:rPr>
                <w:noProof/>
                <w:webHidden/>
              </w:rPr>
              <w:fldChar w:fldCharType="end"/>
            </w:r>
          </w:hyperlink>
        </w:p>
        <w:p w:rsidR="007F53FE" w:rsidRDefault="004629F9">
          <w:pPr>
            <w:pStyle w:val="TOC1"/>
            <w:tabs>
              <w:tab w:val="right" w:leader="dot" w:pos="10790"/>
            </w:tabs>
            <w:rPr>
              <w:noProof/>
              <w:color w:val="auto"/>
              <w:lang w:eastAsia="en-GB"/>
            </w:rPr>
          </w:pPr>
          <w:hyperlink w:anchor="_Toc474419362" w:history="1">
            <w:r w:rsidR="007F53FE" w:rsidRPr="00201C54">
              <w:rPr>
                <w:rStyle w:val="Hyperlink"/>
                <w:noProof/>
              </w:rPr>
              <w:t>Playtesting</w:t>
            </w:r>
            <w:r w:rsidR="007F53FE">
              <w:rPr>
                <w:noProof/>
                <w:webHidden/>
              </w:rPr>
              <w:tab/>
            </w:r>
            <w:r w:rsidR="007F53FE">
              <w:rPr>
                <w:noProof/>
                <w:webHidden/>
              </w:rPr>
              <w:fldChar w:fldCharType="begin"/>
            </w:r>
            <w:r w:rsidR="007F53FE">
              <w:rPr>
                <w:noProof/>
                <w:webHidden/>
              </w:rPr>
              <w:instrText xml:space="preserve"> PAGEREF _Toc474419362 \h </w:instrText>
            </w:r>
            <w:r w:rsidR="007F53FE">
              <w:rPr>
                <w:noProof/>
                <w:webHidden/>
              </w:rPr>
            </w:r>
            <w:r w:rsidR="007F53FE">
              <w:rPr>
                <w:noProof/>
                <w:webHidden/>
              </w:rPr>
              <w:fldChar w:fldCharType="separate"/>
            </w:r>
            <w:r w:rsidR="00756420">
              <w:rPr>
                <w:noProof/>
                <w:webHidden/>
              </w:rPr>
              <w:t>19</w:t>
            </w:r>
            <w:r w:rsidR="007F53FE">
              <w:rPr>
                <w:noProof/>
                <w:webHidden/>
              </w:rPr>
              <w:fldChar w:fldCharType="end"/>
            </w:r>
          </w:hyperlink>
        </w:p>
        <w:p w:rsidR="007F53FE" w:rsidRDefault="004629F9">
          <w:pPr>
            <w:pStyle w:val="TOC2"/>
            <w:tabs>
              <w:tab w:val="right" w:leader="dot" w:pos="10790"/>
            </w:tabs>
            <w:rPr>
              <w:noProof/>
              <w:color w:val="auto"/>
              <w:lang w:eastAsia="en-GB"/>
            </w:rPr>
          </w:pPr>
          <w:hyperlink w:anchor="_Toc474419363" w:history="1">
            <w:r w:rsidR="007F53FE" w:rsidRPr="00201C54">
              <w:rPr>
                <w:rStyle w:val="Hyperlink"/>
                <w:noProof/>
              </w:rPr>
              <w:t>Method</w:t>
            </w:r>
            <w:r w:rsidR="007F53FE">
              <w:rPr>
                <w:noProof/>
                <w:webHidden/>
              </w:rPr>
              <w:tab/>
            </w:r>
            <w:r w:rsidR="007F53FE">
              <w:rPr>
                <w:noProof/>
                <w:webHidden/>
              </w:rPr>
              <w:fldChar w:fldCharType="begin"/>
            </w:r>
            <w:r w:rsidR="007F53FE">
              <w:rPr>
                <w:noProof/>
                <w:webHidden/>
              </w:rPr>
              <w:instrText xml:space="preserve"> PAGEREF _Toc474419363 \h </w:instrText>
            </w:r>
            <w:r w:rsidR="007F53FE">
              <w:rPr>
                <w:noProof/>
                <w:webHidden/>
              </w:rPr>
            </w:r>
            <w:r w:rsidR="007F53FE">
              <w:rPr>
                <w:noProof/>
                <w:webHidden/>
              </w:rPr>
              <w:fldChar w:fldCharType="separate"/>
            </w:r>
            <w:r w:rsidR="00756420">
              <w:rPr>
                <w:noProof/>
                <w:webHidden/>
              </w:rPr>
              <w:t>19</w:t>
            </w:r>
            <w:r w:rsidR="007F53FE">
              <w:rPr>
                <w:noProof/>
                <w:webHidden/>
              </w:rPr>
              <w:fldChar w:fldCharType="end"/>
            </w:r>
          </w:hyperlink>
        </w:p>
        <w:p w:rsidR="007F53FE" w:rsidRDefault="004629F9">
          <w:pPr>
            <w:pStyle w:val="TOC2"/>
            <w:tabs>
              <w:tab w:val="right" w:leader="dot" w:pos="10790"/>
            </w:tabs>
            <w:rPr>
              <w:noProof/>
              <w:color w:val="auto"/>
              <w:lang w:eastAsia="en-GB"/>
            </w:rPr>
          </w:pPr>
          <w:hyperlink w:anchor="_Toc474419364" w:history="1">
            <w:r w:rsidR="007F53FE" w:rsidRPr="00201C54">
              <w:rPr>
                <w:rStyle w:val="Hyperlink"/>
                <w:noProof/>
              </w:rPr>
              <w:t>Outcomes</w:t>
            </w:r>
            <w:r w:rsidR="007F53FE">
              <w:rPr>
                <w:noProof/>
                <w:webHidden/>
              </w:rPr>
              <w:tab/>
            </w:r>
            <w:r w:rsidR="007F53FE">
              <w:rPr>
                <w:noProof/>
                <w:webHidden/>
              </w:rPr>
              <w:fldChar w:fldCharType="begin"/>
            </w:r>
            <w:r w:rsidR="007F53FE">
              <w:rPr>
                <w:noProof/>
                <w:webHidden/>
              </w:rPr>
              <w:instrText xml:space="preserve"> PAGEREF _Toc474419364 \h </w:instrText>
            </w:r>
            <w:r w:rsidR="007F53FE">
              <w:rPr>
                <w:noProof/>
                <w:webHidden/>
              </w:rPr>
            </w:r>
            <w:r w:rsidR="007F53FE">
              <w:rPr>
                <w:noProof/>
                <w:webHidden/>
              </w:rPr>
              <w:fldChar w:fldCharType="separate"/>
            </w:r>
            <w:r w:rsidR="00756420">
              <w:rPr>
                <w:noProof/>
                <w:webHidden/>
              </w:rPr>
              <w:t>19</w:t>
            </w:r>
            <w:r w:rsidR="007F53FE">
              <w:rPr>
                <w:noProof/>
                <w:webHidden/>
              </w:rPr>
              <w:fldChar w:fldCharType="end"/>
            </w:r>
          </w:hyperlink>
        </w:p>
        <w:p w:rsidR="007F53FE" w:rsidRDefault="004629F9">
          <w:pPr>
            <w:pStyle w:val="TOC2"/>
            <w:tabs>
              <w:tab w:val="right" w:leader="dot" w:pos="10790"/>
            </w:tabs>
            <w:rPr>
              <w:noProof/>
              <w:color w:val="auto"/>
              <w:lang w:eastAsia="en-GB"/>
            </w:rPr>
          </w:pPr>
          <w:hyperlink w:anchor="_Toc474419365" w:history="1">
            <w:r w:rsidR="007F53FE" w:rsidRPr="00201C54">
              <w:rPr>
                <w:rStyle w:val="Hyperlink"/>
                <w:noProof/>
              </w:rPr>
              <w:t>Expected Results</w:t>
            </w:r>
            <w:r w:rsidR="007F53FE">
              <w:rPr>
                <w:noProof/>
                <w:webHidden/>
              </w:rPr>
              <w:tab/>
            </w:r>
            <w:r w:rsidR="007F53FE">
              <w:rPr>
                <w:noProof/>
                <w:webHidden/>
              </w:rPr>
              <w:fldChar w:fldCharType="begin"/>
            </w:r>
            <w:r w:rsidR="007F53FE">
              <w:rPr>
                <w:noProof/>
                <w:webHidden/>
              </w:rPr>
              <w:instrText xml:space="preserve"> PAGEREF _Toc474419365 \h </w:instrText>
            </w:r>
            <w:r w:rsidR="007F53FE">
              <w:rPr>
                <w:noProof/>
                <w:webHidden/>
              </w:rPr>
            </w:r>
            <w:r w:rsidR="007F53FE">
              <w:rPr>
                <w:noProof/>
                <w:webHidden/>
              </w:rPr>
              <w:fldChar w:fldCharType="separate"/>
            </w:r>
            <w:r w:rsidR="00756420">
              <w:rPr>
                <w:noProof/>
                <w:webHidden/>
              </w:rPr>
              <w:t>19</w:t>
            </w:r>
            <w:r w:rsidR="007F53FE">
              <w:rPr>
                <w:noProof/>
                <w:webHidden/>
              </w:rPr>
              <w:fldChar w:fldCharType="end"/>
            </w:r>
          </w:hyperlink>
        </w:p>
        <w:p w:rsidR="007F53FE" w:rsidRDefault="004629F9">
          <w:pPr>
            <w:pStyle w:val="TOC2"/>
            <w:tabs>
              <w:tab w:val="right" w:leader="dot" w:pos="10790"/>
            </w:tabs>
            <w:rPr>
              <w:noProof/>
              <w:color w:val="auto"/>
              <w:lang w:eastAsia="en-GB"/>
            </w:rPr>
          </w:pPr>
          <w:hyperlink w:anchor="_Toc474419366" w:history="1">
            <w:r w:rsidR="007F53FE" w:rsidRPr="00201C54">
              <w:rPr>
                <w:rStyle w:val="Hyperlink"/>
                <w:noProof/>
              </w:rPr>
              <w:t>Final Thoughts</w:t>
            </w:r>
            <w:r w:rsidR="007F53FE">
              <w:rPr>
                <w:noProof/>
                <w:webHidden/>
              </w:rPr>
              <w:tab/>
            </w:r>
            <w:r w:rsidR="007F53FE">
              <w:rPr>
                <w:noProof/>
                <w:webHidden/>
              </w:rPr>
              <w:fldChar w:fldCharType="begin"/>
            </w:r>
            <w:r w:rsidR="007F53FE">
              <w:rPr>
                <w:noProof/>
                <w:webHidden/>
              </w:rPr>
              <w:instrText xml:space="preserve"> PAGEREF _Toc474419366 \h </w:instrText>
            </w:r>
            <w:r w:rsidR="007F53FE">
              <w:rPr>
                <w:noProof/>
                <w:webHidden/>
              </w:rPr>
            </w:r>
            <w:r w:rsidR="007F53FE">
              <w:rPr>
                <w:noProof/>
                <w:webHidden/>
              </w:rPr>
              <w:fldChar w:fldCharType="separate"/>
            </w:r>
            <w:r w:rsidR="00756420">
              <w:rPr>
                <w:noProof/>
                <w:webHidden/>
              </w:rPr>
              <w:t>19</w:t>
            </w:r>
            <w:r w:rsidR="007F53FE">
              <w:rPr>
                <w:noProof/>
                <w:webHidden/>
              </w:rPr>
              <w:fldChar w:fldCharType="end"/>
            </w:r>
          </w:hyperlink>
        </w:p>
        <w:p w:rsidR="007F53FE" w:rsidRDefault="004629F9">
          <w:pPr>
            <w:pStyle w:val="TOC1"/>
            <w:tabs>
              <w:tab w:val="right" w:leader="dot" w:pos="10790"/>
            </w:tabs>
            <w:rPr>
              <w:noProof/>
              <w:color w:val="auto"/>
              <w:lang w:eastAsia="en-GB"/>
            </w:rPr>
          </w:pPr>
          <w:hyperlink w:anchor="_Toc474419367" w:history="1">
            <w:r w:rsidR="007F53FE" w:rsidRPr="00201C54">
              <w:rPr>
                <w:rStyle w:val="Hyperlink"/>
                <w:noProof/>
              </w:rPr>
              <w:t>References</w:t>
            </w:r>
            <w:r w:rsidR="007F53FE">
              <w:rPr>
                <w:noProof/>
                <w:webHidden/>
              </w:rPr>
              <w:tab/>
            </w:r>
            <w:r w:rsidR="007F53FE">
              <w:rPr>
                <w:noProof/>
                <w:webHidden/>
              </w:rPr>
              <w:fldChar w:fldCharType="begin"/>
            </w:r>
            <w:r w:rsidR="007F53FE">
              <w:rPr>
                <w:noProof/>
                <w:webHidden/>
              </w:rPr>
              <w:instrText xml:space="preserve"> PAGEREF _Toc474419367 \h </w:instrText>
            </w:r>
            <w:r w:rsidR="007F53FE">
              <w:rPr>
                <w:noProof/>
                <w:webHidden/>
              </w:rPr>
            </w:r>
            <w:r w:rsidR="007F53FE">
              <w:rPr>
                <w:noProof/>
                <w:webHidden/>
              </w:rPr>
              <w:fldChar w:fldCharType="separate"/>
            </w:r>
            <w:r w:rsidR="00756420">
              <w:rPr>
                <w:noProof/>
                <w:webHidden/>
              </w:rPr>
              <w:t>20</w:t>
            </w:r>
            <w:r w:rsidR="007F53FE">
              <w:rPr>
                <w:noProof/>
                <w:webHidden/>
              </w:rPr>
              <w:fldChar w:fldCharType="end"/>
            </w:r>
          </w:hyperlink>
        </w:p>
        <w:p w:rsidR="007F53FE" w:rsidRDefault="004629F9">
          <w:pPr>
            <w:pStyle w:val="TOC1"/>
            <w:tabs>
              <w:tab w:val="right" w:leader="dot" w:pos="10790"/>
            </w:tabs>
            <w:rPr>
              <w:noProof/>
              <w:color w:val="auto"/>
              <w:lang w:eastAsia="en-GB"/>
            </w:rPr>
          </w:pPr>
          <w:hyperlink w:anchor="_Toc474419368" w:history="1">
            <w:r w:rsidR="007F53FE" w:rsidRPr="00201C54">
              <w:rPr>
                <w:rStyle w:val="Hyperlink"/>
                <w:noProof/>
              </w:rPr>
              <w:t>Appendix 1 - Level Design Survey</w:t>
            </w:r>
            <w:r w:rsidR="007F53FE">
              <w:rPr>
                <w:noProof/>
                <w:webHidden/>
              </w:rPr>
              <w:tab/>
            </w:r>
            <w:r w:rsidR="007F53FE">
              <w:rPr>
                <w:noProof/>
                <w:webHidden/>
              </w:rPr>
              <w:fldChar w:fldCharType="begin"/>
            </w:r>
            <w:r w:rsidR="007F53FE">
              <w:rPr>
                <w:noProof/>
                <w:webHidden/>
              </w:rPr>
              <w:instrText xml:space="preserve"> PAGEREF _Toc474419368 \h </w:instrText>
            </w:r>
            <w:r w:rsidR="007F53FE">
              <w:rPr>
                <w:noProof/>
                <w:webHidden/>
              </w:rPr>
            </w:r>
            <w:r w:rsidR="007F53FE">
              <w:rPr>
                <w:noProof/>
                <w:webHidden/>
              </w:rPr>
              <w:fldChar w:fldCharType="separate"/>
            </w:r>
            <w:r w:rsidR="00756420">
              <w:rPr>
                <w:noProof/>
                <w:webHidden/>
              </w:rPr>
              <w:t>21</w:t>
            </w:r>
            <w:r w:rsidR="007F53FE">
              <w:rPr>
                <w:noProof/>
                <w:webHidden/>
              </w:rPr>
              <w:fldChar w:fldCharType="end"/>
            </w:r>
          </w:hyperlink>
        </w:p>
        <w:p w:rsidR="007F53FE" w:rsidRDefault="004629F9">
          <w:pPr>
            <w:pStyle w:val="TOC1"/>
            <w:tabs>
              <w:tab w:val="right" w:leader="dot" w:pos="10790"/>
            </w:tabs>
            <w:rPr>
              <w:noProof/>
              <w:color w:val="auto"/>
              <w:lang w:eastAsia="en-GB"/>
            </w:rPr>
          </w:pPr>
          <w:hyperlink w:anchor="_Toc474419384" w:history="1">
            <w:r w:rsidR="007F53FE" w:rsidRPr="00201C54">
              <w:rPr>
                <w:rStyle w:val="Hyperlink"/>
                <w:noProof/>
              </w:rPr>
              <w:t>Appendix 2 – General Screenshots</w:t>
            </w:r>
            <w:r w:rsidR="007F53FE">
              <w:rPr>
                <w:noProof/>
                <w:webHidden/>
              </w:rPr>
              <w:tab/>
            </w:r>
            <w:r w:rsidR="007F53FE">
              <w:rPr>
                <w:noProof/>
                <w:webHidden/>
              </w:rPr>
              <w:fldChar w:fldCharType="begin"/>
            </w:r>
            <w:r w:rsidR="007F53FE">
              <w:rPr>
                <w:noProof/>
                <w:webHidden/>
              </w:rPr>
              <w:instrText xml:space="preserve"> PAGEREF _Toc474419384 \h </w:instrText>
            </w:r>
            <w:r w:rsidR="007F53FE">
              <w:rPr>
                <w:noProof/>
                <w:webHidden/>
              </w:rPr>
            </w:r>
            <w:r w:rsidR="007F53FE">
              <w:rPr>
                <w:noProof/>
                <w:webHidden/>
              </w:rPr>
              <w:fldChar w:fldCharType="separate"/>
            </w:r>
            <w:r w:rsidR="00756420">
              <w:rPr>
                <w:noProof/>
                <w:webHidden/>
              </w:rPr>
              <w:t>23</w:t>
            </w:r>
            <w:r w:rsidR="007F53FE">
              <w:rPr>
                <w:noProof/>
                <w:webHidden/>
              </w:rPr>
              <w:fldChar w:fldCharType="end"/>
            </w:r>
          </w:hyperlink>
        </w:p>
        <w:p w:rsidR="007F53FE" w:rsidRDefault="004629F9">
          <w:pPr>
            <w:pStyle w:val="TOC1"/>
            <w:tabs>
              <w:tab w:val="right" w:leader="dot" w:pos="10790"/>
            </w:tabs>
            <w:rPr>
              <w:noProof/>
              <w:color w:val="auto"/>
              <w:lang w:eastAsia="en-GB"/>
            </w:rPr>
          </w:pPr>
          <w:hyperlink w:anchor="_Toc474419385" w:history="1">
            <w:r w:rsidR="007F53FE" w:rsidRPr="00201C54">
              <w:rPr>
                <w:rStyle w:val="Hyperlink"/>
                <w:noProof/>
              </w:rPr>
              <w:t>Appendix 3 – Assets Preview</w:t>
            </w:r>
            <w:r w:rsidR="007F53FE">
              <w:rPr>
                <w:noProof/>
                <w:webHidden/>
              </w:rPr>
              <w:tab/>
            </w:r>
            <w:r w:rsidR="007F53FE">
              <w:rPr>
                <w:noProof/>
                <w:webHidden/>
              </w:rPr>
              <w:fldChar w:fldCharType="begin"/>
            </w:r>
            <w:r w:rsidR="007F53FE">
              <w:rPr>
                <w:noProof/>
                <w:webHidden/>
              </w:rPr>
              <w:instrText xml:space="preserve"> PAGEREF _Toc474419385 \h </w:instrText>
            </w:r>
            <w:r w:rsidR="007F53FE">
              <w:rPr>
                <w:noProof/>
                <w:webHidden/>
              </w:rPr>
            </w:r>
            <w:r w:rsidR="007F53FE">
              <w:rPr>
                <w:noProof/>
                <w:webHidden/>
              </w:rPr>
              <w:fldChar w:fldCharType="separate"/>
            </w:r>
            <w:r w:rsidR="00756420">
              <w:rPr>
                <w:noProof/>
                <w:webHidden/>
              </w:rPr>
              <w:t>25</w:t>
            </w:r>
            <w:r w:rsidR="007F53FE">
              <w:rPr>
                <w:noProof/>
                <w:webHidden/>
              </w:rPr>
              <w:fldChar w:fldCharType="end"/>
            </w:r>
          </w:hyperlink>
        </w:p>
        <w:p w:rsidR="00CC4B7C" w:rsidRPr="00E96B1A" w:rsidRDefault="00CC4B7C" w:rsidP="00376AB0">
          <w:pPr>
            <w:pStyle w:val="TOC1"/>
            <w:tabs>
              <w:tab w:val="right" w:leader="dot" w:pos="10790"/>
            </w:tabs>
            <w:rPr>
              <w:noProof/>
              <w:color w:val="auto"/>
              <w:lang w:eastAsia="en-GB"/>
            </w:rPr>
          </w:pPr>
          <w:r>
            <w:rPr>
              <w:b/>
              <w:bCs/>
              <w:noProof/>
            </w:rPr>
            <w:fldChar w:fldCharType="end"/>
          </w:r>
        </w:p>
      </w:sdtContent>
    </w:sdt>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640C68" w:rsidRDefault="00640C68" w:rsidP="00640C68">
      <w:pPr>
        <w:pStyle w:val="Heading1"/>
      </w:pPr>
      <w:bookmarkStart w:id="5" w:name="_Toc474419311"/>
      <w:bookmarkEnd w:id="0"/>
      <w:bookmarkEnd w:id="1"/>
      <w:bookmarkEnd w:id="2"/>
      <w:bookmarkEnd w:id="3"/>
      <w:bookmarkEnd w:id="4"/>
      <w:r>
        <w:lastRenderedPageBreak/>
        <w:t>Design</w:t>
      </w:r>
      <w:bookmarkEnd w:id="5"/>
    </w:p>
    <w:p w:rsidR="00640C68" w:rsidRDefault="00831C9E" w:rsidP="009B791F">
      <w:r>
        <w:rPr>
          <w:noProof/>
          <w:lang w:eastAsia="en-GB"/>
        </w:rPr>
        <w:drawing>
          <wp:anchor distT="0" distB="0" distL="114300" distR="114300" simplePos="0" relativeHeight="251678720" behindDoc="1" locked="0" layoutInCell="1" allowOverlap="1" wp14:anchorId="4E5524DF" wp14:editId="33746AE9">
            <wp:simplePos x="0" y="0"/>
            <wp:positionH relativeFrom="margin">
              <wp:posOffset>4968240</wp:posOffset>
            </wp:positionH>
            <wp:positionV relativeFrom="paragraph">
              <wp:posOffset>594360</wp:posOffset>
            </wp:positionV>
            <wp:extent cx="2177415" cy="1004570"/>
            <wp:effectExtent l="0" t="0" r="0" b="5080"/>
            <wp:wrapTight wrapText="bothSides">
              <wp:wrapPolygon edited="0">
                <wp:start x="0" y="0"/>
                <wp:lineTo x="0" y="21300"/>
                <wp:lineTo x="21354" y="21300"/>
                <wp:lineTo x="21354" y="0"/>
                <wp:lineTo x="0" y="0"/>
              </wp:wrapPolygon>
            </wp:wrapTight>
            <wp:docPr id="11" name="Picture 11" descr="ogimg.jp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gimg.jpg (1200×63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77415" cy="1004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054B">
        <w:t xml:space="preserve">The level that will be designed </w:t>
      </w:r>
      <w:r w:rsidR="009B791F">
        <w:t xml:space="preserve">will be </w:t>
      </w:r>
      <w:r w:rsidR="00E50242">
        <w:t>for</w:t>
      </w:r>
      <w:r w:rsidR="0070054B">
        <w:t xml:space="preserve"> the game Scholar, </w:t>
      </w:r>
      <w:r w:rsidR="00656D07">
        <w:t>a first person RPG</w:t>
      </w:r>
      <w:r w:rsidR="009B791F">
        <w:t xml:space="preserve"> game that takes places in a </w:t>
      </w:r>
      <w:r w:rsidR="00EE70B0">
        <w:t xml:space="preserve">typical fantasy environment that places it well in </w:t>
      </w:r>
      <w:r w:rsidR="00503C7C">
        <w:t>the</w:t>
      </w:r>
      <w:r w:rsidR="00EE70B0">
        <w:t xml:space="preserve"> </w:t>
      </w:r>
      <w:r w:rsidR="00EE70B0" w:rsidRPr="00EE70B0">
        <w:t>sector</w:t>
      </w:r>
      <w:r w:rsidR="00EE70B0">
        <w:t xml:space="preserve"> </w:t>
      </w:r>
      <w:r w:rsidR="00EE70B0" w:rsidRPr="00EE70B0">
        <w:t>(Gerber, H.P., 2009)</w:t>
      </w:r>
      <w:r w:rsidR="009B791F" w:rsidRPr="00EE70B0">
        <w:t>.</w:t>
      </w:r>
      <w:r w:rsidR="009B791F">
        <w:t xml:space="preserve"> The following section of the report sets out the general </w:t>
      </w:r>
      <w:r w:rsidR="00465A51">
        <w:t>design</w:t>
      </w:r>
      <w:r w:rsidR="009B791F">
        <w:t xml:space="preserve"> of the game and the level</w:t>
      </w:r>
      <w:r w:rsidR="005C76BB">
        <w:t xml:space="preserve"> that will be demonstrated </w:t>
      </w:r>
      <w:r w:rsidR="008A0E2D">
        <w:t xml:space="preserve">and tested </w:t>
      </w:r>
      <w:r w:rsidR="005C76BB">
        <w:t>as part of the module</w:t>
      </w:r>
      <w:r w:rsidR="009B791F">
        <w:t>.</w:t>
      </w:r>
    </w:p>
    <w:p w:rsidR="00EA6A59" w:rsidRDefault="00831C9E" w:rsidP="00EA6A59">
      <w:pPr>
        <w:pStyle w:val="Heading2"/>
      </w:pPr>
      <w:bookmarkStart w:id="6" w:name="_Toc474419312"/>
      <w:r>
        <w:rPr>
          <w:noProof/>
          <w:lang w:eastAsia="en-GB"/>
        </w:rPr>
        <w:drawing>
          <wp:anchor distT="0" distB="0" distL="114300" distR="114300" simplePos="0" relativeHeight="251681792" behindDoc="1" locked="0" layoutInCell="1" allowOverlap="1" wp14:anchorId="143635B4" wp14:editId="7EB6F1AF">
            <wp:simplePos x="0" y="0"/>
            <wp:positionH relativeFrom="page">
              <wp:posOffset>3943350</wp:posOffset>
            </wp:positionH>
            <wp:positionV relativeFrom="paragraph">
              <wp:posOffset>131445</wp:posOffset>
            </wp:positionV>
            <wp:extent cx="1847850" cy="917575"/>
            <wp:effectExtent l="0" t="0" r="0" b="0"/>
            <wp:wrapTight wrapText="bothSides">
              <wp:wrapPolygon edited="0">
                <wp:start x="9353" y="3588"/>
                <wp:lineTo x="4676" y="4933"/>
                <wp:lineTo x="2004" y="7175"/>
                <wp:lineTo x="2004" y="13453"/>
                <wp:lineTo x="4676" y="16592"/>
                <wp:lineTo x="6235" y="17489"/>
                <wp:lineTo x="18928" y="17489"/>
                <wp:lineTo x="19596" y="14350"/>
                <wp:lineTo x="18928" y="12556"/>
                <wp:lineTo x="18037" y="11660"/>
                <wp:lineTo x="18705" y="7175"/>
                <wp:lineTo x="18482" y="3588"/>
                <wp:lineTo x="9353" y="3588"/>
              </wp:wrapPolygon>
            </wp:wrapTight>
            <wp:docPr id="14" name="Picture 14" descr="visual_studio_purple-930x462.png (93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sual_studio_purple-930x462.png (930×4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47850" cy="91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A59">
        <w:t>Software</w:t>
      </w:r>
      <w:bookmarkEnd w:id="6"/>
    </w:p>
    <w:p w:rsidR="00EA6A59" w:rsidRDefault="00EA6A59" w:rsidP="00D615D4">
      <w:pPr>
        <w:spacing w:after="0"/>
      </w:pPr>
      <w:r>
        <w:t xml:space="preserve">To make the level we will </w:t>
      </w:r>
      <w:r w:rsidR="005C6C88">
        <w:t>be using the following software:</w:t>
      </w:r>
    </w:p>
    <w:p w:rsidR="00EA6A59" w:rsidRDefault="00EA6A59" w:rsidP="00EA6A59">
      <w:pPr>
        <w:pStyle w:val="ListParagraph"/>
        <w:numPr>
          <w:ilvl w:val="0"/>
          <w:numId w:val="28"/>
        </w:numPr>
      </w:pPr>
      <w:r>
        <w:t>Unity 5</w:t>
      </w:r>
    </w:p>
    <w:p w:rsidR="00EA6A59" w:rsidRDefault="00831C9E" w:rsidP="00EA6A59">
      <w:pPr>
        <w:pStyle w:val="ListParagraph"/>
        <w:numPr>
          <w:ilvl w:val="0"/>
          <w:numId w:val="28"/>
        </w:numPr>
      </w:pPr>
      <w:r>
        <w:rPr>
          <w:noProof/>
          <w:lang w:eastAsia="en-GB"/>
        </w:rPr>
        <w:drawing>
          <wp:anchor distT="0" distB="0" distL="114300" distR="114300" simplePos="0" relativeHeight="251682816" behindDoc="1" locked="0" layoutInCell="1" allowOverlap="1" wp14:anchorId="4B62C8B9" wp14:editId="27BB4EAE">
            <wp:simplePos x="0" y="0"/>
            <wp:positionH relativeFrom="column">
              <wp:posOffset>5576570</wp:posOffset>
            </wp:positionH>
            <wp:positionV relativeFrom="paragraph">
              <wp:posOffset>15875</wp:posOffset>
            </wp:positionV>
            <wp:extent cx="1271270" cy="742950"/>
            <wp:effectExtent l="0" t="0" r="5080" b="0"/>
            <wp:wrapTight wrapText="bothSides">
              <wp:wrapPolygon edited="0">
                <wp:start x="0" y="0"/>
                <wp:lineTo x="0" y="21046"/>
                <wp:lineTo x="21363" y="21046"/>
                <wp:lineTo x="21363" y="0"/>
                <wp:lineTo x="0" y="0"/>
              </wp:wrapPolygon>
            </wp:wrapTight>
            <wp:docPr id="15" name="Picture 15" descr="wavepad.png (34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avepad.png (344×234)"/>
                    <pic:cNvPicPr>
                      <a:picLocks noChangeAspect="1" noChangeArrowheads="1"/>
                    </pic:cNvPicPr>
                  </pic:nvPicPr>
                  <pic:blipFill rotWithShape="1">
                    <a:blip r:embed="rId12">
                      <a:extLst>
                        <a:ext uri="{28A0092B-C50C-407E-A947-70E740481C1C}">
                          <a14:useLocalDpi xmlns:a14="http://schemas.microsoft.com/office/drawing/2010/main" val="0"/>
                        </a:ext>
                      </a:extLst>
                    </a:blip>
                    <a:srcRect b="14103"/>
                    <a:stretch/>
                  </pic:blipFill>
                  <pic:spPr bwMode="auto">
                    <a:xfrm>
                      <a:off x="0" y="0"/>
                      <a:ext cx="1271270" cy="742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6A59">
        <w:t>Visual Studio</w:t>
      </w:r>
    </w:p>
    <w:p w:rsidR="00EA6A59" w:rsidRDefault="00831C9E" w:rsidP="00EA6A59">
      <w:pPr>
        <w:pStyle w:val="ListParagraph"/>
        <w:numPr>
          <w:ilvl w:val="0"/>
          <w:numId w:val="28"/>
        </w:numPr>
      </w:pPr>
      <w:r>
        <w:rPr>
          <w:noProof/>
          <w:lang w:eastAsia="en-GB"/>
        </w:rPr>
        <w:drawing>
          <wp:anchor distT="0" distB="0" distL="114300" distR="114300" simplePos="0" relativeHeight="251679744" behindDoc="1" locked="0" layoutInCell="1" allowOverlap="1" wp14:anchorId="57C62B26" wp14:editId="687224A6">
            <wp:simplePos x="0" y="0"/>
            <wp:positionH relativeFrom="margin">
              <wp:posOffset>4133850</wp:posOffset>
            </wp:positionH>
            <wp:positionV relativeFrom="paragraph">
              <wp:posOffset>11430</wp:posOffset>
            </wp:positionV>
            <wp:extent cx="1143000" cy="600075"/>
            <wp:effectExtent l="0" t="0" r="0" b="9525"/>
            <wp:wrapTight wrapText="bothSides">
              <wp:wrapPolygon edited="0">
                <wp:start x="0" y="0"/>
                <wp:lineTo x="0" y="21257"/>
                <wp:lineTo x="21240" y="21257"/>
                <wp:lineTo x="21240" y="0"/>
                <wp:lineTo x="0" y="0"/>
              </wp:wrapPolygon>
            </wp:wrapTight>
            <wp:docPr id="12" name="Picture 12" descr="github-mark.pn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thub-mark.png (1200×63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3000" cy="600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80768" behindDoc="1" locked="0" layoutInCell="1" allowOverlap="1" wp14:anchorId="7DF4D7F5" wp14:editId="350DC22C">
            <wp:simplePos x="0" y="0"/>
            <wp:positionH relativeFrom="column">
              <wp:posOffset>3056890</wp:posOffset>
            </wp:positionH>
            <wp:positionV relativeFrom="paragraph">
              <wp:posOffset>10795</wp:posOffset>
            </wp:positionV>
            <wp:extent cx="638175" cy="638175"/>
            <wp:effectExtent l="0" t="0" r="9525" b="9525"/>
            <wp:wrapTight wrapText="bothSides">
              <wp:wrapPolygon edited="0">
                <wp:start x="0" y="0"/>
                <wp:lineTo x="0" y="21278"/>
                <wp:lineTo x="21278" y="21278"/>
                <wp:lineTo x="21278" y="0"/>
                <wp:lineTo x="0" y="0"/>
              </wp:wrapPolygon>
            </wp:wrapTight>
            <wp:docPr id="13" name="Picture 13" descr="PaintNET-Plugins-Intro.jpg (3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intNET-Plugins-Intro.jpg (300×30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A59">
        <w:t>Paint.NET</w:t>
      </w:r>
      <w:r w:rsidR="00EA6A59" w:rsidRPr="00D70023">
        <w:t xml:space="preserve"> </w:t>
      </w:r>
    </w:p>
    <w:p w:rsidR="00EA6A59" w:rsidRDefault="00EA6A59" w:rsidP="00831C9E">
      <w:pPr>
        <w:pStyle w:val="ListParagraph"/>
        <w:numPr>
          <w:ilvl w:val="0"/>
          <w:numId w:val="28"/>
        </w:numPr>
      </w:pPr>
      <w:r>
        <w:t>Github</w:t>
      </w:r>
    </w:p>
    <w:p w:rsidR="00EA6A59" w:rsidRDefault="00EA6A59" w:rsidP="00D615D4">
      <w:pPr>
        <w:pStyle w:val="ListParagraph"/>
        <w:numPr>
          <w:ilvl w:val="0"/>
          <w:numId w:val="28"/>
        </w:numPr>
        <w:spacing w:after="240"/>
      </w:pPr>
      <w:r>
        <w:t>WavePad Audio Editor</w:t>
      </w:r>
    </w:p>
    <w:p w:rsidR="00EA6A59" w:rsidRDefault="00EA6A59" w:rsidP="009B791F">
      <w:r>
        <w:t>Unity 5 will be leveraged to build the game with game objects made interactive by writing C# scripts that would be embedded in</w:t>
      </w:r>
      <w:r w:rsidR="00D944FD">
        <w:t>to</w:t>
      </w:r>
      <w:r>
        <w:t xml:space="preserve"> the executable. To write these scripts Visual Studio will be used which has a nice extension for writing the scripts and has debugging support for unity game</w:t>
      </w:r>
      <w:r w:rsidR="00CD7A3D">
        <w:t>s allowing</w:t>
      </w:r>
      <w:r w:rsidR="00896BAC">
        <w:t xml:space="preserve"> increased productivity through the use of industry tools</w:t>
      </w:r>
      <w:r>
        <w:t>. Github</w:t>
      </w:r>
      <w:r w:rsidR="00896BAC">
        <w:t xml:space="preserve"> will be used for the</w:t>
      </w:r>
      <w:r>
        <w:t xml:space="preserve"> online repository</w:t>
      </w:r>
      <w:r w:rsidR="00C11909">
        <w:t xml:space="preserve"> to</w:t>
      </w:r>
      <w:r w:rsidR="00257123">
        <w:t xml:space="preserve"> ensure issues are tracked well, </w:t>
      </w:r>
      <w:r w:rsidR="00347D77">
        <w:t xml:space="preserve">progress </w:t>
      </w:r>
      <w:r w:rsidR="00C11909">
        <w:t xml:space="preserve">recorded and </w:t>
      </w:r>
      <w:r w:rsidR="00347D77">
        <w:t xml:space="preserve">to ensure </w:t>
      </w:r>
      <w:r w:rsidR="00C11909">
        <w:t xml:space="preserve">the source code for the game is easily </w:t>
      </w:r>
      <w:r w:rsidR="00C34D33">
        <w:t>accessed</w:t>
      </w:r>
      <w:r>
        <w:t xml:space="preserve">. Everything made and used will be in this repository which </w:t>
      </w:r>
      <w:r w:rsidR="00123B04">
        <w:t xml:space="preserve">will be updated </w:t>
      </w:r>
      <w:r w:rsidR="00896BAC">
        <w:t>regularly</w:t>
      </w:r>
      <w:r w:rsidR="00347D77">
        <w:t xml:space="preserve"> as the level is steadily completed</w:t>
      </w:r>
      <w:r>
        <w:t xml:space="preserve">. For small fixes to textures and audio files </w:t>
      </w:r>
      <w:r w:rsidR="00C361CF">
        <w:t>both Paint.NET and WaveP</w:t>
      </w:r>
      <w:r>
        <w:t>ad</w:t>
      </w:r>
      <w:r w:rsidR="00035E16">
        <w:t xml:space="preserve"> will be leveraged</w:t>
      </w:r>
      <w:r>
        <w:t>. Fin</w:t>
      </w:r>
      <w:r w:rsidR="00896BAC">
        <w:t>ally, for any advanced assets</w:t>
      </w:r>
      <w:r>
        <w:t xml:space="preserve"> the Unity Marketplace </w:t>
      </w:r>
      <w:r w:rsidR="00825EAF">
        <w:t xml:space="preserve">will be utilised </w:t>
      </w:r>
      <w:r>
        <w:t>to make sure professional assets</w:t>
      </w:r>
      <w:r w:rsidR="00825EAF">
        <w:t xml:space="preserve"> are acquired for the level.</w:t>
      </w:r>
      <w:r>
        <w:t xml:space="preserve"> </w:t>
      </w:r>
    </w:p>
    <w:p w:rsidR="00640C68" w:rsidRDefault="00640C68" w:rsidP="00640C68">
      <w:pPr>
        <w:pStyle w:val="Heading2"/>
      </w:pPr>
      <w:bookmarkStart w:id="7" w:name="_Toc474419313"/>
      <w:r>
        <w:t>Narrative description</w:t>
      </w:r>
      <w:bookmarkEnd w:id="7"/>
    </w:p>
    <w:p w:rsidR="00DC415A" w:rsidRPr="00DC415A" w:rsidRDefault="00DC415A" w:rsidP="00DC415A">
      <w:pPr>
        <w:rPr>
          <w:rFonts w:cs="Times New Roman"/>
        </w:rPr>
      </w:pPr>
      <w:r w:rsidRPr="00DC415A">
        <w:rPr>
          <w:rFonts w:cs="Times New Roman"/>
        </w:rPr>
        <w:t xml:space="preserve">You play as ‘’The Traveller” a nameless entity that is travelling across the Kingdom of Dalriada to its capital Kilcreggan. In your possession is the ‘Tome’ a scripture filled with cryptic symbols that effect the world once articulated. Your quest is to take the valuable scripture to a safe haven where it can be studied for the better of the wider kingdom. The questions that must be answered though are: can you master the Tome’s secrets in order to achieve your goals? Can you effectively wield its power to protect you on your journey? </w:t>
      </w:r>
    </w:p>
    <w:p w:rsidR="00E61917" w:rsidRDefault="00E61917" w:rsidP="00E61917">
      <w:pPr>
        <w:pStyle w:val="Heading2"/>
      </w:pPr>
      <w:bookmarkStart w:id="8" w:name="_Toc474419314"/>
      <w:r>
        <w:t>Settings, Theme, Location</w:t>
      </w:r>
      <w:bookmarkEnd w:id="8"/>
    </w:p>
    <w:p w:rsidR="00E61917" w:rsidRDefault="00D24D9B" w:rsidP="00D24D9B">
      <w:pPr>
        <w:pStyle w:val="Heading3"/>
      </w:pPr>
      <w:bookmarkStart w:id="9" w:name="_Toc474419315"/>
      <w:r>
        <w:t>Setting</w:t>
      </w:r>
      <w:bookmarkEnd w:id="9"/>
    </w:p>
    <w:p w:rsidR="00D24D9B" w:rsidRDefault="00D24D9B" w:rsidP="00D24D9B">
      <w:r>
        <w:t>As alluded to in the narrative description the level is set i</w:t>
      </w:r>
      <w:r w:rsidR="00D20FFF">
        <w:t>n the Kingdom of Dalriada</w:t>
      </w:r>
      <w:r w:rsidR="007162A6">
        <w:t xml:space="preserve"> in a period known as the</w:t>
      </w:r>
      <w:r w:rsidR="00C56E3E">
        <w:t xml:space="preserve"> Age of Discovery commonly referred to as the</w:t>
      </w:r>
      <w:r w:rsidR="006B00F0">
        <w:t xml:space="preserve"> Second Age</w:t>
      </w:r>
      <w:r w:rsidR="00D20FFF">
        <w:t>.</w:t>
      </w:r>
      <w:r w:rsidR="00C56E3E">
        <w:t xml:space="preserve"> The exact date is not known however it is set in the final days of the Second Age</w:t>
      </w:r>
      <w:r w:rsidR="009352B0">
        <w:t xml:space="preserve"> with the completion of the journey starting the Age of Knowledge or Third Age.</w:t>
      </w:r>
      <w:r w:rsidR="0033542F">
        <w:t xml:space="preserve"> The user wil</w:t>
      </w:r>
      <w:r w:rsidR="00B37E69">
        <w:t>l not be completing the j</w:t>
      </w:r>
      <w:r w:rsidR="0033542F">
        <w:t>ourney detailed in the story section but a specific section of it</w:t>
      </w:r>
      <w:r w:rsidR="00C3589F">
        <w:t>. The level will</w:t>
      </w:r>
      <w:r w:rsidR="00186CB9">
        <w:t xml:space="preserve"> be a small section of this journey</w:t>
      </w:r>
      <w:r w:rsidR="0033542F">
        <w:t xml:space="preserve"> in a larger game</w:t>
      </w:r>
      <w:r w:rsidR="00186CB9">
        <w:t xml:space="preserve"> that could be developed</w:t>
      </w:r>
      <w:r w:rsidR="00831C9E">
        <w:t xml:space="preserve"> but won’t because it is out of the scope of this module</w:t>
      </w:r>
      <w:r w:rsidR="0033542F">
        <w:t>.</w:t>
      </w:r>
      <w:r w:rsidR="00206231">
        <w:t xml:space="preserve"> The setting allows </w:t>
      </w:r>
      <w:r w:rsidR="002E237F">
        <w:t>us</w:t>
      </w:r>
      <w:r w:rsidR="00206231">
        <w:t xml:space="preserve"> to explore a certain aesthetic and develop mechanics that couldn’t be developed if it were set in a different style period.</w:t>
      </w:r>
    </w:p>
    <w:p w:rsidR="00D24D9B" w:rsidRDefault="00D24D9B" w:rsidP="00D24D9B">
      <w:pPr>
        <w:pStyle w:val="Heading3"/>
      </w:pPr>
      <w:bookmarkStart w:id="10" w:name="_Toc474419316"/>
      <w:r>
        <w:t>Theme</w:t>
      </w:r>
      <w:bookmarkEnd w:id="10"/>
    </w:p>
    <w:p w:rsidR="008E7AA1" w:rsidRDefault="008E7AA1" w:rsidP="008E7AA1">
      <w:r>
        <w:t>The theme of the game is medieval fantasy</w:t>
      </w:r>
      <w:r w:rsidR="00C24A28">
        <w:t xml:space="preserve"> taking various style elements from Celtic and Medieval history</w:t>
      </w:r>
      <w:r>
        <w:t>.</w:t>
      </w:r>
      <w:r w:rsidR="00DB4B1D">
        <w:t xml:space="preserve"> The game</w:t>
      </w:r>
      <w:r w:rsidR="0067752A">
        <w:t>’</w:t>
      </w:r>
      <w:r w:rsidR="00DB4B1D">
        <w:t>s theme encompasses large sprawling forests with</w:t>
      </w:r>
      <w:r w:rsidR="001C654E">
        <w:t xml:space="preserve"> small medieval towns</w:t>
      </w:r>
      <w:r w:rsidR="00DB4B1D">
        <w:t xml:space="preserve"> </w:t>
      </w:r>
      <w:r w:rsidR="001C654E">
        <w:t xml:space="preserve">that serve to give the game a unique look and </w:t>
      </w:r>
      <w:r w:rsidR="00207DAE">
        <w:t>aesthetic</w:t>
      </w:r>
      <w:r w:rsidR="001C654E">
        <w:t>.</w:t>
      </w:r>
      <w:r w:rsidR="00200DDA">
        <w:t xml:space="preserve"> The theme will</w:t>
      </w:r>
      <w:r w:rsidR="001B2AEF">
        <w:t xml:space="preserve"> </w:t>
      </w:r>
      <w:r w:rsidR="00F35E36">
        <w:t>entice</w:t>
      </w:r>
      <w:r w:rsidR="001B2AEF">
        <w:t xml:space="preserve"> the player </w:t>
      </w:r>
      <w:r w:rsidR="00200DDA">
        <w:t>with</w:t>
      </w:r>
      <w:r w:rsidR="001B2AEF">
        <w:t xml:space="preserve"> its beauty while completely masking the dangers that lie around the player</w:t>
      </w:r>
      <w:r w:rsidR="000513F5">
        <w:t xml:space="preserve"> such as monsters</w:t>
      </w:r>
      <w:r w:rsidR="001B2AEF">
        <w:t>.</w:t>
      </w:r>
      <w:r w:rsidR="000513F5">
        <w:t xml:space="preserve"> It is also meant to </w:t>
      </w:r>
      <w:r w:rsidR="00F35E36">
        <w:t>encourage</w:t>
      </w:r>
      <w:r w:rsidR="000513F5">
        <w:t xml:space="preserve"> exploration a key trait required in most open world games</w:t>
      </w:r>
      <w:r w:rsidR="00051A35">
        <w:t xml:space="preserve"> and firmly establish</w:t>
      </w:r>
      <w:r w:rsidR="004F6A4E">
        <w:t>es</w:t>
      </w:r>
      <w:r w:rsidR="00051A35">
        <w:t xml:space="preserve"> the game in a medieval RPG setting.</w:t>
      </w:r>
    </w:p>
    <w:p w:rsidR="008E7AA1" w:rsidRDefault="008E7AA1" w:rsidP="008E7AA1">
      <w:pPr>
        <w:pStyle w:val="Heading3"/>
      </w:pPr>
      <w:bookmarkStart w:id="11" w:name="_Toc474419317"/>
      <w:r>
        <w:lastRenderedPageBreak/>
        <w:t>Location</w:t>
      </w:r>
      <w:bookmarkEnd w:id="11"/>
    </w:p>
    <w:p w:rsidR="00AF71E6" w:rsidRDefault="008E7AA1" w:rsidP="008E7AA1">
      <w:r>
        <w:t xml:space="preserve">You start in an undisclosed </w:t>
      </w:r>
      <w:r w:rsidR="00532FA6">
        <w:t>forest</w:t>
      </w:r>
      <w:r w:rsidR="00496364">
        <w:t xml:space="preserve"> in the Kingdom of Dalriada</w:t>
      </w:r>
      <w:r w:rsidR="00815830">
        <w:t xml:space="preserve"> </w:t>
      </w:r>
      <w:r>
        <w:t>on the way to the nearest town.</w:t>
      </w:r>
      <w:r w:rsidR="00AF71E6">
        <w:t xml:space="preserve"> </w:t>
      </w:r>
      <w:r w:rsidR="00896443">
        <w:t>However,</w:t>
      </w:r>
      <w:r w:rsidR="00AF71E6">
        <w:t xml:space="preserve"> prior to the start of the level you understand that it is getting dark and you are on your way to a nearby campfire to sleep and rest. However, the campfire lies uninhabited except for one sole body laying by the fire. With suspicions </w:t>
      </w:r>
      <w:r w:rsidR="00A9715C">
        <w:t>raised you decide</w:t>
      </w:r>
      <w:r w:rsidR="00AF71E6">
        <w:t xml:space="preserve"> to investigate the fate of the occupants of the camp site.</w:t>
      </w:r>
    </w:p>
    <w:p w:rsidR="00F77EB5" w:rsidRDefault="004F1AAB" w:rsidP="00E40299">
      <w:pPr>
        <w:pStyle w:val="Heading2"/>
      </w:pPr>
      <w:bookmarkStart w:id="12" w:name="_Toc474419318"/>
      <w:r>
        <w:t>Player Experien</w:t>
      </w:r>
      <w:r w:rsidR="00F77EB5">
        <w:t>ce</w:t>
      </w:r>
      <w:bookmarkEnd w:id="12"/>
    </w:p>
    <w:p w:rsidR="00F77EB5" w:rsidRDefault="0093251D" w:rsidP="00F77EB5">
      <w:r>
        <w:t xml:space="preserve">The player is due to arrive at a camp site in the </w:t>
      </w:r>
      <w:r w:rsidR="0040482C">
        <w:t>nearby</w:t>
      </w:r>
      <w:r>
        <w:t xml:space="preserve"> area</w:t>
      </w:r>
      <w:r w:rsidR="0070054B">
        <w:t xml:space="preserve">. </w:t>
      </w:r>
      <w:r w:rsidR="00C46BEA">
        <w:t>The player upon arriving will perform investigative work finding clues at the site to find out what happened. Once all clues have been revealed the player is supposed to successfully survey the area revealing a group of monsters that have been killing travellers through the area for a long time. The player</w:t>
      </w:r>
      <w:r w:rsidR="001D67CF">
        <w:t xml:space="preserve"> will need to deploy their magic skills to defeat said enemies, once they have they can acquire loot for future travels.</w:t>
      </w:r>
      <w:r w:rsidR="0096316D">
        <w:t xml:space="preserve"> The structure has been designed to expose major elements of the game to the player so elements of the game can be refined, removed or replaced is needed.</w:t>
      </w:r>
      <w:r w:rsidR="00313644">
        <w:t xml:space="preserve"> It allows the level to have a lot of diversity enabling a richer level.</w:t>
      </w:r>
    </w:p>
    <w:p w:rsidR="00F77EB5" w:rsidRDefault="00F77EB5" w:rsidP="00026D60">
      <w:pPr>
        <w:pStyle w:val="Heading2"/>
        <w:spacing w:before="0"/>
      </w:pPr>
      <w:bookmarkStart w:id="13" w:name="_Toc474419319"/>
      <w:r>
        <w:t>Level Features</w:t>
      </w:r>
      <w:bookmarkEnd w:id="13"/>
    </w:p>
    <w:p w:rsidR="002A6511" w:rsidRDefault="005A2F09" w:rsidP="00026D60">
      <w:pPr>
        <w:pStyle w:val="Heading3"/>
        <w:spacing w:before="120"/>
      </w:pPr>
      <w:bookmarkStart w:id="14" w:name="_Toc474419320"/>
      <w:r>
        <w:t>Realistic Terrain</w:t>
      </w:r>
      <w:bookmarkEnd w:id="14"/>
    </w:p>
    <w:p w:rsidR="005A2F09" w:rsidRDefault="001328C0" w:rsidP="005A2F09">
      <w:r>
        <w:rPr>
          <w:noProof/>
          <w:lang w:eastAsia="en-GB"/>
        </w:rPr>
        <w:drawing>
          <wp:anchor distT="0" distB="0" distL="114300" distR="114300" simplePos="0" relativeHeight="251683840" behindDoc="1" locked="0" layoutInCell="1" allowOverlap="1" wp14:anchorId="6BDEE8AD" wp14:editId="619114C1">
            <wp:simplePos x="0" y="0"/>
            <wp:positionH relativeFrom="margin">
              <wp:posOffset>542877</wp:posOffset>
            </wp:positionH>
            <wp:positionV relativeFrom="paragraph">
              <wp:posOffset>1767409</wp:posOffset>
            </wp:positionV>
            <wp:extent cx="5779135" cy="3250565"/>
            <wp:effectExtent l="152400" t="152400" r="354965" b="368935"/>
            <wp:wrapTopAndBottom/>
            <wp:docPr id="16" name="Picture 16" descr="Witcher3.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itcher3.jpg (1920×108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9135" cy="325056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5A2F09">
        <w:t>The level itself will be set in an open area in a forest.</w:t>
      </w:r>
      <w:r w:rsidR="00026D60">
        <w:t xml:space="preserve"> T</w:t>
      </w:r>
      <w:r w:rsidR="00BA5E6A">
        <w:t>o give the illusion that this is a real place the forest itself will be expansive comprising of various trees, bushes and general features</w:t>
      </w:r>
      <w:r w:rsidR="00026D60">
        <w:t xml:space="preserve"> and will be quite large taking a number of minutes to walk from one section to the other</w:t>
      </w:r>
      <w:r w:rsidR="00BA5E6A">
        <w:t>.</w:t>
      </w:r>
      <w:r w:rsidR="00026D60">
        <w:t xml:space="preserve"> There will be variations in terrain height and will include multiple paths to ensure it doesn’t feel like a one direction piece of road as well. To ensure that the player doesn’t go beyond the boundaries of the level, mountains and invisible walls will be inserted to keep the play</w:t>
      </w:r>
      <w:r w:rsidR="00902D8D">
        <w:t>er</w:t>
      </w:r>
      <w:r w:rsidR="00026D60">
        <w:t xml:space="preserve"> on track.</w:t>
      </w:r>
      <w:r w:rsidR="005A0F70">
        <w:t xml:space="preserve"> Establishing realistic terrain is used to emphasise scale in the level. If the levels setting and environment are to</w:t>
      </w:r>
      <w:r w:rsidR="00996DE3">
        <w:t xml:space="preserve"> feel like a small part in a larger game a</w:t>
      </w:r>
      <w:r w:rsidR="005A0F70">
        <w:t xml:space="preserve"> large scale terrain must be used to give the player a realistic illusion of scale and awe</w:t>
      </w:r>
      <w:r w:rsidR="00996DE3">
        <w:t xml:space="preserve"> to help establish a unique identity for the game world</w:t>
      </w:r>
      <w:r w:rsidR="005A0F70">
        <w:t>.</w:t>
      </w:r>
    </w:p>
    <w:p w:rsidR="00E25228" w:rsidRPr="00E13460" w:rsidRDefault="00E25228" w:rsidP="00E25228">
      <w:pPr>
        <w:jc w:val="center"/>
        <w:rPr>
          <w:i/>
        </w:rPr>
      </w:pPr>
      <w:r w:rsidRPr="00E13460">
        <w:rPr>
          <w:i/>
        </w:rPr>
        <w:t xml:space="preserve">Terrain found in the </w:t>
      </w:r>
      <w:r w:rsidRPr="00E13460">
        <w:rPr>
          <w:b/>
          <w:i/>
        </w:rPr>
        <w:t>Witcher 3</w:t>
      </w:r>
      <w:r w:rsidR="00BB3EC9">
        <w:rPr>
          <w:i/>
        </w:rPr>
        <w:t xml:space="preserve"> helps give</w:t>
      </w:r>
      <w:r w:rsidRPr="00E13460">
        <w:rPr>
          <w:i/>
        </w:rPr>
        <w:t xml:space="preserve"> the world a realistic feel and a sense of awe.</w:t>
      </w:r>
    </w:p>
    <w:p w:rsidR="005A2F09" w:rsidRDefault="005A2F09" w:rsidP="005A2F09">
      <w:pPr>
        <w:pStyle w:val="Heading3"/>
      </w:pPr>
      <w:bookmarkStart w:id="15" w:name="_Toc474419321"/>
      <w:r>
        <w:lastRenderedPageBreak/>
        <w:t>Clues</w:t>
      </w:r>
      <w:bookmarkEnd w:id="15"/>
    </w:p>
    <w:p w:rsidR="009E4E87" w:rsidRDefault="000B35A1" w:rsidP="005A2F09">
      <w:r>
        <w:rPr>
          <w:noProof/>
          <w:lang w:eastAsia="en-GB"/>
        </w:rPr>
        <w:drawing>
          <wp:anchor distT="0" distB="0" distL="114300" distR="114300" simplePos="0" relativeHeight="251695104" behindDoc="0" locked="0" layoutInCell="1" allowOverlap="1" wp14:anchorId="15D61D23" wp14:editId="52288634">
            <wp:simplePos x="0" y="0"/>
            <wp:positionH relativeFrom="page">
              <wp:posOffset>558800</wp:posOffset>
            </wp:positionH>
            <wp:positionV relativeFrom="paragraph">
              <wp:posOffset>1910715</wp:posOffset>
            </wp:positionV>
            <wp:extent cx="6814820" cy="3832225"/>
            <wp:effectExtent l="152400" t="152400" r="367030" b="358775"/>
            <wp:wrapTopAndBottom/>
            <wp:docPr id="19" name="Picture 19" descr="wind-waker-HD-4.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ind-waker-HD-4.jpg (1920×108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14820" cy="38322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3B3893">
        <w:t>The campsite itself will have various clues about, to interact with said clues the user will press a button revealing an exposition dump</w:t>
      </w:r>
      <w:r w:rsidR="00AA56F6">
        <w:t xml:space="preserve"> show</w:t>
      </w:r>
      <w:r w:rsidR="00EB5CB2">
        <w:t>n</w:t>
      </w:r>
      <w:r w:rsidR="00AA56F6">
        <w:t xml:space="preserve"> via a UI dialog that will</w:t>
      </w:r>
      <w:r w:rsidR="003B3893">
        <w:t xml:space="preserve"> fill the player in on the narrative.</w:t>
      </w:r>
      <w:r w:rsidR="00F47875">
        <w:t xml:space="preserve"> Once all clues are revealed the story will continue showing the</w:t>
      </w:r>
      <w:r w:rsidR="000C191A">
        <w:t xml:space="preserve"> location </w:t>
      </w:r>
      <w:r w:rsidR="00AE304F">
        <w:t xml:space="preserve">to head towards to </w:t>
      </w:r>
      <w:r w:rsidR="000C191A">
        <w:t>investigate further.</w:t>
      </w:r>
      <w:r w:rsidR="0045758C">
        <w:t xml:space="preserve"> Clues in the level are designed to make the level </w:t>
      </w:r>
      <w:r w:rsidR="002766A5">
        <w:t>feel</w:t>
      </w:r>
      <w:r w:rsidR="0045758C">
        <w:t xml:space="preserve"> more tangible</w:t>
      </w:r>
      <w:r w:rsidR="00471F0E">
        <w:t xml:space="preserve"> rather than static</w:t>
      </w:r>
      <w:r w:rsidR="0045758C">
        <w:t>.</w:t>
      </w:r>
      <w:r w:rsidR="00627AF4">
        <w:t xml:space="preserve"> Puzzles are being used to make the level feel more interactive and to keep gameplay from becoming stale as multiple styles of gameplay help break up more tedious gameplay elements by piling on new ones to challenge the player.</w:t>
      </w:r>
      <w:r w:rsidR="00137481">
        <w:t xml:space="preserve"> The interactions </w:t>
      </w:r>
      <w:r w:rsidR="000D5B35">
        <w:t>make it seem like</w:t>
      </w:r>
      <w:r w:rsidR="00137481">
        <w:t xml:space="preserve"> the player isn’t being told a story but rather experiencing it</w:t>
      </w:r>
      <w:r w:rsidR="00193134">
        <w:t xml:space="preserve"> </w:t>
      </w:r>
      <w:r w:rsidR="00193134" w:rsidRPr="00193134">
        <w:t>(Meadows et al 2008)</w:t>
      </w:r>
      <w:r w:rsidR="00137481">
        <w:t>.</w:t>
      </w:r>
      <w:r w:rsidR="00B27015">
        <w:t xml:space="preserve"> This in our level will lead to better storytelling as it isn’t something that is static but something the player can interact with and experience in a more immersive way.</w:t>
      </w:r>
    </w:p>
    <w:p w:rsidR="00DE7E0B" w:rsidRPr="00BB3EC9" w:rsidRDefault="00990AAB" w:rsidP="00DE7E0B">
      <w:pPr>
        <w:jc w:val="center"/>
        <w:rPr>
          <w:i/>
        </w:rPr>
      </w:pPr>
      <w:r w:rsidRPr="00BB3EC9">
        <w:rPr>
          <w:b/>
          <w:i/>
        </w:rPr>
        <w:t xml:space="preserve">The </w:t>
      </w:r>
      <w:r w:rsidR="00780886" w:rsidRPr="00BB3EC9">
        <w:rPr>
          <w:b/>
          <w:i/>
        </w:rPr>
        <w:t>Legend of Zelda</w:t>
      </w:r>
      <w:r w:rsidR="00780886" w:rsidRPr="00BB3EC9">
        <w:rPr>
          <w:i/>
        </w:rPr>
        <w:t xml:space="preserve"> an </w:t>
      </w:r>
      <w:r w:rsidRPr="00BB3EC9">
        <w:rPr>
          <w:i/>
        </w:rPr>
        <w:t>action adventure series uses puzzles to great effect bringing</w:t>
      </w:r>
      <w:r w:rsidR="006F2BC9">
        <w:rPr>
          <w:i/>
        </w:rPr>
        <w:t xml:space="preserve"> an</w:t>
      </w:r>
      <w:r w:rsidRPr="00BB3EC9">
        <w:rPr>
          <w:i/>
        </w:rPr>
        <w:t xml:space="preserve"> exploration section to set pieces in the game.</w:t>
      </w:r>
      <w:r w:rsidR="00780886" w:rsidRPr="00BB3EC9">
        <w:rPr>
          <w:i/>
        </w:rPr>
        <w:t xml:space="preserve"> In the above screenshot rocks must be moved to reveal a new area.</w:t>
      </w:r>
    </w:p>
    <w:p w:rsidR="005A2F09" w:rsidRDefault="005A2F09" w:rsidP="008E568C">
      <w:pPr>
        <w:pStyle w:val="Heading3"/>
        <w:spacing w:before="120"/>
      </w:pPr>
      <w:bookmarkStart w:id="16" w:name="_Toc474419322"/>
      <w:r>
        <w:t>Loot</w:t>
      </w:r>
      <w:bookmarkEnd w:id="16"/>
    </w:p>
    <w:p w:rsidR="008E544B" w:rsidRDefault="003B3893" w:rsidP="005A2F09">
      <w:r>
        <w:t>The level will comprise of three loot locations.</w:t>
      </w:r>
      <w:r w:rsidR="00B12C4D">
        <w:t xml:space="preserve"> Each</w:t>
      </w:r>
      <w:r w:rsidR="00AD0167">
        <w:t xml:space="preserve"> piece of</w:t>
      </w:r>
      <w:r w:rsidR="00B12C4D">
        <w:t xml:space="preserve"> loot is stored inside a chest and the player would need to activate the chest to rece</w:t>
      </w:r>
      <w:r w:rsidR="00616707">
        <w:t>ive the loot</w:t>
      </w:r>
      <w:r w:rsidR="00B12C4D">
        <w:t>.</w:t>
      </w:r>
      <w:r w:rsidR="000A5445">
        <w:t xml:space="preserve"> The first chest is </w:t>
      </w:r>
      <w:r>
        <w:t>contained under a bridge that must be crossed to get to the campsite.</w:t>
      </w:r>
      <w:r w:rsidR="008E544B">
        <w:t xml:space="preserve"> The second is at the campsite itself, there will be chests located next to one of the tents. Finally, there will be a chest located at the location where you kill the monsters</w:t>
      </w:r>
      <w:r w:rsidR="0047232A">
        <w:t xml:space="preserve"> which is meant to represent their spoils</w:t>
      </w:r>
      <w:r w:rsidR="00F41003">
        <w:t xml:space="preserve"> from the </w:t>
      </w:r>
      <w:r w:rsidR="00C0456D">
        <w:t>adventurers</w:t>
      </w:r>
      <w:r w:rsidR="00F41003">
        <w:t xml:space="preserve"> that were killed while going down this path</w:t>
      </w:r>
      <w:r w:rsidR="008E544B">
        <w:t>.</w:t>
      </w:r>
    </w:p>
    <w:p w:rsidR="009E4E87" w:rsidRDefault="00B12C4D" w:rsidP="000B35A1">
      <w:r>
        <w:t>We are using loot as an incentive fo</w:t>
      </w:r>
      <w:r w:rsidR="00431AB5">
        <w:t>r players.</w:t>
      </w:r>
      <w:r w:rsidR="00A93572">
        <w:t xml:space="preserve"> The system will incentivise</w:t>
      </w:r>
      <w:r w:rsidR="00611DF3">
        <w:t xml:space="preserve"> the level by providing motivation and rewards for those who explore the level and for those who replay it. By doing so it will make the level a more rewarding experience as reward systems always </w:t>
      </w:r>
      <w:r w:rsidR="00611DF3" w:rsidRPr="00193134">
        <w:t>do (</w:t>
      </w:r>
      <w:r w:rsidR="00193134" w:rsidRPr="00193134">
        <w:t>Wang, H. and Sun, C.T 2011</w:t>
      </w:r>
      <w:r w:rsidR="00611DF3" w:rsidRPr="00193134">
        <w:t>)</w:t>
      </w:r>
      <w:r w:rsidR="00611DF3">
        <w:t>.</w:t>
      </w:r>
      <w:r w:rsidR="00431AB5">
        <w:t xml:space="preserve"> Completing the story</w:t>
      </w:r>
      <w:r>
        <w:t xml:space="preserve"> may provide a conclusion and thus incentivise players </w:t>
      </w:r>
      <w:r w:rsidR="00C0456D">
        <w:t>we would also like</w:t>
      </w:r>
      <w:r>
        <w:t xml:space="preserve"> to make the game more unique to each </w:t>
      </w:r>
      <w:r>
        <w:lastRenderedPageBreak/>
        <w:t>individual</w:t>
      </w:r>
      <w:r w:rsidR="00C0456D">
        <w:t>. W</w:t>
      </w:r>
      <w:r>
        <w:t>e will utilise randomise</w:t>
      </w:r>
      <w:r w:rsidR="00C32248">
        <w:t>d</w:t>
      </w:r>
      <w:r>
        <w:t xml:space="preserve"> loot to allow the player to customise themselves an</w:t>
      </w:r>
      <w:r w:rsidR="00E97EA2">
        <w:t xml:space="preserve">d make the character their own. </w:t>
      </w:r>
      <w:r w:rsidR="00A93572">
        <w:t>In the</w:t>
      </w:r>
      <w:r w:rsidR="001C1E3A">
        <w:t xml:space="preserve"> level the loot that can be obtained will be simple coins which will be randomised within a certain range when discovered.</w:t>
      </w:r>
      <w:r w:rsidR="00832665">
        <w:t xml:space="preserve"> The player will not be abl</w:t>
      </w:r>
      <w:r w:rsidR="00C0456D">
        <w:t xml:space="preserve">e to do anything with this loot, but nevertheless </w:t>
      </w:r>
      <w:r w:rsidR="00832665">
        <w:t>it bakes a basic loot based</w:t>
      </w:r>
      <w:r w:rsidR="005A7786">
        <w:t xml:space="preserve"> s</w:t>
      </w:r>
      <w:r w:rsidR="00832665">
        <w:t xml:space="preserve">ystem into the demo which would be available in the final game if it </w:t>
      </w:r>
      <w:r w:rsidR="0001132D">
        <w:t>was</w:t>
      </w:r>
      <w:r w:rsidR="00832665">
        <w:t xml:space="preserve"> ever made.</w:t>
      </w:r>
      <w:r w:rsidR="006E1800">
        <w:t xml:space="preserve"> In the final game of course the loot obtained could be visual items which change the </w:t>
      </w:r>
      <w:r w:rsidR="00F958AD">
        <w:t>character’s</w:t>
      </w:r>
      <w:r w:rsidR="006E1800">
        <w:t xml:space="preserve"> appearance and much </w:t>
      </w:r>
      <w:r w:rsidR="00EF214F">
        <w:rPr>
          <w:noProof/>
          <w:lang w:eastAsia="en-GB"/>
        </w:rPr>
        <w:drawing>
          <wp:anchor distT="0" distB="0" distL="114300" distR="114300" simplePos="0" relativeHeight="251696128" behindDoc="0" locked="0" layoutInCell="1" allowOverlap="1" wp14:anchorId="297C62E8" wp14:editId="23EB277D">
            <wp:simplePos x="0" y="0"/>
            <wp:positionH relativeFrom="margin">
              <wp:align>center</wp:align>
            </wp:positionH>
            <wp:positionV relativeFrom="paragraph">
              <wp:posOffset>1281430</wp:posOffset>
            </wp:positionV>
            <wp:extent cx="6542405" cy="4196080"/>
            <wp:effectExtent l="152400" t="152400" r="353695" b="356870"/>
            <wp:wrapTopAndBottom/>
            <wp:docPr id="17" name="Picture 17" descr="latest (1634×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atest (1634×10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42405" cy="41960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E1800">
        <w:t>more.</w:t>
      </w:r>
    </w:p>
    <w:p w:rsidR="00DE7E0B" w:rsidRPr="00247A74" w:rsidRDefault="00DE7E0B" w:rsidP="00DE7E0B">
      <w:pPr>
        <w:jc w:val="center"/>
        <w:rPr>
          <w:i/>
        </w:rPr>
      </w:pPr>
      <w:r w:rsidRPr="00247A74">
        <w:rPr>
          <w:i/>
        </w:rPr>
        <w:t xml:space="preserve">Loot is used in various games, a lot in the above game </w:t>
      </w:r>
      <w:r w:rsidRPr="000B35A1">
        <w:rPr>
          <w:b/>
          <w:i/>
        </w:rPr>
        <w:t>Skyrim</w:t>
      </w:r>
      <w:r w:rsidRPr="00247A74">
        <w:rPr>
          <w:i/>
        </w:rPr>
        <w:t>.</w:t>
      </w:r>
      <w:r w:rsidR="00627D8D" w:rsidRPr="00247A74">
        <w:rPr>
          <w:i/>
        </w:rPr>
        <w:t xml:space="preserve"> We will use it effectively to give a sense of reason behind completing quests or sections of the journey.</w:t>
      </w:r>
    </w:p>
    <w:p w:rsidR="00C15537" w:rsidRDefault="00C15537" w:rsidP="008E568C">
      <w:pPr>
        <w:pStyle w:val="Heading3"/>
        <w:spacing w:before="120"/>
      </w:pPr>
      <w:bookmarkStart w:id="17" w:name="_Toc474419323"/>
      <w:r>
        <w:t>Enemies</w:t>
      </w:r>
      <w:bookmarkEnd w:id="17"/>
    </w:p>
    <w:p w:rsidR="00C15537" w:rsidRDefault="00591265" w:rsidP="00C15537">
      <w:r>
        <w:t>The climax of the level is a battle between the player and a group of enemies. The feature of this level is the ability to use magic to battle and eliminate the enemies. The enemies will have a simplistic AI feature which will track down and try to eliminate the player</w:t>
      </w:r>
      <w:r w:rsidR="002F4286">
        <w:t xml:space="preserve"> once they enter the location they inhabit in our scene</w:t>
      </w:r>
      <w:r>
        <w:t>.</w:t>
      </w:r>
      <w:r w:rsidR="002F4286">
        <w:t xml:space="preserve"> Once defeated the player can obtain loot and that will end the level.</w:t>
      </w:r>
      <w:r w:rsidR="00627D8D">
        <w:t xml:space="preserve"> </w:t>
      </w:r>
      <w:r w:rsidR="00EF5600">
        <w:t xml:space="preserve"> If the enemies do manage to attack the player, they will take damage and this will be visible on the heads up display.</w:t>
      </w:r>
      <w:r w:rsidR="0064336A">
        <w:t xml:space="preserve"> </w:t>
      </w:r>
      <w:r w:rsidR="00F22E4F">
        <w:t xml:space="preserve">The enemies will set a precedent of danger in the </w:t>
      </w:r>
      <w:r w:rsidR="005C6DF4">
        <w:t>level and</w:t>
      </w:r>
      <w:r w:rsidR="00F22E4F">
        <w:t xml:space="preserve"> will establish the dangerous environment that the level and wider game </w:t>
      </w:r>
      <w:r w:rsidR="00CF5024">
        <w:t>desires</w:t>
      </w:r>
      <w:r w:rsidR="00F22E4F">
        <w:t>.</w:t>
      </w:r>
    </w:p>
    <w:p w:rsidR="003E7EA6" w:rsidRDefault="003E7EA6" w:rsidP="003E7EA6">
      <w:pPr>
        <w:pStyle w:val="Heading3"/>
      </w:pPr>
      <w:bookmarkStart w:id="18" w:name="_Toc474419324"/>
      <w:r>
        <w:t>AI</w:t>
      </w:r>
      <w:bookmarkEnd w:id="18"/>
    </w:p>
    <w:p w:rsidR="00EF5600" w:rsidRDefault="00F16A74" w:rsidP="003E7EA6">
      <w:r>
        <w:t>To make the enemies realistic and menacing I will add a simple lightweight AI system to make combat more interesting.</w:t>
      </w:r>
      <w:r w:rsidR="003F2ECC">
        <w:t xml:space="preserve"> This AI system will use the simple as can be scripting AI system which allows me to easily tweak the AI’s behaviour and leaves it open for medication in the future </w:t>
      </w:r>
      <w:r w:rsidR="003F2ECC" w:rsidRPr="003F2ECC">
        <w:t>(Sweetser, P. and Wiles, J, 2002).</w:t>
      </w:r>
      <w:r>
        <w:t xml:space="preserve"> The AI system will follow </w:t>
      </w:r>
      <w:r w:rsidR="002B2F0B">
        <w:t>this</w:t>
      </w:r>
      <w:r>
        <w:t xml:space="preserve"> behaviour. Once the player enters a radius or an area marked as a danger zone the enemy will </w:t>
      </w:r>
      <w:r>
        <w:lastRenderedPageBreak/>
        <w:t>follow the character in an attempt to attack the player. If the player is successfully attacked the enemy will pause and then follow the player again after a short delay or attack again if the player hasn’t moved.</w:t>
      </w:r>
      <w:r w:rsidR="00EF5600">
        <w:t xml:space="preserve"> This AI behaviour is very easy to script and can be added to multiple enemy models allowing a good AI system to be applied to as many enemies as I like. To keep things </w:t>
      </w:r>
      <w:r w:rsidR="00954E04">
        <w:t>simple,</w:t>
      </w:r>
      <w:r w:rsidR="00EF5600">
        <w:t xml:space="preserve"> we will have half a dozen enemies in our level to confront just to </w:t>
      </w:r>
      <w:r w:rsidR="005C6DF4">
        <w:rPr>
          <w:noProof/>
          <w:lang w:eastAsia="en-GB"/>
        </w:rPr>
        <w:drawing>
          <wp:anchor distT="0" distB="0" distL="114300" distR="114300" simplePos="0" relativeHeight="251711488" behindDoc="0" locked="0" layoutInCell="1" allowOverlap="1" wp14:anchorId="4B6AF95D" wp14:editId="61ED4404">
            <wp:simplePos x="0" y="0"/>
            <wp:positionH relativeFrom="margin">
              <wp:posOffset>948534</wp:posOffset>
            </wp:positionH>
            <wp:positionV relativeFrom="paragraph">
              <wp:posOffset>1084676</wp:posOffset>
            </wp:positionV>
            <wp:extent cx="5267960" cy="2966085"/>
            <wp:effectExtent l="152400" t="152400" r="370840" b="367665"/>
            <wp:wrapTopAndBottom/>
            <wp:docPr id="3" name="Picture 3" descr="712I6ozXJcL._AC_SL1280_.jpg (128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12I6ozXJcL._AC_SL1280_.jpg (1280×7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7960" cy="29660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EF5600">
        <w:t>ensure battling them doesn’t become</w:t>
      </w:r>
      <w:r w:rsidR="008970EF">
        <w:t xml:space="preserve"> too</w:t>
      </w:r>
      <w:r w:rsidR="00EF5600">
        <w:t xml:space="preserve"> repetitive.</w:t>
      </w:r>
    </w:p>
    <w:p w:rsidR="00D22346" w:rsidRPr="00A75669" w:rsidRDefault="00D22346" w:rsidP="00C862B9">
      <w:pPr>
        <w:rPr>
          <w:i/>
        </w:rPr>
      </w:pPr>
      <w:r w:rsidRPr="00A75669">
        <w:rPr>
          <w:i/>
        </w:rPr>
        <w:t>We will be using a zombie character, a recognisable enemy in most games and alerts the player to attack the object.</w:t>
      </w:r>
    </w:p>
    <w:p w:rsidR="0032596D" w:rsidRDefault="009638A3" w:rsidP="0032596D">
      <w:pPr>
        <w:pStyle w:val="Heading2"/>
      </w:pPr>
      <w:bookmarkStart w:id="19" w:name="_Toc474419325"/>
      <w:r>
        <w:t>Usability</w:t>
      </w:r>
      <w:bookmarkEnd w:id="19"/>
    </w:p>
    <w:p w:rsidR="009D05C8" w:rsidRDefault="009D05C8" w:rsidP="008E568C">
      <w:pPr>
        <w:pStyle w:val="Heading3"/>
        <w:spacing w:before="120"/>
      </w:pPr>
      <w:bookmarkStart w:id="20" w:name="_Toc474419326"/>
      <w:r>
        <w:t>PC Controls</w:t>
      </w:r>
      <w:bookmarkEnd w:id="20"/>
    </w:p>
    <w:p w:rsidR="00C37562" w:rsidRDefault="00EE1FF3" w:rsidP="00C37562">
      <w:r>
        <w:t xml:space="preserve">To make the </w:t>
      </w:r>
      <w:r w:rsidR="00EB458B">
        <w:t>games control</w:t>
      </w:r>
      <w:r>
        <w:t xml:space="preserve"> familiar we follow a first person style movement system.</w:t>
      </w:r>
      <w:r w:rsidR="00CD771A">
        <w:t xml:space="preserve"> The direction of the camera is of course set by mouse movement as you would expect in any first person game.</w:t>
      </w:r>
      <w:r w:rsidR="00EB458B">
        <w:t xml:space="preserve"> We also will be using a first person style camera to make the world more immersive rather than a</w:t>
      </w:r>
      <w:r w:rsidR="000E6C22">
        <w:t xml:space="preserve"> detached</w:t>
      </w:r>
      <w:r w:rsidR="00EB458B">
        <w:t xml:space="preserve"> third person camera.</w:t>
      </w:r>
    </w:p>
    <w:p w:rsidR="00EE1FF3" w:rsidRDefault="00846AF0" w:rsidP="00846AF0">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WASD – Movement Keys</w:t>
      </w:r>
    </w:p>
    <w:p w:rsidR="002D793D" w:rsidRPr="004B0192" w:rsidRDefault="004B0192" w:rsidP="004B0192">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Q</w:t>
      </w:r>
      <w:r w:rsidR="00602311">
        <w:rPr>
          <w:rFonts w:asciiTheme="majorHAnsi" w:eastAsiaTheme="majorEastAsia" w:hAnsiTheme="majorHAnsi" w:cstheme="majorBidi"/>
          <w:color w:val="99CB38" w:themeColor="accent1"/>
        </w:rPr>
        <w:t xml:space="preserve"> &amp;</w:t>
      </w:r>
      <w:r w:rsidR="00846AF0">
        <w:rPr>
          <w:rFonts w:asciiTheme="majorHAnsi" w:eastAsiaTheme="majorEastAsia" w:hAnsiTheme="majorHAnsi" w:cstheme="majorBidi"/>
          <w:color w:val="99CB38" w:themeColor="accent1"/>
        </w:rPr>
        <w:t xml:space="preserve"> E – Switch Spell Keys</w:t>
      </w:r>
    </w:p>
    <w:p w:rsidR="00C37562" w:rsidRDefault="002D793D" w:rsidP="00C37562">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Right – Activate Button</w:t>
      </w:r>
    </w:p>
    <w:p w:rsidR="003C2A24" w:rsidRDefault="004B0192"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Left – Cast Spell</w:t>
      </w:r>
    </w:p>
    <w:p w:rsidR="003A7B4B" w:rsidRDefault="003A7B4B"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 xml:space="preserve">Shift – </w:t>
      </w:r>
      <w:r w:rsidR="00806A74">
        <w:rPr>
          <w:rFonts w:asciiTheme="majorHAnsi" w:eastAsiaTheme="majorEastAsia" w:hAnsiTheme="majorHAnsi" w:cstheme="majorBidi"/>
          <w:color w:val="99CB38" w:themeColor="accent1"/>
        </w:rPr>
        <w:t>Sprint</w:t>
      </w:r>
    </w:p>
    <w:p w:rsidR="003A7B4B" w:rsidRPr="003C2A24" w:rsidRDefault="003A7B4B"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Spacebar – Jump</w:t>
      </w:r>
    </w:p>
    <w:p w:rsidR="00EF1CCB" w:rsidRDefault="00487EF9" w:rsidP="00EF1CCB">
      <w:pPr>
        <w:pStyle w:val="Heading2"/>
      </w:pPr>
      <w:bookmarkStart w:id="21" w:name="_Toc474419327"/>
      <w:r>
        <w:t>Video</w:t>
      </w:r>
      <w:r w:rsidR="0042316F">
        <w:t xml:space="preserve"> R</w:t>
      </w:r>
      <w:r w:rsidR="00EF1CCB">
        <w:t>esearch</w:t>
      </w:r>
      <w:bookmarkEnd w:id="21"/>
    </w:p>
    <w:p w:rsidR="00EF1CCB" w:rsidRPr="000C5404" w:rsidRDefault="006E08A2" w:rsidP="000C5404">
      <w:r>
        <w:t>To take advantage of the</w:t>
      </w:r>
      <w:r w:rsidR="008D0268">
        <w:t xml:space="preserve"> Unit</w:t>
      </w:r>
      <w:r w:rsidR="00263543">
        <w:t>y</w:t>
      </w:r>
      <w:r w:rsidR="008D0268">
        <w:t xml:space="preserve"> E</w:t>
      </w:r>
      <w:r w:rsidR="000879EE">
        <w:t>ngine’s power, research was taken to identify</w:t>
      </w:r>
      <w:r>
        <w:t xml:space="preserve"> various advanced graphics effects to generally improve the quality of the </w:t>
      </w:r>
      <w:r w:rsidR="000879EE">
        <w:t>levels</w:t>
      </w:r>
      <w:r>
        <w:t xml:space="preserve"> graphics.</w:t>
      </w:r>
      <w:r w:rsidR="001679AD">
        <w:t xml:space="preserve"> The engine itself has a wide range of built in effects and post processing technologies which are just dying to be used</w:t>
      </w:r>
      <w:r w:rsidR="00DB3474">
        <w:t>.</w:t>
      </w:r>
      <w:r w:rsidR="000C5404">
        <w:t xml:space="preserve"> Also because this level will not be too computationally </w:t>
      </w:r>
      <w:r w:rsidR="00F60EF5">
        <w:t xml:space="preserve">expensive </w:t>
      </w:r>
      <w:r w:rsidR="000C5404">
        <w:t>we have</w:t>
      </w:r>
      <w:r w:rsidR="00F60EF5">
        <w:t xml:space="preserve"> tons of extra power to spend on</w:t>
      </w:r>
      <w:r w:rsidR="000C5404">
        <w:t xml:space="preserve"> these post processing effects which would improve overall graphics and would allow </w:t>
      </w:r>
      <w:r w:rsidR="00C76678">
        <w:t>us</w:t>
      </w:r>
      <w:r w:rsidR="000C5404">
        <w:t xml:space="preserve"> to use everything Unity has available.</w:t>
      </w:r>
      <w:r w:rsidR="00956A4F">
        <w:t xml:space="preserve"> </w:t>
      </w:r>
      <w:r w:rsidR="00F60EF5">
        <w:t>L</w:t>
      </w:r>
      <w:r w:rsidR="000C5404">
        <w:t>isted below are three post</w:t>
      </w:r>
      <w:r w:rsidR="00F60EF5">
        <w:t xml:space="preserve"> processing technologies that will </w:t>
      </w:r>
      <w:r w:rsidR="000C5404">
        <w:t xml:space="preserve">be </w:t>
      </w:r>
      <w:r w:rsidR="00F60EF5">
        <w:t>leveraged</w:t>
      </w:r>
      <w:r w:rsidR="000C5404">
        <w:t xml:space="preserve"> to give a final coat of polish on the level and to make the graphics really stand out.</w:t>
      </w:r>
    </w:p>
    <w:p w:rsidR="00EF1CCB" w:rsidRDefault="00901D71" w:rsidP="006632AB">
      <w:pPr>
        <w:pStyle w:val="Heading3"/>
      </w:pPr>
      <w:bookmarkStart w:id="22" w:name="_Toc474419328"/>
      <w:r>
        <w:lastRenderedPageBreak/>
        <w:t>HDR</w:t>
      </w:r>
      <w:bookmarkEnd w:id="22"/>
    </w:p>
    <w:p w:rsidR="006632AB" w:rsidRDefault="0091671F" w:rsidP="006632AB">
      <w:r>
        <w:rPr>
          <w:noProof/>
          <w:lang w:eastAsia="en-GB"/>
        </w:rPr>
        <w:drawing>
          <wp:anchor distT="0" distB="0" distL="114300" distR="114300" simplePos="0" relativeHeight="251666432" behindDoc="0" locked="0" layoutInCell="1" allowOverlap="1" wp14:anchorId="6657487C" wp14:editId="3D84A0A1">
            <wp:simplePos x="0" y="0"/>
            <wp:positionH relativeFrom="margin">
              <wp:posOffset>466725</wp:posOffset>
            </wp:positionH>
            <wp:positionV relativeFrom="paragraph">
              <wp:posOffset>1154709</wp:posOffset>
            </wp:positionV>
            <wp:extent cx="6296025" cy="3928110"/>
            <wp:effectExtent l="152400" t="152400" r="371475" b="358140"/>
            <wp:wrapTopAndBottom/>
            <wp:docPr id="7" name="Picture 7" descr="https://static1.squarespace.com/static/50a93762e4b0726ad3f124b7/t/50ca90bfe4b0184ba7989972/1431887278341/1c+Before+%26+After+HDR.jpg?format=75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1.squarespace.com/static/50a93762e4b0726ad3f124b7/t/50ca90bfe4b0184ba7989972/1431887278341/1c+Before+%26+After+HDR.jpg?format=750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96025" cy="39281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A798E">
        <w:t>To make the game more immersive</w:t>
      </w:r>
      <w:r w:rsidR="00F20D5E">
        <w:t xml:space="preserve"> we </w:t>
      </w:r>
      <w:r w:rsidR="00515868">
        <w:t xml:space="preserve">will </w:t>
      </w:r>
      <w:r w:rsidR="00F20D5E">
        <w:t>utilise HDR known</w:t>
      </w:r>
      <w:r w:rsidR="006A798E">
        <w:t xml:space="preserve"> </w:t>
      </w:r>
      <w:r w:rsidR="002A5BCE">
        <w:t xml:space="preserve">as </w:t>
      </w:r>
      <w:r w:rsidR="00F20D5E">
        <w:t>High</w:t>
      </w:r>
      <w:r w:rsidR="006A798E">
        <w:t xml:space="preserve"> </w:t>
      </w:r>
      <w:r w:rsidR="002A5BCE">
        <w:t>Dynamic Ra</w:t>
      </w:r>
      <w:r w:rsidR="006A798E">
        <w:t>nge</w:t>
      </w:r>
      <w:r w:rsidR="002A5BCE">
        <w:t xml:space="preserve"> which is a new technique that </w:t>
      </w:r>
      <w:r w:rsidR="00BD2FC6">
        <w:t xml:space="preserve">makes a games image </w:t>
      </w:r>
      <w:r w:rsidR="002A5BCE">
        <w:t>more photorealistic</w:t>
      </w:r>
      <w:r w:rsidR="00B25EE9">
        <w:t xml:space="preserve"> (Gotanda Y. 2010)</w:t>
      </w:r>
      <w:r w:rsidR="002A5BCE">
        <w:t xml:space="preserve"> by adding a post processing step where lighting values are no longer clamped and a great</w:t>
      </w:r>
      <w:r w:rsidR="008B0315">
        <w:t>er dynamic</w:t>
      </w:r>
      <w:r w:rsidR="002A5BCE">
        <w:t xml:space="preserve"> range of lighting </w:t>
      </w:r>
      <w:r w:rsidR="008B0315">
        <w:t xml:space="preserve">values is applied to </w:t>
      </w:r>
      <w:r w:rsidR="002A5BCE">
        <w:t>the</w:t>
      </w:r>
      <w:r w:rsidR="008B0315">
        <w:t xml:space="preserve"> frame</w:t>
      </w:r>
      <w:r w:rsidR="002A5BCE">
        <w:t xml:space="preserve"> resulting in more luminance. We enabled this in Unity which is in the </w:t>
      </w:r>
      <w:r w:rsidR="00956502">
        <w:t xml:space="preserve">engine by default </w:t>
      </w:r>
      <w:r w:rsidR="003117C3">
        <w:t>to improve the overall picture</w:t>
      </w:r>
      <w:r w:rsidR="00233432">
        <w:t xml:space="preserve"> quality.</w:t>
      </w:r>
    </w:p>
    <w:p w:rsidR="00F64850" w:rsidRPr="00F64850" w:rsidRDefault="00BF66EA" w:rsidP="00F64850">
      <w:pPr>
        <w:jc w:val="center"/>
        <w:rPr>
          <w:i/>
        </w:rPr>
      </w:pPr>
      <w:r w:rsidRPr="00BF66EA">
        <w:rPr>
          <w:i/>
        </w:rPr>
        <w:t>HDR e</w:t>
      </w:r>
      <w:r w:rsidR="000A7363" w:rsidRPr="00BF66EA">
        <w:rPr>
          <w:i/>
        </w:rPr>
        <w:t>xample</w:t>
      </w:r>
      <w:r w:rsidRPr="00BF66EA">
        <w:rPr>
          <w:i/>
        </w:rPr>
        <w:t xml:space="preserve"> note how the picture is more vibrant.</w:t>
      </w:r>
    </w:p>
    <w:p w:rsidR="00D420D3" w:rsidRDefault="003924C4" w:rsidP="00D420D3">
      <w:pPr>
        <w:pStyle w:val="Heading3"/>
      </w:pPr>
      <w:bookmarkStart w:id="23" w:name="_Toc474419329"/>
      <w:r>
        <w:t>Motion Blur</w:t>
      </w:r>
      <w:bookmarkEnd w:id="23"/>
    </w:p>
    <w:p w:rsidR="000E7193" w:rsidRPr="007940D4" w:rsidRDefault="007940D4" w:rsidP="00B23BDE">
      <w:r>
        <w:rPr>
          <w:noProof/>
          <w:lang w:eastAsia="en-GB"/>
        </w:rPr>
        <mc:AlternateContent>
          <mc:Choice Requires="wps">
            <w:drawing>
              <wp:anchor distT="0" distB="0" distL="114300" distR="114300" simplePos="0" relativeHeight="251686912" behindDoc="0" locked="0" layoutInCell="1" allowOverlap="1" wp14:anchorId="24130354" wp14:editId="087361E5">
                <wp:simplePos x="0" y="0"/>
                <wp:positionH relativeFrom="margin">
                  <wp:posOffset>3881120</wp:posOffset>
                </wp:positionH>
                <wp:positionV relativeFrom="paragraph">
                  <wp:posOffset>2669540</wp:posOffset>
                </wp:positionV>
                <wp:extent cx="3357880" cy="635"/>
                <wp:effectExtent l="0" t="0" r="0" b="6985"/>
                <wp:wrapTopAndBottom/>
                <wp:docPr id="20" name="Text Box 20"/>
                <wp:cNvGraphicFramePr/>
                <a:graphic xmlns:a="http://schemas.openxmlformats.org/drawingml/2006/main">
                  <a:graphicData uri="http://schemas.microsoft.com/office/word/2010/wordprocessingShape">
                    <wps:wsp>
                      <wps:cNvSpPr txBox="1"/>
                      <wps:spPr>
                        <a:xfrm>
                          <a:off x="0" y="0"/>
                          <a:ext cx="3357880" cy="635"/>
                        </a:xfrm>
                        <a:prstGeom prst="rect">
                          <a:avLst/>
                        </a:prstGeom>
                        <a:solidFill>
                          <a:prstClr val="white"/>
                        </a:solidFill>
                        <a:ln>
                          <a:noFill/>
                        </a:ln>
                      </wps:spPr>
                      <wps:txbx>
                        <w:txbxContent>
                          <w:p w:rsidR="00716DC0" w:rsidRPr="00597C32" w:rsidRDefault="00716DC0" w:rsidP="00D41A4B">
                            <w:pPr>
                              <w:pStyle w:val="Caption"/>
                              <w:jc w:val="center"/>
                              <w:rPr>
                                <w:noProof/>
                              </w:rPr>
                            </w:pPr>
                            <w:r>
                              <w:t>Note how moving objects are blurred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4130354" id="_x0000_t202" coordsize="21600,21600" o:spt="202" path="m,l,21600r21600,l21600,xe">
                <v:stroke joinstyle="miter"/>
                <v:path gradientshapeok="t" o:connecttype="rect"/>
              </v:shapetype>
              <v:shape id="Text Box 20" o:spid="_x0000_s1026" type="#_x0000_t202" style="position:absolute;margin-left:305.6pt;margin-top:210.2pt;width:264.4pt;height:.05pt;z-index:251686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" stroked="f">
                <v:textbox style="mso-fit-shape-to-text:t" inset="0,0,0,0">
                  <w:txbxContent>
                    <w:p w:rsidR="00716DC0" w:rsidRPr="00597C32" w:rsidRDefault="00716DC0" w:rsidP="00D41A4B">
                      <w:pPr>
                        <w:pStyle w:val="Caption"/>
                        <w:jc w:val="center"/>
                        <w:rPr>
                          <w:noProof/>
                        </w:rPr>
                      </w:pPr>
                      <w:r>
                        <w:t>Note how moving objects are blurred</w:t>
                      </w:r>
                    </w:p>
                  </w:txbxContent>
                </v:textbox>
                <w10:wrap type="topAndBottom" anchorx="margin"/>
              </v:shape>
            </w:pict>
          </mc:Fallback>
        </mc:AlternateContent>
      </w:r>
      <w:r>
        <w:rPr>
          <w:noProof/>
          <w:lang w:eastAsia="en-GB"/>
        </w:rPr>
        <w:drawing>
          <wp:anchor distT="0" distB="0" distL="114300" distR="114300" simplePos="0" relativeHeight="251684864" behindDoc="1" locked="0" layoutInCell="1" allowOverlap="1" wp14:anchorId="4D7F4065" wp14:editId="25D630FE">
            <wp:simplePos x="0" y="0"/>
            <wp:positionH relativeFrom="margin">
              <wp:posOffset>4048125</wp:posOffset>
            </wp:positionH>
            <wp:positionV relativeFrom="paragraph">
              <wp:posOffset>840740</wp:posOffset>
            </wp:positionV>
            <wp:extent cx="3048000" cy="1885950"/>
            <wp:effectExtent l="0" t="0" r="0" b="0"/>
            <wp:wrapTight wrapText="bothSides">
              <wp:wrapPolygon edited="0">
                <wp:start x="0" y="0"/>
                <wp:lineTo x="0" y="21382"/>
                <wp:lineTo x="21465" y="21382"/>
                <wp:lineTo x="21465" y="0"/>
                <wp:lineTo x="0" y="0"/>
              </wp:wrapPolygon>
            </wp:wrapTight>
            <wp:docPr id="9" name="Picture 9" descr="motion_blur_2.jpg (128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ion_blur_2.jpg (1280×7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0" cy="1885950"/>
                    </a:xfrm>
                    <a:prstGeom prst="rect">
                      <a:avLst/>
                    </a:prstGeom>
                  </pic:spPr>
                </pic:pic>
              </a:graphicData>
            </a:graphic>
            <wp14:sizeRelH relativeFrom="margin">
              <wp14:pctWidth>0</wp14:pctWidth>
            </wp14:sizeRelH>
            <wp14:sizeRelV relativeFrom="margin">
              <wp14:pctHeight>0</wp14:pctHeight>
            </wp14:sizeRelV>
          </wp:anchor>
        </w:drawing>
      </w:r>
      <w:r w:rsidR="000A1FBF">
        <w:t>Motion blur will also be added to the level</w:t>
      </w:r>
      <w:r w:rsidR="005847F9">
        <w:t xml:space="preserve">. The inclusion of motion blur </w:t>
      </w:r>
      <w:r w:rsidR="000A1FBF">
        <w:t>will</w:t>
      </w:r>
      <w:r w:rsidR="00C95799">
        <w:t xml:space="preserve"> make sure objects are perceived in motion</w:t>
      </w:r>
      <w:r w:rsidR="009919C3">
        <w:t xml:space="preserve"> (Navarro, 2011)</w:t>
      </w:r>
      <w:r w:rsidR="000A1FBF">
        <w:t xml:space="preserve"> from the player’s perspective</w:t>
      </w:r>
      <w:r w:rsidR="005847F9">
        <w:t>. In our case when the camera moves sharply a blur is applied to the whole image resulting in a more realistic camera in game.</w:t>
      </w:r>
      <w:r w:rsidR="00CE4557">
        <w:t xml:space="preserve"> </w:t>
      </w:r>
      <w:r w:rsidR="0053488C">
        <w:t>It also means that objects that are moving at</w:t>
      </w:r>
      <w:r w:rsidR="000A1FBF">
        <w:t xml:space="preserve"> a</w:t>
      </w:r>
      <w:r w:rsidR="0053488C">
        <w:t xml:space="preserve"> fast speed are blurred as well making the final image rendered on screen more realistic</w:t>
      </w:r>
      <w:r w:rsidR="00CE4557">
        <w:t>.</w:t>
      </w:r>
      <w:r>
        <w:t xml:space="preserve"> Motion blur does come with a number of disadvantage however. First o</w:t>
      </w:r>
      <w:r w:rsidR="000A1FBF">
        <w:t>f</w:t>
      </w:r>
      <w:r>
        <w:t xml:space="preserve">f it is computationally expensive as </w:t>
      </w:r>
      <w:r w:rsidR="000A1FBF">
        <w:t xml:space="preserve">an </w:t>
      </w:r>
      <w:r>
        <w:t>objects speed when rendered need</w:t>
      </w:r>
      <w:r w:rsidR="006808D1">
        <w:t>s</w:t>
      </w:r>
      <w:r>
        <w:t xml:space="preserve"> to written to a separate buffer</w:t>
      </w:r>
      <w:r w:rsidR="006808D1">
        <w:t xml:space="preserve">. </w:t>
      </w:r>
      <w:r w:rsidR="00FA1BFE">
        <w:t xml:space="preserve">However, </w:t>
      </w:r>
      <w:r>
        <w:t xml:space="preserve">it’s worth the sacrifice as it </w:t>
      </w:r>
      <w:r w:rsidR="002758BB">
        <w:t>will result in a more photo realistic rendering of the level</w:t>
      </w:r>
      <w:r>
        <w:t xml:space="preserve">. </w:t>
      </w:r>
      <w:r w:rsidR="00FA1BFE">
        <w:t>Of course h</w:t>
      </w:r>
      <w:r>
        <w:t>igh levels of motion blur can be sickening to the player as to</w:t>
      </w:r>
      <w:r w:rsidR="00FA1BFE">
        <w:t>o</w:t>
      </w:r>
      <w:r>
        <w:t xml:space="preserve"> much b</w:t>
      </w:r>
      <w:r w:rsidR="00FA1BFE">
        <w:t>lur feels unnatural, so for this</w:t>
      </w:r>
      <w:r>
        <w:t xml:space="preserve"> level and demo we will only be applying a very light level of motion blur to stop this happening.</w:t>
      </w:r>
    </w:p>
    <w:p w:rsidR="00D420D3" w:rsidRDefault="000350CA" w:rsidP="00B23BDE">
      <w:pPr>
        <w:pStyle w:val="Heading3"/>
      </w:pPr>
      <w:bookmarkStart w:id="24" w:name="_Toc474419330"/>
      <w:r>
        <w:lastRenderedPageBreak/>
        <w:t>Depth of Field</w:t>
      </w:r>
      <w:bookmarkEnd w:id="24"/>
    </w:p>
    <w:p w:rsidR="00685681" w:rsidRPr="006632AB" w:rsidRDefault="00F0299D" w:rsidP="00B23BDE">
      <w:r>
        <w:rPr>
          <w:noProof/>
          <w:lang w:eastAsia="en-GB"/>
        </w:rPr>
        <mc:AlternateContent>
          <mc:Choice Requires="wps">
            <w:drawing>
              <wp:anchor distT="0" distB="0" distL="114300" distR="114300" simplePos="0" relativeHeight="251688960" behindDoc="0" locked="0" layoutInCell="1" allowOverlap="1" wp14:anchorId="0A0DE6B2" wp14:editId="5257FF73">
                <wp:simplePos x="0" y="0"/>
                <wp:positionH relativeFrom="column">
                  <wp:posOffset>1217930</wp:posOffset>
                </wp:positionH>
                <wp:positionV relativeFrom="paragraph">
                  <wp:posOffset>3605530</wp:posOffset>
                </wp:positionV>
                <wp:extent cx="4478655" cy="635"/>
                <wp:effectExtent l="0" t="0" r="0" b="8255"/>
                <wp:wrapTopAndBottom/>
                <wp:docPr id="21" name="Text Box 21"/>
                <wp:cNvGraphicFramePr/>
                <a:graphic xmlns:a="http://schemas.openxmlformats.org/drawingml/2006/main">
                  <a:graphicData uri="http://schemas.microsoft.com/office/word/2010/wordprocessingShape">
                    <wps:wsp>
                      <wps:cNvSpPr txBox="1"/>
                      <wps:spPr>
                        <a:xfrm>
                          <a:off x="0" y="0"/>
                          <a:ext cx="4478655" cy="635"/>
                        </a:xfrm>
                        <a:prstGeom prst="rect">
                          <a:avLst/>
                        </a:prstGeom>
                        <a:solidFill>
                          <a:prstClr val="white"/>
                        </a:solidFill>
                        <a:ln>
                          <a:noFill/>
                        </a:ln>
                      </wps:spPr>
                      <wps:txbx>
                        <w:txbxContent>
                          <w:p w:rsidR="00716DC0" w:rsidRPr="001E20BF" w:rsidRDefault="00716DC0" w:rsidP="00E84358">
                            <w:pPr>
                              <w:pStyle w:val="Caption"/>
                              <w:jc w:val="center"/>
                              <w:rPr>
                                <w:noProof/>
                              </w:rPr>
                            </w:pPr>
                            <w:r>
                              <w:t>Note how objects not in focus are not visible again improving the final image to be more lifelike.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0DE6B2" id="Text Box 21" o:spid="_x0000_s1027" type="#_x0000_t202" style="position:absolute;margin-left:95.9pt;margin-top:283.9pt;width:352.6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R7NLwIAAGYEAAAOAAAAZHJzL2Uyb0RvYy54bWysVMFu2zAMvQ/YPwi6L06yJi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" stroked="f">
                <v:textbox style="mso-fit-shape-to-text:t" inset="0,0,0,0">
                  <w:txbxContent>
                    <w:p w:rsidR="00716DC0" w:rsidRPr="001E20BF" w:rsidRDefault="00716DC0" w:rsidP="00E84358">
                      <w:pPr>
                        <w:pStyle w:val="Caption"/>
                        <w:jc w:val="center"/>
                        <w:rPr>
                          <w:noProof/>
                        </w:rPr>
                      </w:pPr>
                      <w:r>
                        <w:t>Note how objects not in focus are not visible again improving the final image to be more lifelike.</w:t>
                      </w:r>
                    </w:p>
                  </w:txbxContent>
                </v:textbox>
                <w10:wrap type="topAndBottom"/>
              </v:shape>
            </w:pict>
          </mc:Fallback>
        </mc:AlternateContent>
      </w:r>
      <w:r>
        <w:rPr>
          <w:noProof/>
          <w:lang w:eastAsia="en-GB"/>
        </w:rPr>
        <w:drawing>
          <wp:anchor distT="0" distB="0" distL="114300" distR="114300" simplePos="0" relativeHeight="251667456" behindDoc="1" locked="0" layoutInCell="1" allowOverlap="1" wp14:anchorId="0D6D3548" wp14:editId="31A1B9C3">
            <wp:simplePos x="0" y="0"/>
            <wp:positionH relativeFrom="margin">
              <wp:align>center</wp:align>
            </wp:positionH>
            <wp:positionV relativeFrom="paragraph">
              <wp:posOffset>1293469</wp:posOffset>
            </wp:positionV>
            <wp:extent cx="4379595" cy="2296795"/>
            <wp:effectExtent l="0" t="0" r="1905" b="8255"/>
            <wp:wrapTopAndBottom/>
            <wp:docPr id="10" name="Picture 10" descr="Shallow_DOF.jpg (61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llow_DOF.jpg (610×3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79595" cy="2296795"/>
                    </a:xfrm>
                    <a:prstGeom prst="rect">
                      <a:avLst/>
                    </a:prstGeom>
                  </pic:spPr>
                </pic:pic>
              </a:graphicData>
            </a:graphic>
            <wp14:sizeRelH relativeFrom="margin">
              <wp14:pctWidth>0</wp14:pctWidth>
            </wp14:sizeRelH>
            <wp14:sizeRelV relativeFrom="margin">
              <wp14:pctHeight>0</wp14:pctHeight>
            </wp14:sizeRelV>
          </wp:anchor>
        </w:drawing>
      </w:r>
      <w:r w:rsidR="001E38D5">
        <w:t>Finally, the most advanced graphics technology we added was Depth of Field. It is a post processing effect</w:t>
      </w:r>
      <w:r w:rsidR="00C82939">
        <w:t xml:space="preserve"> </w:t>
      </w:r>
      <w:r w:rsidR="001E38D5">
        <w:t xml:space="preserve">that </w:t>
      </w:r>
      <w:r w:rsidR="001E38D5" w:rsidRPr="005B2419">
        <w:t xml:space="preserve">applies a </w:t>
      </w:r>
      <w:r w:rsidR="00C82939" w:rsidRPr="005B2419">
        <w:t>blur to objects out of focus</w:t>
      </w:r>
      <w:r w:rsidR="00C03C6B" w:rsidRPr="005B2419">
        <w:t xml:space="preserve"> and helps the viewer improve their perception of depth in the scene</w:t>
      </w:r>
      <w:r w:rsidR="005B2419" w:rsidRPr="005B2419">
        <w:t xml:space="preserve"> (Hillaire, S et al 2008)</w:t>
      </w:r>
      <w:r w:rsidR="00C82939" w:rsidRPr="005B2419">
        <w:t>.</w:t>
      </w:r>
      <w:r w:rsidR="00A56D83" w:rsidRPr="005B2419">
        <w:t xml:space="preserve"> </w:t>
      </w:r>
      <w:r w:rsidR="00A56D83">
        <w:t xml:space="preserve">The result is a more </w:t>
      </w:r>
      <w:r w:rsidR="007A7C67">
        <w:t>lifelike</w:t>
      </w:r>
      <w:r w:rsidR="00A56D83">
        <w:t xml:space="preserve"> camera</w:t>
      </w:r>
      <w:r>
        <w:t xml:space="preserve"> which would aid the graphical representation of the level</w:t>
      </w:r>
      <w:r w:rsidR="00A56D83">
        <w:t>.</w:t>
      </w:r>
      <w:r w:rsidR="007A7C67">
        <w:t xml:space="preserve"> In our game we consider items in the centre of the screen to be the ones being focused on. The depth of field effect in our game will be very light but will improve the overall quality</w:t>
      </w:r>
      <w:r w:rsidR="002E5BAD">
        <w:t xml:space="preserve"> and resulted in a more </w:t>
      </w:r>
      <w:r w:rsidR="00AF39D8">
        <w:t xml:space="preserve">visually </w:t>
      </w:r>
      <w:bookmarkStart w:id="25" w:name="_GoBack"/>
      <w:bookmarkEnd w:id="25"/>
      <w:r w:rsidR="002E5BAD">
        <w:t>advanced game</w:t>
      </w:r>
      <w:r w:rsidR="007A7C67">
        <w:t>.</w:t>
      </w:r>
      <w:r w:rsidR="0068028F">
        <w:t xml:space="preserve"> </w:t>
      </w:r>
    </w:p>
    <w:p w:rsidR="00D420D3" w:rsidRDefault="00AA1A36" w:rsidP="00565351">
      <w:pPr>
        <w:pStyle w:val="Heading2"/>
        <w:spacing w:before="0"/>
      </w:pPr>
      <w:bookmarkStart w:id="26" w:name="_Toc474419331"/>
      <w:r>
        <w:t>Inspiration</w:t>
      </w:r>
      <w:bookmarkEnd w:id="26"/>
    </w:p>
    <w:p w:rsidR="001403A4" w:rsidRPr="001403A4" w:rsidRDefault="001403A4" w:rsidP="001403A4">
      <w:r>
        <w:t>The artistic style of the level will be drawn from the woodland areas of where I grew u</w:t>
      </w:r>
      <w:r w:rsidR="00E55BF9">
        <w:t xml:space="preserve">p. The mechanics come from a </w:t>
      </w:r>
      <w:r>
        <w:t xml:space="preserve">need to see more challenging RPGs which in recent years have been dumbed down to appeal to a wider audience. This is not a complaint of course, they have been made simpler to appeal to a wider audience and attract new fans </w:t>
      </w:r>
      <w:r w:rsidR="006145B2">
        <w:t>to the</w:t>
      </w:r>
      <w:r>
        <w:t xml:space="preserve"> genre. However, </w:t>
      </w:r>
      <w:r w:rsidR="00E55BF9">
        <w:t xml:space="preserve">many </w:t>
      </w:r>
      <w:r>
        <w:t>would like to see a game that doesn’t want to do this and presents the RPG as complicated as it should be.</w:t>
      </w:r>
      <w:r w:rsidR="000F6BC7">
        <w:t xml:space="preserve"> </w:t>
      </w:r>
    </w:p>
    <w:p w:rsidR="00DB4E90" w:rsidRDefault="0078039F" w:rsidP="00565351">
      <w:pPr>
        <w:pStyle w:val="Heading2"/>
        <w:spacing w:before="120"/>
      </w:pPr>
      <w:bookmarkStart w:id="27" w:name="_Toc474419332"/>
      <w:r>
        <w:t>Story</w:t>
      </w:r>
      <w:bookmarkEnd w:id="27"/>
    </w:p>
    <w:p w:rsidR="00C339C1" w:rsidRDefault="00C339C1" w:rsidP="00565351">
      <w:pPr>
        <w:pStyle w:val="Heading3"/>
        <w:spacing w:before="120"/>
      </w:pPr>
      <w:bookmarkStart w:id="28" w:name="_Toc474419333"/>
      <w:r>
        <w:t>Game Story</w:t>
      </w:r>
      <w:bookmarkEnd w:id="28"/>
    </w:p>
    <w:p w:rsidR="00C339C1" w:rsidRDefault="009A74E9" w:rsidP="00C339C1">
      <w:r>
        <w:t xml:space="preserve">In the level the player </w:t>
      </w:r>
      <w:r w:rsidR="004D7066">
        <w:t>play</w:t>
      </w:r>
      <w:r>
        <w:t>s</w:t>
      </w:r>
      <w:r w:rsidR="004D7066">
        <w:t xml:space="preserve"> as “The Traveller”. Your goal is to travel to Kilcreggan to deliver “The Tome” a book that teaches the language that was used to form the world and today can control it. You are a scholar yourself and to travel to the capital you decipher the book yourself to equip you with the skills you need to survive the treacherous journey. The Tome must be delivered to the capital if it is to transform the kingdom, once it has it will end the Age of Discovery and usher in the Age of Knowledge</w:t>
      </w:r>
      <w:r>
        <w:t xml:space="preserve"> where the knowledge obtained from “The Time” is used to leap the kingdom into a new age</w:t>
      </w:r>
      <w:r w:rsidR="004D7066">
        <w:t>.</w:t>
      </w:r>
    </w:p>
    <w:p w:rsidR="00C339C1" w:rsidRDefault="00C339C1" w:rsidP="00C339C1">
      <w:pPr>
        <w:pStyle w:val="Heading3"/>
      </w:pPr>
      <w:bookmarkStart w:id="29" w:name="_Toc474419334"/>
      <w:r>
        <w:t>Level Story</w:t>
      </w:r>
      <w:bookmarkEnd w:id="29"/>
    </w:p>
    <w:p w:rsidR="00622F4F" w:rsidRDefault="00907369" w:rsidP="00252B39">
      <w:r>
        <w:t>The level obviously cannot articulate this narrative to the player. The level is a simple section of the above journey which hopes to demonstrate the gameplay mechanics and general tone of the game.</w:t>
      </w:r>
      <w:r w:rsidR="00622F4F">
        <w:t xml:space="preserve"> As “The Traveller” it is night and you are on your way to a nearby campsite. The campsite has been scavenged by monsters which must be discovered and defeated in a typical monster in the woods narrative</w:t>
      </w:r>
      <w:r w:rsidR="005A132A">
        <w:t xml:space="preserve"> / gameplay section</w:t>
      </w:r>
      <w:r w:rsidR="00622F4F">
        <w:t>.</w:t>
      </w:r>
      <w:r w:rsidR="00FA4867">
        <w:t xml:space="preserve"> This story is used to set the stage for various mechanics in the main game and establish a unique setting.</w:t>
      </w:r>
    </w:p>
    <w:p w:rsidR="00E63967" w:rsidRDefault="00E63967" w:rsidP="00565351">
      <w:pPr>
        <w:pStyle w:val="Heading2"/>
        <w:spacing w:before="120"/>
      </w:pPr>
      <w:bookmarkStart w:id="30" w:name="_Toc474419335"/>
      <w:r>
        <w:lastRenderedPageBreak/>
        <w:t>Interactivity</w:t>
      </w:r>
      <w:bookmarkEnd w:id="30"/>
    </w:p>
    <w:p w:rsidR="00AE031C" w:rsidRDefault="00966D21" w:rsidP="007F3CCB">
      <w:r>
        <w:t>The player is able to interact with the wider world in many ways</w:t>
      </w:r>
      <w:r w:rsidR="00DE2A68">
        <w:t xml:space="preserve"> to make the level feel dynamic and explorable</w:t>
      </w:r>
      <w:r>
        <w:t>. The spells the player can cast for instance can make very dark areas light.</w:t>
      </w:r>
      <w:r w:rsidR="00294CCC">
        <w:t xml:space="preserve"> Other spells can also be used to target and destroy enemies such as using the bolt spell which lights your enemy on fire.</w:t>
      </w:r>
      <w:r w:rsidR="007F3CCB">
        <w:t xml:space="preserve"> There are also certain objects in game that can be interacted with including fire sources to make a certain area more visible in darkness and chests which contain loot which can be collected by the player.</w:t>
      </w:r>
      <w:r w:rsidR="00226AC3">
        <w:t xml:space="preserve"> This all serves to make the level as dynamic as possible which in turns leads to a richer gameplay experience.</w:t>
      </w:r>
    </w:p>
    <w:p w:rsidR="002C1E03" w:rsidRDefault="00994AEE" w:rsidP="002C1E03">
      <w:pPr>
        <w:pStyle w:val="Heading3"/>
      </w:pPr>
      <w:bookmarkStart w:id="31" w:name="_Toc474419336"/>
      <w:r>
        <w:t>Objectives</w:t>
      </w:r>
      <w:bookmarkEnd w:id="31"/>
    </w:p>
    <w:p w:rsidR="00084A9F" w:rsidRDefault="00084A9F" w:rsidP="00084A9F">
      <w:r>
        <w:t>The level has four simple objectives.</w:t>
      </w:r>
      <w:r w:rsidR="00756A9A">
        <w:t xml:space="preserve"> The objectives themselves are very simplistic as the level is to represent a small quest in a much larger experience that would be a full game.</w:t>
      </w:r>
    </w:p>
    <w:p w:rsidR="00084A9F" w:rsidRDefault="00084A9F" w:rsidP="00084A9F">
      <w:pPr>
        <w:pStyle w:val="ListParagraph"/>
        <w:numPr>
          <w:ilvl w:val="0"/>
          <w:numId w:val="21"/>
        </w:numPr>
      </w:pPr>
      <w:r>
        <w:t>Reach the campsite</w:t>
      </w:r>
    </w:p>
    <w:p w:rsidR="007E4ABB" w:rsidRDefault="007E4ABB" w:rsidP="007E4ABB">
      <w:pPr>
        <w:pStyle w:val="ListParagraph"/>
        <w:numPr>
          <w:ilvl w:val="1"/>
          <w:numId w:val="21"/>
        </w:numPr>
      </w:pPr>
      <w:r>
        <w:t>Follow the path</w:t>
      </w:r>
    </w:p>
    <w:p w:rsidR="007E4ABB" w:rsidRDefault="007E4ABB" w:rsidP="007E4ABB">
      <w:pPr>
        <w:pStyle w:val="ListParagraph"/>
        <w:numPr>
          <w:ilvl w:val="1"/>
          <w:numId w:val="21"/>
        </w:numPr>
      </w:pPr>
      <w:r>
        <w:t>Enter the campsite</w:t>
      </w:r>
    </w:p>
    <w:p w:rsidR="00084A9F" w:rsidRDefault="00084A9F" w:rsidP="00084A9F">
      <w:pPr>
        <w:pStyle w:val="ListParagraph"/>
        <w:numPr>
          <w:ilvl w:val="0"/>
          <w:numId w:val="21"/>
        </w:numPr>
      </w:pPr>
      <w:r>
        <w:t>Solve the puzzle</w:t>
      </w:r>
    </w:p>
    <w:p w:rsidR="007E4ABB" w:rsidRDefault="007E4ABB" w:rsidP="007E4ABB">
      <w:pPr>
        <w:pStyle w:val="ListParagraph"/>
        <w:numPr>
          <w:ilvl w:val="1"/>
          <w:numId w:val="21"/>
        </w:numPr>
      </w:pPr>
      <w:r>
        <w:t>Find 3 clues to reveal the story of the campsite</w:t>
      </w:r>
    </w:p>
    <w:p w:rsidR="007E4ABB" w:rsidRDefault="007E4ABB" w:rsidP="007E4ABB">
      <w:pPr>
        <w:pStyle w:val="ListParagraph"/>
        <w:numPr>
          <w:ilvl w:val="1"/>
          <w:numId w:val="21"/>
        </w:numPr>
      </w:pPr>
      <w:r>
        <w:t>Find a final clue to the direction of those guilty</w:t>
      </w:r>
    </w:p>
    <w:p w:rsidR="00084A9F" w:rsidRDefault="00084A9F" w:rsidP="00084A9F">
      <w:pPr>
        <w:pStyle w:val="ListParagraph"/>
        <w:numPr>
          <w:ilvl w:val="0"/>
          <w:numId w:val="21"/>
        </w:numPr>
      </w:pPr>
      <w:r>
        <w:t>Discover the culprit</w:t>
      </w:r>
    </w:p>
    <w:p w:rsidR="00E14D7C" w:rsidRDefault="00E14D7C" w:rsidP="00E14D7C">
      <w:pPr>
        <w:pStyle w:val="ListParagraph"/>
        <w:numPr>
          <w:ilvl w:val="1"/>
          <w:numId w:val="21"/>
        </w:numPr>
      </w:pPr>
      <w:r>
        <w:t>Wal</w:t>
      </w:r>
      <w:r w:rsidR="00954F85">
        <w:t>k down the path identified in 2b</w:t>
      </w:r>
    </w:p>
    <w:p w:rsidR="00E14D7C" w:rsidRDefault="00E14D7C" w:rsidP="00E14D7C">
      <w:pPr>
        <w:pStyle w:val="ListParagraph"/>
        <w:numPr>
          <w:ilvl w:val="1"/>
          <w:numId w:val="21"/>
        </w:numPr>
      </w:pPr>
      <w:r>
        <w:t>Use a light spell to reveal enemies</w:t>
      </w:r>
    </w:p>
    <w:p w:rsidR="00084A9F" w:rsidRDefault="00084A9F" w:rsidP="00084A9F">
      <w:pPr>
        <w:pStyle w:val="ListParagraph"/>
        <w:numPr>
          <w:ilvl w:val="0"/>
          <w:numId w:val="21"/>
        </w:numPr>
      </w:pPr>
      <w:r>
        <w:t>Destroy the monster</w:t>
      </w:r>
      <w:r w:rsidR="00926119">
        <w:t>s</w:t>
      </w:r>
    </w:p>
    <w:p w:rsidR="0096544A" w:rsidRDefault="0096544A" w:rsidP="0096544A">
      <w:pPr>
        <w:pStyle w:val="ListParagraph"/>
        <w:numPr>
          <w:ilvl w:val="1"/>
          <w:numId w:val="21"/>
        </w:numPr>
      </w:pPr>
      <w:r>
        <w:t>Use offensive spells to defeat the enemies</w:t>
      </w:r>
    </w:p>
    <w:p w:rsidR="0096544A" w:rsidRPr="00084A9F" w:rsidRDefault="002762D3" w:rsidP="0096544A">
      <w:pPr>
        <w:pStyle w:val="ListParagraph"/>
        <w:numPr>
          <w:ilvl w:val="1"/>
          <w:numId w:val="21"/>
        </w:numPr>
      </w:pPr>
      <w:r>
        <w:t>Claim</w:t>
      </w:r>
      <w:r w:rsidR="0096544A">
        <w:t xml:space="preserve"> any loot</w:t>
      </w:r>
    </w:p>
    <w:p w:rsidR="00994AEE" w:rsidRDefault="00994AEE" w:rsidP="00994AEE">
      <w:pPr>
        <w:pStyle w:val="Heading3"/>
      </w:pPr>
      <w:bookmarkStart w:id="32" w:name="_Toc474419337"/>
      <w:r>
        <w:t>Obstacles</w:t>
      </w:r>
      <w:bookmarkEnd w:id="32"/>
    </w:p>
    <w:p w:rsidR="00994AEE" w:rsidRDefault="00455F29" w:rsidP="00994AEE">
      <w:r>
        <w:t xml:space="preserve">The main obstacles as seen above </w:t>
      </w:r>
      <w:r w:rsidR="00EF0183">
        <w:t xml:space="preserve">are </w:t>
      </w:r>
      <w:r w:rsidR="00EE4DB3">
        <w:t>the</w:t>
      </w:r>
      <w:r>
        <w:t xml:space="preserve"> enemies at the end set piece, and the investigation work. The two obstacles serve as a narrative and </w:t>
      </w:r>
      <w:r w:rsidR="00330866">
        <w:t>gameplay</w:t>
      </w:r>
      <w:r>
        <w:t xml:space="preserve"> device to add variety and </w:t>
      </w:r>
      <w:r w:rsidR="00741300">
        <w:t xml:space="preserve">new </w:t>
      </w:r>
      <w:r>
        <w:t xml:space="preserve">elements to </w:t>
      </w:r>
      <w:r w:rsidR="00330866">
        <w:t>experience</w:t>
      </w:r>
      <w:r>
        <w:t xml:space="preserve"> in the lev</w:t>
      </w:r>
      <w:r w:rsidR="00A33B9E">
        <w:t>el. The investigation is meant t</w:t>
      </w:r>
      <w:r>
        <w:t xml:space="preserve">o highlight how narrative can be simply exposed through the use of narrative dialogs. The final enemies as you might </w:t>
      </w:r>
      <w:r w:rsidR="00EE4DB3">
        <w:t>have</w:t>
      </w:r>
      <w:r>
        <w:t xml:space="preserve"> guessed allows us to inject combat into the quest allowing for some thrills while keeping the gameplay over the length of the quest variable.</w:t>
      </w:r>
    </w:p>
    <w:p w:rsidR="00F516F0" w:rsidRDefault="00F516F0" w:rsidP="00F516F0">
      <w:pPr>
        <w:pStyle w:val="Heading3"/>
      </w:pPr>
      <w:bookmarkStart w:id="33" w:name="_Toc474419338"/>
      <w:r>
        <w:t>Set Pieces</w:t>
      </w:r>
      <w:r w:rsidR="0043779E">
        <w:t xml:space="preserve"> </w:t>
      </w:r>
      <w:r>
        <w:t>/</w:t>
      </w:r>
      <w:r w:rsidR="0043779E">
        <w:t xml:space="preserve"> </w:t>
      </w:r>
      <w:r>
        <w:t>Scripted Events</w:t>
      </w:r>
      <w:bookmarkEnd w:id="33"/>
    </w:p>
    <w:p w:rsidR="00A107C1" w:rsidRDefault="00A107C1" w:rsidP="00A107C1">
      <w:pPr>
        <w:pStyle w:val="Heading4"/>
      </w:pPr>
      <w:r>
        <w:t>Investigation Work</w:t>
      </w:r>
    </w:p>
    <w:p w:rsidR="00A107C1" w:rsidRDefault="00A107C1" w:rsidP="00A107C1">
      <w:r>
        <w:t xml:space="preserve">The first scripted set piece will be the investigation section where the player will be locked into the camp till all clues are found. When a clue has been found it will reveal narrative that expands the quest. In total three clues should be expected to be found till the player </w:t>
      </w:r>
      <w:r w:rsidR="000E45C5">
        <w:t xml:space="preserve">can </w:t>
      </w:r>
      <w:r>
        <w:t>continue.</w:t>
      </w:r>
      <w:r w:rsidR="00373A60">
        <w:t xml:space="preserve"> The narrative is displayed in a simple dialog that takes up the screen and pauses the current gameplay so the user has time to take in the narrative that is trying to be exposed during the quest.</w:t>
      </w:r>
      <w:r w:rsidR="00D953AB">
        <w:t xml:space="preserve"> This interactive approach will help the player be a part of the story rather than just observing a story.</w:t>
      </w:r>
    </w:p>
    <w:p w:rsidR="00A107C1" w:rsidRDefault="00A107C1" w:rsidP="00A107C1">
      <w:pPr>
        <w:pStyle w:val="Heading4"/>
      </w:pPr>
      <w:r>
        <w:t>Final Fight</w:t>
      </w:r>
    </w:p>
    <w:p w:rsidR="000E45C5" w:rsidRPr="00B544C5" w:rsidRDefault="00981817" w:rsidP="000E45C5">
      <w:r>
        <w:t>The final set piece will be a combat sequence with a number of enemies</w:t>
      </w:r>
      <w:r w:rsidR="00CF1903">
        <w:t>.</w:t>
      </w:r>
      <w:r w:rsidR="002442B7">
        <w:t xml:space="preserve"> This will serve as a finale and will allow the player to cast spells to defeat </w:t>
      </w:r>
      <w:r w:rsidR="00596F7D">
        <w:t>their</w:t>
      </w:r>
      <w:r w:rsidR="002442B7">
        <w:t xml:space="preserve"> enemies.</w:t>
      </w:r>
      <w:r w:rsidR="00B544C5">
        <w:t xml:space="preserve"> When the player enters the area they will find several enemies that will then turn and try to attack the player. The enemies will be basic zombie models and are not meant to be challenging but rather present the opportunity to cast offensive spells.</w:t>
      </w:r>
    </w:p>
    <w:p w:rsidR="009E6834" w:rsidRPr="009C02C8" w:rsidRDefault="008202C3" w:rsidP="009651B2">
      <w:pPr>
        <w:pStyle w:val="Heading2"/>
      </w:pPr>
      <w:bookmarkStart w:id="34" w:name="_Toc474419339"/>
      <w:r>
        <w:lastRenderedPageBreak/>
        <w:t>Visual Development</w:t>
      </w:r>
      <w:bookmarkEnd w:id="34"/>
    </w:p>
    <w:p w:rsidR="00AA70C6" w:rsidRPr="00AA70C6" w:rsidRDefault="00F775A4" w:rsidP="00AA70C6">
      <w:pPr>
        <w:pStyle w:val="Heading3"/>
      </w:pPr>
      <w:bookmarkStart w:id="35" w:name="_Toc474419340"/>
      <w:r>
        <w:t>Style</w:t>
      </w:r>
      <w:bookmarkEnd w:id="35"/>
    </w:p>
    <w:p w:rsidR="000E4424" w:rsidRPr="00303314" w:rsidRDefault="00DE0314" w:rsidP="00CC095B">
      <w:r w:rsidRPr="00AA70C6">
        <w:rPr>
          <w:noProof/>
          <w:lang w:eastAsia="en-GB"/>
        </w:rPr>
        <w:drawing>
          <wp:anchor distT="0" distB="0" distL="114300" distR="114300" simplePos="0" relativeHeight="251665408" behindDoc="1" locked="0" layoutInCell="1" allowOverlap="1" wp14:anchorId="58119F51" wp14:editId="3719D9BE">
            <wp:simplePos x="0" y="0"/>
            <wp:positionH relativeFrom="page">
              <wp:posOffset>3437945</wp:posOffset>
            </wp:positionH>
            <wp:positionV relativeFrom="paragraph">
              <wp:posOffset>90253</wp:posOffset>
            </wp:positionV>
            <wp:extent cx="4189095" cy="3143250"/>
            <wp:effectExtent l="0" t="0" r="1905" b="0"/>
            <wp:wrapTight wrapText="bothSides">
              <wp:wrapPolygon edited="0">
                <wp:start x="0" y="0"/>
                <wp:lineTo x="0" y="21469"/>
                <wp:lineTo x="21512" y="21469"/>
                <wp:lineTo x="21512" y="0"/>
                <wp:lineTo x="0" y="0"/>
              </wp:wrapPolygon>
            </wp:wrapTight>
            <wp:docPr id="8" name="Picture 8" descr="C:\Users\B0023\Desktop\14066321_549758521876191_3117524686106472675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0023\Desktop\14066321_549758521876191_3117524686106472675_o.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9095" cy="3143250"/>
                    </a:xfrm>
                    <a:prstGeom prst="rect">
                      <a:avLst/>
                    </a:prstGeom>
                  </pic:spPr>
                </pic:pic>
              </a:graphicData>
            </a:graphic>
            <wp14:sizeRelH relativeFrom="margin">
              <wp14:pctWidth>0</wp14:pctWidth>
            </wp14:sizeRelH>
            <wp14:sizeRelV relativeFrom="margin">
              <wp14:pctHeight>0</wp14:pctHeight>
            </wp14:sizeRelV>
          </wp:anchor>
        </w:drawing>
      </w:r>
      <w:r w:rsidR="00AA70C6">
        <w:t>As alluded to in previous sections the visual style is medieval fantasy.</w:t>
      </w:r>
      <w:r w:rsidR="00692B67">
        <w:t xml:space="preserve"> Specifically, we will be looking to emulate the style of traditional Scottish woodlands which have</w:t>
      </w:r>
      <w:r w:rsidR="00A56430">
        <w:t xml:space="preserve"> a distinctive style in that they were inviting but you knew you could get lost in them.</w:t>
      </w:r>
      <w:r w:rsidR="00AA70C6" w:rsidRPr="00AA70C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303314">
        <w:rPr>
          <w:b/>
          <w:i/>
        </w:rPr>
        <w:t xml:space="preserve"> </w:t>
      </w:r>
      <w:r w:rsidR="00692B67">
        <w:t xml:space="preserve">This is done so the game looks planted in the area and setting it is design to. </w:t>
      </w:r>
    </w:p>
    <w:p w:rsidR="00F775A4" w:rsidRPr="00F775A4" w:rsidRDefault="00F775A4" w:rsidP="00F775A4">
      <w:pPr>
        <w:pStyle w:val="Heading3"/>
      </w:pPr>
      <w:bookmarkStart w:id="36" w:name="_Toc474419341"/>
      <w:r w:rsidRPr="00F775A4">
        <w:t>Colour Palette</w:t>
      </w:r>
      <w:bookmarkEnd w:id="36"/>
    </w:p>
    <w:p w:rsidR="00DE0314" w:rsidRPr="00337DD0" w:rsidRDefault="007847DB" w:rsidP="0099447C">
      <w:r w:rsidRPr="00337DD0">
        <w:rPr>
          <w:noProof/>
          <w:lang w:eastAsia="en-GB"/>
        </w:rPr>
        <w:drawing>
          <wp:anchor distT="0" distB="0" distL="114300" distR="114300" simplePos="0" relativeHeight="251664384" behindDoc="1" locked="0" layoutInCell="1" allowOverlap="1" wp14:anchorId="75C31667" wp14:editId="583F5917">
            <wp:simplePos x="0" y="0"/>
            <wp:positionH relativeFrom="margin">
              <wp:posOffset>917575</wp:posOffset>
            </wp:positionH>
            <wp:positionV relativeFrom="paragraph">
              <wp:posOffset>2005965</wp:posOffset>
            </wp:positionV>
            <wp:extent cx="4991100" cy="292100"/>
            <wp:effectExtent l="133350" t="114300" r="152400" b="16510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1100" cy="292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DE0314">
        <w:rPr>
          <w:noProof/>
          <w:lang w:eastAsia="en-GB"/>
        </w:rPr>
        <mc:AlternateContent>
          <mc:Choice Requires="wps">
            <w:drawing>
              <wp:anchor distT="0" distB="0" distL="114300" distR="114300" simplePos="0" relativeHeight="251693056" behindDoc="1" locked="0" layoutInCell="1" allowOverlap="1" wp14:anchorId="1149A1F2" wp14:editId="50D68B8B">
                <wp:simplePos x="0" y="0"/>
                <wp:positionH relativeFrom="column">
                  <wp:posOffset>2943225</wp:posOffset>
                </wp:positionH>
                <wp:positionV relativeFrom="paragraph">
                  <wp:posOffset>1082675</wp:posOffset>
                </wp:positionV>
                <wp:extent cx="4246245" cy="635"/>
                <wp:effectExtent l="0" t="0" r="1905" b="6985"/>
                <wp:wrapTight wrapText="bothSides">
                  <wp:wrapPolygon edited="0">
                    <wp:start x="0" y="0"/>
                    <wp:lineTo x="0" y="20725"/>
                    <wp:lineTo x="21513" y="20725"/>
                    <wp:lineTo x="21513"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4246245" cy="635"/>
                        </a:xfrm>
                        <a:prstGeom prst="rect">
                          <a:avLst/>
                        </a:prstGeom>
                        <a:solidFill>
                          <a:prstClr val="white"/>
                        </a:solidFill>
                        <a:ln>
                          <a:noFill/>
                        </a:ln>
                      </wps:spPr>
                      <wps:txbx>
                        <w:txbxContent>
                          <w:p w:rsidR="00716DC0" w:rsidRPr="00E77E09" w:rsidRDefault="00716DC0" w:rsidP="00692B67">
                            <w:pPr>
                              <w:pStyle w:val="Caption"/>
                              <w:jc w:val="center"/>
                              <w:rPr>
                                <w:noProof/>
                                <w:color w:val="99CB38" w:themeColor="accent1"/>
                                <w:szCs w:val="22"/>
                              </w:rPr>
                            </w:pPr>
                            <w:r>
                              <w:t>Style Reference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49A1F2" id="Text Box 4" o:spid="_x0000_s1028" type="#_x0000_t202" style="position:absolute;margin-left:231.75pt;margin-top:85.25pt;width:334.35pt;height:.0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AjVLgIAAGQEAAAOAAAAZHJzL2Uyb0RvYy54bWysVMGO2jAQvVfqP1i+lwBlUR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" stroked="f">
                <v:textbox style="mso-fit-shape-to-text:t" inset="0,0,0,0">
                  <w:txbxContent>
                    <w:p w:rsidR="00716DC0" w:rsidRPr="00E77E09" w:rsidRDefault="00716DC0" w:rsidP="00692B67">
                      <w:pPr>
                        <w:pStyle w:val="Caption"/>
                        <w:jc w:val="center"/>
                        <w:rPr>
                          <w:noProof/>
                          <w:color w:val="99CB38" w:themeColor="accent1"/>
                          <w:szCs w:val="22"/>
                        </w:rPr>
                      </w:pPr>
                      <w:r>
                        <w:t>Style Reference Image.</w:t>
                      </w:r>
                    </w:p>
                  </w:txbxContent>
                </v:textbox>
                <w10:wrap type="tight"/>
              </v:shape>
            </w:pict>
          </mc:Fallback>
        </mc:AlternateContent>
      </w:r>
      <w:r w:rsidR="00337DD0">
        <w:t>The environment is built on top of a small range of colours to make objects distinguishable from afar and to make the general tone of the game more consistent. We use general shades of brown and green for forestry and trees</w:t>
      </w:r>
      <w:r w:rsidR="00DE0314">
        <w:t xml:space="preserve"> to signify the correct time of year</w:t>
      </w:r>
      <w:r w:rsidR="001E7DC6">
        <w:t xml:space="preserve"> and location</w:t>
      </w:r>
      <w:r w:rsidR="00337DD0">
        <w:t>. Whereas colours that are not normally scene in terrain and buildings are reserved for spells</w:t>
      </w:r>
      <w:r w:rsidR="00DE0314">
        <w:t xml:space="preserve"> and focus points</w:t>
      </w:r>
      <w:r w:rsidR="00337DD0">
        <w:t xml:space="preserve"> to make them standout when cast on top of a scenic background.</w:t>
      </w:r>
    </w:p>
    <w:p w:rsidR="0099447C" w:rsidRDefault="0099447C" w:rsidP="0099447C">
      <w:pPr>
        <w:pStyle w:val="Heading3"/>
      </w:pPr>
      <w:bookmarkStart w:id="37" w:name="_Toc474419342"/>
      <w:r>
        <w:t>Lighting</w:t>
      </w:r>
      <w:bookmarkEnd w:id="37"/>
    </w:p>
    <w:p w:rsidR="00C67D53" w:rsidRDefault="004269B0" w:rsidP="00C67D53">
      <w:r>
        <w:t xml:space="preserve">Because the player is going to </w:t>
      </w:r>
      <w:r w:rsidR="001407FA">
        <w:t xml:space="preserve">be heading to </w:t>
      </w:r>
      <w:r>
        <w:t xml:space="preserve">a campsite it is fairly obvious that </w:t>
      </w:r>
      <w:r w:rsidR="008A7CEF">
        <w:t>the level is set at night. Thus to make the environment fit tha</w:t>
      </w:r>
      <w:r w:rsidR="00350ABD">
        <w:t xml:space="preserve">t time of day darkened lighting is applied. </w:t>
      </w:r>
      <w:r w:rsidR="00D01549">
        <w:t xml:space="preserve">The result is a darkened environment with all objects casting large dark shadows to make the scene darker still. The only light sources </w:t>
      </w:r>
      <w:r w:rsidR="0071000E">
        <w:t>that</w:t>
      </w:r>
      <w:r w:rsidR="00D01549">
        <w:t xml:space="preserve"> illuminate the world are the fires at the camp site and the spells the user casts creating a constant </w:t>
      </w:r>
      <w:r w:rsidR="00D01549" w:rsidRPr="00D01549">
        <w:t>claustrophobic</w:t>
      </w:r>
      <w:r w:rsidR="00D01549">
        <w:t xml:space="preserve"> environment, which is by design. The player is alone in the woods and this shouldn’t feel as wide as a meadow.</w:t>
      </w:r>
    </w:p>
    <w:p w:rsidR="00C67D53" w:rsidRPr="00C67D53" w:rsidRDefault="00F25162" w:rsidP="00C67D53">
      <w:pPr>
        <w:pStyle w:val="Heading3"/>
      </w:pPr>
      <w:bookmarkStart w:id="38" w:name="_Toc474419343"/>
      <w:r>
        <w:t>D</w:t>
      </w:r>
      <w:r w:rsidR="000E7193">
        <w:t>irectional Lights</w:t>
      </w:r>
      <w:bookmarkEnd w:id="38"/>
    </w:p>
    <w:p w:rsidR="00C67D53" w:rsidRDefault="00896BAB" w:rsidP="00C67D53">
      <w:r>
        <w:t>To effectively cast a night scene, we will be using a single direction light which paints a light grey onto the scene to help make the setting of night more realistic from a graphics perspective.</w:t>
      </w:r>
      <w:r w:rsidR="00C7793B">
        <w:t xml:space="preserve"> Not only does this achieve the setting as explain earlier in this report but by doing so we effectively use lighting for establishing tension like many other games in the industry</w:t>
      </w:r>
      <w:r w:rsidR="007C3CE6">
        <w:t xml:space="preserve"> </w:t>
      </w:r>
      <w:r w:rsidR="00C7793B" w:rsidRPr="007C3CE6">
        <w:t>(</w:t>
      </w:r>
      <w:r w:rsidR="007C3CE6" w:rsidRPr="007C3CE6">
        <w:t>El-Nasr 2006</w:t>
      </w:r>
      <w:r w:rsidR="00C7793B" w:rsidRPr="007C3CE6">
        <w:t>)</w:t>
      </w:r>
      <w:r w:rsidR="00C7793B">
        <w:t>.</w:t>
      </w:r>
    </w:p>
    <w:p w:rsidR="000E7193" w:rsidRDefault="000E7193" w:rsidP="000E7193">
      <w:pPr>
        <w:pStyle w:val="Heading3"/>
      </w:pPr>
      <w:bookmarkStart w:id="39" w:name="_Toc474419344"/>
      <w:r>
        <w:t>Point lights</w:t>
      </w:r>
      <w:bookmarkEnd w:id="39"/>
    </w:p>
    <w:p w:rsidR="000E7193" w:rsidRDefault="00896BAB" w:rsidP="00C67D53">
      <w:r>
        <w:t>Additionally, we will be using point lights for campsite fires and other fire sources to convey a sense of safety and warmth</w:t>
      </w:r>
      <w:r w:rsidR="00E51F7B">
        <w:t xml:space="preserve"> to add a visible contract from the night time setting and better convey visual cues on the environment </w:t>
      </w:r>
      <w:r w:rsidR="00E51F7B" w:rsidRPr="007C3CE6">
        <w:t>(El-Nasr 2006)</w:t>
      </w:r>
      <w:r w:rsidR="00917884">
        <w:t xml:space="preserve">. </w:t>
      </w:r>
      <w:r w:rsidR="00E51F7B">
        <w:t>The</w:t>
      </w:r>
      <w:r>
        <w:t xml:space="preserve"> forest</w:t>
      </w:r>
      <w:r w:rsidR="00E51F7B">
        <w:t xml:space="preserve"> in the level should</w:t>
      </w:r>
      <w:r>
        <w:t xml:space="preserve"> feel uninviting and dark while the campsite should be</w:t>
      </w:r>
      <w:r w:rsidR="002332C4">
        <w:t xml:space="preserve"> a</w:t>
      </w:r>
      <w:r>
        <w:t xml:space="preserve"> visible </w:t>
      </w:r>
      <w:r w:rsidR="00E51F7B">
        <w:t xml:space="preserve">and inviting </w:t>
      </w:r>
      <w:r>
        <w:t>focal point that screams safety</w:t>
      </w:r>
      <w:r w:rsidR="002332C4">
        <w:t xml:space="preserve"> to correctly convey the setting</w:t>
      </w:r>
      <w:r>
        <w:t xml:space="preserve">. </w:t>
      </w:r>
    </w:p>
    <w:p w:rsidR="000E7193" w:rsidRDefault="000E7193" w:rsidP="00C67D53"/>
    <w:p w:rsidR="007C674C" w:rsidRPr="007847DB" w:rsidRDefault="007847DB" w:rsidP="009650BB">
      <w:pPr>
        <w:jc w:val="center"/>
      </w:pPr>
      <w:r>
        <w:rPr>
          <w:noProof/>
          <w:lang w:eastAsia="en-GB"/>
        </w:rPr>
        <w:lastRenderedPageBreak/>
        <w:drawing>
          <wp:anchor distT="0" distB="0" distL="114300" distR="114300" simplePos="0" relativeHeight="251697152" behindDoc="0" locked="0" layoutInCell="1" allowOverlap="1" wp14:anchorId="51B42A0A" wp14:editId="07BD939C">
            <wp:simplePos x="0" y="0"/>
            <wp:positionH relativeFrom="margin">
              <wp:align>center</wp:align>
            </wp:positionH>
            <wp:positionV relativeFrom="paragraph">
              <wp:posOffset>152705</wp:posOffset>
            </wp:positionV>
            <wp:extent cx="6720205" cy="4227830"/>
            <wp:effectExtent l="152400" t="152400" r="366395" b="363220"/>
            <wp:wrapTopAndBottom/>
            <wp:docPr id="25" name="Picture 25" descr="125-bravilGate.jpg (1024×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25-bravilGate.jpg (1024×768)"/>
                    <pic:cNvPicPr>
                      <a:picLocks noChangeAspect="1" noChangeArrowheads="1"/>
                    </pic:cNvPicPr>
                  </pic:nvPicPr>
                  <pic:blipFill rotWithShape="1">
                    <a:blip r:embed="rId24">
                      <a:extLst>
                        <a:ext uri="{28A0092B-C50C-407E-A947-70E740481C1C}">
                          <a14:useLocalDpi xmlns:a14="http://schemas.microsoft.com/office/drawing/2010/main" val="0"/>
                        </a:ext>
                      </a:extLst>
                    </a:blip>
                    <a:srcRect b="16111"/>
                    <a:stretch/>
                  </pic:blipFill>
                  <pic:spPr bwMode="auto">
                    <a:xfrm>
                      <a:off x="0" y="0"/>
                      <a:ext cx="6720205" cy="42278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7193" w:rsidRPr="00B42657">
        <w:rPr>
          <w:i/>
        </w:rPr>
        <w:t xml:space="preserve">An example of dark based light in a forest set in the game of </w:t>
      </w:r>
      <w:r w:rsidR="000E7193" w:rsidRPr="00B42657">
        <w:rPr>
          <w:b/>
          <w:i/>
        </w:rPr>
        <w:t>Oblivion</w:t>
      </w:r>
      <w:r w:rsidR="000E7193" w:rsidRPr="00B42657">
        <w:rPr>
          <w:i/>
        </w:rPr>
        <w:t xml:space="preserve"> the game before the very popular game </w:t>
      </w:r>
      <w:r w:rsidR="000E7193" w:rsidRPr="00B63139">
        <w:rPr>
          <w:b/>
          <w:i/>
        </w:rPr>
        <w:t>Skyrim</w:t>
      </w:r>
    </w:p>
    <w:p w:rsidR="007C674C" w:rsidRDefault="007C674C" w:rsidP="007C674C">
      <w:pPr>
        <w:pStyle w:val="Heading2"/>
      </w:pPr>
      <w:bookmarkStart w:id="40" w:name="_Toc474419345"/>
      <w:r>
        <w:t>Audio</w:t>
      </w:r>
      <w:bookmarkEnd w:id="40"/>
    </w:p>
    <w:p w:rsidR="007C674C" w:rsidRDefault="00917884" w:rsidP="007C674C">
      <w:r>
        <w:t>Audio in any game</w:t>
      </w:r>
      <w:r w:rsidR="00593F7C">
        <w:t xml:space="preserve"> is essential and music game industry is growing more important year on </w:t>
      </w:r>
      <w:r w:rsidR="00593F7C" w:rsidRPr="00593F7C">
        <w:t>year (</w:t>
      </w:r>
      <w:r w:rsidR="00593F7C" w:rsidRPr="00593F7C">
        <w:rPr>
          <w:rFonts w:cs="Arial"/>
          <w:color w:val="222222"/>
          <w:shd w:val="clear" w:color="auto" w:fill="FFFFFF"/>
        </w:rPr>
        <w:t>Thomas, M., 2004</w:t>
      </w:r>
      <w:r w:rsidR="00593F7C" w:rsidRPr="00593F7C">
        <w:t>).</w:t>
      </w:r>
      <w:r>
        <w:t xml:space="preserve"> </w:t>
      </w:r>
      <w:r w:rsidR="00593F7C">
        <w:t>In the</w:t>
      </w:r>
      <w:r w:rsidR="00D01ECF">
        <w:t xml:space="preserve"> described here</w:t>
      </w:r>
      <w:r w:rsidR="00593F7C">
        <w:t xml:space="preserve"> level </w:t>
      </w:r>
      <w:r>
        <w:t xml:space="preserve">it </w:t>
      </w:r>
      <w:r w:rsidR="008A6CDD">
        <w:t xml:space="preserve">is </w:t>
      </w:r>
      <w:r>
        <w:t xml:space="preserve">what sets the tone, and a level without music doesn’t </w:t>
      </w:r>
      <w:r w:rsidR="00E54465">
        <w:t>convey a setting as well as it could. To help set in stone the theme and time period of the level two soundtracks will be added into the game to make it fully built out level.</w:t>
      </w:r>
    </w:p>
    <w:p w:rsidR="009751BD" w:rsidRPr="007C674C" w:rsidRDefault="009751BD" w:rsidP="009751BD">
      <w:pPr>
        <w:pStyle w:val="Heading3"/>
      </w:pPr>
      <w:bookmarkStart w:id="41" w:name="_Toc474419346"/>
      <w:r>
        <w:t>Background Music</w:t>
      </w:r>
      <w:bookmarkEnd w:id="41"/>
    </w:p>
    <w:p w:rsidR="008F24F4" w:rsidRDefault="00E54465" w:rsidP="00917990">
      <w:r>
        <w:t>To help set the time period of the game and lead to a calming atmosph</w:t>
      </w:r>
      <w:r w:rsidR="009F1C05">
        <w:t>ere at the start of the level we</w:t>
      </w:r>
      <w:r>
        <w:t xml:space="preserve"> will be using a music track that was inspired</w:t>
      </w:r>
      <w:r w:rsidR="00435040">
        <w:t xml:space="preserve"> by </w:t>
      </w:r>
      <w:r w:rsidR="00F77023">
        <w:t>medieval Celtic</w:t>
      </w:r>
      <w:r w:rsidR="00435040">
        <w:t xml:space="preserve"> music. </w:t>
      </w:r>
      <w:r w:rsidR="00810051">
        <w:t xml:space="preserve">As it is well pointed out in various research the inclusion of music </w:t>
      </w:r>
      <w:r w:rsidR="006C3AD7">
        <w:t>allows the level to communicate representation that is not available through visual means (</w:t>
      </w:r>
      <w:r w:rsidR="006C3AD7" w:rsidRPr="006C3AD7">
        <w:rPr>
          <w:rFonts w:cs="Arial"/>
          <w:color w:val="222222"/>
          <w:szCs w:val="20"/>
          <w:shd w:val="clear" w:color="auto" w:fill="FFFFFF"/>
        </w:rPr>
        <w:t>Munday, R., 2007</w:t>
      </w:r>
      <w:r w:rsidR="00E7293D">
        <w:t>). The</w:t>
      </w:r>
      <w:r w:rsidR="00435040">
        <w:t xml:space="preserve"> background music shall be used to help cement </w:t>
      </w:r>
      <w:r w:rsidR="00F77023">
        <w:t>the player’s location in the forest and will be the first track that is played to help ease the player into the environment.</w:t>
      </w:r>
    </w:p>
    <w:p w:rsidR="009751BD" w:rsidRDefault="009751BD" w:rsidP="009751BD">
      <w:pPr>
        <w:pStyle w:val="Heading3"/>
      </w:pPr>
      <w:bookmarkStart w:id="42" w:name="_Toc474419347"/>
      <w:r>
        <w:t>Fight Music</w:t>
      </w:r>
      <w:bookmarkEnd w:id="42"/>
    </w:p>
    <w:p w:rsidR="009751BD" w:rsidRDefault="00764BDF" w:rsidP="009751BD">
      <w:r>
        <w:t>We</w:t>
      </w:r>
      <w:r w:rsidR="00F77023">
        <w:t xml:space="preserve"> will also be adding a fight music track which will be used in the level to convey to the player that danger approaches</w:t>
      </w:r>
      <w:r w:rsidR="008C1234">
        <w:t xml:space="preserve"> even if they can’t see the danger directly</w:t>
      </w:r>
      <w:r w:rsidR="00F77023">
        <w:t xml:space="preserve">. The track itself is fast paced and is designed to make the player wonder what is in the distance. This effective use of music should help convey the setting and establish the situation the player is currently in. Calm </w:t>
      </w:r>
      <w:r w:rsidR="00F72CC8">
        <w:t>Celtic music to make the player calm while exploring the forest and fast paced music to say danger is incoming</w:t>
      </w:r>
      <w:r w:rsidR="00C51E30">
        <w:t xml:space="preserve"> resulting in an immersive environment</w:t>
      </w:r>
      <w:r w:rsidR="00F72CC8">
        <w:t>.</w:t>
      </w:r>
    </w:p>
    <w:p w:rsidR="000E7193" w:rsidRDefault="000E7193" w:rsidP="000E7193">
      <w:pPr>
        <w:pStyle w:val="Heading2"/>
      </w:pPr>
      <w:bookmarkStart w:id="43" w:name="_Toc474419348"/>
      <w:r w:rsidRPr="00E17AC1">
        <w:lastRenderedPageBreak/>
        <w:t>Architecture</w:t>
      </w:r>
      <w:bookmarkEnd w:id="43"/>
    </w:p>
    <w:p w:rsidR="00662842" w:rsidRPr="00662842" w:rsidRDefault="00B04C72" w:rsidP="00662842">
      <w:r>
        <w:rPr>
          <w:noProof/>
          <w:lang w:eastAsia="en-GB"/>
        </w:rPr>
        <w:drawing>
          <wp:anchor distT="0" distB="0" distL="114300" distR="114300" simplePos="0" relativeHeight="251708416" behindDoc="0" locked="0" layoutInCell="1" allowOverlap="1" wp14:anchorId="0ED47036" wp14:editId="06E1855D">
            <wp:simplePos x="0" y="0"/>
            <wp:positionH relativeFrom="margin">
              <wp:align>left</wp:align>
            </wp:positionH>
            <wp:positionV relativeFrom="paragraph">
              <wp:posOffset>1820571</wp:posOffset>
            </wp:positionV>
            <wp:extent cx="6486958" cy="3511296"/>
            <wp:effectExtent l="152400" t="152400" r="352425" b="35623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721"/>
                    <a:stretch/>
                  </pic:blipFill>
                  <pic:spPr bwMode="auto">
                    <a:xfrm>
                      <a:off x="0" y="0"/>
                      <a:ext cx="6486958" cy="351129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Even though the setting of my level will not contain any towns of major cities because the scale required to build these is beyond the scope of this module, there will still be a major focal point in the level in the presence of a medieval bridge which must be crossed to reach the campsite. This focal point has been placed in the level for a number of reasons. First it gives the player a realistic illusion of scale and develops the player’s spatial awareness of their place in the world</w:t>
      </w:r>
      <w:r w:rsidR="00F64327">
        <w:t>.</w:t>
      </w:r>
      <w:r>
        <w:t xml:space="preserve"> Second, it helps solidify the time period the game is set in. Players upon seeing the focal point will gather a general sense for the style of the architecture in the game. Finally, the additional of the bridge should bring some variation to the visuals for the player while they travel through the forest to reach the campsite. </w:t>
      </w:r>
    </w:p>
    <w:p w:rsidR="00917990" w:rsidRDefault="009650BB" w:rsidP="009650BB">
      <w:pPr>
        <w:jc w:val="center"/>
        <w:rPr>
          <w:i/>
        </w:rPr>
      </w:pPr>
      <w:r w:rsidRPr="00B42657">
        <w:rPr>
          <w:i/>
        </w:rPr>
        <w:t xml:space="preserve">An example </w:t>
      </w:r>
      <w:r>
        <w:rPr>
          <w:i/>
        </w:rPr>
        <w:t>of the architecture style in the level</w:t>
      </w:r>
    </w:p>
    <w:p w:rsidR="00BC14FA" w:rsidRDefault="00BC14FA" w:rsidP="00BC14FA">
      <w:pPr>
        <w:pStyle w:val="Heading2"/>
      </w:pPr>
      <w:bookmarkStart w:id="44" w:name="_Toc474419349"/>
      <w:r>
        <w:t>Top-Down Layout and concept art</w:t>
      </w:r>
      <w:bookmarkEnd w:id="44"/>
    </w:p>
    <w:p w:rsidR="00645060" w:rsidRDefault="00040A36" w:rsidP="00BC14FA">
      <w:r>
        <w:t>Below you can find the layout of the level and screenshots of the current experimentation build which is just a playground for developing the scripts required to make the level an actual game.</w:t>
      </w:r>
      <w:r w:rsidR="00FB66E1">
        <w:t xml:space="preserve"> The level as you can see from the below </w:t>
      </w:r>
      <w:r w:rsidR="00784131">
        <w:t>level layout picture</w:t>
      </w:r>
      <w:r w:rsidR="00FB66E1">
        <w:t xml:space="preserve"> has three sections, the path, the campsite and the enclave.</w:t>
      </w:r>
      <w:r w:rsidR="00DF41EF">
        <w:t xml:space="preserve"> The path is where you start out, after which you will arrive at the campsite and you will finish in the enclave </w:t>
      </w:r>
      <w:r w:rsidR="00701141">
        <w:t>where</w:t>
      </w:r>
      <w:r w:rsidR="00DF41EF">
        <w:t xml:space="preserve"> you will fight the monsters and end the level.</w:t>
      </w:r>
      <w:r w:rsidR="000C11B3">
        <w:t xml:space="preserve"> </w:t>
      </w:r>
      <w:r w:rsidR="005E4847">
        <w:t>This three section level design is meant to highlight structure for the level with each setting being registered as a separate section.</w:t>
      </w:r>
    </w:p>
    <w:p w:rsidR="000C11B3" w:rsidRDefault="00A96838" w:rsidP="00BC14FA">
      <w:r>
        <w:t xml:space="preserve">Due to an artist not being present as part of this project </w:t>
      </w:r>
      <w:r w:rsidR="000C2E4E">
        <w:t>proper concept art</w:t>
      </w:r>
      <w:r>
        <w:t xml:space="preserve"> was unable to be produced</w:t>
      </w:r>
      <w:r w:rsidR="000C2E4E">
        <w:t xml:space="preserve">. </w:t>
      </w:r>
      <w:r w:rsidR="00706EFC">
        <w:t>However,</w:t>
      </w:r>
      <w:r w:rsidR="00160675">
        <w:t xml:space="preserve"> as the project had</w:t>
      </w:r>
      <w:r w:rsidR="000C2E4E">
        <w:t xml:space="preserve"> a pre development stage which housed many of the assets </w:t>
      </w:r>
      <w:r w:rsidR="00160675">
        <w:t>and basic mechanics</w:t>
      </w:r>
      <w:r w:rsidR="000C2E4E">
        <w:t xml:space="preserve"> screenshots </w:t>
      </w:r>
      <w:r w:rsidR="00160675">
        <w:t>have been supplied to supplement this section of the report</w:t>
      </w:r>
      <w:r w:rsidR="000C2E4E">
        <w:t>. For more screenshots you can find additional</w:t>
      </w:r>
      <w:r w:rsidR="0037179F">
        <w:t xml:space="preserve"> screenshots in the appendices</w:t>
      </w:r>
      <w:r w:rsidR="00160675">
        <w:t xml:space="preserve"> as well screenshots of various assets used in the pre development build </w:t>
      </w:r>
      <w:r w:rsidR="0037179F">
        <w:t xml:space="preserve"> (S</w:t>
      </w:r>
      <w:r w:rsidR="00160675">
        <w:t>ee Appendix 2 &amp; 3</w:t>
      </w:r>
      <w:r w:rsidR="0037179F">
        <w:t>)</w:t>
      </w:r>
      <w:r w:rsidR="000C2E4E">
        <w:t>.</w:t>
      </w:r>
    </w:p>
    <w:p w:rsidR="00171374" w:rsidRDefault="00A5338A" w:rsidP="00BC14FA">
      <w:pPr>
        <w:pStyle w:val="Heading3"/>
      </w:pPr>
      <w:bookmarkStart w:id="45" w:name="_Toc474419350"/>
      <w:r w:rsidRPr="00A5338A">
        <w:rPr>
          <w:noProof/>
          <w:lang w:eastAsia="en-GB"/>
        </w:rPr>
        <w:lastRenderedPageBreak/>
        <w:drawing>
          <wp:anchor distT="0" distB="0" distL="114300" distR="114300" simplePos="0" relativeHeight="251694080" behindDoc="1" locked="0" layoutInCell="1" allowOverlap="1" wp14:anchorId="14C5E7AD" wp14:editId="075595BE">
            <wp:simplePos x="0" y="0"/>
            <wp:positionH relativeFrom="margin">
              <wp:posOffset>504825</wp:posOffset>
            </wp:positionH>
            <wp:positionV relativeFrom="paragraph">
              <wp:posOffset>323215</wp:posOffset>
            </wp:positionV>
            <wp:extent cx="5562600" cy="4259580"/>
            <wp:effectExtent l="152400" t="152400" r="361950" b="369570"/>
            <wp:wrapTopAndBottom/>
            <wp:docPr id="32" name="Picture 32" descr="D:\level-design\level-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vel-design\level-ma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2600" cy="42595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C14FA">
        <w:t>Level Layout</w:t>
      </w:r>
      <w:bookmarkEnd w:id="45"/>
    </w:p>
    <w:p w:rsidR="00BC14FA" w:rsidRDefault="000C11B3" w:rsidP="00BC14FA">
      <w:pPr>
        <w:pStyle w:val="Heading3"/>
      </w:pPr>
      <w:bookmarkStart w:id="46" w:name="_Toc474419351"/>
      <w:r>
        <w:t>Concept Art</w:t>
      </w:r>
      <w:bookmarkEnd w:id="46"/>
    </w:p>
    <w:p w:rsidR="000F1510" w:rsidRDefault="00407C1D" w:rsidP="00407C1D">
      <w:pPr>
        <w:pStyle w:val="Heading3"/>
      </w:pPr>
      <w:bookmarkStart w:id="47" w:name="_Toc472602395"/>
      <w:bookmarkStart w:id="48" w:name="_Toc473206437"/>
      <w:bookmarkStart w:id="49" w:name="_Toc473321581"/>
      <w:bookmarkStart w:id="50" w:name="_Toc473321672"/>
      <w:bookmarkStart w:id="51" w:name="_Toc473654780"/>
      <w:bookmarkStart w:id="52" w:name="_Toc474419352"/>
      <w:r w:rsidRPr="000C11B3">
        <w:rPr>
          <w:rFonts w:asciiTheme="minorHAnsi" w:eastAsiaTheme="minorEastAsia" w:hAnsiTheme="minorHAnsi" w:cstheme="minorBidi"/>
          <w:noProof/>
          <w:color w:val="455F51" w:themeColor="text2"/>
          <w:lang w:eastAsia="en-GB"/>
        </w:rPr>
        <w:drawing>
          <wp:anchor distT="0" distB="0" distL="114300" distR="114300" simplePos="0" relativeHeight="251712512" behindDoc="1" locked="0" layoutInCell="1" allowOverlap="1" wp14:anchorId="795E4ED8" wp14:editId="3203B6D8">
            <wp:simplePos x="0" y="0"/>
            <wp:positionH relativeFrom="margin">
              <wp:posOffset>566420</wp:posOffset>
            </wp:positionH>
            <wp:positionV relativeFrom="paragraph">
              <wp:posOffset>165100</wp:posOffset>
            </wp:positionV>
            <wp:extent cx="5632450" cy="3168015"/>
            <wp:effectExtent l="152400" t="152400" r="368300" b="356235"/>
            <wp:wrapTight wrapText="bothSides">
              <wp:wrapPolygon edited="0">
                <wp:start x="292" y="-1039"/>
                <wp:lineTo x="-584" y="-779"/>
                <wp:lineTo x="-511" y="22210"/>
                <wp:lineTo x="657" y="23639"/>
                <wp:lineTo x="731" y="23899"/>
                <wp:lineTo x="21624" y="23899"/>
                <wp:lineTo x="21697" y="23639"/>
                <wp:lineTo x="22866" y="22210"/>
                <wp:lineTo x="22939" y="1299"/>
                <wp:lineTo x="22063" y="-649"/>
                <wp:lineTo x="21990" y="-1039"/>
                <wp:lineTo x="292" y="-1039"/>
              </wp:wrapPolygon>
            </wp:wrapTight>
            <wp:docPr id="23" name="Picture 23" descr="D:\level-design\Screenshots\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vel-design\Screenshots\screenshot-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32450" cy="316801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bookmarkEnd w:id="47"/>
      <w:bookmarkEnd w:id="48"/>
      <w:bookmarkEnd w:id="49"/>
      <w:bookmarkEnd w:id="50"/>
      <w:bookmarkEnd w:id="51"/>
      <w:bookmarkEnd w:id="52"/>
      <w:r w:rsidR="000C11B3" w:rsidRPr="000C11B3">
        <w:rPr>
          <w:rFonts w:asciiTheme="minorHAnsi" w:eastAsiaTheme="minorEastAsia" w:hAnsiTheme="minorHAnsi" w:cstheme="minorBidi"/>
          <w:noProof/>
          <w:color w:val="455F51" w:themeColor="text2"/>
          <w:lang w:eastAsia="en-GB"/>
        </w:rPr>
        <w:t xml:space="preserve"> </w:t>
      </w:r>
    </w:p>
    <w:p w:rsidR="00BC14FA" w:rsidRDefault="00BC14FA" w:rsidP="000F1510">
      <w:pPr>
        <w:pStyle w:val="Heading3"/>
      </w:pPr>
      <w:bookmarkStart w:id="53" w:name="_Toc474419353"/>
      <w:r>
        <w:lastRenderedPageBreak/>
        <w:t>Engine</w:t>
      </w:r>
      <w:bookmarkEnd w:id="53"/>
    </w:p>
    <w:p w:rsidR="003B667A" w:rsidRDefault="003D7087" w:rsidP="00F775A4">
      <w:r>
        <w:t>To build the game I will be using the Unity game engine.</w:t>
      </w:r>
      <w:r w:rsidR="00FA4F5F">
        <w:t xml:space="preserve"> </w:t>
      </w:r>
      <w:r w:rsidR="00917223">
        <w:t>Unity</w:t>
      </w:r>
      <w:r w:rsidR="002B74FB">
        <w:t xml:space="preserve"> is also a very popular</w:t>
      </w:r>
      <w:r w:rsidR="001F1C9E">
        <w:t xml:space="preserve"> for many reasons not least because of its ease of use and the fact that it is free for indie developers. Thanks to a large user base it</w:t>
      </w:r>
      <w:r w:rsidR="002B74FB">
        <w:t xml:space="preserve"> has great community and no shortage of books and online media to hel</w:t>
      </w:r>
      <w:r w:rsidR="00ED37B6">
        <w:t xml:space="preserve">p you through using the engine and there are plenty examples of how its rich complement of features enables fast game </w:t>
      </w:r>
      <w:r w:rsidR="00ED37B6" w:rsidRPr="00ED37B6">
        <w:t xml:space="preserve">development (Craighead, J 2008). </w:t>
      </w:r>
      <w:r w:rsidR="002B74FB">
        <w:t xml:space="preserve">Another big sell for </w:t>
      </w:r>
      <w:r w:rsidR="00D92DB2">
        <w:t>potential users</w:t>
      </w:r>
      <w:r w:rsidR="002B74FB">
        <w:t xml:space="preserve"> is the</w:t>
      </w:r>
      <w:r w:rsidR="001F1C9E">
        <w:t xml:space="preserve"> Unity Asset S</w:t>
      </w:r>
      <w:r w:rsidR="00352A7E">
        <w:t>tore which we</w:t>
      </w:r>
      <w:r w:rsidR="002B74FB">
        <w:t xml:space="preserve"> have used to get basic mode</w:t>
      </w:r>
      <w:r w:rsidR="00352A7E">
        <w:t>ls and it works great allowing more time to</w:t>
      </w:r>
      <w:r w:rsidR="002B74FB">
        <w:t xml:space="preserve"> spend on the </w:t>
      </w:r>
      <w:r w:rsidR="00352A7E">
        <w:t>level</w:t>
      </w:r>
      <w:r w:rsidR="002B74FB">
        <w:t xml:space="preserve"> and not</w:t>
      </w:r>
      <w:r w:rsidR="00352A7E">
        <w:t xml:space="preserve"> on</w:t>
      </w:r>
      <w:r w:rsidR="002B74FB">
        <w:t xml:space="preserve"> assets </w:t>
      </w:r>
      <w:r w:rsidR="00352A7E">
        <w:t>creation</w:t>
      </w:r>
      <w:r w:rsidR="002B74FB">
        <w:t>.</w:t>
      </w:r>
      <w:r w:rsidR="002556FF">
        <w:t xml:space="preserve"> So to summarise we used the engine for the following reasons.</w:t>
      </w:r>
    </w:p>
    <w:p w:rsidR="002556FF" w:rsidRDefault="001F1C9E" w:rsidP="002556FF">
      <w:pPr>
        <w:pStyle w:val="ListParagraph"/>
        <w:numPr>
          <w:ilvl w:val="0"/>
          <w:numId w:val="29"/>
        </w:numPr>
      </w:pPr>
      <w:r>
        <w:t>Ease of use, Free</w:t>
      </w:r>
    </w:p>
    <w:p w:rsidR="002556FF" w:rsidRDefault="001F1C9E" w:rsidP="002556FF">
      <w:pPr>
        <w:pStyle w:val="ListParagraph"/>
        <w:numPr>
          <w:ilvl w:val="0"/>
          <w:numId w:val="29"/>
        </w:numPr>
      </w:pPr>
      <w:r>
        <w:t>Popularity</w:t>
      </w:r>
      <w:r w:rsidR="00F740A7">
        <w:t xml:space="preserve"> </w:t>
      </w:r>
    </w:p>
    <w:p w:rsidR="002556FF" w:rsidRDefault="001F1C9E" w:rsidP="002556FF">
      <w:pPr>
        <w:pStyle w:val="ListParagraph"/>
        <w:numPr>
          <w:ilvl w:val="0"/>
          <w:numId w:val="29"/>
        </w:numPr>
      </w:pPr>
      <w:r>
        <w:t>Documentation &amp;</w:t>
      </w:r>
      <w:r w:rsidR="002556FF">
        <w:t xml:space="preserve"> Support</w:t>
      </w:r>
    </w:p>
    <w:p w:rsidR="002556FF" w:rsidRDefault="00A54FF2" w:rsidP="002556FF">
      <w:pPr>
        <w:pStyle w:val="ListParagraph"/>
        <w:numPr>
          <w:ilvl w:val="0"/>
          <w:numId w:val="29"/>
        </w:numPr>
      </w:pPr>
      <w:r>
        <w:rPr>
          <w:noProof/>
          <w:lang w:eastAsia="en-GB"/>
        </w:rPr>
        <w:drawing>
          <wp:anchor distT="0" distB="0" distL="114300" distR="114300" simplePos="0" relativeHeight="251691008" behindDoc="0" locked="0" layoutInCell="1" allowOverlap="1" wp14:anchorId="538A5868" wp14:editId="7D6E62BF">
            <wp:simplePos x="0" y="0"/>
            <wp:positionH relativeFrom="margin">
              <wp:posOffset>845185</wp:posOffset>
            </wp:positionH>
            <wp:positionV relativeFrom="paragraph">
              <wp:posOffset>298450</wp:posOffset>
            </wp:positionV>
            <wp:extent cx="4845685" cy="27254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45685" cy="2725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40A7">
        <w:t>Cross</w:t>
      </w:r>
      <w:r w:rsidR="001F1C9E">
        <w:t xml:space="preserve"> Platform Engine</w:t>
      </w:r>
    </w:p>
    <w:p w:rsidR="003C2A24" w:rsidRDefault="003C2A24" w:rsidP="00F775A4"/>
    <w:p w:rsidR="00B63351" w:rsidRDefault="00B63351" w:rsidP="00B63351">
      <w:pPr>
        <w:pStyle w:val="Heading3"/>
      </w:pPr>
      <w:bookmarkStart w:id="54" w:name="_Toc474419354"/>
      <w:r>
        <w:t>Engine Store</w:t>
      </w:r>
      <w:bookmarkEnd w:id="54"/>
    </w:p>
    <w:p w:rsidR="003B667A" w:rsidRDefault="002556FF" w:rsidP="00F775A4">
      <w:r>
        <w:rPr>
          <w:noProof/>
          <w:lang w:eastAsia="en-GB"/>
        </w:rPr>
        <w:drawing>
          <wp:anchor distT="0" distB="0" distL="114300" distR="114300" simplePos="0" relativeHeight="251689984" behindDoc="1" locked="0" layoutInCell="1" allowOverlap="1" wp14:anchorId="0ECF38D8" wp14:editId="3EC468E5">
            <wp:simplePos x="0" y="0"/>
            <wp:positionH relativeFrom="margin">
              <wp:posOffset>3829050</wp:posOffset>
            </wp:positionH>
            <wp:positionV relativeFrom="paragraph">
              <wp:posOffset>420370</wp:posOffset>
            </wp:positionV>
            <wp:extent cx="2953385" cy="2724150"/>
            <wp:effectExtent l="0" t="0" r="0" b="0"/>
            <wp:wrapTight wrapText="bothSides">
              <wp:wrapPolygon edited="0">
                <wp:start x="0" y="0"/>
                <wp:lineTo x="0" y="21449"/>
                <wp:lineTo x="21456" y="21449"/>
                <wp:lineTo x="2145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53385" cy="2724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734D">
        <w:t xml:space="preserve">Due to </w:t>
      </w:r>
      <w:r w:rsidR="00137457">
        <w:t>a</w:t>
      </w:r>
      <w:r w:rsidR="0033734D">
        <w:t xml:space="preserve"> 3D modell</w:t>
      </w:r>
      <w:r w:rsidR="00137457">
        <w:t xml:space="preserve">er not being present as part of this project </w:t>
      </w:r>
      <w:r w:rsidR="0033734D">
        <w:t xml:space="preserve">the </w:t>
      </w:r>
      <w:r w:rsidR="001B29FF">
        <w:t>Unity Market P</w:t>
      </w:r>
      <w:r w:rsidR="0033734D">
        <w:t xml:space="preserve">lace </w:t>
      </w:r>
      <w:r w:rsidR="00137457">
        <w:t xml:space="preserve">will be used </w:t>
      </w:r>
      <w:r w:rsidR="0033734D">
        <w:t>for acquiring assets.</w:t>
      </w:r>
      <w:r w:rsidR="00EF174E">
        <w:t xml:space="preserve"> </w:t>
      </w:r>
      <w:r w:rsidR="00137457">
        <w:t>Audio assets will also be acquired from other locations to enable a full implementation of the level.</w:t>
      </w:r>
      <w:r w:rsidR="00A54FF2">
        <w:t xml:space="preserve"> As it stands now the following assets have been acquired from the online store</w:t>
      </w:r>
      <w:r w:rsidR="00137457">
        <w:t xml:space="preserve"> and are present in the current pre-development build</w:t>
      </w:r>
      <w:r w:rsidR="00A54FF2">
        <w:t>.</w:t>
      </w:r>
    </w:p>
    <w:p w:rsidR="00072E9F" w:rsidRDefault="00072E9F" w:rsidP="00072E9F">
      <w:pPr>
        <w:pStyle w:val="ListParagraph"/>
        <w:numPr>
          <w:ilvl w:val="0"/>
          <w:numId w:val="30"/>
        </w:numPr>
      </w:pPr>
      <w:r>
        <w:t>Architecture buildings e.g. Bridge &amp; Campsite</w:t>
      </w:r>
    </w:p>
    <w:p w:rsidR="00072E9F" w:rsidRDefault="00072E9F" w:rsidP="00072E9F">
      <w:pPr>
        <w:pStyle w:val="ListParagraph"/>
        <w:numPr>
          <w:ilvl w:val="0"/>
          <w:numId w:val="30"/>
        </w:numPr>
      </w:pPr>
      <w:r>
        <w:t>Nature Terrain Kit</w:t>
      </w:r>
    </w:p>
    <w:p w:rsidR="00602127" w:rsidRDefault="00602127" w:rsidP="00072E9F">
      <w:pPr>
        <w:pStyle w:val="ListParagraph"/>
        <w:numPr>
          <w:ilvl w:val="0"/>
          <w:numId w:val="30"/>
        </w:numPr>
      </w:pPr>
      <w:r>
        <w:t>Standard Assets</w:t>
      </w:r>
    </w:p>
    <w:p w:rsidR="0061017B" w:rsidRDefault="0061017B" w:rsidP="00072E9F">
      <w:pPr>
        <w:pStyle w:val="ListParagraph"/>
        <w:numPr>
          <w:ilvl w:val="0"/>
          <w:numId w:val="30"/>
        </w:numPr>
      </w:pPr>
      <w:r>
        <w:t>Particle Effect Systems</w:t>
      </w:r>
    </w:p>
    <w:p w:rsidR="001C2A1B" w:rsidRDefault="004E281D" w:rsidP="00072E9F">
      <w:pPr>
        <w:pStyle w:val="ListParagraph"/>
        <w:numPr>
          <w:ilvl w:val="0"/>
          <w:numId w:val="30"/>
        </w:numPr>
      </w:pPr>
      <w:r>
        <w:t>Character m</w:t>
      </w:r>
      <w:r w:rsidR="001C2A1B">
        <w:t xml:space="preserve">odels </w:t>
      </w:r>
      <w:r>
        <w:t>e.g.</w:t>
      </w:r>
      <w:r w:rsidR="001C2A1B">
        <w:t xml:space="preserve"> Zombie model</w:t>
      </w:r>
    </w:p>
    <w:p w:rsidR="00585101" w:rsidRDefault="00585101" w:rsidP="00072E9F">
      <w:pPr>
        <w:pStyle w:val="ListParagraph"/>
        <w:numPr>
          <w:ilvl w:val="0"/>
          <w:numId w:val="30"/>
        </w:numPr>
      </w:pPr>
      <w:r>
        <w:t xml:space="preserve">High quality </w:t>
      </w:r>
      <w:r w:rsidR="000B517F">
        <w:t xml:space="preserve">night </w:t>
      </w:r>
      <w:r>
        <w:t>time skybox</w:t>
      </w:r>
    </w:p>
    <w:p w:rsidR="00585101" w:rsidRDefault="00585101" w:rsidP="00072E9F">
      <w:pPr>
        <w:pStyle w:val="ListParagraph"/>
        <w:numPr>
          <w:ilvl w:val="0"/>
          <w:numId w:val="30"/>
        </w:numPr>
      </w:pPr>
      <w:r>
        <w:t>Additional one time use models e.g. Moon</w:t>
      </w:r>
    </w:p>
    <w:p w:rsidR="003B667A" w:rsidRDefault="003300EA" w:rsidP="00F775A4">
      <w:pPr>
        <w:pStyle w:val="ListParagraph"/>
        <w:numPr>
          <w:ilvl w:val="0"/>
          <w:numId w:val="30"/>
        </w:numPr>
      </w:pPr>
      <w:r>
        <w:t>UI textures and prefabs.</w:t>
      </w:r>
    </w:p>
    <w:p w:rsidR="009B71C3" w:rsidRDefault="009B71C3" w:rsidP="009B71C3">
      <w:pPr>
        <w:pStyle w:val="Heading1"/>
      </w:pPr>
      <w:bookmarkStart w:id="55" w:name="_Toc474419355"/>
      <w:r>
        <w:lastRenderedPageBreak/>
        <w:t>Project Planning and Control</w:t>
      </w:r>
      <w:bookmarkEnd w:id="55"/>
    </w:p>
    <w:p w:rsidR="00994AEE" w:rsidRDefault="00381B8D" w:rsidP="002C1E03">
      <w:r>
        <w:t xml:space="preserve">To make sure the level is built on time and has a level of polish </w:t>
      </w:r>
      <w:r w:rsidR="00C40443">
        <w:t xml:space="preserve">that is acceptable for submission </w:t>
      </w:r>
      <w:r>
        <w:t xml:space="preserve">a solid </w:t>
      </w:r>
      <w:r w:rsidR="004242B3">
        <w:t xml:space="preserve">detailed </w:t>
      </w:r>
      <w:r w:rsidR="00214B8C">
        <w:t xml:space="preserve">plan </w:t>
      </w:r>
      <w:r w:rsidR="00813BFC">
        <w:t>has been created to provide</w:t>
      </w:r>
      <w:r w:rsidR="00A44D9B">
        <w:t xml:space="preserve"> a</w:t>
      </w:r>
      <w:r w:rsidR="00813BFC">
        <w:t xml:space="preserve"> clear and concise path to completion</w:t>
      </w:r>
      <w:r w:rsidR="00C14536">
        <w:t>.</w:t>
      </w:r>
    </w:p>
    <w:p w:rsidR="00C57763" w:rsidRDefault="00C57763" w:rsidP="00C57763">
      <w:pPr>
        <w:pStyle w:val="Heading2"/>
      </w:pPr>
      <w:bookmarkStart w:id="56" w:name="_Toc474419356"/>
      <w:r>
        <w:t>Allocation of tasks</w:t>
      </w:r>
      <w:bookmarkEnd w:id="56"/>
    </w:p>
    <w:p w:rsidR="00C57763" w:rsidRDefault="006A5E96" w:rsidP="002C1E03">
      <w:r>
        <w:t>As this level project is an individual project</w:t>
      </w:r>
      <w:r w:rsidR="00C57763">
        <w:t xml:space="preserve"> there will be no need to allocate tasks as I will be doing all tasks myself. However, I will say the reason I</w:t>
      </w:r>
      <w:r w:rsidR="005859C9">
        <w:t xml:space="preserve"> choose to do it </w:t>
      </w:r>
      <w:r w:rsidR="00C57763">
        <w:t>individually was to make sure I had full creative control over the level and had a work schedule that was adapted to my needs as well. With both of these requirements met I am sure that I will produce a level that is up to a standard that both the marker and myself will approve of.</w:t>
      </w:r>
    </w:p>
    <w:p w:rsidR="00C437B7" w:rsidRDefault="00C437B7" w:rsidP="00C437B7">
      <w:pPr>
        <w:pStyle w:val="Heading2"/>
      </w:pPr>
      <w:bookmarkStart w:id="57" w:name="_Toc474419357"/>
      <w:r>
        <w:t>Project plan</w:t>
      </w:r>
      <w:bookmarkEnd w:id="57"/>
    </w:p>
    <w:p w:rsidR="00FA2C53" w:rsidRDefault="00FA2C53" w:rsidP="00C437B7">
      <w:r>
        <w:t>I have split up the project into three stages.</w:t>
      </w:r>
    </w:p>
    <w:p w:rsidR="000132AF" w:rsidRDefault="007E376F" w:rsidP="000132AF">
      <w:pPr>
        <w:pStyle w:val="Heading4"/>
        <w:rPr>
          <w:rFonts w:asciiTheme="minorHAnsi" w:eastAsiaTheme="minorEastAsia" w:hAnsiTheme="minorHAnsi" w:cstheme="minorBidi"/>
          <w:i w:val="0"/>
          <w:iCs w:val="0"/>
          <w:color w:val="455F51" w:themeColor="text2"/>
        </w:rPr>
      </w:pPr>
      <w:r>
        <w:t xml:space="preserve">Pre Development </w:t>
      </w:r>
      <w:r w:rsidR="00DE2D19">
        <w:t>Stage</w:t>
      </w:r>
    </w:p>
    <w:p w:rsidR="000132AF" w:rsidRDefault="000B5ED6" w:rsidP="000132AF">
      <w:r>
        <w:t>In this stage which took place in January I acquired the assets required to build the level. What’s more I have also trialled the basic controls and had basic unity scripts in place to do more complex work such as cast</w:t>
      </w:r>
      <w:r w:rsidR="00DC3970">
        <w:t>ing</w:t>
      </w:r>
      <w:r>
        <w:t xml:space="preserve"> spell</w:t>
      </w:r>
      <w:r w:rsidR="00E30127">
        <w:t>s</w:t>
      </w:r>
      <w:r>
        <w:t>.</w:t>
      </w:r>
      <w:r w:rsidR="00E30127">
        <w:t xml:space="preserve"> This was done to ensure that the level was not out of the scope of my ability.</w:t>
      </w:r>
    </w:p>
    <w:p w:rsidR="002C231F" w:rsidRDefault="00EC65BE" w:rsidP="002C231F">
      <w:pPr>
        <w:pStyle w:val="Heading4"/>
      </w:pPr>
      <w:r>
        <w:t>Implementation</w:t>
      </w:r>
      <w:r w:rsidR="002C231F">
        <w:t xml:space="preserve"> Stage</w:t>
      </w:r>
    </w:p>
    <w:p w:rsidR="002C231F" w:rsidRDefault="00631C15" w:rsidP="002C231F">
      <w:r>
        <w:t>After the submission of this report begins the implementation stage where I will seek to integrate the pre development work and</w:t>
      </w:r>
      <w:r w:rsidR="00567DB1">
        <w:t xml:space="preserve"> script</w:t>
      </w:r>
      <w:r>
        <w:t xml:space="preserve"> set pieces</w:t>
      </w:r>
      <w:r w:rsidR="00567DB1">
        <w:t xml:space="preserve"> together to create the design set out in this document</w:t>
      </w:r>
      <w:r>
        <w:t>.</w:t>
      </w:r>
    </w:p>
    <w:p w:rsidR="002C231F" w:rsidRDefault="00EC65BE" w:rsidP="00EC65BE">
      <w:pPr>
        <w:pStyle w:val="Heading4"/>
      </w:pPr>
      <w:r>
        <w:t>Maintenance &amp; Testing</w:t>
      </w:r>
      <w:r w:rsidR="00DE2D19">
        <w:t xml:space="preserve"> Stage</w:t>
      </w:r>
    </w:p>
    <w:p w:rsidR="006433BA" w:rsidRDefault="007C33E7" w:rsidP="007C33E7">
      <w:r>
        <w:t>The final phase of development will be the testing and maintenance stage where I will thoroughly test the level and make sure it is in good working order.</w:t>
      </w:r>
      <w:r w:rsidR="00A7649C">
        <w:t xml:space="preserve"> I will also </w:t>
      </w:r>
      <w:r w:rsidR="00593B62">
        <w:t>have added</w:t>
      </w:r>
      <w:r w:rsidR="00A7649C">
        <w:t xml:space="preserve"> any fin</w:t>
      </w:r>
      <w:r w:rsidR="003B653E">
        <w:t>ishing touches as well included</w:t>
      </w:r>
      <w:r w:rsidR="00A7649C">
        <w:t xml:space="preserve"> a main menu, about section and anything else I would feel would improve the </w:t>
      </w:r>
      <w:r w:rsidR="0016667E">
        <w:t>professional</w:t>
      </w:r>
      <w:r w:rsidR="00A7649C">
        <w:t xml:space="preserve"> feel of the game.</w:t>
      </w:r>
    </w:p>
    <w:p w:rsidR="00C437B7" w:rsidRDefault="00531969" w:rsidP="00C437B7">
      <w:pPr>
        <w:pStyle w:val="Heading2"/>
      </w:pPr>
      <w:bookmarkStart w:id="58" w:name="_Toc474419358"/>
      <w:r>
        <w:t>Duration, Start and E</w:t>
      </w:r>
      <w:r w:rsidR="00C437B7">
        <w:t>nd dates</w:t>
      </w:r>
      <w:bookmarkEnd w:id="58"/>
    </w:p>
    <w:p w:rsidR="00C437B7" w:rsidRDefault="00593B62" w:rsidP="00C437B7">
      <w:r>
        <w:t xml:space="preserve">The previous </w:t>
      </w:r>
      <w:r w:rsidR="005B1ABF">
        <w:t>mentioned stages</w:t>
      </w:r>
      <w:r>
        <w:t xml:space="preserve"> have the following dates attached to them.</w:t>
      </w:r>
    </w:p>
    <w:p w:rsidR="00635810" w:rsidRDefault="00635810" w:rsidP="00635810">
      <w:pPr>
        <w:pStyle w:val="ListParagraph"/>
        <w:numPr>
          <w:ilvl w:val="0"/>
          <w:numId w:val="22"/>
        </w:numPr>
      </w:pPr>
      <w:r>
        <w:t>Pre Development Stage – 12</w:t>
      </w:r>
      <w:r w:rsidRPr="00635810">
        <w:rPr>
          <w:vertAlign w:val="superscript"/>
        </w:rPr>
        <w:t>th</w:t>
      </w:r>
      <w:r>
        <w:t xml:space="preserve"> January till 1</w:t>
      </w:r>
      <w:r w:rsidRPr="00635810">
        <w:rPr>
          <w:vertAlign w:val="superscript"/>
        </w:rPr>
        <w:t>st</w:t>
      </w:r>
      <w:r>
        <w:t xml:space="preserve"> of February</w:t>
      </w:r>
    </w:p>
    <w:p w:rsidR="00635810" w:rsidRDefault="00635810" w:rsidP="00635810">
      <w:pPr>
        <w:pStyle w:val="ListParagraph"/>
        <w:numPr>
          <w:ilvl w:val="0"/>
          <w:numId w:val="22"/>
        </w:numPr>
      </w:pPr>
      <w:r>
        <w:t>Implementation Stage – 1</w:t>
      </w:r>
      <w:r w:rsidRPr="00635810">
        <w:rPr>
          <w:vertAlign w:val="superscript"/>
        </w:rPr>
        <w:t>st</w:t>
      </w:r>
      <w:r>
        <w:t xml:space="preserve"> February till 1</w:t>
      </w:r>
      <w:r w:rsidRPr="00635810">
        <w:rPr>
          <w:vertAlign w:val="superscript"/>
        </w:rPr>
        <w:t>st</w:t>
      </w:r>
      <w:r>
        <w:t xml:space="preserve"> March</w:t>
      </w:r>
    </w:p>
    <w:p w:rsidR="00635810" w:rsidRPr="00BC14FA" w:rsidRDefault="00635810" w:rsidP="00635810">
      <w:pPr>
        <w:pStyle w:val="ListParagraph"/>
        <w:numPr>
          <w:ilvl w:val="0"/>
          <w:numId w:val="22"/>
        </w:numPr>
      </w:pPr>
      <w:r>
        <w:t>Maintenance &amp; Testing Stage – 1</w:t>
      </w:r>
      <w:r w:rsidRPr="00635810">
        <w:rPr>
          <w:vertAlign w:val="superscript"/>
        </w:rPr>
        <w:t>st</w:t>
      </w:r>
      <w:r>
        <w:t xml:space="preserve"> of March till 31</w:t>
      </w:r>
      <w:r w:rsidRPr="00635810">
        <w:rPr>
          <w:vertAlign w:val="superscript"/>
        </w:rPr>
        <w:t>st</w:t>
      </w:r>
      <w:r>
        <w:t xml:space="preserve"> of March</w:t>
      </w:r>
    </w:p>
    <w:p w:rsidR="00C437B7" w:rsidRDefault="00F86475" w:rsidP="00C437B7">
      <w:pPr>
        <w:pStyle w:val="Heading2"/>
      </w:pPr>
      <w:bookmarkStart w:id="59" w:name="_Toc474419359"/>
      <w:r>
        <w:t>T</w:t>
      </w:r>
      <w:r w:rsidR="00C437B7">
        <w:t>asks and sub-tasks</w:t>
      </w:r>
      <w:bookmarkEnd w:id="59"/>
    </w:p>
    <w:p w:rsidR="00C437B7" w:rsidRDefault="006433BA" w:rsidP="00C437B7">
      <w:r>
        <w:t>Tasks and sub tasks are evenly split into the three stages discussed. To see a full breakdown of the timing for the tasks you can see a Gantt chart in the next section.</w:t>
      </w:r>
    </w:p>
    <w:p w:rsidR="006433BA" w:rsidRDefault="006433BA" w:rsidP="006433BA">
      <w:pPr>
        <w:pStyle w:val="Heading5"/>
      </w:pPr>
      <w:r>
        <w:t>Pre Development Experimentation Stage</w:t>
      </w:r>
    </w:p>
    <w:p w:rsidR="006433BA" w:rsidRDefault="007D07BD" w:rsidP="00E57365">
      <w:pPr>
        <w:pStyle w:val="ListParagraph"/>
        <w:numPr>
          <w:ilvl w:val="0"/>
          <w:numId w:val="23"/>
        </w:numPr>
      </w:pPr>
      <w:r>
        <w:t>Acquire Assets</w:t>
      </w:r>
      <w:r w:rsidR="00E57365">
        <w:tab/>
      </w:r>
    </w:p>
    <w:p w:rsidR="00E57365" w:rsidRDefault="007D07BD" w:rsidP="00E57365">
      <w:pPr>
        <w:pStyle w:val="ListParagraph"/>
        <w:numPr>
          <w:ilvl w:val="1"/>
          <w:numId w:val="23"/>
        </w:numPr>
      </w:pPr>
      <w:r>
        <w:t>Get terrain models e.g. Trees, grass, rocks,</w:t>
      </w:r>
    </w:p>
    <w:p w:rsidR="00E57365" w:rsidRDefault="007D07BD" w:rsidP="00E57365">
      <w:pPr>
        <w:pStyle w:val="ListParagraph"/>
        <w:numPr>
          <w:ilvl w:val="1"/>
          <w:numId w:val="23"/>
        </w:numPr>
      </w:pPr>
      <w:r>
        <w:t>Download</w:t>
      </w:r>
      <w:r w:rsidR="000B5275">
        <w:t xml:space="preserve"> and edit</w:t>
      </w:r>
      <w:r w:rsidR="00D5280A">
        <w:t xml:space="preserve"> the</w:t>
      </w:r>
      <w:r>
        <w:t xml:space="preserve"> music</w:t>
      </w:r>
      <w:r w:rsidR="000B5275">
        <w:t xml:space="preserve"> for the level </w:t>
      </w:r>
    </w:p>
    <w:p w:rsidR="00E57365" w:rsidRDefault="007D07BD" w:rsidP="00E57365">
      <w:pPr>
        <w:pStyle w:val="ListParagraph"/>
        <w:numPr>
          <w:ilvl w:val="0"/>
          <w:numId w:val="23"/>
        </w:numPr>
      </w:pPr>
      <w:r>
        <w:t>Develop Mechanics</w:t>
      </w:r>
    </w:p>
    <w:p w:rsidR="00E57365" w:rsidRDefault="000E4424" w:rsidP="00E57365">
      <w:pPr>
        <w:pStyle w:val="ListParagraph"/>
        <w:numPr>
          <w:ilvl w:val="1"/>
          <w:numId w:val="23"/>
        </w:numPr>
      </w:pPr>
      <w:r>
        <w:t xml:space="preserve">Implement </w:t>
      </w:r>
      <w:r w:rsidR="002010AD">
        <w:t>spell casting mechanics</w:t>
      </w:r>
    </w:p>
    <w:p w:rsidR="002A4F8A" w:rsidRDefault="002A4F8A" w:rsidP="00E57365">
      <w:pPr>
        <w:pStyle w:val="ListParagraph"/>
        <w:numPr>
          <w:ilvl w:val="1"/>
          <w:numId w:val="23"/>
        </w:numPr>
      </w:pPr>
      <w:r>
        <w:t>Implement openable chests</w:t>
      </w:r>
    </w:p>
    <w:p w:rsidR="00C84082" w:rsidRDefault="00C84082" w:rsidP="00E57365">
      <w:pPr>
        <w:pStyle w:val="ListParagraph"/>
        <w:numPr>
          <w:ilvl w:val="1"/>
          <w:numId w:val="23"/>
        </w:numPr>
      </w:pPr>
      <w:r>
        <w:t xml:space="preserve">Implement </w:t>
      </w:r>
      <w:r w:rsidR="00415CAE">
        <w:t>clue mechanics</w:t>
      </w:r>
    </w:p>
    <w:p w:rsidR="00FE2162" w:rsidRDefault="00FE2162" w:rsidP="00FE2162">
      <w:pPr>
        <w:pStyle w:val="Heading5"/>
      </w:pPr>
      <w:r>
        <w:lastRenderedPageBreak/>
        <w:t>Implementation Stage</w:t>
      </w:r>
    </w:p>
    <w:p w:rsidR="00FE2162" w:rsidRDefault="003A7237" w:rsidP="00FE2162">
      <w:pPr>
        <w:pStyle w:val="ListParagraph"/>
        <w:numPr>
          <w:ilvl w:val="0"/>
          <w:numId w:val="24"/>
        </w:numPr>
      </w:pPr>
      <w:r>
        <w:t>Implement level in unity</w:t>
      </w:r>
    </w:p>
    <w:p w:rsidR="00FE2162" w:rsidRDefault="000F35AB" w:rsidP="00FE2162">
      <w:pPr>
        <w:pStyle w:val="ListParagraph"/>
        <w:numPr>
          <w:ilvl w:val="1"/>
          <w:numId w:val="24"/>
        </w:numPr>
      </w:pPr>
      <w:r>
        <w:t>Place campsite</w:t>
      </w:r>
    </w:p>
    <w:p w:rsidR="00FE2162" w:rsidRDefault="000F35AB" w:rsidP="00FE2162">
      <w:pPr>
        <w:pStyle w:val="ListParagraph"/>
        <w:numPr>
          <w:ilvl w:val="1"/>
          <w:numId w:val="24"/>
        </w:numPr>
      </w:pPr>
      <w:r>
        <w:t>Create enclave</w:t>
      </w:r>
    </w:p>
    <w:p w:rsidR="000F35AB" w:rsidRDefault="00CF4D9D" w:rsidP="00FE2162">
      <w:pPr>
        <w:pStyle w:val="ListParagraph"/>
        <w:numPr>
          <w:ilvl w:val="1"/>
          <w:numId w:val="24"/>
        </w:numPr>
      </w:pPr>
      <w:r>
        <w:t>Add pathways</w:t>
      </w:r>
    </w:p>
    <w:p w:rsidR="00145A2D" w:rsidRDefault="00145A2D" w:rsidP="00FE2162">
      <w:pPr>
        <w:pStyle w:val="ListParagraph"/>
        <w:numPr>
          <w:ilvl w:val="1"/>
          <w:numId w:val="24"/>
        </w:numPr>
      </w:pPr>
      <w:r>
        <w:t>Add terrain features</w:t>
      </w:r>
    </w:p>
    <w:p w:rsidR="00FE2162" w:rsidRDefault="00FC2A46" w:rsidP="00FE2162">
      <w:pPr>
        <w:pStyle w:val="ListParagraph"/>
        <w:numPr>
          <w:ilvl w:val="0"/>
          <w:numId w:val="24"/>
        </w:numPr>
      </w:pPr>
      <w:r>
        <w:t>Add Controls</w:t>
      </w:r>
    </w:p>
    <w:p w:rsidR="00FE2162" w:rsidRDefault="006C7018" w:rsidP="00FE2162">
      <w:pPr>
        <w:pStyle w:val="ListParagraph"/>
        <w:numPr>
          <w:ilvl w:val="1"/>
          <w:numId w:val="24"/>
        </w:numPr>
      </w:pPr>
      <w:r>
        <w:t>Implement PC controls</w:t>
      </w:r>
    </w:p>
    <w:p w:rsidR="006C7018" w:rsidRDefault="00C37562" w:rsidP="00FE2162">
      <w:pPr>
        <w:pStyle w:val="ListParagraph"/>
        <w:numPr>
          <w:ilvl w:val="1"/>
          <w:numId w:val="24"/>
        </w:numPr>
      </w:pPr>
      <w:r>
        <w:t>Refine PC controls</w:t>
      </w:r>
    </w:p>
    <w:p w:rsidR="00151381" w:rsidRDefault="00151381" w:rsidP="00151381">
      <w:pPr>
        <w:pStyle w:val="ListParagraph"/>
        <w:numPr>
          <w:ilvl w:val="0"/>
          <w:numId w:val="24"/>
        </w:numPr>
      </w:pPr>
      <w:r>
        <w:t>Implement UI Items</w:t>
      </w:r>
    </w:p>
    <w:p w:rsidR="00151381" w:rsidRDefault="00151381" w:rsidP="00151381">
      <w:pPr>
        <w:pStyle w:val="ListParagraph"/>
        <w:numPr>
          <w:ilvl w:val="1"/>
          <w:numId w:val="24"/>
        </w:numPr>
      </w:pPr>
      <w:r>
        <w:t>Add Menu</w:t>
      </w:r>
    </w:p>
    <w:p w:rsidR="00151381" w:rsidRDefault="00151381" w:rsidP="00151381">
      <w:pPr>
        <w:pStyle w:val="ListParagraph"/>
        <w:numPr>
          <w:ilvl w:val="1"/>
          <w:numId w:val="24"/>
        </w:numPr>
      </w:pPr>
      <w:r>
        <w:t>Add Narrative Dialogs</w:t>
      </w:r>
    </w:p>
    <w:p w:rsidR="00DC6859" w:rsidRDefault="00DC6859" w:rsidP="00DC6859">
      <w:pPr>
        <w:pStyle w:val="ListParagraph"/>
        <w:numPr>
          <w:ilvl w:val="0"/>
          <w:numId w:val="24"/>
        </w:numPr>
      </w:pPr>
      <w:r>
        <w:t>Add Scenes</w:t>
      </w:r>
    </w:p>
    <w:p w:rsidR="00DC6859" w:rsidRDefault="00DC6859" w:rsidP="00DC6859">
      <w:pPr>
        <w:pStyle w:val="ListParagraph"/>
        <w:numPr>
          <w:ilvl w:val="1"/>
          <w:numId w:val="24"/>
        </w:numPr>
      </w:pPr>
      <w:r>
        <w:t>Add Menu Scene</w:t>
      </w:r>
    </w:p>
    <w:p w:rsidR="00DC6859" w:rsidRDefault="00DC6859" w:rsidP="00DC6859">
      <w:pPr>
        <w:pStyle w:val="ListParagraph"/>
        <w:numPr>
          <w:ilvl w:val="1"/>
          <w:numId w:val="24"/>
        </w:numPr>
      </w:pPr>
      <w:r>
        <w:t>Add About Scene</w:t>
      </w:r>
    </w:p>
    <w:p w:rsidR="00DC6859" w:rsidRPr="006433BA" w:rsidRDefault="00DC6859" w:rsidP="00DC6859">
      <w:pPr>
        <w:pStyle w:val="ListParagraph"/>
        <w:numPr>
          <w:ilvl w:val="1"/>
          <w:numId w:val="24"/>
        </w:numPr>
      </w:pPr>
      <w:r>
        <w:t>Add Showcase Scene</w:t>
      </w:r>
    </w:p>
    <w:p w:rsidR="006E6A04" w:rsidRDefault="006E6A04" w:rsidP="006E6A04">
      <w:pPr>
        <w:pStyle w:val="Heading5"/>
      </w:pPr>
      <w:r>
        <w:t>Maintenance and Testing Stage</w:t>
      </w:r>
    </w:p>
    <w:p w:rsidR="006E6A04" w:rsidRDefault="00151381" w:rsidP="006E6A04">
      <w:pPr>
        <w:pStyle w:val="ListParagraph"/>
        <w:numPr>
          <w:ilvl w:val="0"/>
          <w:numId w:val="25"/>
        </w:numPr>
      </w:pPr>
      <w:r>
        <w:t>QA Testing</w:t>
      </w:r>
    </w:p>
    <w:p w:rsidR="006E6A04" w:rsidRDefault="00151381" w:rsidP="006E6A04">
      <w:pPr>
        <w:pStyle w:val="ListParagraph"/>
        <w:numPr>
          <w:ilvl w:val="1"/>
          <w:numId w:val="25"/>
        </w:numPr>
      </w:pPr>
      <w:r>
        <w:t>Identify bugs</w:t>
      </w:r>
    </w:p>
    <w:p w:rsidR="006E6A04" w:rsidRDefault="00151381" w:rsidP="006E6A04">
      <w:pPr>
        <w:pStyle w:val="ListParagraph"/>
        <w:numPr>
          <w:ilvl w:val="1"/>
          <w:numId w:val="25"/>
        </w:numPr>
      </w:pPr>
      <w:r>
        <w:t>Fix bugs</w:t>
      </w:r>
    </w:p>
    <w:p w:rsidR="006E6A04" w:rsidRDefault="0051441C" w:rsidP="006E6A04">
      <w:pPr>
        <w:pStyle w:val="ListParagraph"/>
        <w:numPr>
          <w:ilvl w:val="0"/>
          <w:numId w:val="25"/>
        </w:numPr>
      </w:pPr>
      <w:r>
        <w:t>Final Polish</w:t>
      </w:r>
    </w:p>
    <w:p w:rsidR="00FE2162" w:rsidRPr="006433BA" w:rsidRDefault="0051441C" w:rsidP="00FE2162">
      <w:pPr>
        <w:pStyle w:val="ListParagraph"/>
        <w:numPr>
          <w:ilvl w:val="1"/>
          <w:numId w:val="25"/>
        </w:numPr>
      </w:pPr>
      <w:r>
        <w:t>Reserved for any last adjustments</w:t>
      </w:r>
    </w:p>
    <w:p w:rsidR="00C437B7" w:rsidRDefault="00F86475" w:rsidP="00C437B7">
      <w:pPr>
        <w:pStyle w:val="Heading2"/>
      </w:pPr>
      <w:bookmarkStart w:id="60" w:name="_Toc474419360"/>
      <w:r>
        <w:t>G</w:t>
      </w:r>
      <w:r w:rsidR="00C437B7">
        <w:t>antt chart</w:t>
      </w:r>
      <w:bookmarkEnd w:id="60"/>
    </w:p>
    <w:p w:rsidR="00E81F33" w:rsidRDefault="00E81F33" w:rsidP="00E81F33">
      <w:r>
        <w:t xml:space="preserve">Find </w:t>
      </w:r>
      <w:r w:rsidR="00BA218A">
        <w:t>below</w:t>
      </w:r>
      <w:r>
        <w:t xml:space="preserve"> the Gantt chart I will be using to coordinate my progress on this project.</w:t>
      </w:r>
      <w:r w:rsidR="00CE5E0C">
        <w:t xml:space="preserve"> I took all the tasks across the three stages and mapped them into the Gantt chart to better track and manage my progress.</w:t>
      </w:r>
    </w:p>
    <w:p w:rsidR="0083484E" w:rsidRPr="00E81F33" w:rsidRDefault="0083484E" w:rsidP="00E81F33">
      <w:r>
        <w:rPr>
          <w:noProof/>
          <w:lang w:eastAsia="en-GB"/>
        </w:rPr>
        <w:drawing>
          <wp:anchor distT="0" distB="0" distL="114300" distR="114300" simplePos="0" relativeHeight="251663360" behindDoc="1" locked="0" layoutInCell="1" allowOverlap="1" wp14:anchorId="0FF8FC66" wp14:editId="5DF79B69">
            <wp:simplePos x="0" y="0"/>
            <wp:positionH relativeFrom="margin">
              <wp:posOffset>504908</wp:posOffset>
            </wp:positionH>
            <wp:positionV relativeFrom="paragraph">
              <wp:posOffset>93925</wp:posOffset>
            </wp:positionV>
            <wp:extent cx="5685155" cy="3347720"/>
            <wp:effectExtent l="114300" t="114300" r="125095" b="138430"/>
            <wp:wrapTight wrapText="bothSides">
              <wp:wrapPolygon edited="0">
                <wp:start x="-434" y="-737"/>
                <wp:lineTo x="-434" y="22370"/>
                <wp:lineTo x="22003" y="22370"/>
                <wp:lineTo x="21931" y="-737"/>
                <wp:lineTo x="-434" y="-737"/>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85155" cy="3347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C437B7" w:rsidRDefault="00F86475" w:rsidP="00E81F33">
      <w:pPr>
        <w:pStyle w:val="Heading2"/>
      </w:pPr>
      <w:bookmarkStart w:id="61" w:name="_Toc474419361"/>
      <w:r>
        <w:lastRenderedPageBreak/>
        <w:t>P</w:t>
      </w:r>
      <w:r w:rsidR="005C78A6">
        <w:t>rocess description</w:t>
      </w:r>
      <w:bookmarkEnd w:id="61"/>
    </w:p>
    <w:p w:rsidR="00C437B7" w:rsidRDefault="005F0BAC" w:rsidP="002C1E03">
      <w:r>
        <w:t>To summaris</w:t>
      </w:r>
      <w:r w:rsidR="00443492">
        <w:t xml:space="preserve">e, </w:t>
      </w:r>
      <w:r w:rsidR="004B40CD">
        <w:t>while you have been</w:t>
      </w:r>
      <w:r w:rsidR="00443492">
        <w:t xml:space="preserve"> reading this report the pre development stage will have finished and I will have moved into the development stage with good progress made.</w:t>
      </w:r>
      <w:r w:rsidR="006E6870">
        <w:t xml:space="preserve"> All major work should have been completed by the start of March leaving a good window open for polish opportunities and bug fixes.</w:t>
      </w:r>
      <w:r w:rsidR="002E38DD">
        <w:t xml:space="preserve"> This design and plan gives me enough room for manoeuvrability to adapt to challenges I will face and will certainly culminate in a fantastic level at the end.</w:t>
      </w:r>
    </w:p>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F230F4" w:rsidRDefault="00F230F4" w:rsidP="00F230F4">
      <w:pPr>
        <w:pStyle w:val="Heading1"/>
      </w:pPr>
      <w:bookmarkStart w:id="62" w:name="_Toc474419362"/>
      <w:r>
        <w:lastRenderedPageBreak/>
        <w:t>Playtesting</w:t>
      </w:r>
      <w:bookmarkEnd w:id="62"/>
    </w:p>
    <w:p w:rsidR="00EB4FA1" w:rsidRDefault="005622FD" w:rsidP="00EB4FA1">
      <w:r>
        <w:t>To ensure that the level is effective in setting out the main gameplay mechanics and to get feedback on the general level d</w:t>
      </w:r>
      <w:r w:rsidR="004E3D1F">
        <w:t xml:space="preserve">esign </w:t>
      </w:r>
      <w:r w:rsidR="003A6974">
        <w:t>user feedback</w:t>
      </w:r>
      <w:r w:rsidR="009112E6">
        <w:t xml:space="preserve"> will be sought </w:t>
      </w:r>
      <w:r w:rsidR="004E3D1F">
        <w:t xml:space="preserve">the </w:t>
      </w:r>
      <w:r w:rsidR="003A6974">
        <w:t>technique</w:t>
      </w:r>
      <w:r w:rsidR="004E3D1F">
        <w:t xml:space="preserve"> to be applied is</w:t>
      </w:r>
      <w:r>
        <w:t xml:space="preserve"> listed below.</w:t>
      </w:r>
    </w:p>
    <w:p w:rsidR="00973CB5" w:rsidRDefault="0073700C" w:rsidP="0073700C">
      <w:pPr>
        <w:pStyle w:val="Heading2"/>
      </w:pPr>
      <w:bookmarkStart w:id="63" w:name="_Toc474419363"/>
      <w:r>
        <w:t>Method</w:t>
      </w:r>
      <w:bookmarkEnd w:id="63"/>
    </w:p>
    <w:p w:rsidR="00B7766A" w:rsidRDefault="004768E6" w:rsidP="00B7766A">
      <w:r>
        <w:t xml:space="preserve">To gain user feedback </w:t>
      </w:r>
      <w:r w:rsidR="00730B94">
        <w:t xml:space="preserve">we have a </w:t>
      </w:r>
      <w:r w:rsidR="00DA33C7">
        <w:t>double</w:t>
      </w:r>
      <w:r>
        <w:t xml:space="preserve"> sheet feedback survey that addresses questions on the basic gameplay elements and asks for general feedback as well.</w:t>
      </w:r>
      <w:r w:rsidR="00E352CA">
        <w:t xml:space="preserve"> Hopefully the feedback will allow tweak</w:t>
      </w:r>
      <w:r w:rsidR="00730B94">
        <w:t>s to</w:t>
      </w:r>
      <w:r w:rsidR="00E352CA">
        <w:t xml:space="preserve"> gameplay and visuals to address any concern</w:t>
      </w:r>
      <w:r w:rsidR="00730B94">
        <w:t>s with the design, improvements could then also be added if the project was taken further</w:t>
      </w:r>
      <w:r w:rsidR="00E352CA">
        <w:t>.</w:t>
      </w:r>
    </w:p>
    <w:p w:rsidR="00B7766A" w:rsidRDefault="00B7766A" w:rsidP="00B7766A">
      <w:pPr>
        <w:pStyle w:val="Heading2"/>
      </w:pPr>
      <w:bookmarkStart w:id="64" w:name="_Toc474419364"/>
      <w:r>
        <w:t>Outcomes</w:t>
      </w:r>
      <w:bookmarkEnd w:id="64"/>
    </w:p>
    <w:p w:rsidR="00B7766A" w:rsidRDefault="004768E6" w:rsidP="00B7766A">
      <w:r>
        <w:t>Upon playing the level the player should have the following reactions.</w:t>
      </w:r>
    </w:p>
    <w:p w:rsidR="004A2F66" w:rsidRDefault="004A2F66" w:rsidP="004A2F66">
      <w:pPr>
        <w:pStyle w:val="ListParagraph"/>
        <w:numPr>
          <w:ilvl w:val="0"/>
          <w:numId w:val="26"/>
        </w:numPr>
      </w:pPr>
      <w:r>
        <w:t>Should have enjoyed the multipart quest line</w:t>
      </w:r>
    </w:p>
    <w:p w:rsidR="004A2F66" w:rsidRDefault="004A2F66" w:rsidP="004A2F66">
      <w:pPr>
        <w:pStyle w:val="ListParagraph"/>
        <w:numPr>
          <w:ilvl w:val="0"/>
          <w:numId w:val="26"/>
        </w:numPr>
      </w:pPr>
      <w:r>
        <w:t>Found the environment immersive</w:t>
      </w:r>
    </w:p>
    <w:p w:rsidR="004A2F66" w:rsidRDefault="00C23698" w:rsidP="004A2F66">
      <w:pPr>
        <w:pStyle w:val="ListParagraph"/>
        <w:numPr>
          <w:ilvl w:val="0"/>
          <w:numId w:val="26"/>
        </w:numPr>
      </w:pPr>
      <w:r>
        <w:t>Have questions about the bigger story</w:t>
      </w:r>
    </w:p>
    <w:p w:rsidR="00491CF7" w:rsidRDefault="0041682D" w:rsidP="00491CF7">
      <w:pPr>
        <w:pStyle w:val="ListParagraph"/>
        <w:numPr>
          <w:ilvl w:val="0"/>
          <w:numId w:val="26"/>
        </w:numPr>
      </w:pPr>
      <w:r>
        <w:t>Found the game easy to pick up and easy to navigate</w:t>
      </w:r>
    </w:p>
    <w:p w:rsidR="00B7766A" w:rsidRPr="00B7766A" w:rsidRDefault="00C2676F" w:rsidP="00B7766A">
      <w:pPr>
        <w:pStyle w:val="Heading2"/>
      </w:pPr>
      <w:bookmarkStart w:id="65" w:name="_Toc474419365"/>
      <w:r>
        <w:t>Expected R</w:t>
      </w:r>
      <w:r w:rsidR="00B7766A">
        <w:t>esults</w:t>
      </w:r>
      <w:bookmarkEnd w:id="65"/>
    </w:p>
    <w:p w:rsidR="00E63967" w:rsidRDefault="00AB5441" w:rsidP="00DB4E90">
      <w:r>
        <w:t xml:space="preserve">A perfect </w:t>
      </w:r>
      <w:r w:rsidR="002F2FC6">
        <w:t>result</w:t>
      </w:r>
      <w:r>
        <w:t xml:space="preserve"> is not expected</w:t>
      </w:r>
      <w:r w:rsidR="002F2FC6">
        <w:t xml:space="preserve"> and ideally the opportunity</w:t>
      </w:r>
      <w:r>
        <w:t xml:space="preserve"> for play testing will allow refinement</w:t>
      </w:r>
      <w:r w:rsidR="002F2FC6">
        <w:t xml:space="preserve"> </w:t>
      </w:r>
      <w:r w:rsidR="00A1493C">
        <w:t xml:space="preserve">of </w:t>
      </w:r>
      <w:r w:rsidR="002F2FC6">
        <w:t>the basic concept and look at additional ways of innovating.</w:t>
      </w:r>
      <w:r>
        <w:t xml:space="preserve"> A</w:t>
      </w:r>
      <w:r w:rsidR="006A30BA">
        <w:t xml:space="preserve"> positive response</w:t>
      </w:r>
      <w:r>
        <w:t xml:space="preserve"> is hoped for</w:t>
      </w:r>
      <w:r w:rsidR="003D4359">
        <w:t>. T</w:t>
      </w:r>
      <w:r w:rsidR="006A30BA">
        <w:t xml:space="preserve">hat would </w:t>
      </w:r>
      <w:r>
        <w:t>validate</w:t>
      </w:r>
      <w:r w:rsidR="006A30BA">
        <w:t xml:space="preserve"> basic concept shown in this game </w:t>
      </w:r>
      <w:r>
        <w:t xml:space="preserve">and </w:t>
      </w:r>
      <w:r w:rsidR="006A30BA">
        <w:t>if applied to a wider world would result in a fun game</w:t>
      </w:r>
      <w:r w:rsidR="003D4359">
        <w:t xml:space="preserve"> if all went well</w:t>
      </w:r>
      <w:r w:rsidR="006A30BA">
        <w:t xml:space="preserve">. </w:t>
      </w:r>
      <w:r>
        <w:t>F</w:t>
      </w:r>
      <w:r w:rsidR="006A30BA">
        <w:t xml:space="preserve">eedback detailing that </w:t>
      </w:r>
      <w:r>
        <w:t>a</w:t>
      </w:r>
      <w:r w:rsidR="006A30BA">
        <w:t xml:space="preserve"> very simplistic</w:t>
      </w:r>
      <w:r>
        <w:t xml:space="preserve"> quest and</w:t>
      </w:r>
      <w:r w:rsidR="006A30BA">
        <w:t xml:space="preserve"> basic combat system </w:t>
      </w:r>
      <w:r>
        <w:t>is expected</w:t>
      </w:r>
      <w:r w:rsidR="006A30BA">
        <w:t>. But that should be expected as this isn’t 3D Combat Systems but 3D Level Design, the key area to focus on here is the level not the next combat system to be demoed in Final Fantasy 50.</w:t>
      </w:r>
    </w:p>
    <w:p w:rsidR="00B73218" w:rsidRDefault="00B73218" w:rsidP="00B73218">
      <w:pPr>
        <w:pStyle w:val="Heading2"/>
      </w:pPr>
      <w:bookmarkStart w:id="66" w:name="_Toc474419366"/>
      <w:r>
        <w:t>Final Thoughts</w:t>
      </w:r>
      <w:bookmarkEnd w:id="66"/>
    </w:p>
    <w:p w:rsidR="00D420D3" w:rsidRDefault="005C4A19" w:rsidP="00EF1CCB">
      <w:r>
        <w:t xml:space="preserve">Hopefully through this design document you can see </w:t>
      </w:r>
      <w:r w:rsidR="00716DC0">
        <w:t xml:space="preserve">a well thought-out </w:t>
      </w:r>
      <w:r>
        <w:t xml:space="preserve">plan to have </w:t>
      </w:r>
      <w:r w:rsidR="00716DC0">
        <w:t>a</w:t>
      </w:r>
      <w:r w:rsidR="00934717">
        <w:t xml:space="preserve"> detailed immersive</w:t>
      </w:r>
      <w:r w:rsidR="00716DC0">
        <w:t xml:space="preserve"> level that if expanded would result in a fun playable game</w:t>
      </w:r>
      <w:r>
        <w:t>.</w:t>
      </w:r>
      <w:r w:rsidR="003B7113">
        <w:t xml:space="preserve"> While </w:t>
      </w:r>
      <w:r w:rsidR="00716DC0">
        <w:t xml:space="preserve">a </w:t>
      </w:r>
      <w:r w:rsidR="003B7113">
        <w:t>basic</w:t>
      </w:r>
      <w:r w:rsidR="00716DC0">
        <w:t xml:space="preserve"> level</w:t>
      </w:r>
      <w:r w:rsidR="003B7113">
        <w:t xml:space="preserve"> </w:t>
      </w:r>
      <w:r w:rsidR="00934717">
        <w:t xml:space="preserve">with basic features </w:t>
      </w:r>
      <w:r w:rsidR="003B7113">
        <w:t>it would</w:t>
      </w:r>
      <w:r w:rsidR="00934717">
        <w:t xml:space="preserve"> still</w:t>
      </w:r>
      <w:r w:rsidR="003B7113">
        <w:t xml:space="preserve"> amount to a good demonstration that is both polished and s</w:t>
      </w:r>
      <w:r w:rsidR="00716DC0">
        <w:t xml:space="preserve">hows what can be done with the Unity Engine </w:t>
      </w:r>
      <w:r w:rsidR="003B7113">
        <w:t>in little time. So onwards to making the full level</w:t>
      </w:r>
      <w:r w:rsidR="00644583">
        <w:t>,</w:t>
      </w:r>
      <w:r w:rsidR="003B7113">
        <w:t xml:space="preserve"> I am sure it will be a success and certainly something I remember creating in my final year of university.</w:t>
      </w:r>
      <w:r w:rsidR="00BA375C">
        <w:t xml:space="preserve"> In the appendices you can find the questionnaire that will be used, as well as general screenshots from the pre</w:t>
      </w:r>
      <w:r w:rsidR="00CA1F34">
        <w:t>-</w:t>
      </w:r>
      <w:r w:rsidR="00BA375C">
        <w:t>development phase of the project and finally, images of some of the assets that will be used.</w:t>
      </w:r>
    </w:p>
    <w:p w:rsidR="00C81F82" w:rsidRDefault="00C81F82" w:rsidP="00EF1CCB"/>
    <w:p w:rsidR="001C2988" w:rsidRDefault="001C2988" w:rsidP="00EF1CCB"/>
    <w:p w:rsidR="001C2988" w:rsidRDefault="001C2988" w:rsidP="00EF1CCB"/>
    <w:p w:rsidR="001C2988" w:rsidRDefault="001C2988" w:rsidP="00EF1CCB"/>
    <w:p w:rsidR="001C2988" w:rsidRDefault="001C2988" w:rsidP="00EF1CCB"/>
    <w:p w:rsidR="00EF7AD5" w:rsidRDefault="00EF7AD5" w:rsidP="00EF1CCB"/>
    <w:p w:rsidR="00EF7AD5" w:rsidRDefault="00EF7AD5" w:rsidP="00EF1CCB"/>
    <w:p w:rsidR="00EF7AD5" w:rsidRDefault="00EF7AD5" w:rsidP="00EF1CCB"/>
    <w:p w:rsidR="00F45920" w:rsidRDefault="00F45920" w:rsidP="00F45920">
      <w:pPr>
        <w:pStyle w:val="Heading1"/>
      </w:pPr>
      <w:bookmarkStart w:id="67" w:name="_Toc474419367"/>
      <w:r>
        <w:lastRenderedPageBreak/>
        <w:t>References</w:t>
      </w:r>
      <w:bookmarkEnd w:id="67"/>
    </w:p>
    <w:p w:rsidR="00656D07" w:rsidRPr="00656D07" w:rsidRDefault="00656D07" w:rsidP="00656D07">
      <w:pPr>
        <w:rPr>
          <w:color w:val="auto"/>
        </w:rPr>
      </w:pPr>
      <w:r w:rsidRPr="00656D07">
        <w:rPr>
          <w:color w:val="auto"/>
          <w:shd w:val="clear" w:color="auto" w:fill="FFFFFF"/>
        </w:rPr>
        <w:t>Gerber, H.P., 2009. From the FPS to the RPG: Using video games to encourage reading YAL.</w:t>
      </w:r>
    </w:p>
    <w:p w:rsidR="00EC36A2" w:rsidRPr="00EC36A2" w:rsidRDefault="00EC36A2" w:rsidP="00EC36A2">
      <w:pPr>
        <w:rPr>
          <w:color w:val="auto"/>
        </w:rPr>
      </w:pPr>
      <w:r w:rsidRPr="00EC36A2">
        <w:rPr>
          <w:color w:val="auto"/>
          <w:shd w:val="clear" w:color="auto" w:fill="FFFFFF"/>
        </w:rPr>
        <w:t>Craighead, J., Burke, J. and Murphy, R., 2008, September. Using the unity game engine to develop sarge: a case study. In</w:t>
      </w:r>
      <w:r w:rsidRPr="00EC36A2">
        <w:rPr>
          <w:rStyle w:val="apple-converted-space"/>
          <w:rFonts w:ascii="Arial" w:hAnsi="Arial" w:cs="Arial"/>
          <w:color w:val="auto"/>
          <w:sz w:val="20"/>
          <w:szCs w:val="20"/>
          <w:shd w:val="clear" w:color="auto" w:fill="FFFFFF"/>
        </w:rPr>
        <w:t> </w:t>
      </w:r>
      <w:r w:rsidRPr="00EC36A2">
        <w:rPr>
          <w:i/>
          <w:iCs/>
          <w:color w:val="auto"/>
          <w:shd w:val="clear" w:color="auto" w:fill="FFFFFF"/>
        </w:rPr>
        <w:t>Proceedings of the 2008 Simulation Workshop at the International Conference on Intelligent Robots and Systems (IROS 2008)</w:t>
      </w:r>
      <w:r w:rsidRPr="00EC36A2">
        <w:rPr>
          <w:color w:val="auto"/>
          <w:shd w:val="clear" w:color="auto" w:fill="FFFFFF"/>
        </w:rPr>
        <w:t>.</w:t>
      </w:r>
    </w:p>
    <w:p w:rsidR="00C7793B" w:rsidRPr="00801BFC" w:rsidRDefault="00C7793B" w:rsidP="008A04AE">
      <w:pPr>
        <w:rPr>
          <w:color w:val="auto"/>
        </w:rPr>
      </w:pPr>
      <w:r w:rsidRPr="00801BFC">
        <w:rPr>
          <w:color w:val="auto"/>
          <w:shd w:val="clear" w:color="auto" w:fill="FFFFFF"/>
        </w:rPr>
        <w:t>El-Nasr, M.S., 2006, June. Projecting tension in virtual environments through lighting. In</w:t>
      </w:r>
      <w:r w:rsidRPr="00801BFC">
        <w:rPr>
          <w:rStyle w:val="apple-converted-space"/>
          <w:rFonts w:ascii="Arial" w:hAnsi="Arial" w:cs="Arial"/>
          <w:color w:val="auto"/>
          <w:sz w:val="20"/>
          <w:szCs w:val="20"/>
          <w:shd w:val="clear" w:color="auto" w:fill="FFFFFF"/>
        </w:rPr>
        <w:t> </w:t>
      </w:r>
      <w:r w:rsidRPr="00801BFC">
        <w:rPr>
          <w:color w:val="auto"/>
          <w:shd w:val="clear" w:color="auto" w:fill="FFFFFF"/>
        </w:rPr>
        <w:t>Proceedings of the 2006 ACM SIGCHI international conference on Advances in computer entertainment technology</w:t>
      </w:r>
      <w:r w:rsidRPr="00801BFC">
        <w:rPr>
          <w:rStyle w:val="apple-converted-space"/>
          <w:rFonts w:ascii="Arial" w:hAnsi="Arial" w:cs="Arial"/>
          <w:color w:val="auto"/>
          <w:sz w:val="20"/>
          <w:szCs w:val="20"/>
          <w:shd w:val="clear" w:color="auto" w:fill="FFFFFF"/>
        </w:rPr>
        <w:t> </w:t>
      </w:r>
      <w:r w:rsidRPr="00801BFC">
        <w:rPr>
          <w:color w:val="auto"/>
          <w:shd w:val="clear" w:color="auto" w:fill="FFFFFF"/>
        </w:rPr>
        <w:t>(p. 63). ACM.</w:t>
      </w:r>
    </w:p>
    <w:p w:rsidR="006C3AD7" w:rsidRPr="00801BFC" w:rsidRDefault="006C3AD7" w:rsidP="008A04AE">
      <w:pPr>
        <w:rPr>
          <w:color w:val="auto"/>
          <w:sz w:val="24"/>
        </w:rPr>
      </w:pPr>
      <w:r w:rsidRPr="00801BFC">
        <w:rPr>
          <w:rFonts w:cs="Arial"/>
          <w:color w:val="auto"/>
          <w:szCs w:val="20"/>
          <w:shd w:val="clear" w:color="auto" w:fill="FFFFFF"/>
        </w:rPr>
        <w:t>Munday, R., 2007. Music in video games.</w:t>
      </w:r>
      <w:r w:rsidRPr="00801BFC">
        <w:rPr>
          <w:rStyle w:val="apple-converted-space"/>
          <w:rFonts w:cs="Arial"/>
          <w:color w:val="auto"/>
          <w:szCs w:val="20"/>
          <w:shd w:val="clear" w:color="auto" w:fill="FFFFFF"/>
        </w:rPr>
        <w:t> </w:t>
      </w:r>
      <w:r w:rsidRPr="00801BFC">
        <w:rPr>
          <w:rFonts w:cs="Arial"/>
          <w:i/>
          <w:iCs/>
          <w:color w:val="auto"/>
          <w:szCs w:val="20"/>
          <w:shd w:val="clear" w:color="auto" w:fill="FFFFFF"/>
        </w:rPr>
        <w:t>Music, sound and multimedia: From the live to the virtual</w:t>
      </w:r>
      <w:r w:rsidRPr="00801BFC">
        <w:rPr>
          <w:rFonts w:cs="Arial"/>
          <w:color w:val="auto"/>
          <w:szCs w:val="20"/>
          <w:shd w:val="clear" w:color="auto" w:fill="FFFFFF"/>
        </w:rPr>
        <w:t>, pp.51-67.</w:t>
      </w:r>
    </w:p>
    <w:p w:rsidR="00836A51" w:rsidRPr="00801BFC" w:rsidRDefault="00836A51" w:rsidP="008A04AE">
      <w:pPr>
        <w:rPr>
          <w:color w:val="auto"/>
          <w:szCs w:val="20"/>
        </w:rPr>
      </w:pPr>
      <w:r w:rsidRPr="00801BFC">
        <w:rPr>
          <w:color w:val="auto"/>
          <w:szCs w:val="20"/>
          <w:shd w:val="clear" w:color="auto" w:fill="FFFFFF"/>
        </w:rPr>
        <w:t>Thomas, M., 2004. Music in Video Games.</w:t>
      </w:r>
      <w:r w:rsidRPr="00801BFC">
        <w:rPr>
          <w:rStyle w:val="apple-converted-space"/>
          <w:rFonts w:cs="Arial"/>
          <w:color w:val="auto"/>
          <w:szCs w:val="20"/>
          <w:shd w:val="clear" w:color="auto" w:fill="FFFFFF"/>
        </w:rPr>
        <w:t> </w:t>
      </w:r>
      <w:r w:rsidRPr="00801BFC">
        <w:rPr>
          <w:color w:val="auto"/>
          <w:szCs w:val="20"/>
          <w:shd w:val="clear" w:color="auto" w:fill="FFFFFF"/>
        </w:rPr>
        <w:t>The International Journal of Urban Labour and Leisure,</w:t>
      </w:r>
      <w:r w:rsidRPr="00801BFC">
        <w:rPr>
          <w:rStyle w:val="apple-converted-space"/>
          <w:rFonts w:cs="Arial"/>
          <w:color w:val="auto"/>
          <w:szCs w:val="20"/>
          <w:shd w:val="clear" w:color="auto" w:fill="FFFFFF"/>
        </w:rPr>
        <w:t> </w:t>
      </w:r>
      <w:r w:rsidRPr="00801BFC">
        <w:rPr>
          <w:color w:val="auto"/>
          <w:szCs w:val="20"/>
          <w:shd w:val="clear" w:color="auto" w:fill="FFFFFF"/>
        </w:rPr>
        <w:t>6(1).</w:t>
      </w:r>
    </w:p>
    <w:p w:rsidR="00ED2877" w:rsidRPr="00801BFC" w:rsidRDefault="00ED2877" w:rsidP="008A04AE">
      <w:pPr>
        <w:rPr>
          <w:color w:val="auto"/>
          <w:szCs w:val="20"/>
        </w:rPr>
      </w:pPr>
      <w:r w:rsidRPr="00801BFC">
        <w:rPr>
          <w:color w:val="auto"/>
          <w:szCs w:val="20"/>
          <w:shd w:val="clear" w:color="auto" w:fill="FFFFFF"/>
        </w:rPr>
        <w:t>Sweetser, P. and Wiles, J., 2002. Current AI in games: A review.</w:t>
      </w:r>
      <w:r w:rsidRPr="00801BFC">
        <w:rPr>
          <w:rStyle w:val="apple-converted-space"/>
          <w:rFonts w:cs="Arial"/>
          <w:color w:val="auto"/>
          <w:szCs w:val="20"/>
          <w:shd w:val="clear" w:color="auto" w:fill="FFFFFF"/>
        </w:rPr>
        <w:t> </w:t>
      </w:r>
      <w:r w:rsidRPr="00801BFC">
        <w:rPr>
          <w:i/>
          <w:iCs/>
          <w:color w:val="auto"/>
          <w:szCs w:val="20"/>
          <w:shd w:val="clear" w:color="auto" w:fill="FFFFFF"/>
        </w:rPr>
        <w:t>Australian Journal of Intelligent Information Processing Systems</w:t>
      </w:r>
      <w:r w:rsidRPr="00801BFC">
        <w:rPr>
          <w:color w:val="auto"/>
          <w:szCs w:val="20"/>
          <w:shd w:val="clear" w:color="auto" w:fill="FFFFFF"/>
        </w:rPr>
        <w:t>,</w:t>
      </w:r>
      <w:r w:rsidRPr="00801BFC">
        <w:rPr>
          <w:rStyle w:val="apple-converted-space"/>
          <w:rFonts w:cs="Arial"/>
          <w:color w:val="auto"/>
          <w:szCs w:val="20"/>
          <w:shd w:val="clear" w:color="auto" w:fill="FFFFFF"/>
        </w:rPr>
        <w:t> </w:t>
      </w:r>
      <w:r w:rsidRPr="00801BFC">
        <w:rPr>
          <w:i/>
          <w:iCs/>
          <w:color w:val="auto"/>
          <w:szCs w:val="20"/>
          <w:shd w:val="clear" w:color="auto" w:fill="FFFFFF"/>
        </w:rPr>
        <w:t>8</w:t>
      </w:r>
      <w:r w:rsidRPr="00801BFC">
        <w:rPr>
          <w:color w:val="auto"/>
          <w:szCs w:val="20"/>
          <w:shd w:val="clear" w:color="auto" w:fill="FFFFFF"/>
        </w:rPr>
        <w:t>(1), pp.24-42.</w:t>
      </w:r>
    </w:p>
    <w:p w:rsidR="00793B4C" w:rsidRPr="00801BFC" w:rsidRDefault="00793B4C" w:rsidP="008A04AE">
      <w:pPr>
        <w:rPr>
          <w:color w:val="auto"/>
          <w:szCs w:val="20"/>
        </w:rPr>
      </w:pPr>
      <w:r w:rsidRPr="00801BFC">
        <w:rPr>
          <w:color w:val="auto"/>
          <w:szCs w:val="20"/>
          <w:shd w:val="clear" w:color="auto" w:fill="FFFFFF"/>
        </w:rPr>
        <w:t>Wang, H. and Sun, C.T., 2011, September. Game reward systems: gaming experiences and social meanings. In</w:t>
      </w:r>
      <w:r w:rsidRPr="00801BFC">
        <w:rPr>
          <w:rStyle w:val="apple-converted-space"/>
          <w:rFonts w:cs="Arial"/>
          <w:color w:val="auto"/>
          <w:szCs w:val="20"/>
          <w:shd w:val="clear" w:color="auto" w:fill="FFFFFF"/>
        </w:rPr>
        <w:t> </w:t>
      </w:r>
      <w:r w:rsidRPr="00801BFC">
        <w:rPr>
          <w:i/>
          <w:iCs/>
          <w:color w:val="auto"/>
          <w:szCs w:val="20"/>
          <w:shd w:val="clear" w:color="auto" w:fill="FFFFFF"/>
        </w:rPr>
        <w:t>Proceedings of DiGRA 2011 conference: Think design play</w:t>
      </w:r>
      <w:r w:rsidRPr="00801BFC">
        <w:rPr>
          <w:rStyle w:val="apple-converted-space"/>
          <w:rFonts w:cs="Arial"/>
          <w:color w:val="auto"/>
          <w:szCs w:val="20"/>
          <w:shd w:val="clear" w:color="auto" w:fill="FFFFFF"/>
        </w:rPr>
        <w:t> </w:t>
      </w:r>
      <w:r w:rsidRPr="00801BFC">
        <w:rPr>
          <w:color w:val="auto"/>
          <w:szCs w:val="20"/>
          <w:shd w:val="clear" w:color="auto" w:fill="FFFFFF"/>
        </w:rPr>
        <w:t>(pp. 1-12).</w:t>
      </w:r>
    </w:p>
    <w:p w:rsidR="009919C3" w:rsidRPr="00801BFC" w:rsidRDefault="009919C3" w:rsidP="008A04AE">
      <w:pPr>
        <w:rPr>
          <w:rFonts w:cs="Arial"/>
          <w:color w:val="auto"/>
          <w:szCs w:val="20"/>
          <w:shd w:val="clear" w:color="auto" w:fill="FFFFFF"/>
        </w:rPr>
      </w:pPr>
      <w:r w:rsidRPr="00801BFC">
        <w:rPr>
          <w:rFonts w:cs="Arial"/>
          <w:color w:val="auto"/>
          <w:szCs w:val="20"/>
          <w:shd w:val="clear" w:color="auto" w:fill="FFFFFF"/>
        </w:rPr>
        <w:t>Navarro, F., Serón, F.J. and Gutierrez, D., 2011, March. Motion blur rendering: State of the art. In</w:t>
      </w:r>
      <w:r w:rsidRPr="00801BFC">
        <w:rPr>
          <w:rStyle w:val="apple-converted-space"/>
          <w:rFonts w:cs="Arial"/>
          <w:color w:val="auto"/>
          <w:szCs w:val="20"/>
          <w:shd w:val="clear" w:color="auto" w:fill="FFFFFF"/>
        </w:rPr>
        <w:t> </w:t>
      </w:r>
      <w:r w:rsidRPr="00801BFC">
        <w:rPr>
          <w:rFonts w:cs="Arial"/>
          <w:i/>
          <w:iCs/>
          <w:color w:val="auto"/>
          <w:szCs w:val="20"/>
          <w:shd w:val="clear" w:color="auto" w:fill="FFFFFF"/>
        </w:rPr>
        <w:t>Computer Graphics Forum</w:t>
      </w:r>
      <w:r w:rsidRPr="00801BFC">
        <w:rPr>
          <w:rStyle w:val="apple-converted-space"/>
          <w:rFonts w:cs="Arial"/>
          <w:color w:val="auto"/>
          <w:szCs w:val="20"/>
          <w:shd w:val="clear" w:color="auto" w:fill="FFFFFF"/>
        </w:rPr>
        <w:t> </w:t>
      </w:r>
      <w:r w:rsidRPr="00801BFC">
        <w:rPr>
          <w:rFonts w:cs="Arial"/>
          <w:color w:val="auto"/>
          <w:szCs w:val="20"/>
          <w:shd w:val="clear" w:color="auto" w:fill="FFFFFF"/>
        </w:rPr>
        <w:t>(Vol. 30, No. 1, pp. 3-26). Blackwell Publishing Ltd.</w:t>
      </w:r>
    </w:p>
    <w:p w:rsidR="00CC7684" w:rsidRPr="00801BFC" w:rsidRDefault="00CC7684" w:rsidP="008A04AE">
      <w:pPr>
        <w:rPr>
          <w:color w:val="auto"/>
          <w:szCs w:val="20"/>
        </w:rPr>
      </w:pPr>
      <w:r w:rsidRPr="00801BFC">
        <w:rPr>
          <w:color w:val="auto"/>
          <w:szCs w:val="20"/>
          <w:shd w:val="clear" w:color="auto" w:fill="FFFFFF"/>
        </w:rPr>
        <w:t>Meadows, M.S., Kurup, J.P., Jensen, S.B., Larsen, C.S., Bøgh, K., Hansen, R.S., Daugaard, B., Boriis, S., Brooks, S.T. and Petersson, E., 2008. Interactive Storytelling in Video Games.</w:t>
      </w:r>
      <w:r w:rsidR="00836A51" w:rsidRPr="00801BFC">
        <w:rPr>
          <w:color w:val="auto"/>
          <w:szCs w:val="20"/>
          <w:shd w:val="clear" w:color="auto" w:fill="FFFFFF"/>
        </w:rPr>
        <w:softHyphen/>
      </w:r>
    </w:p>
    <w:p w:rsidR="005B2419" w:rsidRPr="00801BFC" w:rsidRDefault="005B2419" w:rsidP="008A04AE">
      <w:pPr>
        <w:rPr>
          <w:color w:val="auto"/>
          <w:szCs w:val="20"/>
        </w:rPr>
      </w:pPr>
      <w:r w:rsidRPr="00801BFC">
        <w:rPr>
          <w:color w:val="auto"/>
          <w:szCs w:val="20"/>
          <w:shd w:val="clear" w:color="auto" w:fill="FFFFFF"/>
        </w:rPr>
        <w:t>Hillaire, S., Lécuyer, A., Cozot, R. and Casiez, G., 2008. Depth-of-field blur effects for first-person navigation in virtual environments.</w:t>
      </w:r>
      <w:r w:rsidRPr="00801BFC">
        <w:rPr>
          <w:rStyle w:val="apple-converted-space"/>
          <w:rFonts w:cs="Arial"/>
          <w:color w:val="auto"/>
          <w:szCs w:val="20"/>
          <w:shd w:val="clear" w:color="auto" w:fill="FFFFFF"/>
        </w:rPr>
        <w:t> </w:t>
      </w:r>
      <w:r w:rsidRPr="00801BFC">
        <w:rPr>
          <w:i/>
          <w:iCs/>
          <w:color w:val="auto"/>
          <w:szCs w:val="20"/>
          <w:shd w:val="clear" w:color="auto" w:fill="FFFFFF"/>
        </w:rPr>
        <w:t>IEEE computer graphics and applications</w:t>
      </w:r>
      <w:r w:rsidRPr="00801BFC">
        <w:rPr>
          <w:color w:val="auto"/>
          <w:szCs w:val="20"/>
          <w:shd w:val="clear" w:color="auto" w:fill="FFFFFF"/>
        </w:rPr>
        <w:t>,</w:t>
      </w:r>
      <w:r w:rsidRPr="00801BFC">
        <w:rPr>
          <w:rStyle w:val="apple-converted-space"/>
          <w:rFonts w:cs="Arial"/>
          <w:color w:val="auto"/>
          <w:szCs w:val="20"/>
          <w:shd w:val="clear" w:color="auto" w:fill="FFFFFF"/>
        </w:rPr>
        <w:t> </w:t>
      </w:r>
      <w:r w:rsidRPr="00801BFC">
        <w:rPr>
          <w:i/>
          <w:iCs/>
          <w:color w:val="auto"/>
          <w:szCs w:val="20"/>
          <w:shd w:val="clear" w:color="auto" w:fill="FFFFFF"/>
        </w:rPr>
        <w:t>28</w:t>
      </w:r>
      <w:r w:rsidRPr="00801BFC">
        <w:rPr>
          <w:color w:val="auto"/>
          <w:szCs w:val="20"/>
          <w:shd w:val="clear" w:color="auto" w:fill="FFFFFF"/>
        </w:rPr>
        <w:t>(6).</w:t>
      </w:r>
    </w:p>
    <w:p w:rsidR="00737684" w:rsidRPr="00801BFC" w:rsidRDefault="00737684" w:rsidP="008A04AE">
      <w:pPr>
        <w:rPr>
          <w:color w:val="auto"/>
          <w:szCs w:val="20"/>
          <w:shd w:val="clear" w:color="auto" w:fill="FFFFFF"/>
        </w:rPr>
      </w:pPr>
      <w:r w:rsidRPr="00801BFC">
        <w:rPr>
          <w:color w:val="auto"/>
          <w:szCs w:val="20"/>
          <w:shd w:val="clear" w:color="auto" w:fill="FFFFFF"/>
        </w:rPr>
        <w:t>Gotanda, Y., 2010. Film simulation for video games.</w:t>
      </w:r>
      <w:r w:rsidRPr="00801BFC">
        <w:rPr>
          <w:rStyle w:val="apple-converted-space"/>
          <w:rFonts w:cs="Arial"/>
          <w:color w:val="auto"/>
          <w:szCs w:val="20"/>
          <w:shd w:val="clear" w:color="auto" w:fill="FFFFFF"/>
        </w:rPr>
        <w:t> </w:t>
      </w:r>
      <w:r w:rsidRPr="00801BFC">
        <w:rPr>
          <w:i/>
          <w:iCs/>
          <w:color w:val="auto"/>
          <w:szCs w:val="20"/>
          <w:shd w:val="clear" w:color="auto" w:fill="FFFFFF"/>
        </w:rPr>
        <w:t>ACM SIGGRAPH Courses</w:t>
      </w:r>
      <w:r w:rsidRPr="00801BFC">
        <w:rPr>
          <w:color w:val="auto"/>
          <w:szCs w:val="20"/>
          <w:shd w:val="clear" w:color="auto" w:fill="FFFFFF"/>
        </w:rPr>
        <w:t>.</w:t>
      </w:r>
    </w:p>
    <w:p w:rsidR="00ED0C58" w:rsidRPr="00801BFC" w:rsidRDefault="003F3EA6" w:rsidP="008A04AE">
      <w:pPr>
        <w:rPr>
          <w:color w:val="auto"/>
          <w:szCs w:val="20"/>
          <w:shd w:val="clear" w:color="auto" w:fill="FFFFFF"/>
        </w:rPr>
      </w:pPr>
      <w:r w:rsidRPr="00801BFC">
        <w:rPr>
          <w:color w:val="auto"/>
          <w:szCs w:val="20"/>
          <w:shd w:val="clear" w:color="auto" w:fill="FFFFFF"/>
        </w:rPr>
        <w:t>The Elder Scrolls IV: Oblivion (2006) [Video Game, Xbox 360, PC, PS3, 15+] Bethesda Softworks:  Bethesda Game Studios</w:t>
      </w:r>
    </w:p>
    <w:p w:rsidR="003F3EA6" w:rsidRPr="00801BFC" w:rsidRDefault="003F3EA6" w:rsidP="008A04AE">
      <w:pPr>
        <w:rPr>
          <w:color w:val="auto"/>
          <w:szCs w:val="20"/>
          <w:shd w:val="clear" w:color="auto" w:fill="FFFFFF"/>
        </w:rPr>
      </w:pPr>
      <w:r w:rsidRPr="00801BFC">
        <w:rPr>
          <w:color w:val="auto"/>
          <w:szCs w:val="20"/>
          <w:shd w:val="clear" w:color="auto" w:fill="FFFFFF"/>
        </w:rPr>
        <w:t>The Witcher 3: Wild Hunt (2015) [Video Game, PC, PS4, Xbox One, 18+] CD Projekt RED, CD Projekt RED</w:t>
      </w:r>
    </w:p>
    <w:p w:rsidR="003F3EA6" w:rsidRPr="00801BFC" w:rsidRDefault="003F3EA6" w:rsidP="008A04AE">
      <w:pPr>
        <w:rPr>
          <w:color w:val="auto"/>
          <w:szCs w:val="20"/>
          <w:shd w:val="clear" w:color="auto" w:fill="FFFFFF"/>
        </w:rPr>
      </w:pPr>
      <w:r w:rsidRPr="00801BFC">
        <w:rPr>
          <w:color w:val="auto"/>
          <w:szCs w:val="20"/>
        </w:rPr>
        <w:t>The Legend of Zelda: The Wind Waker HD</w:t>
      </w:r>
      <w:r w:rsidRPr="00801BFC">
        <w:rPr>
          <w:color w:val="auto"/>
          <w:szCs w:val="20"/>
          <w:shd w:val="clear" w:color="auto" w:fill="FFFFFF"/>
        </w:rPr>
        <w:t xml:space="preserve"> (2013) [Video Game, Nintendo Wii U</w:t>
      </w:r>
      <w:r w:rsidR="00563DE8" w:rsidRPr="00801BFC">
        <w:rPr>
          <w:color w:val="auto"/>
          <w:szCs w:val="20"/>
          <w:shd w:val="clear" w:color="auto" w:fill="FFFFFF"/>
        </w:rPr>
        <w:t>, 7</w:t>
      </w:r>
      <w:r w:rsidRPr="00801BFC">
        <w:rPr>
          <w:color w:val="auto"/>
          <w:szCs w:val="20"/>
          <w:shd w:val="clear" w:color="auto" w:fill="FFFFFF"/>
        </w:rPr>
        <w:t xml:space="preserve">+] </w:t>
      </w:r>
      <w:r w:rsidR="00563DE8" w:rsidRPr="00801BFC">
        <w:rPr>
          <w:color w:val="auto"/>
          <w:szCs w:val="20"/>
          <w:shd w:val="clear" w:color="auto" w:fill="FFFFFF"/>
        </w:rPr>
        <w:t xml:space="preserve">Nintendo, </w:t>
      </w:r>
      <w:hyperlink r:id="rId31" w:history="1">
        <w:r w:rsidR="00563DE8" w:rsidRPr="00801BFC">
          <w:rPr>
            <w:color w:val="auto"/>
            <w:szCs w:val="20"/>
          </w:rPr>
          <w:t>Nintendo Entertainment Analysis &amp; Development</w:t>
        </w:r>
      </w:hyperlink>
    </w:p>
    <w:p w:rsidR="003F3EA6" w:rsidRPr="00801BFC" w:rsidRDefault="00563DE8" w:rsidP="008A04AE">
      <w:pPr>
        <w:rPr>
          <w:color w:val="auto"/>
          <w:szCs w:val="20"/>
          <w:shd w:val="clear" w:color="auto" w:fill="FFFFFF"/>
        </w:rPr>
      </w:pPr>
      <w:r w:rsidRPr="00801BFC">
        <w:rPr>
          <w:color w:val="auto"/>
          <w:szCs w:val="20"/>
          <w:shd w:val="clear" w:color="auto" w:fill="FFFFFF"/>
        </w:rPr>
        <w:t>The Elder Scrolls V</w:t>
      </w:r>
      <w:r w:rsidR="003F3EA6" w:rsidRPr="00801BFC">
        <w:rPr>
          <w:color w:val="auto"/>
          <w:szCs w:val="20"/>
          <w:shd w:val="clear" w:color="auto" w:fill="FFFFFF"/>
        </w:rPr>
        <w:t xml:space="preserve">: </w:t>
      </w:r>
      <w:r w:rsidRPr="00801BFC">
        <w:rPr>
          <w:color w:val="auto"/>
          <w:szCs w:val="20"/>
          <w:shd w:val="clear" w:color="auto" w:fill="FFFFFF"/>
        </w:rPr>
        <w:t>Skyrim (2011</w:t>
      </w:r>
      <w:r w:rsidR="003F3EA6" w:rsidRPr="00801BFC">
        <w:rPr>
          <w:color w:val="auto"/>
          <w:szCs w:val="20"/>
          <w:shd w:val="clear" w:color="auto" w:fill="FFFFFF"/>
        </w:rPr>
        <w:t xml:space="preserve">) [Video Game, Xbox </w:t>
      </w:r>
      <w:r w:rsidRPr="00801BFC">
        <w:rPr>
          <w:color w:val="auto"/>
          <w:szCs w:val="20"/>
          <w:shd w:val="clear" w:color="auto" w:fill="FFFFFF"/>
        </w:rPr>
        <w:t>360</w:t>
      </w:r>
      <w:r w:rsidR="003F3EA6" w:rsidRPr="00801BFC">
        <w:rPr>
          <w:color w:val="auto"/>
          <w:szCs w:val="20"/>
          <w:shd w:val="clear" w:color="auto" w:fill="FFFFFF"/>
        </w:rPr>
        <w:t>, PC, PS3, 18+] Bethesda Softworks:  Bethesda Game Studios</w:t>
      </w:r>
    </w:p>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tbl>
      <w:tblPr>
        <w:tblW w:w="1538" w:type="pct"/>
        <w:tblCellMar>
          <w:left w:w="0" w:type="dxa"/>
          <w:right w:w="0" w:type="dxa"/>
        </w:tblCellMar>
        <w:tblLook w:val="04A0" w:firstRow="1" w:lastRow="0" w:firstColumn="1" w:lastColumn="0" w:noHBand="0" w:noVBand="1"/>
        <w:tblDescription w:val="Company information and logo"/>
      </w:tblPr>
      <w:tblGrid>
        <w:gridCol w:w="2776"/>
        <w:gridCol w:w="546"/>
      </w:tblGrid>
      <w:tr w:rsidR="009477DA" w:rsidTr="00D918BB">
        <w:tc>
          <w:tcPr>
            <w:tcW w:w="3322" w:type="dxa"/>
            <w:gridSpan w:val="2"/>
            <w:vAlign w:val="center"/>
          </w:tcPr>
          <w:p w:rsidR="009477DA" w:rsidRDefault="009477DA" w:rsidP="003F3EA6">
            <w:pPr>
              <w:spacing w:after="0" w:line="240" w:lineRule="auto"/>
            </w:pPr>
          </w:p>
        </w:tc>
      </w:tr>
      <w:tr w:rsidR="00D918BB" w:rsidTr="00D918BB">
        <w:trPr>
          <w:gridAfter w:val="1"/>
          <w:wAfter w:w="546" w:type="dxa"/>
        </w:trPr>
        <w:tc>
          <w:tcPr>
            <w:tcW w:w="2776" w:type="dxa"/>
            <w:vAlign w:val="center"/>
          </w:tcPr>
          <w:p w:rsidR="00D918BB" w:rsidRDefault="00D918BB">
            <w:pPr>
              <w:spacing w:after="0" w:line="240" w:lineRule="auto"/>
            </w:pPr>
            <w:bookmarkStart w:id="68" w:name="_Toc473206465"/>
          </w:p>
        </w:tc>
      </w:tr>
    </w:tbl>
    <w:p w:rsidR="00D918BB" w:rsidRDefault="00D918BB" w:rsidP="00D918BB">
      <w:pPr>
        <w:pStyle w:val="Heading1"/>
        <w:rPr>
          <w:sz w:val="32"/>
          <w:szCs w:val="32"/>
          <w:lang w:val="en-US"/>
        </w:rPr>
      </w:pPr>
      <w:bookmarkStart w:id="69" w:name="_Toc474419368"/>
      <w:r>
        <w:rPr>
          <w:noProof/>
          <w:sz w:val="32"/>
          <w:szCs w:val="32"/>
          <w:lang w:eastAsia="en-GB"/>
        </w:rPr>
        <w:drawing>
          <wp:anchor distT="0" distB="0" distL="114300" distR="114300" simplePos="0" relativeHeight="251710464" behindDoc="1" locked="0" layoutInCell="1" allowOverlap="1" wp14:anchorId="7F11FA7C" wp14:editId="6FC36419">
            <wp:simplePos x="0" y="0"/>
            <wp:positionH relativeFrom="margin">
              <wp:align>right</wp:align>
            </wp:positionH>
            <wp:positionV relativeFrom="paragraph">
              <wp:posOffset>-246380</wp:posOffset>
            </wp:positionV>
            <wp:extent cx="1221105" cy="1221105"/>
            <wp:effectExtent l="0" t="0" r="0" b="0"/>
            <wp:wrapTight wrapText="bothSides">
              <wp:wrapPolygon edited="0">
                <wp:start x="0" y="0"/>
                <wp:lineTo x="0" y="21229"/>
                <wp:lineTo x="21229" y="21229"/>
                <wp:lineTo x="21229" y="0"/>
                <wp:lineTo x="0" y="0"/>
              </wp:wrapPolygon>
            </wp:wrapTight>
            <wp:docPr id="38" name="Picture 38" descr="unity3d-atc.png (3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ty3d-atc.png (300×30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21105" cy="1221105"/>
                    </a:xfrm>
                    <a:prstGeom prst="rect">
                      <a:avLst/>
                    </a:prstGeom>
                    <a:noFill/>
                  </pic:spPr>
                </pic:pic>
              </a:graphicData>
            </a:graphic>
            <wp14:sizeRelH relativeFrom="margin">
              <wp14:pctWidth>0</wp14:pctWidth>
            </wp14:sizeRelH>
            <wp14:sizeRelV relativeFrom="margin">
              <wp14:pctHeight>0</wp14:pctHeight>
            </wp14:sizeRelV>
          </wp:anchor>
        </w:drawing>
      </w:r>
      <w:r w:rsidR="008E1D4A">
        <w:t xml:space="preserve">Appendix 1 - </w:t>
      </w:r>
      <w:r>
        <w:t>Level Design Survey</w:t>
      </w:r>
      <w:bookmarkEnd w:id="69"/>
    </w:p>
    <w:p w:rsidR="00D918BB" w:rsidRDefault="00D918BB" w:rsidP="00D918BB">
      <w:r>
        <w:t>Please take a few minutes to fill out this survey and check out the back of the survey to write down any opinions you have while playing.</w:t>
      </w:r>
    </w:p>
    <w:p w:rsidR="00D918BB" w:rsidRDefault="00D918BB" w:rsidP="00D918BB">
      <w:pPr>
        <w:pStyle w:val="Heading2"/>
      </w:pPr>
      <w:bookmarkStart w:id="70" w:name="_Toc474419294"/>
      <w:bookmarkStart w:id="71" w:name="_Toc474419369"/>
      <w:r>
        <w:t>Level Aspects</w:t>
      </w:r>
      <w:bookmarkEnd w:id="70"/>
      <w:bookmarkEnd w:id="71"/>
    </w:p>
    <w:p w:rsidR="00D918BB" w:rsidRDefault="00D918BB" w:rsidP="00D918BB">
      <w:pPr>
        <w:pStyle w:val="Heading3"/>
      </w:pPr>
      <w:bookmarkStart w:id="72" w:name="_Toc474419295"/>
      <w:bookmarkStart w:id="73" w:name="_Toc474419370"/>
      <w:r>
        <w:t>How immersive did you find the environment?</w:t>
      </w:r>
      <w:bookmarkEnd w:id="72"/>
      <w:bookmarkEnd w:id="73"/>
    </w:p>
    <w:p w:rsidR="00D918BB" w:rsidRDefault="004629F9" w:rsidP="00D918BB">
      <w:pPr>
        <w:pStyle w:val="Multiplechoice4"/>
      </w:pPr>
      <w:sdt>
        <w:sdtPr>
          <w:id w:val="-849879429"/>
          <w14:checkbox>
            <w14:checked w14:val="0"/>
            <w14:checkedState w14:val="00FE" w14:font="Wingdings"/>
            <w14:uncheckedState w14:val="00A8" w14:font="Wingdings"/>
          </w14:checkbox>
        </w:sdtPr>
        <w:sdtEndPr/>
        <w:sdtContent>
          <w:r w:rsidR="00D918BB">
            <w:sym w:font="Wingdings" w:char="F0A8"/>
          </w:r>
        </w:sdtContent>
      </w:sdt>
      <w:r w:rsidR="00D918BB">
        <w:t xml:space="preserve"> Very Immersive</w:t>
      </w:r>
      <w:r w:rsidR="00D918BB">
        <w:tab/>
      </w:r>
      <w:sdt>
        <w:sdtPr>
          <w:id w:val="-836461833"/>
          <w14:checkbox>
            <w14:checked w14:val="0"/>
            <w14:checkedState w14:val="00FE" w14:font="Wingdings"/>
            <w14:uncheckedState w14:val="00A8" w14:font="Wingdings"/>
          </w14:checkbox>
        </w:sdtPr>
        <w:sdtEndPr/>
        <w:sdtContent>
          <w:r w:rsidR="00D918BB">
            <w:sym w:font="Wingdings" w:char="F0A8"/>
          </w:r>
        </w:sdtContent>
      </w:sdt>
      <w:r w:rsidR="00D918BB">
        <w:t xml:space="preserve"> Immersive</w:t>
      </w:r>
      <w:r w:rsidR="00D918BB">
        <w:tab/>
      </w:r>
      <w:sdt>
        <w:sdtPr>
          <w:id w:val="1759255729"/>
          <w14:checkbox>
            <w14:checked w14:val="0"/>
            <w14:checkedState w14:val="00FE" w14:font="Wingdings"/>
            <w14:uncheckedState w14:val="00A8" w14:font="Wingdings"/>
          </w14:checkbox>
        </w:sdtPr>
        <w:sdtEndPr/>
        <w:sdtContent>
          <w:r w:rsidR="00D918BB">
            <w:sym w:font="Wingdings" w:char="F0A8"/>
          </w:r>
        </w:sdtContent>
      </w:sdt>
      <w:r w:rsidR="00D918BB">
        <w:t xml:space="preserve"> Not Immersive</w:t>
      </w:r>
      <w:r w:rsidR="00D918BB">
        <w:tab/>
      </w:r>
      <w:sdt>
        <w:sdtPr>
          <w:id w:val="254868290"/>
          <w14:checkbox>
            <w14:checked w14:val="0"/>
            <w14:checkedState w14:val="00FE" w14:font="Wingdings"/>
            <w14:uncheckedState w14:val="00A8" w14:font="Wingdings"/>
          </w14:checkbox>
        </w:sdtPr>
        <w:sdtEndPr/>
        <w:sdtContent>
          <w:r w:rsidR="00D918BB">
            <w:sym w:font="Wingdings" w:char="F0A8"/>
          </w:r>
        </w:sdtContent>
      </w:sdt>
      <w:r w:rsidR="00D918BB">
        <w:t xml:space="preserve"> Not at all Immersive</w:t>
      </w:r>
    </w:p>
    <w:p w:rsidR="00D918BB" w:rsidRDefault="00D918BB" w:rsidP="00D918BB">
      <w:pPr>
        <w:pStyle w:val="Heading3"/>
      </w:pPr>
      <w:bookmarkStart w:id="74" w:name="_Toc474419296"/>
      <w:bookmarkStart w:id="75" w:name="_Toc474419371"/>
      <w:r>
        <w:t>What keywords/phrases would describe the three-part quest?</w:t>
      </w:r>
      <w:bookmarkEnd w:id="74"/>
      <w:bookmarkEnd w:id="75"/>
    </w:p>
    <w:p w:rsidR="00D918BB" w:rsidRDefault="004629F9" w:rsidP="00D918BB">
      <w:pPr>
        <w:pStyle w:val="Multiplechoice3"/>
      </w:pPr>
      <w:sdt>
        <w:sdtPr>
          <w:id w:val="-816023662"/>
          <w14:checkbox>
            <w14:checked w14:val="0"/>
            <w14:checkedState w14:val="00FE" w14:font="Wingdings"/>
            <w14:uncheckedState w14:val="00A8" w14:font="Wingdings"/>
          </w14:checkbox>
        </w:sdtPr>
        <w:sdtEndPr/>
        <w:sdtContent>
          <w:r w:rsidR="00D918BB">
            <w:sym w:font="Wingdings" w:char="F0A8"/>
          </w:r>
        </w:sdtContent>
      </w:sdt>
      <w:r w:rsidR="00D918BB">
        <w:t xml:space="preserve"> Varied</w:t>
      </w:r>
      <w:r w:rsidR="00D918BB">
        <w:tab/>
      </w:r>
      <w:sdt>
        <w:sdtPr>
          <w:id w:val="2134517528"/>
          <w14:checkbox>
            <w14:checked w14:val="0"/>
            <w14:checkedState w14:val="00FE" w14:font="Wingdings"/>
            <w14:uncheckedState w14:val="00A8" w14:font="Wingdings"/>
          </w14:checkbox>
        </w:sdtPr>
        <w:sdtEndPr/>
        <w:sdtContent>
          <w:r w:rsidR="00D918BB">
            <w:sym w:font="Wingdings" w:char="F0A8"/>
          </w:r>
        </w:sdtContent>
      </w:sdt>
      <w:r w:rsidR="00D918BB">
        <w:t xml:space="preserve"> Exciting</w:t>
      </w:r>
      <w:r w:rsidR="00D918BB">
        <w:tab/>
      </w:r>
      <w:sdt>
        <w:sdtPr>
          <w:id w:val="531231488"/>
          <w14:checkbox>
            <w14:checked w14:val="0"/>
            <w14:checkedState w14:val="00FE" w14:font="Wingdings"/>
            <w14:uncheckedState w14:val="00A8" w14:font="Wingdings"/>
          </w14:checkbox>
        </w:sdtPr>
        <w:sdtEndPr/>
        <w:sdtContent>
          <w:r w:rsidR="00D918BB">
            <w:sym w:font="Wingdings" w:char="F0A8"/>
          </w:r>
        </w:sdtContent>
      </w:sdt>
      <w:r w:rsidR="00D918BB">
        <w:t xml:space="preserve"> Story driven</w:t>
      </w:r>
    </w:p>
    <w:p w:rsidR="00D918BB" w:rsidRDefault="004629F9" w:rsidP="00D918BB">
      <w:pPr>
        <w:pStyle w:val="Multiplechoice3"/>
      </w:pPr>
      <w:sdt>
        <w:sdtPr>
          <w:id w:val="-388034014"/>
          <w14:checkbox>
            <w14:checked w14:val="0"/>
            <w14:checkedState w14:val="00FE" w14:font="Wingdings"/>
            <w14:uncheckedState w14:val="00A8" w14:font="Wingdings"/>
          </w14:checkbox>
        </w:sdtPr>
        <w:sdtEndPr/>
        <w:sdtContent>
          <w:r w:rsidR="00D918BB">
            <w:sym w:font="Wingdings" w:char="F0A8"/>
          </w:r>
        </w:sdtContent>
      </w:sdt>
      <w:r w:rsidR="00D918BB">
        <w:t xml:space="preserve"> Inconsistent</w:t>
      </w:r>
      <w:r w:rsidR="00D918BB">
        <w:tab/>
      </w:r>
      <w:sdt>
        <w:sdtPr>
          <w:id w:val="1005554653"/>
          <w14:checkbox>
            <w14:checked w14:val="0"/>
            <w14:checkedState w14:val="00FE" w14:font="Wingdings"/>
            <w14:uncheckedState w14:val="00A8" w14:font="Wingdings"/>
          </w14:checkbox>
        </w:sdtPr>
        <w:sdtEndPr/>
        <w:sdtContent>
          <w:r w:rsidR="00D918BB">
            <w:sym w:font="Wingdings" w:char="F0A8"/>
          </w:r>
        </w:sdtContent>
      </w:sdt>
      <w:r w:rsidR="00D918BB">
        <w:t xml:space="preserve"> Unfocused</w:t>
      </w:r>
      <w:r w:rsidR="00D918BB">
        <w:tab/>
      </w:r>
      <w:sdt>
        <w:sdtPr>
          <w:id w:val="-1052763338"/>
          <w14:checkbox>
            <w14:checked w14:val="0"/>
            <w14:checkedState w14:val="00FE" w14:font="Wingdings"/>
            <w14:uncheckedState w14:val="00A8" w14:font="Wingdings"/>
          </w14:checkbox>
        </w:sdtPr>
        <w:sdtEndPr/>
        <w:sdtContent>
          <w:r w:rsidR="00D918BB">
            <w:sym w:font="Wingdings" w:char="F0A8"/>
          </w:r>
        </w:sdtContent>
      </w:sdt>
      <w:r w:rsidR="00D918BB">
        <w:t xml:space="preserve"> Boring</w:t>
      </w:r>
    </w:p>
    <w:p w:rsidR="00D918BB" w:rsidRDefault="00D918BB" w:rsidP="00D918BB">
      <w:pPr>
        <w:pStyle w:val="Heading3"/>
      </w:pPr>
      <w:bookmarkStart w:id="76" w:name="_Toc474419297"/>
      <w:bookmarkStart w:id="77" w:name="_Toc474419372"/>
      <w:r>
        <w:t>How easy was it to start and complete the quest?</w:t>
      </w:r>
      <w:bookmarkEnd w:id="76"/>
      <w:bookmarkEnd w:id="77"/>
    </w:p>
    <w:p w:rsidR="00D918BB" w:rsidRDefault="004629F9" w:rsidP="00D918BB">
      <w:pPr>
        <w:pStyle w:val="Multiplechoice3"/>
      </w:pPr>
      <w:sdt>
        <w:sdtPr>
          <w:id w:val="438650698"/>
          <w14:checkbox>
            <w14:checked w14:val="0"/>
            <w14:checkedState w14:val="00FE" w14:font="Wingdings"/>
            <w14:uncheckedState w14:val="00A8" w14:font="Wingdings"/>
          </w14:checkbox>
        </w:sdtPr>
        <w:sdtEndPr/>
        <w:sdtContent>
          <w:r w:rsidR="00D918BB">
            <w:sym w:font="Wingdings" w:char="F0A8"/>
          </w:r>
        </w:sdtContent>
      </w:sdt>
      <w:r w:rsidR="00D918BB">
        <w:t xml:space="preserve"> Easy</w:t>
      </w:r>
      <w:r w:rsidR="00D918BB">
        <w:tab/>
      </w:r>
      <w:sdt>
        <w:sdtPr>
          <w:id w:val="826010409"/>
          <w14:checkbox>
            <w14:checked w14:val="0"/>
            <w14:checkedState w14:val="00FE" w14:font="Wingdings"/>
            <w14:uncheckedState w14:val="00A8" w14:font="Wingdings"/>
          </w14:checkbox>
        </w:sdtPr>
        <w:sdtEndPr/>
        <w:sdtContent>
          <w:r w:rsidR="00D918BB">
            <w:sym w:font="Wingdings" w:char="F0A8"/>
          </w:r>
        </w:sdtContent>
      </w:sdt>
      <w:r w:rsidR="00D918BB">
        <w:t xml:space="preserve"> Normal</w:t>
      </w:r>
      <w:r w:rsidR="00D918BB">
        <w:tab/>
      </w:r>
      <w:sdt>
        <w:sdtPr>
          <w:id w:val="28929872"/>
          <w14:checkbox>
            <w14:checked w14:val="0"/>
            <w14:checkedState w14:val="00FE" w14:font="Wingdings"/>
            <w14:uncheckedState w14:val="00A8" w14:font="Wingdings"/>
          </w14:checkbox>
        </w:sdtPr>
        <w:sdtEndPr/>
        <w:sdtContent>
          <w:r w:rsidR="00D918BB">
            <w:sym w:font="Wingdings" w:char="F0A8"/>
          </w:r>
        </w:sdtContent>
      </w:sdt>
      <w:r w:rsidR="00D918BB">
        <w:t xml:space="preserve"> Hard</w:t>
      </w:r>
    </w:p>
    <w:p w:rsidR="00D918BB" w:rsidRDefault="00D918BB" w:rsidP="00D918BB">
      <w:pPr>
        <w:pStyle w:val="Heading2"/>
      </w:pPr>
      <w:bookmarkStart w:id="78" w:name="_Toc474419298"/>
      <w:bookmarkStart w:id="79" w:name="_Toc474419373"/>
      <w:r>
        <w:t>General Questions</w:t>
      </w:r>
      <w:bookmarkEnd w:id="78"/>
      <w:bookmarkEnd w:id="79"/>
    </w:p>
    <w:p w:rsidR="00D918BB" w:rsidRDefault="00D918BB" w:rsidP="00D918BB">
      <w:pPr>
        <w:pStyle w:val="Heading3"/>
        <w:rPr>
          <w:lang w:val="en-US"/>
        </w:rPr>
      </w:pPr>
      <w:bookmarkStart w:id="80" w:name="_Toc474419299"/>
      <w:bookmarkStart w:id="81" w:name="_Toc474419374"/>
      <w:r>
        <w:t>Would a game world full of smaller quests like this be fun?</w:t>
      </w:r>
      <w:bookmarkEnd w:id="80"/>
      <w:bookmarkEnd w:id="81"/>
    </w:p>
    <w:p w:rsidR="00D918BB" w:rsidRDefault="004629F9" w:rsidP="00D918BB">
      <w:pPr>
        <w:pStyle w:val="Multiplechoice3"/>
      </w:pPr>
      <w:sdt>
        <w:sdtPr>
          <w:id w:val="-1448537020"/>
          <w14:checkbox>
            <w14:checked w14:val="0"/>
            <w14:checkedState w14:val="00FE" w14:font="Wingdings"/>
            <w14:uncheckedState w14:val="00A8" w14:font="Wingdings"/>
          </w14:checkbox>
        </w:sdtPr>
        <w:sdtEndPr/>
        <w:sdtContent>
          <w:r w:rsidR="00D918BB">
            <w:sym w:font="Wingdings" w:char="F0A8"/>
          </w:r>
        </w:sdtContent>
      </w:sdt>
      <w:r w:rsidR="00D918BB">
        <w:t xml:space="preserve"> Yes | </w:t>
      </w:r>
      <w:sdt>
        <w:sdtPr>
          <w:id w:val="-948927280"/>
          <w14:checkbox>
            <w14:checked w14:val="0"/>
            <w14:checkedState w14:val="00FE" w14:font="Wingdings"/>
            <w14:uncheckedState w14:val="00A8" w14:font="Wingdings"/>
          </w14:checkbox>
        </w:sdtPr>
        <w:sdtEndPr/>
        <w:sdtContent>
          <w:r w:rsidR="00D918BB">
            <w:sym w:font="Wingdings" w:char="F0A8"/>
          </w:r>
        </w:sdtContent>
      </w:sdt>
      <w:r w:rsidR="00D918BB">
        <w:t xml:space="preserve"> No</w:t>
      </w:r>
    </w:p>
    <w:p w:rsidR="00D918BB" w:rsidRDefault="00D918BB" w:rsidP="00D918BB">
      <w:pPr>
        <w:pStyle w:val="Heading3"/>
      </w:pPr>
      <w:bookmarkStart w:id="82" w:name="_Toc474419300"/>
      <w:bookmarkStart w:id="83" w:name="_Toc474419375"/>
      <w:r>
        <w:t>Do small dialogs meet your need in explaining the narrative of the quest?</w:t>
      </w:r>
      <w:bookmarkEnd w:id="82"/>
      <w:bookmarkEnd w:id="83"/>
    </w:p>
    <w:p w:rsidR="00D918BB" w:rsidRDefault="004629F9" w:rsidP="00D918BB">
      <w:pPr>
        <w:pStyle w:val="Multiplechoice3"/>
      </w:pPr>
      <w:sdt>
        <w:sdtPr>
          <w:id w:val="1774748904"/>
          <w14:checkbox>
            <w14:checked w14:val="0"/>
            <w14:checkedState w14:val="00FE" w14:font="Wingdings"/>
            <w14:uncheckedState w14:val="00A8" w14:font="Wingdings"/>
          </w14:checkbox>
        </w:sdtPr>
        <w:sdtEndPr/>
        <w:sdtContent>
          <w:r w:rsidR="00D918BB">
            <w:sym w:font="Wingdings" w:char="F0A8"/>
          </w:r>
        </w:sdtContent>
      </w:sdt>
      <w:r w:rsidR="00D918BB">
        <w:t xml:space="preserve"> Yes | </w:t>
      </w:r>
      <w:sdt>
        <w:sdtPr>
          <w:id w:val="437184766"/>
          <w14:checkbox>
            <w14:checked w14:val="0"/>
            <w14:checkedState w14:val="00FE" w14:font="Wingdings"/>
            <w14:uncheckedState w14:val="00A8" w14:font="Wingdings"/>
          </w14:checkbox>
        </w:sdtPr>
        <w:sdtEndPr/>
        <w:sdtContent>
          <w:r w:rsidR="00D918BB">
            <w:sym w:font="Wingdings" w:char="F0A8"/>
          </w:r>
        </w:sdtContent>
      </w:sdt>
      <w:r w:rsidR="00D918BB">
        <w:t xml:space="preserve"> No</w:t>
      </w:r>
    </w:p>
    <w:p w:rsidR="00D918BB" w:rsidRDefault="00D918BB" w:rsidP="00D918BB">
      <w:pPr>
        <w:pStyle w:val="Heading3"/>
      </w:pPr>
      <w:bookmarkStart w:id="84" w:name="_Toc474419301"/>
      <w:bookmarkStart w:id="85" w:name="_Toc474419376"/>
      <w:r>
        <w:t>Was the user interface intrusive?</w:t>
      </w:r>
      <w:bookmarkEnd w:id="84"/>
      <w:bookmarkEnd w:id="85"/>
    </w:p>
    <w:p w:rsidR="00D918BB" w:rsidRDefault="004629F9" w:rsidP="00D918BB">
      <w:pPr>
        <w:pStyle w:val="Multiplechoice3"/>
      </w:pPr>
      <w:sdt>
        <w:sdtPr>
          <w:id w:val="2121714588"/>
          <w14:checkbox>
            <w14:checked w14:val="0"/>
            <w14:checkedState w14:val="00FE" w14:font="Wingdings"/>
            <w14:uncheckedState w14:val="00A8" w14:font="Wingdings"/>
          </w14:checkbox>
        </w:sdtPr>
        <w:sdtEndPr/>
        <w:sdtContent>
          <w:r w:rsidR="00D918BB">
            <w:sym w:font="Wingdings" w:char="F0A8"/>
          </w:r>
        </w:sdtContent>
      </w:sdt>
      <w:r w:rsidR="00D918BB">
        <w:t xml:space="preserve"> Yes | </w:t>
      </w:r>
      <w:sdt>
        <w:sdtPr>
          <w:id w:val="-1793352988"/>
          <w14:checkbox>
            <w14:checked w14:val="0"/>
            <w14:checkedState w14:val="00FE" w14:font="Wingdings"/>
            <w14:uncheckedState w14:val="00A8" w14:font="Wingdings"/>
          </w14:checkbox>
        </w:sdtPr>
        <w:sdtEndPr/>
        <w:sdtContent>
          <w:r w:rsidR="00D918BB">
            <w:sym w:font="Wingdings" w:char="F0A8"/>
          </w:r>
        </w:sdtContent>
      </w:sdt>
      <w:r w:rsidR="00D918BB">
        <w:t xml:space="preserve"> No</w:t>
      </w:r>
    </w:p>
    <w:p w:rsidR="00D918BB" w:rsidRDefault="00D918BB" w:rsidP="00D918BB">
      <w:pPr>
        <w:pStyle w:val="Heading3"/>
      </w:pPr>
      <w:bookmarkStart w:id="86" w:name="_Toc474419302"/>
      <w:bookmarkStart w:id="87" w:name="_Toc474419377"/>
      <w:r>
        <w:t>How easy was it to defeat the enemies in the final sequence?</w:t>
      </w:r>
      <w:bookmarkEnd w:id="86"/>
      <w:bookmarkEnd w:id="87"/>
    </w:p>
    <w:tbl>
      <w:tblPr>
        <w:tblW w:w="5000" w:type="pct"/>
        <w:tblCellMar>
          <w:left w:w="0" w:type="dxa"/>
          <w:right w:w="0" w:type="dxa"/>
        </w:tblCellMar>
        <w:tblLook w:val="04A0" w:firstRow="1" w:lastRow="0" w:firstColumn="1" w:lastColumn="0" w:noHBand="0" w:noVBand="1"/>
        <w:tblDescription w:val="Seven level rating from outstanding to very difficult"/>
      </w:tblPr>
      <w:tblGrid>
        <w:gridCol w:w="2400"/>
        <w:gridCol w:w="1200"/>
        <w:gridCol w:w="1200"/>
        <w:gridCol w:w="1200"/>
        <w:gridCol w:w="1200"/>
        <w:gridCol w:w="1200"/>
        <w:gridCol w:w="2400"/>
      </w:tblGrid>
      <w:tr w:rsidR="00D918BB" w:rsidTr="00D918BB">
        <w:trPr>
          <w:trHeight w:val="576"/>
        </w:trPr>
        <w:tc>
          <w:tcPr>
            <w:tcW w:w="2397" w:type="dxa"/>
            <w:hideMark/>
          </w:tcPr>
          <w:p w:rsidR="00D918BB" w:rsidRDefault="00D918BB">
            <w:pPr>
              <w:spacing w:after="0" w:line="240" w:lineRule="auto"/>
            </w:pPr>
            <w:r>
              <w:t xml:space="preserve">1 - Easy          </w:t>
            </w:r>
            <w:sdt>
              <w:sdtPr>
                <w:id w:val="1057665368"/>
                <w14:checkbox>
                  <w14:checked w14:val="0"/>
                  <w14:checkedState w14:val="00FE" w14:font="Wingdings"/>
                  <w14:uncheckedState w14:val="00A8" w14:font="Wingdings"/>
                </w14:checkbox>
              </w:sdtPr>
              <w:sdtEndPr/>
              <w:sdtContent>
                <w:r>
                  <w:sym w:font="Wingdings" w:char="F0A8"/>
                </w:r>
              </w:sdtContent>
            </w:sdt>
          </w:p>
        </w:tc>
        <w:tc>
          <w:tcPr>
            <w:tcW w:w="1199" w:type="dxa"/>
            <w:hideMark/>
          </w:tcPr>
          <w:p w:rsidR="00D918BB" w:rsidRDefault="004629F9">
            <w:pPr>
              <w:spacing w:after="0" w:line="240" w:lineRule="auto"/>
            </w:pPr>
            <w:sdt>
              <w:sdtPr>
                <w:id w:val="-362522242"/>
                <w14:checkbox>
                  <w14:checked w14:val="0"/>
                  <w14:checkedState w14:val="00FE" w14:font="Wingdings"/>
                  <w14:uncheckedState w14:val="00A8" w14:font="Wingdings"/>
                </w14:checkbox>
              </w:sdtPr>
              <w:sdtEndPr/>
              <w:sdtContent>
                <w:r w:rsidR="00D918BB">
                  <w:sym w:font="Wingdings" w:char="F0A8"/>
                </w:r>
              </w:sdtContent>
            </w:sdt>
          </w:p>
        </w:tc>
        <w:tc>
          <w:tcPr>
            <w:tcW w:w="1199" w:type="dxa"/>
            <w:hideMark/>
          </w:tcPr>
          <w:p w:rsidR="00D918BB" w:rsidRDefault="004629F9">
            <w:pPr>
              <w:spacing w:after="0" w:line="240" w:lineRule="auto"/>
            </w:pPr>
            <w:sdt>
              <w:sdtPr>
                <w:id w:val="-1655833833"/>
                <w14:checkbox>
                  <w14:checked w14:val="0"/>
                  <w14:checkedState w14:val="00FE" w14:font="Wingdings"/>
                  <w14:uncheckedState w14:val="00A8" w14:font="Wingdings"/>
                </w14:checkbox>
              </w:sdtPr>
              <w:sdtEndPr/>
              <w:sdtContent>
                <w:r w:rsidR="00D918BB">
                  <w:sym w:font="Wingdings" w:char="F0A8"/>
                </w:r>
              </w:sdtContent>
            </w:sdt>
          </w:p>
        </w:tc>
        <w:tc>
          <w:tcPr>
            <w:tcW w:w="1199" w:type="dxa"/>
            <w:hideMark/>
          </w:tcPr>
          <w:p w:rsidR="00D918BB" w:rsidRDefault="004629F9">
            <w:pPr>
              <w:spacing w:after="0" w:line="240" w:lineRule="auto"/>
            </w:pPr>
            <w:sdt>
              <w:sdtPr>
                <w:id w:val="163896556"/>
                <w14:checkbox>
                  <w14:checked w14:val="0"/>
                  <w14:checkedState w14:val="00FE" w14:font="Wingdings"/>
                  <w14:uncheckedState w14:val="00A8" w14:font="Wingdings"/>
                </w14:checkbox>
              </w:sdtPr>
              <w:sdtEndPr/>
              <w:sdtContent>
                <w:r w:rsidR="00D918BB">
                  <w:sym w:font="Wingdings" w:char="F0A8"/>
                </w:r>
              </w:sdtContent>
            </w:sdt>
          </w:p>
        </w:tc>
        <w:tc>
          <w:tcPr>
            <w:tcW w:w="1199" w:type="dxa"/>
            <w:hideMark/>
          </w:tcPr>
          <w:p w:rsidR="00D918BB" w:rsidRDefault="004629F9">
            <w:pPr>
              <w:spacing w:after="0" w:line="240" w:lineRule="auto"/>
            </w:pPr>
            <w:sdt>
              <w:sdtPr>
                <w:id w:val="-1497111167"/>
                <w14:checkbox>
                  <w14:checked w14:val="0"/>
                  <w14:checkedState w14:val="00FE" w14:font="Wingdings"/>
                  <w14:uncheckedState w14:val="00A8" w14:font="Wingdings"/>
                </w14:checkbox>
              </w:sdtPr>
              <w:sdtEndPr/>
              <w:sdtContent>
                <w:r w:rsidR="00D918BB">
                  <w:sym w:font="Wingdings" w:char="F0A8"/>
                </w:r>
              </w:sdtContent>
            </w:sdt>
          </w:p>
        </w:tc>
        <w:tc>
          <w:tcPr>
            <w:tcW w:w="1199" w:type="dxa"/>
            <w:hideMark/>
          </w:tcPr>
          <w:p w:rsidR="00D918BB" w:rsidRDefault="004629F9">
            <w:pPr>
              <w:spacing w:after="0" w:line="240" w:lineRule="auto"/>
            </w:pPr>
            <w:sdt>
              <w:sdtPr>
                <w:id w:val="-428042842"/>
                <w14:checkbox>
                  <w14:checked w14:val="0"/>
                  <w14:checkedState w14:val="00FE" w14:font="Wingdings"/>
                  <w14:uncheckedState w14:val="00A8" w14:font="Wingdings"/>
                </w14:checkbox>
              </w:sdtPr>
              <w:sdtEndPr/>
              <w:sdtContent>
                <w:r w:rsidR="00D918BB">
                  <w:sym w:font="Wingdings" w:char="F0A8"/>
                </w:r>
              </w:sdtContent>
            </w:sdt>
          </w:p>
        </w:tc>
        <w:tc>
          <w:tcPr>
            <w:tcW w:w="2398" w:type="dxa"/>
            <w:hideMark/>
          </w:tcPr>
          <w:p w:rsidR="00D918BB" w:rsidRDefault="004629F9">
            <w:pPr>
              <w:spacing w:after="0" w:line="240" w:lineRule="auto"/>
            </w:pPr>
            <w:sdt>
              <w:sdtPr>
                <w:id w:val="1763561815"/>
                <w14:checkbox>
                  <w14:checked w14:val="0"/>
                  <w14:checkedState w14:val="00FE" w14:font="Wingdings"/>
                  <w14:uncheckedState w14:val="00A8" w14:font="Wingdings"/>
                </w14:checkbox>
              </w:sdtPr>
              <w:sdtEndPr/>
              <w:sdtContent>
                <w:r w:rsidR="00D918BB">
                  <w:sym w:font="Wingdings" w:char="F0A8"/>
                </w:r>
              </w:sdtContent>
            </w:sdt>
            <w:r w:rsidR="00D918BB">
              <w:t xml:space="preserve">        5 - Difficult</w:t>
            </w:r>
          </w:p>
        </w:tc>
      </w:tr>
    </w:tbl>
    <w:p w:rsidR="00D918BB" w:rsidRDefault="00D918BB" w:rsidP="00D918BB">
      <w:pPr>
        <w:pStyle w:val="Heading3"/>
        <w:rPr>
          <w:sz w:val="24"/>
          <w:szCs w:val="24"/>
          <w:lang w:val="en-US"/>
        </w:rPr>
      </w:pPr>
      <w:bookmarkStart w:id="88" w:name="_Toc474419303"/>
      <w:bookmarkStart w:id="89" w:name="_Toc474419378"/>
      <w:r>
        <w:t>How long did it take to find the clues?</w:t>
      </w:r>
      <w:bookmarkEnd w:id="88"/>
      <w:bookmarkEnd w:id="89"/>
    </w:p>
    <w:p w:rsidR="00D918BB" w:rsidRDefault="004629F9" w:rsidP="00D918BB">
      <w:pPr>
        <w:pStyle w:val="Multiplechoice4"/>
      </w:pPr>
      <w:sdt>
        <w:sdtPr>
          <w:id w:val="-250733538"/>
          <w14:checkbox>
            <w14:checked w14:val="0"/>
            <w14:checkedState w14:val="00FE" w14:font="Wingdings"/>
            <w14:uncheckedState w14:val="00A8" w14:font="Wingdings"/>
          </w14:checkbox>
        </w:sdtPr>
        <w:sdtEndPr/>
        <w:sdtContent>
          <w:r w:rsidR="00D918BB">
            <w:sym w:font="Wingdings" w:char="F0A8"/>
          </w:r>
        </w:sdtContent>
      </w:sdt>
      <w:r w:rsidR="00D918BB">
        <w:t xml:space="preserve"> 0 to 1 minutes</w:t>
      </w:r>
      <w:r w:rsidR="00D918BB">
        <w:tab/>
      </w:r>
      <w:sdt>
        <w:sdtPr>
          <w:id w:val="-380332415"/>
          <w14:checkbox>
            <w14:checked w14:val="0"/>
            <w14:checkedState w14:val="00FE" w14:font="Wingdings"/>
            <w14:uncheckedState w14:val="00A8" w14:font="Wingdings"/>
          </w14:checkbox>
        </w:sdtPr>
        <w:sdtEndPr/>
        <w:sdtContent>
          <w:r w:rsidR="00D918BB">
            <w:sym w:font="Wingdings" w:char="F0A8"/>
          </w:r>
        </w:sdtContent>
      </w:sdt>
      <w:r w:rsidR="00D918BB">
        <w:t xml:space="preserve"> 1 to 2 minutes</w:t>
      </w:r>
      <w:r w:rsidR="00D918BB">
        <w:tab/>
      </w:r>
      <w:sdt>
        <w:sdtPr>
          <w:id w:val="629291538"/>
          <w14:checkbox>
            <w14:checked w14:val="0"/>
            <w14:checkedState w14:val="00FE" w14:font="Wingdings"/>
            <w14:uncheckedState w14:val="00A8" w14:font="Wingdings"/>
          </w14:checkbox>
        </w:sdtPr>
        <w:sdtEndPr/>
        <w:sdtContent>
          <w:r w:rsidR="00D918BB">
            <w:sym w:font="Wingdings" w:char="F0A8"/>
          </w:r>
        </w:sdtContent>
      </w:sdt>
      <w:r w:rsidR="00D918BB">
        <w:t xml:space="preserve"> 3 to 5 minutes</w:t>
      </w:r>
      <w:r w:rsidR="00D918BB">
        <w:tab/>
      </w:r>
      <w:sdt>
        <w:sdtPr>
          <w:id w:val="109479394"/>
          <w14:checkbox>
            <w14:checked w14:val="0"/>
            <w14:checkedState w14:val="00FE" w14:font="Wingdings"/>
            <w14:uncheckedState w14:val="00A8" w14:font="Wingdings"/>
          </w14:checkbox>
        </w:sdtPr>
        <w:sdtEndPr/>
        <w:sdtContent>
          <w:r w:rsidR="00D918BB">
            <w:sym w:font="Wingdings" w:char="F0A8"/>
          </w:r>
        </w:sdtContent>
      </w:sdt>
      <w:r w:rsidR="00D918BB">
        <w:t xml:space="preserve"> Longer</w:t>
      </w:r>
    </w:p>
    <w:p w:rsidR="00D918BB" w:rsidRDefault="00D918BB" w:rsidP="00D918BB">
      <w:pPr>
        <w:pStyle w:val="Heading3"/>
      </w:pPr>
      <w:bookmarkStart w:id="90" w:name="_Toc474419304"/>
      <w:bookmarkStart w:id="91" w:name="_Toc474419379"/>
      <w:r>
        <w:t>How helpful was the music in establishing the setting for the game?</w:t>
      </w:r>
      <w:bookmarkEnd w:id="90"/>
      <w:bookmarkEnd w:id="91"/>
    </w:p>
    <w:tbl>
      <w:tblPr>
        <w:tblW w:w="5000" w:type="pct"/>
        <w:tblCellMar>
          <w:left w:w="0" w:type="dxa"/>
          <w:right w:w="0" w:type="dxa"/>
        </w:tblCellMar>
        <w:tblLook w:val="04A0" w:firstRow="1" w:lastRow="0" w:firstColumn="1" w:lastColumn="0" w:noHBand="0" w:noVBand="1"/>
        <w:tblDescription w:val="Seven level rating from very courteous to rude"/>
      </w:tblPr>
      <w:tblGrid>
        <w:gridCol w:w="2400"/>
        <w:gridCol w:w="1200"/>
        <w:gridCol w:w="1200"/>
        <w:gridCol w:w="1200"/>
        <w:gridCol w:w="1200"/>
        <w:gridCol w:w="1200"/>
        <w:gridCol w:w="2400"/>
      </w:tblGrid>
      <w:tr w:rsidR="00D918BB" w:rsidTr="00D918BB">
        <w:trPr>
          <w:trHeight w:val="576"/>
        </w:trPr>
        <w:tc>
          <w:tcPr>
            <w:tcW w:w="2400" w:type="dxa"/>
            <w:hideMark/>
          </w:tcPr>
          <w:p w:rsidR="00D918BB" w:rsidRDefault="00D918BB">
            <w:pPr>
              <w:spacing w:after="0" w:line="240" w:lineRule="auto"/>
            </w:pPr>
            <w:r>
              <w:t xml:space="preserve">1 – Useless     </w:t>
            </w:r>
            <w:sdt>
              <w:sdtPr>
                <w:id w:val="2018495815"/>
                <w14:checkbox>
                  <w14:checked w14:val="0"/>
                  <w14:checkedState w14:val="00FE" w14:font="Wingdings"/>
                  <w14:uncheckedState w14:val="00A8" w14:font="Wingdings"/>
                </w14:checkbox>
              </w:sdtPr>
              <w:sdtEndPr/>
              <w:sdtContent>
                <w:r>
                  <w:sym w:font="Wingdings" w:char="F0A8"/>
                </w:r>
              </w:sdtContent>
            </w:sdt>
          </w:p>
        </w:tc>
        <w:tc>
          <w:tcPr>
            <w:tcW w:w="1200" w:type="dxa"/>
            <w:hideMark/>
          </w:tcPr>
          <w:p w:rsidR="00D918BB" w:rsidRDefault="004629F9">
            <w:pPr>
              <w:spacing w:after="0" w:line="240" w:lineRule="auto"/>
            </w:pPr>
            <w:sdt>
              <w:sdtPr>
                <w:id w:val="1969542743"/>
                <w14:checkbox>
                  <w14:checked w14:val="0"/>
                  <w14:checkedState w14:val="00FE" w14:font="Wingdings"/>
                  <w14:uncheckedState w14:val="00A8" w14:font="Wingdings"/>
                </w14:checkbox>
              </w:sdtPr>
              <w:sdtEndPr/>
              <w:sdtContent>
                <w:r w:rsidR="00D918BB">
                  <w:sym w:font="Wingdings" w:char="F0A8"/>
                </w:r>
              </w:sdtContent>
            </w:sdt>
          </w:p>
        </w:tc>
        <w:tc>
          <w:tcPr>
            <w:tcW w:w="1200" w:type="dxa"/>
            <w:hideMark/>
          </w:tcPr>
          <w:p w:rsidR="00D918BB" w:rsidRDefault="004629F9">
            <w:pPr>
              <w:spacing w:after="0" w:line="240" w:lineRule="auto"/>
            </w:pPr>
            <w:sdt>
              <w:sdtPr>
                <w:id w:val="1017199736"/>
                <w14:checkbox>
                  <w14:checked w14:val="0"/>
                  <w14:checkedState w14:val="00FE" w14:font="Wingdings"/>
                  <w14:uncheckedState w14:val="00A8" w14:font="Wingdings"/>
                </w14:checkbox>
              </w:sdtPr>
              <w:sdtEndPr/>
              <w:sdtContent>
                <w:r w:rsidR="00D918BB">
                  <w:sym w:font="Wingdings" w:char="F0A8"/>
                </w:r>
              </w:sdtContent>
            </w:sdt>
          </w:p>
        </w:tc>
        <w:tc>
          <w:tcPr>
            <w:tcW w:w="1200" w:type="dxa"/>
            <w:hideMark/>
          </w:tcPr>
          <w:p w:rsidR="00D918BB" w:rsidRDefault="004629F9">
            <w:pPr>
              <w:spacing w:after="0" w:line="240" w:lineRule="auto"/>
            </w:pPr>
            <w:sdt>
              <w:sdtPr>
                <w:id w:val="269518339"/>
                <w14:checkbox>
                  <w14:checked w14:val="0"/>
                  <w14:checkedState w14:val="00FE" w14:font="Wingdings"/>
                  <w14:uncheckedState w14:val="00A8" w14:font="Wingdings"/>
                </w14:checkbox>
              </w:sdtPr>
              <w:sdtEndPr/>
              <w:sdtContent>
                <w:r w:rsidR="00D918BB">
                  <w:sym w:font="Wingdings" w:char="F0A8"/>
                </w:r>
              </w:sdtContent>
            </w:sdt>
          </w:p>
        </w:tc>
        <w:tc>
          <w:tcPr>
            <w:tcW w:w="1200" w:type="dxa"/>
            <w:hideMark/>
          </w:tcPr>
          <w:p w:rsidR="00D918BB" w:rsidRDefault="004629F9">
            <w:pPr>
              <w:spacing w:after="0" w:line="240" w:lineRule="auto"/>
            </w:pPr>
            <w:sdt>
              <w:sdtPr>
                <w:id w:val="1895005723"/>
                <w14:checkbox>
                  <w14:checked w14:val="0"/>
                  <w14:checkedState w14:val="00FE" w14:font="Wingdings"/>
                  <w14:uncheckedState w14:val="00A8" w14:font="Wingdings"/>
                </w14:checkbox>
              </w:sdtPr>
              <w:sdtEndPr/>
              <w:sdtContent>
                <w:r w:rsidR="00D918BB">
                  <w:sym w:font="Wingdings" w:char="F0A8"/>
                </w:r>
              </w:sdtContent>
            </w:sdt>
          </w:p>
        </w:tc>
        <w:tc>
          <w:tcPr>
            <w:tcW w:w="1200" w:type="dxa"/>
            <w:hideMark/>
          </w:tcPr>
          <w:p w:rsidR="00D918BB" w:rsidRDefault="004629F9">
            <w:pPr>
              <w:spacing w:after="0" w:line="240" w:lineRule="auto"/>
            </w:pPr>
            <w:sdt>
              <w:sdtPr>
                <w:id w:val="586655562"/>
                <w14:checkbox>
                  <w14:checked w14:val="0"/>
                  <w14:checkedState w14:val="00FE" w14:font="Wingdings"/>
                  <w14:uncheckedState w14:val="00A8" w14:font="Wingdings"/>
                </w14:checkbox>
              </w:sdtPr>
              <w:sdtEndPr/>
              <w:sdtContent>
                <w:r w:rsidR="00D918BB">
                  <w:sym w:font="Wingdings" w:char="F0A8"/>
                </w:r>
              </w:sdtContent>
            </w:sdt>
          </w:p>
        </w:tc>
        <w:tc>
          <w:tcPr>
            <w:tcW w:w="2400" w:type="dxa"/>
            <w:hideMark/>
          </w:tcPr>
          <w:p w:rsidR="00D918BB" w:rsidRDefault="004629F9">
            <w:pPr>
              <w:spacing w:after="0" w:line="240" w:lineRule="auto"/>
            </w:pPr>
            <w:sdt>
              <w:sdtPr>
                <w:id w:val="1185788188"/>
                <w14:checkbox>
                  <w14:checked w14:val="0"/>
                  <w14:checkedState w14:val="00FE" w14:font="Wingdings"/>
                  <w14:uncheckedState w14:val="00A8" w14:font="Wingdings"/>
                </w14:checkbox>
              </w:sdtPr>
              <w:sdtEndPr/>
              <w:sdtContent>
                <w:r w:rsidR="00D918BB">
                  <w:sym w:font="Wingdings" w:char="F0A8"/>
                </w:r>
              </w:sdtContent>
            </w:sdt>
            <w:r w:rsidR="00D918BB">
              <w:t xml:space="preserve">  5 – Essential </w:t>
            </w:r>
          </w:p>
        </w:tc>
      </w:tr>
    </w:tbl>
    <w:p w:rsidR="00D918BB" w:rsidRDefault="00D918BB" w:rsidP="00D918BB">
      <w:pPr>
        <w:pStyle w:val="Multiplechoice3"/>
      </w:pPr>
    </w:p>
    <w:p w:rsidR="00D918BB" w:rsidRDefault="00D918BB" w:rsidP="00D918BB">
      <w:pPr>
        <w:pStyle w:val="Multiplechoice3"/>
      </w:pPr>
    </w:p>
    <w:p w:rsidR="00D918BB" w:rsidRDefault="00D918BB" w:rsidP="00D918BB">
      <w:pPr>
        <w:pStyle w:val="Multiplechoice3"/>
      </w:pPr>
    </w:p>
    <w:p w:rsidR="00D918BB" w:rsidRDefault="00D918BB" w:rsidP="00D918BB">
      <w:pPr>
        <w:pStyle w:val="Multiplechoice3"/>
      </w:pPr>
    </w:p>
    <w:p w:rsidR="00D918BB" w:rsidRDefault="00D918BB" w:rsidP="00D918BB">
      <w:pPr>
        <w:pStyle w:val="Multiplechoice3"/>
      </w:pPr>
    </w:p>
    <w:p w:rsidR="00D918BB" w:rsidRDefault="00D918BB" w:rsidP="00D918BB">
      <w:pPr>
        <w:pStyle w:val="Heading3"/>
      </w:pPr>
      <w:bookmarkStart w:id="92" w:name="_Toc474419305"/>
      <w:bookmarkStart w:id="93" w:name="_Toc474419380"/>
      <w:r>
        <w:lastRenderedPageBreak/>
        <w:t>Do you like the control system, give your thoughts?</w:t>
      </w:r>
      <w:bookmarkEnd w:id="92"/>
      <w:bookmarkEnd w:id="93"/>
    </w:p>
    <w:p w:rsidR="00D918BB" w:rsidRDefault="00D918BB" w:rsidP="00D918BB">
      <w:pPr>
        <w:pStyle w:val="Heading1"/>
        <w:rPr>
          <w:u w:val="single"/>
        </w:rPr>
      </w:pPr>
    </w:p>
    <w:p w:rsidR="00D918BB" w:rsidRDefault="00D918BB" w:rsidP="00D918BB"/>
    <w:p w:rsidR="00D918BB" w:rsidRDefault="00D918BB" w:rsidP="00D918BB"/>
    <w:p w:rsidR="00D918BB" w:rsidRDefault="00D918BB" w:rsidP="00D918BB"/>
    <w:p w:rsidR="00D918BB" w:rsidRDefault="00D918BB" w:rsidP="00D918BB">
      <w:pPr>
        <w:pStyle w:val="Heading3"/>
      </w:pPr>
      <w:bookmarkStart w:id="94" w:name="_Toc474419306"/>
      <w:bookmarkStart w:id="95" w:name="_Toc474419381"/>
      <w:r>
        <w:t>What is the largest success of the level in your view?</w:t>
      </w:r>
      <w:bookmarkEnd w:id="94"/>
      <w:bookmarkEnd w:id="95"/>
    </w:p>
    <w:p w:rsidR="00D918BB" w:rsidRDefault="00D918BB" w:rsidP="00D918BB"/>
    <w:p w:rsidR="00D918BB" w:rsidRDefault="00D918BB" w:rsidP="00D918BB"/>
    <w:p w:rsidR="00D918BB" w:rsidRDefault="00D918BB" w:rsidP="00D918BB"/>
    <w:p w:rsidR="00D918BB" w:rsidRDefault="00D918BB" w:rsidP="00D918BB"/>
    <w:p w:rsidR="00D918BB" w:rsidRDefault="00D918BB" w:rsidP="00D918BB"/>
    <w:p w:rsidR="00D918BB" w:rsidRDefault="00D918BB" w:rsidP="00D918BB">
      <w:pPr>
        <w:pStyle w:val="Heading3"/>
      </w:pPr>
      <w:bookmarkStart w:id="96" w:name="_Toc474419307"/>
      <w:bookmarkStart w:id="97" w:name="_Toc474419382"/>
      <w:r>
        <w:t>What is the biggest issue of the level in your view?</w:t>
      </w:r>
      <w:bookmarkEnd w:id="96"/>
      <w:bookmarkEnd w:id="97"/>
    </w:p>
    <w:p w:rsidR="00D918BB" w:rsidRDefault="00D918BB" w:rsidP="00D918BB"/>
    <w:p w:rsidR="00D918BB" w:rsidRDefault="00D918BB" w:rsidP="00D918BB"/>
    <w:p w:rsidR="00D918BB" w:rsidRDefault="00D918BB" w:rsidP="00D918BB"/>
    <w:p w:rsidR="00D918BB" w:rsidRDefault="00D918BB" w:rsidP="00D918BB"/>
    <w:p w:rsidR="00D918BB" w:rsidRDefault="00D918BB" w:rsidP="00D918BB"/>
    <w:p w:rsidR="00D918BB" w:rsidRDefault="00D918BB" w:rsidP="00D918BB"/>
    <w:p w:rsidR="00D918BB" w:rsidRDefault="00D918BB" w:rsidP="00D918BB">
      <w:pPr>
        <w:pStyle w:val="Heading3"/>
      </w:pPr>
      <w:bookmarkStart w:id="98" w:name="_Toc474419308"/>
      <w:bookmarkStart w:id="99" w:name="_Toc474419383"/>
      <w:r>
        <w:t>Please write any additional opinions you have here.</w:t>
      </w:r>
      <w:bookmarkEnd w:id="98"/>
      <w:bookmarkEnd w:id="99"/>
    </w:p>
    <w:p w:rsidR="00D918BB" w:rsidRDefault="00D918BB" w:rsidP="00D918BB"/>
    <w:p w:rsidR="00B95405" w:rsidRDefault="0000786C" w:rsidP="00B95405">
      <w:pPr>
        <w:pStyle w:val="Heading1"/>
      </w:pPr>
      <w:bookmarkStart w:id="100" w:name="_Toc474419384"/>
      <w:r w:rsidRPr="00BD09AE">
        <w:rPr>
          <w:noProof/>
          <w:lang w:eastAsia="en-GB"/>
        </w:rPr>
        <w:lastRenderedPageBreak/>
        <w:drawing>
          <wp:anchor distT="0" distB="0" distL="114300" distR="114300" simplePos="0" relativeHeight="251674624" behindDoc="0" locked="0" layoutInCell="1" allowOverlap="1" wp14:anchorId="35E4196E" wp14:editId="0AB05EAA">
            <wp:simplePos x="0" y="0"/>
            <wp:positionH relativeFrom="margin">
              <wp:posOffset>332740</wp:posOffset>
            </wp:positionH>
            <wp:positionV relativeFrom="paragraph">
              <wp:posOffset>4438650</wp:posOffset>
            </wp:positionV>
            <wp:extent cx="6353175" cy="3639820"/>
            <wp:effectExtent l="152400" t="152400" r="371475" b="360680"/>
            <wp:wrapSquare wrapText="bothSides"/>
            <wp:docPr id="27" name="Picture 27" descr="D:\level-design\Screenshots\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level-design\Screenshots\screenshot-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53175" cy="36398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BD09AE">
        <w:rPr>
          <w:noProof/>
          <w:lang w:eastAsia="en-GB"/>
        </w:rPr>
        <w:drawing>
          <wp:anchor distT="0" distB="0" distL="114300" distR="114300" simplePos="0" relativeHeight="251673600" behindDoc="1" locked="0" layoutInCell="1" allowOverlap="1" wp14:anchorId="2B2C6119" wp14:editId="6095BE8B">
            <wp:simplePos x="0" y="0"/>
            <wp:positionH relativeFrom="page">
              <wp:posOffset>828675</wp:posOffset>
            </wp:positionH>
            <wp:positionV relativeFrom="paragraph">
              <wp:posOffset>567690</wp:posOffset>
            </wp:positionV>
            <wp:extent cx="6266815" cy="3524885"/>
            <wp:effectExtent l="152400" t="152400" r="362585" b="361315"/>
            <wp:wrapTight wrapText="bothSides">
              <wp:wrapPolygon edited="0">
                <wp:start x="263" y="-934"/>
                <wp:lineTo x="-525" y="-700"/>
                <wp:lineTo x="-525" y="22063"/>
                <wp:lineTo x="657" y="23697"/>
                <wp:lineTo x="21602" y="23697"/>
                <wp:lineTo x="21668" y="23464"/>
                <wp:lineTo x="22718" y="21830"/>
                <wp:lineTo x="22784" y="1167"/>
                <wp:lineTo x="21996" y="-584"/>
                <wp:lineTo x="21930" y="-934"/>
                <wp:lineTo x="263" y="-934"/>
              </wp:wrapPolygon>
            </wp:wrapTight>
            <wp:docPr id="26" name="Picture 26" descr="D:\level-design\Screenshots\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level-design\Screenshots\screenshot-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66815" cy="35248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95405">
        <w:t>Appendix 2 – General Screenshots</w:t>
      </w:r>
      <w:bookmarkEnd w:id="68"/>
      <w:bookmarkEnd w:id="100"/>
    </w:p>
    <w:p w:rsidR="00B95405" w:rsidRDefault="00B95405" w:rsidP="00640C68"/>
    <w:p w:rsidR="00E921DC" w:rsidRDefault="00224847" w:rsidP="00640C68">
      <w:r w:rsidRPr="00BD09AE">
        <w:rPr>
          <w:noProof/>
          <w:lang w:eastAsia="en-GB"/>
        </w:rPr>
        <w:lastRenderedPageBreak/>
        <w:drawing>
          <wp:anchor distT="0" distB="0" distL="114300" distR="114300" simplePos="0" relativeHeight="251675648" behindDoc="1" locked="0" layoutInCell="1" allowOverlap="1" wp14:anchorId="6BBBB8C1" wp14:editId="1BABB149">
            <wp:simplePos x="0" y="0"/>
            <wp:positionH relativeFrom="page">
              <wp:align>right</wp:align>
            </wp:positionH>
            <wp:positionV relativeFrom="paragraph">
              <wp:posOffset>152400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8" name="Picture 28" descr="D:\level-design\Screenshots\screen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level-design\Screenshots\screenshot-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r w:rsidR="00ED4751" w:rsidRPr="00BD09AE">
        <w:rPr>
          <w:noProof/>
          <w:lang w:eastAsia="en-GB"/>
        </w:rPr>
        <w:drawing>
          <wp:anchor distT="0" distB="0" distL="114300" distR="114300" simplePos="0" relativeHeight="251676672" behindDoc="1" locked="0" layoutInCell="1" allowOverlap="1" wp14:anchorId="24BD0A06" wp14:editId="03364D1E">
            <wp:simplePos x="0" y="0"/>
            <wp:positionH relativeFrom="column">
              <wp:posOffset>95250</wp:posOffset>
            </wp:positionH>
            <wp:positionV relativeFrom="paragraph">
              <wp:posOffset>4533900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9" name="Picture 29" descr="D:\level-design\Screenshots\screensh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level-design\Screenshots\screenshot-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p>
    <w:p w:rsidR="00E921DC" w:rsidRDefault="00CF6E2A" w:rsidP="00E921DC">
      <w:pPr>
        <w:pStyle w:val="Heading1"/>
      </w:pPr>
      <w:bookmarkStart w:id="101" w:name="_Toc473206466"/>
      <w:bookmarkStart w:id="102" w:name="_Toc474419385"/>
      <w:r w:rsidRPr="00312A94">
        <w:rPr>
          <w:noProof/>
          <w:lang w:eastAsia="en-GB"/>
        </w:rPr>
        <w:lastRenderedPageBreak/>
        <w:drawing>
          <wp:anchor distT="0" distB="0" distL="114300" distR="114300" simplePos="0" relativeHeight="251704320" behindDoc="1" locked="0" layoutInCell="1" allowOverlap="1" wp14:anchorId="55392F92" wp14:editId="0DE2CC4F">
            <wp:simplePos x="0" y="0"/>
            <wp:positionH relativeFrom="page">
              <wp:posOffset>2286000</wp:posOffset>
            </wp:positionH>
            <wp:positionV relativeFrom="paragraph">
              <wp:posOffset>4095750</wp:posOffset>
            </wp:positionV>
            <wp:extent cx="3219450" cy="1735455"/>
            <wp:effectExtent l="0" t="0" r="0" b="0"/>
            <wp:wrapTight wrapText="bothSides">
              <wp:wrapPolygon edited="0">
                <wp:start x="0" y="0"/>
                <wp:lineTo x="0" y="21339"/>
                <wp:lineTo x="21472" y="21339"/>
                <wp:lineTo x="21472"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19450" cy="173545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05344" behindDoc="1" locked="0" layoutInCell="1" allowOverlap="1" wp14:anchorId="50C4BC21" wp14:editId="26721821">
            <wp:simplePos x="0" y="0"/>
            <wp:positionH relativeFrom="column">
              <wp:posOffset>-447675</wp:posOffset>
            </wp:positionH>
            <wp:positionV relativeFrom="paragraph">
              <wp:posOffset>4076700</wp:posOffset>
            </wp:positionV>
            <wp:extent cx="2276475" cy="4835525"/>
            <wp:effectExtent l="0" t="0" r="9525" b="3175"/>
            <wp:wrapNone/>
            <wp:docPr id="36" name="Picture 36" descr="https://d2ujflorbtfzji.cloudfront.net/package-screenshot/0eac5484-83b1-4c2c-abfb-b395b5f440b2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2ujflorbtfzji.cloudfront.net/package-screenshot/0eac5484-83b1-4c2c-abfb-b395b5f440b2_scaled.jpg"/>
                    <pic:cNvPicPr>
                      <a:picLocks noChangeAspect="1" noChangeArrowheads="1"/>
                    </pic:cNvPicPr>
                  </pic:nvPicPr>
                  <pic:blipFill rotWithShape="1">
                    <a:blip r:embed="rId38">
                      <a:extLst>
                        <a:ext uri="{28A0092B-C50C-407E-A947-70E740481C1C}">
                          <a14:useLocalDpi xmlns:a14="http://schemas.microsoft.com/office/drawing/2010/main" val="0"/>
                        </a:ext>
                      </a:extLst>
                    </a:blip>
                    <a:srcRect l="1" r="62655"/>
                    <a:stretch/>
                  </pic:blipFill>
                  <pic:spPr bwMode="auto">
                    <a:xfrm>
                      <a:off x="0" y="0"/>
                      <a:ext cx="2276475" cy="4835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36CB" w:rsidRPr="005E36CB">
        <w:rPr>
          <w:noProof/>
          <w:lang w:eastAsia="en-GB"/>
        </w:rPr>
        <w:drawing>
          <wp:anchor distT="0" distB="0" distL="114300" distR="114300" simplePos="0" relativeHeight="251702272" behindDoc="1" locked="0" layoutInCell="1" allowOverlap="1" wp14:anchorId="0214712D" wp14:editId="65466DE3">
            <wp:simplePos x="0" y="0"/>
            <wp:positionH relativeFrom="column">
              <wp:posOffset>3036570</wp:posOffset>
            </wp:positionH>
            <wp:positionV relativeFrom="paragraph">
              <wp:posOffset>2677795</wp:posOffset>
            </wp:positionV>
            <wp:extent cx="1979295" cy="1400175"/>
            <wp:effectExtent l="0" t="0" r="1905" b="9525"/>
            <wp:wrapTight wrapText="bothSides">
              <wp:wrapPolygon edited="0">
                <wp:start x="0" y="0"/>
                <wp:lineTo x="0" y="21453"/>
                <wp:lineTo x="21413" y="21453"/>
                <wp:lineTo x="21413"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79295" cy="1400175"/>
                    </a:xfrm>
                    <a:prstGeom prst="rect">
                      <a:avLst/>
                    </a:prstGeom>
                  </pic:spPr>
                </pic:pic>
              </a:graphicData>
            </a:graphic>
            <wp14:sizeRelH relativeFrom="margin">
              <wp14:pctWidth>0</wp14:pctWidth>
            </wp14:sizeRelH>
            <wp14:sizeRelV relativeFrom="margin">
              <wp14:pctHeight>0</wp14:pctHeight>
            </wp14:sizeRelV>
          </wp:anchor>
        </w:drawing>
      </w:r>
      <w:r w:rsidR="005E36CB" w:rsidRPr="005E36CB">
        <w:rPr>
          <w:noProof/>
          <w:lang w:eastAsia="en-GB"/>
        </w:rPr>
        <w:drawing>
          <wp:anchor distT="0" distB="0" distL="114300" distR="114300" simplePos="0" relativeHeight="251698176" behindDoc="1" locked="0" layoutInCell="1" allowOverlap="1" wp14:anchorId="59F2938E" wp14:editId="4A138341">
            <wp:simplePos x="0" y="0"/>
            <wp:positionH relativeFrom="page">
              <wp:align>left</wp:align>
            </wp:positionH>
            <wp:positionV relativeFrom="paragraph">
              <wp:posOffset>374015</wp:posOffset>
            </wp:positionV>
            <wp:extent cx="3493770" cy="3710940"/>
            <wp:effectExtent l="0" t="0" r="0" b="3810"/>
            <wp:wrapTight wrapText="bothSides">
              <wp:wrapPolygon edited="0">
                <wp:start x="0" y="0"/>
                <wp:lineTo x="0" y="21511"/>
                <wp:lineTo x="21435" y="21511"/>
                <wp:lineTo x="2143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93770" cy="3710940"/>
                    </a:xfrm>
                    <a:prstGeom prst="rect">
                      <a:avLst/>
                    </a:prstGeom>
                  </pic:spPr>
                </pic:pic>
              </a:graphicData>
            </a:graphic>
            <wp14:sizeRelH relativeFrom="margin">
              <wp14:pctWidth>0</wp14:pctWidth>
            </wp14:sizeRelH>
            <wp14:sizeRelV relativeFrom="margin">
              <wp14:pctHeight>0</wp14:pctHeight>
            </wp14:sizeRelV>
          </wp:anchor>
        </w:drawing>
      </w:r>
      <w:r w:rsidR="005E36CB">
        <w:rPr>
          <w:noProof/>
          <w:lang w:eastAsia="en-GB"/>
        </w:rPr>
        <w:drawing>
          <wp:anchor distT="0" distB="0" distL="114300" distR="114300" simplePos="0" relativeHeight="251703296" behindDoc="1" locked="0" layoutInCell="1" allowOverlap="1" wp14:anchorId="699F3831" wp14:editId="1C3B9901">
            <wp:simplePos x="0" y="0"/>
            <wp:positionH relativeFrom="page">
              <wp:align>right</wp:align>
            </wp:positionH>
            <wp:positionV relativeFrom="paragraph">
              <wp:posOffset>2662555</wp:posOffset>
            </wp:positionV>
            <wp:extent cx="2307590" cy="3164840"/>
            <wp:effectExtent l="0" t="0" r="0" b="0"/>
            <wp:wrapTight wrapText="bothSides">
              <wp:wrapPolygon edited="0">
                <wp:start x="0" y="0"/>
                <wp:lineTo x="0" y="21453"/>
                <wp:lineTo x="21398" y="21453"/>
                <wp:lineTo x="21398" y="0"/>
                <wp:lineTo x="0" y="0"/>
              </wp:wrapPolygon>
            </wp:wrapTight>
            <wp:docPr id="31" name="Picture 31" descr="9e303211-6f0b-45db-a182-b17849c15bdf_scaled.jpg (35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9e303211-6f0b-45db-a182-b17849c15bdf_scaled.jpg (350×48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07590" cy="3164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36CB">
        <w:rPr>
          <w:noProof/>
          <w:lang w:eastAsia="en-GB"/>
        </w:rPr>
        <w:drawing>
          <wp:anchor distT="0" distB="0" distL="114300" distR="114300" simplePos="0" relativeHeight="251701248" behindDoc="1" locked="0" layoutInCell="1" allowOverlap="1" wp14:anchorId="35696FBD" wp14:editId="28F07E3A">
            <wp:simplePos x="0" y="0"/>
            <wp:positionH relativeFrom="page">
              <wp:posOffset>1866900</wp:posOffset>
            </wp:positionH>
            <wp:positionV relativeFrom="paragraph">
              <wp:posOffset>352425</wp:posOffset>
            </wp:positionV>
            <wp:extent cx="5895340" cy="2343150"/>
            <wp:effectExtent l="0" t="0" r="0" b="0"/>
            <wp:wrapTight wrapText="bothSides">
              <wp:wrapPolygon edited="0">
                <wp:start x="5723" y="0"/>
                <wp:lineTo x="5723" y="21424"/>
                <wp:lineTo x="21498" y="21424"/>
                <wp:lineTo x="21498" y="0"/>
                <wp:lineTo x="5723" y="0"/>
              </wp:wrapPolygon>
            </wp:wrapTight>
            <wp:docPr id="33" name="Picture 33" descr="https://d2ujflorbtfzji.cloudfront.net/package-screenshot/94d42989-0650-42a1-b900-ddf4bc746ade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2ujflorbtfzji.cloudfront.net/package-screenshot/94d42989-0650-42a1-b900-ddf4bc746ade_scaled.jpg"/>
                    <pic:cNvPicPr>
                      <a:picLocks noChangeAspect="1" noChangeArrowheads="1"/>
                    </pic:cNvPicPr>
                  </pic:nvPicPr>
                  <pic:blipFill rotWithShape="1">
                    <a:blip r:embed="rId42">
                      <a:extLst>
                        <a:ext uri="{28A0092B-C50C-407E-A947-70E740481C1C}">
                          <a14:useLocalDpi xmlns:a14="http://schemas.microsoft.com/office/drawing/2010/main" val="0"/>
                        </a:ext>
                      </a:extLst>
                    </a:blip>
                    <a:srcRect l="-37329" b="7170"/>
                    <a:stretch/>
                  </pic:blipFill>
                  <pic:spPr bwMode="auto">
                    <a:xfrm>
                      <a:off x="0" y="0"/>
                      <a:ext cx="5895340" cy="2343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21DC">
        <w:t>Appendix 3 – Assets Preview</w:t>
      </w:r>
      <w:bookmarkEnd w:id="101"/>
      <w:bookmarkEnd w:id="102"/>
    </w:p>
    <w:p w:rsidR="009110C9" w:rsidRPr="00640C68" w:rsidRDefault="005E36CB" w:rsidP="00640C68">
      <w:r>
        <w:rPr>
          <w:noProof/>
          <w:lang w:eastAsia="en-GB"/>
        </w:rPr>
        <w:drawing>
          <wp:anchor distT="0" distB="0" distL="114300" distR="114300" simplePos="0" relativeHeight="251699200" behindDoc="1" locked="0" layoutInCell="1" allowOverlap="1" wp14:anchorId="7C4E4B8F" wp14:editId="62B5964C">
            <wp:simplePos x="0" y="0"/>
            <wp:positionH relativeFrom="page">
              <wp:align>right</wp:align>
            </wp:positionH>
            <wp:positionV relativeFrom="paragraph">
              <wp:posOffset>5537835</wp:posOffset>
            </wp:positionV>
            <wp:extent cx="5476875" cy="3082925"/>
            <wp:effectExtent l="0" t="0" r="9525" b="3175"/>
            <wp:wrapTight wrapText="bothSides">
              <wp:wrapPolygon edited="0">
                <wp:start x="0" y="0"/>
                <wp:lineTo x="0" y="21489"/>
                <wp:lineTo x="21562" y="21489"/>
                <wp:lineTo x="21562" y="0"/>
                <wp:lineTo x="0" y="0"/>
              </wp:wrapPolygon>
            </wp:wrapTight>
            <wp:docPr id="5" name="Picture 5" descr="https://d2ujflorbtfzji.cloudfront.net/package-screenshot/3aafa859-1f44-4902-b0f4-9d9475c39104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2ujflorbtfzji.cloudfront.net/package-screenshot/3aafa859-1f44-4902-b0f4-9d9475c39104_scaled.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6875" cy="308292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9110C9" w:rsidRPr="00640C68" w:rsidSect="00491CF7">
      <w:footerReference w:type="default" r:id="rId44"/>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629F9" w:rsidRDefault="004629F9">
      <w:pPr>
        <w:spacing w:before="0" w:after="0" w:line="240" w:lineRule="auto"/>
      </w:pPr>
      <w:r>
        <w:separator/>
      </w:r>
    </w:p>
  </w:endnote>
  <w:endnote w:type="continuationSeparator" w:id="0">
    <w:p w:rsidR="004629F9" w:rsidRDefault="004629F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6DC0" w:rsidRDefault="00716DC0">
    <w:pPr>
      <w:pStyle w:val="Footer"/>
    </w:pPr>
    <w:r>
      <w:t xml:space="preserve">PAGE </w:t>
    </w:r>
    <w:r>
      <w:fldChar w:fldCharType="begin"/>
    </w:r>
    <w:r>
      <w:instrText xml:space="preserve"> PAGE  \* Arabic  \* MERGEFORMAT </w:instrText>
    </w:r>
    <w:r>
      <w:fldChar w:fldCharType="separate"/>
    </w:r>
    <w:r w:rsidR="00AF39D8">
      <w:rPr>
        <w:noProof/>
      </w:rPr>
      <w:t>9</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629F9" w:rsidRDefault="004629F9">
      <w:pPr>
        <w:spacing w:before="0" w:after="0" w:line="240" w:lineRule="auto"/>
      </w:pPr>
      <w:r>
        <w:separator/>
      </w:r>
    </w:p>
  </w:footnote>
  <w:footnote w:type="continuationSeparator" w:id="0">
    <w:p w:rsidR="004629F9" w:rsidRDefault="004629F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B086005"/>
    <w:multiLevelType w:val="hybridMultilevel"/>
    <w:tmpl w:val="F8603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C1F3A18"/>
    <w:multiLevelType w:val="hybridMultilevel"/>
    <w:tmpl w:val="D106777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4FD5A74"/>
    <w:multiLevelType w:val="hybridMultilevel"/>
    <w:tmpl w:val="A4280E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F8F5B63"/>
    <w:multiLevelType w:val="multilevel"/>
    <w:tmpl w:val="1CD6B86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2A3440CC"/>
    <w:multiLevelType w:val="multilevel"/>
    <w:tmpl w:val="B5CE572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37307E48"/>
    <w:multiLevelType w:val="hybridMultilevel"/>
    <w:tmpl w:val="D9F8A7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8D26CB1"/>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7E95DD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977672A"/>
    <w:multiLevelType w:val="hybridMultilevel"/>
    <w:tmpl w:val="F92E2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5BC271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6A7A1085"/>
    <w:multiLevelType w:val="hybridMultilevel"/>
    <w:tmpl w:val="D500ED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BE0360C"/>
    <w:multiLevelType w:val="multilevel"/>
    <w:tmpl w:val="2E96955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717A325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DE46238"/>
    <w:multiLevelType w:val="hybridMultilevel"/>
    <w:tmpl w:val="9C10B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9"/>
  </w:num>
  <w:num w:numId="3">
    <w:abstractNumId w:val="8"/>
  </w:num>
  <w:num w:numId="4">
    <w:abstractNumId w:val="8"/>
  </w:num>
  <w:num w:numId="5">
    <w:abstractNumId w:val="9"/>
  </w:num>
  <w:num w:numId="6">
    <w:abstractNumId w:val="8"/>
  </w:num>
  <w:num w:numId="7">
    <w:abstractNumId w:val="14"/>
  </w:num>
  <w:num w:numId="8">
    <w:abstractNumId w:val="10"/>
  </w:num>
  <w:num w:numId="9">
    <w:abstractNumId w:val="16"/>
  </w:num>
  <w:num w:numId="10">
    <w:abstractNumId w:val="15"/>
  </w:num>
  <w:num w:numId="11">
    <w:abstractNumId w:val="23"/>
  </w:num>
  <w:num w:numId="12">
    <w:abstractNumId w:val="21"/>
  </w:num>
  <w:num w:numId="13">
    <w:abstractNumId w:val="7"/>
  </w:num>
  <w:num w:numId="14">
    <w:abstractNumId w:val="6"/>
  </w:num>
  <w:num w:numId="15">
    <w:abstractNumId w:val="5"/>
  </w:num>
  <w:num w:numId="16">
    <w:abstractNumId w:val="4"/>
  </w:num>
  <w:num w:numId="17">
    <w:abstractNumId w:val="3"/>
  </w:num>
  <w:num w:numId="18">
    <w:abstractNumId w:val="2"/>
  </w:num>
  <w:num w:numId="19">
    <w:abstractNumId w:val="1"/>
  </w:num>
  <w:num w:numId="20">
    <w:abstractNumId w:val="0"/>
  </w:num>
  <w:num w:numId="21">
    <w:abstractNumId w:val="12"/>
  </w:num>
  <w:num w:numId="22">
    <w:abstractNumId w:val="13"/>
  </w:num>
  <w:num w:numId="23">
    <w:abstractNumId w:val="18"/>
  </w:num>
  <w:num w:numId="24">
    <w:abstractNumId w:val="24"/>
  </w:num>
  <w:num w:numId="25">
    <w:abstractNumId w:val="19"/>
  </w:num>
  <w:num w:numId="26">
    <w:abstractNumId w:val="11"/>
  </w:num>
  <w:num w:numId="27">
    <w:abstractNumId w:val="25"/>
  </w:num>
  <w:num w:numId="28">
    <w:abstractNumId w:val="17"/>
  </w:num>
  <w:num w:numId="29">
    <w:abstractNumId w:val="22"/>
  </w:num>
  <w:num w:numId="3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2FB"/>
    <w:rsid w:val="00001854"/>
    <w:rsid w:val="0000786C"/>
    <w:rsid w:val="00010FBA"/>
    <w:rsid w:val="0001132D"/>
    <w:rsid w:val="000132AF"/>
    <w:rsid w:val="00026D60"/>
    <w:rsid w:val="000350CA"/>
    <w:rsid w:val="00035E16"/>
    <w:rsid w:val="00037897"/>
    <w:rsid w:val="0004022B"/>
    <w:rsid w:val="00040A36"/>
    <w:rsid w:val="00044CAB"/>
    <w:rsid w:val="00047CC8"/>
    <w:rsid w:val="000513F5"/>
    <w:rsid w:val="00051A35"/>
    <w:rsid w:val="00072E9F"/>
    <w:rsid w:val="000748AA"/>
    <w:rsid w:val="00075BD7"/>
    <w:rsid w:val="00083E42"/>
    <w:rsid w:val="00084A9F"/>
    <w:rsid w:val="00084D75"/>
    <w:rsid w:val="00085C4C"/>
    <w:rsid w:val="000879EE"/>
    <w:rsid w:val="0009506D"/>
    <w:rsid w:val="00095B92"/>
    <w:rsid w:val="000971CF"/>
    <w:rsid w:val="000A1FBF"/>
    <w:rsid w:val="000A5445"/>
    <w:rsid w:val="000A7363"/>
    <w:rsid w:val="000A7B58"/>
    <w:rsid w:val="000B35A1"/>
    <w:rsid w:val="000B4CCF"/>
    <w:rsid w:val="000B517F"/>
    <w:rsid w:val="000B5275"/>
    <w:rsid w:val="000B5ED6"/>
    <w:rsid w:val="000C11B3"/>
    <w:rsid w:val="000C191A"/>
    <w:rsid w:val="000C2E4E"/>
    <w:rsid w:val="000C5404"/>
    <w:rsid w:val="000D5B35"/>
    <w:rsid w:val="000E1F58"/>
    <w:rsid w:val="000E3CBC"/>
    <w:rsid w:val="000E4424"/>
    <w:rsid w:val="000E45C5"/>
    <w:rsid w:val="000E6288"/>
    <w:rsid w:val="000E6C22"/>
    <w:rsid w:val="000E7193"/>
    <w:rsid w:val="000E7D06"/>
    <w:rsid w:val="000F11F4"/>
    <w:rsid w:val="000F1510"/>
    <w:rsid w:val="000F35AB"/>
    <w:rsid w:val="000F6BC7"/>
    <w:rsid w:val="0010341D"/>
    <w:rsid w:val="00106A5D"/>
    <w:rsid w:val="00107523"/>
    <w:rsid w:val="00123B04"/>
    <w:rsid w:val="00125054"/>
    <w:rsid w:val="001328C0"/>
    <w:rsid w:val="00133AD8"/>
    <w:rsid w:val="00137457"/>
    <w:rsid w:val="00137481"/>
    <w:rsid w:val="001403A4"/>
    <w:rsid w:val="001407FA"/>
    <w:rsid w:val="00142AF2"/>
    <w:rsid w:val="00145A2D"/>
    <w:rsid w:val="00151381"/>
    <w:rsid w:val="00160675"/>
    <w:rsid w:val="001638F6"/>
    <w:rsid w:val="0016667E"/>
    <w:rsid w:val="001679AD"/>
    <w:rsid w:val="00167C14"/>
    <w:rsid w:val="00171374"/>
    <w:rsid w:val="00186CB9"/>
    <w:rsid w:val="00193134"/>
    <w:rsid w:val="001A04A5"/>
    <w:rsid w:val="001A2000"/>
    <w:rsid w:val="001A431D"/>
    <w:rsid w:val="001B1737"/>
    <w:rsid w:val="001B29FF"/>
    <w:rsid w:val="001B2AEF"/>
    <w:rsid w:val="001B526F"/>
    <w:rsid w:val="001C1E3A"/>
    <w:rsid w:val="001C2988"/>
    <w:rsid w:val="001C2A1B"/>
    <w:rsid w:val="001C42A2"/>
    <w:rsid w:val="001C608E"/>
    <w:rsid w:val="001C654E"/>
    <w:rsid w:val="001D67CF"/>
    <w:rsid w:val="001E38D5"/>
    <w:rsid w:val="001E7DC6"/>
    <w:rsid w:val="001F1C9E"/>
    <w:rsid w:val="001F5DD6"/>
    <w:rsid w:val="00200A62"/>
    <w:rsid w:val="00200DDA"/>
    <w:rsid w:val="002010AD"/>
    <w:rsid w:val="00206231"/>
    <w:rsid w:val="00207DAE"/>
    <w:rsid w:val="00214B8C"/>
    <w:rsid w:val="00216F08"/>
    <w:rsid w:val="00221792"/>
    <w:rsid w:val="00224847"/>
    <w:rsid w:val="00226AC3"/>
    <w:rsid w:val="002332C4"/>
    <w:rsid w:val="00233432"/>
    <w:rsid w:val="002442B7"/>
    <w:rsid w:val="00247A74"/>
    <w:rsid w:val="00252B39"/>
    <w:rsid w:val="00254591"/>
    <w:rsid w:val="002553E2"/>
    <w:rsid w:val="002556FF"/>
    <w:rsid w:val="00257123"/>
    <w:rsid w:val="00262128"/>
    <w:rsid w:val="00263543"/>
    <w:rsid w:val="00271D1E"/>
    <w:rsid w:val="00273996"/>
    <w:rsid w:val="002758BB"/>
    <w:rsid w:val="002762D3"/>
    <w:rsid w:val="002766A5"/>
    <w:rsid w:val="00294CCC"/>
    <w:rsid w:val="002A4F8A"/>
    <w:rsid w:val="002A5BCE"/>
    <w:rsid w:val="002A6511"/>
    <w:rsid w:val="002B2F0B"/>
    <w:rsid w:val="002B61A2"/>
    <w:rsid w:val="002B74FB"/>
    <w:rsid w:val="002C1E03"/>
    <w:rsid w:val="002C231F"/>
    <w:rsid w:val="002C5DBA"/>
    <w:rsid w:val="002D793D"/>
    <w:rsid w:val="002E237F"/>
    <w:rsid w:val="002E23EB"/>
    <w:rsid w:val="002E38DD"/>
    <w:rsid w:val="002E5BAD"/>
    <w:rsid w:val="002F2FC6"/>
    <w:rsid w:val="002F34E6"/>
    <w:rsid w:val="002F4286"/>
    <w:rsid w:val="00303314"/>
    <w:rsid w:val="003117C3"/>
    <w:rsid w:val="00312A94"/>
    <w:rsid w:val="00313644"/>
    <w:rsid w:val="003209D6"/>
    <w:rsid w:val="00321135"/>
    <w:rsid w:val="003242B7"/>
    <w:rsid w:val="0032596D"/>
    <w:rsid w:val="003300EA"/>
    <w:rsid w:val="00330866"/>
    <w:rsid w:val="00332CC9"/>
    <w:rsid w:val="00334A73"/>
    <w:rsid w:val="0033542F"/>
    <w:rsid w:val="0033734D"/>
    <w:rsid w:val="00337DD0"/>
    <w:rsid w:val="003422FF"/>
    <w:rsid w:val="0034267E"/>
    <w:rsid w:val="00347D77"/>
    <w:rsid w:val="00350ABD"/>
    <w:rsid w:val="0035179A"/>
    <w:rsid w:val="00352A7E"/>
    <w:rsid w:val="00367953"/>
    <w:rsid w:val="00367D6B"/>
    <w:rsid w:val="0037179F"/>
    <w:rsid w:val="00373A60"/>
    <w:rsid w:val="00376AB0"/>
    <w:rsid w:val="00377162"/>
    <w:rsid w:val="00381B8D"/>
    <w:rsid w:val="003924C4"/>
    <w:rsid w:val="003A03F0"/>
    <w:rsid w:val="003A6974"/>
    <w:rsid w:val="003A7237"/>
    <w:rsid w:val="003A7B4B"/>
    <w:rsid w:val="003B3893"/>
    <w:rsid w:val="003B4BA7"/>
    <w:rsid w:val="003B653E"/>
    <w:rsid w:val="003B667A"/>
    <w:rsid w:val="003B7113"/>
    <w:rsid w:val="003B72E6"/>
    <w:rsid w:val="003C2A24"/>
    <w:rsid w:val="003C3A3E"/>
    <w:rsid w:val="003C72A2"/>
    <w:rsid w:val="003D4359"/>
    <w:rsid w:val="003D7087"/>
    <w:rsid w:val="003D718F"/>
    <w:rsid w:val="003D7E06"/>
    <w:rsid w:val="003E55E5"/>
    <w:rsid w:val="003E7EA6"/>
    <w:rsid w:val="003F2ECC"/>
    <w:rsid w:val="003F3EA6"/>
    <w:rsid w:val="0040482C"/>
    <w:rsid w:val="00407C1D"/>
    <w:rsid w:val="00415CAE"/>
    <w:rsid w:val="0041682D"/>
    <w:rsid w:val="0042316F"/>
    <w:rsid w:val="004242B3"/>
    <w:rsid w:val="004269B0"/>
    <w:rsid w:val="00431AB5"/>
    <w:rsid w:val="00432373"/>
    <w:rsid w:val="00435040"/>
    <w:rsid w:val="0043779E"/>
    <w:rsid w:val="00437A72"/>
    <w:rsid w:val="00440A52"/>
    <w:rsid w:val="00442124"/>
    <w:rsid w:val="00443492"/>
    <w:rsid w:val="004450BC"/>
    <w:rsid w:val="00455F29"/>
    <w:rsid w:val="00456FD6"/>
    <w:rsid w:val="0045758C"/>
    <w:rsid w:val="00460780"/>
    <w:rsid w:val="00460F47"/>
    <w:rsid w:val="004629F9"/>
    <w:rsid w:val="00465A51"/>
    <w:rsid w:val="00466758"/>
    <w:rsid w:val="00471D22"/>
    <w:rsid w:val="00471F0E"/>
    <w:rsid w:val="0047232A"/>
    <w:rsid w:val="004737E8"/>
    <w:rsid w:val="00475948"/>
    <w:rsid w:val="004768E6"/>
    <w:rsid w:val="00485AE1"/>
    <w:rsid w:val="00487EF9"/>
    <w:rsid w:val="00491CF7"/>
    <w:rsid w:val="00493385"/>
    <w:rsid w:val="004952C4"/>
    <w:rsid w:val="00496364"/>
    <w:rsid w:val="004A2B1D"/>
    <w:rsid w:val="004A2F66"/>
    <w:rsid w:val="004B0192"/>
    <w:rsid w:val="004B0616"/>
    <w:rsid w:val="004B0993"/>
    <w:rsid w:val="004B40CD"/>
    <w:rsid w:val="004B6A38"/>
    <w:rsid w:val="004D2E0E"/>
    <w:rsid w:val="004D7066"/>
    <w:rsid w:val="004E281D"/>
    <w:rsid w:val="004E3D1F"/>
    <w:rsid w:val="004F1AAB"/>
    <w:rsid w:val="004F6A4E"/>
    <w:rsid w:val="00503C7C"/>
    <w:rsid w:val="0051086F"/>
    <w:rsid w:val="00512454"/>
    <w:rsid w:val="00512939"/>
    <w:rsid w:val="0051441C"/>
    <w:rsid w:val="00515868"/>
    <w:rsid w:val="00523270"/>
    <w:rsid w:val="005314AB"/>
    <w:rsid w:val="00531969"/>
    <w:rsid w:val="00532FA6"/>
    <w:rsid w:val="0053488C"/>
    <w:rsid w:val="00534ECB"/>
    <w:rsid w:val="0055725D"/>
    <w:rsid w:val="00557F94"/>
    <w:rsid w:val="005622FD"/>
    <w:rsid w:val="00563DE8"/>
    <w:rsid w:val="00565351"/>
    <w:rsid w:val="00566CA3"/>
    <w:rsid w:val="00567DB1"/>
    <w:rsid w:val="00570092"/>
    <w:rsid w:val="005847F9"/>
    <w:rsid w:val="00585101"/>
    <w:rsid w:val="005855F7"/>
    <w:rsid w:val="005859C9"/>
    <w:rsid w:val="00590D20"/>
    <w:rsid w:val="00591265"/>
    <w:rsid w:val="00592AA0"/>
    <w:rsid w:val="00593B62"/>
    <w:rsid w:val="00593F7C"/>
    <w:rsid w:val="00594171"/>
    <w:rsid w:val="00596F7D"/>
    <w:rsid w:val="005A0F70"/>
    <w:rsid w:val="005A132A"/>
    <w:rsid w:val="005A1C5A"/>
    <w:rsid w:val="005A2F09"/>
    <w:rsid w:val="005A7786"/>
    <w:rsid w:val="005B1ABF"/>
    <w:rsid w:val="005B2419"/>
    <w:rsid w:val="005C4A19"/>
    <w:rsid w:val="005C50A3"/>
    <w:rsid w:val="005C6C88"/>
    <w:rsid w:val="005C6DF4"/>
    <w:rsid w:val="005C76BB"/>
    <w:rsid w:val="005C78A6"/>
    <w:rsid w:val="005D1835"/>
    <w:rsid w:val="005D20A1"/>
    <w:rsid w:val="005E36CB"/>
    <w:rsid w:val="005E4847"/>
    <w:rsid w:val="005F0BAC"/>
    <w:rsid w:val="005F3149"/>
    <w:rsid w:val="005F6BB5"/>
    <w:rsid w:val="00602127"/>
    <w:rsid w:val="00602311"/>
    <w:rsid w:val="006067CA"/>
    <w:rsid w:val="0061017B"/>
    <w:rsid w:val="00611DF3"/>
    <w:rsid w:val="006145B2"/>
    <w:rsid w:val="00616707"/>
    <w:rsid w:val="00617E5D"/>
    <w:rsid w:val="00622F4F"/>
    <w:rsid w:val="00627AF4"/>
    <w:rsid w:val="00627D8D"/>
    <w:rsid w:val="00631C15"/>
    <w:rsid w:val="00635810"/>
    <w:rsid w:val="00636595"/>
    <w:rsid w:val="00640C68"/>
    <w:rsid w:val="0064336A"/>
    <w:rsid w:val="006433BA"/>
    <w:rsid w:val="0064435A"/>
    <w:rsid w:val="00644583"/>
    <w:rsid w:val="00645060"/>
    <w:rsid w:val="006534A6"/>
    <w:rsid w:val="00655B62"/>
    <w:rsid w:val="00656D07"/>
    <w:rsid w:val="00657721"/>
    <w:rsid w:val="0066036C"/>
    <w:rsid w:val="00662842"/>
    <w:rsid w:val="006632AB"/>
    <w:rsid w:val="0066355D"/>
    <w:rsid w:val="00666D02"/>
    <w:rsid w:val="006738E7"/>
    <w:rsid w:val="00676343"/>
    <w:rsid w:val="0067752A"/>
    <w:rsid w:val="0068028F"/>
    <w:rsid w:val="006808D1"/>
    <w:rsid w:val="00685681"/>
    <w:rsid w:val="00690EFD"/>
    <w:rsid w:val="006914BE"/>
    <w:rsid w:val="00692B67"/>
    <w:rsid w:val="006979B2"/>
    <w:rsid w:val="006A2732"/>
    <w:rsid w:val="006A281F"/>
    <w:rsid w:val="006A29CB"/>
    <w:rsid w:val="006A2A5C"/>
    <w:rsid w:val="006A30BA"/>
    <w:rsid w:val="006A5E96"/>
    <w:rsid w:val="006A798E"/>
    <w:rsid w:val="006B00F0"/>
    <w:rsid w:val="006C3AD7"/>
    <w:rsid w:val="006C7018"/>
    <w:rsid w:val="006D11A7"/>
    <w:rsid w:val="006D42D6"/>
    <w:rsid w:val="006D4C0A"/>
    <w:rsid w:val="006D701E"/>
    <w:rsid w:val="006E08A2"/>
    <w:rsid w:val="006E1800"/>
    <w:rsid w:val="006E6870"/>
    <w:rsid w:val="006E6A04"/>
    <w:rsid w:val="006F2BC9"/>
    <w:rsid w:val="006F50FC"/>
    <w:rsid w:val="0070054B"/>
    <w:rsid w:val="00700DB4"/>
    <w:rsid w:val="00701141"/>
    <w:rsid w:val="007021DE"/>
    <w:rsid w:val="00704E65"/>
    <w:rsid w:val="00706EFC"/>
    <w:rsid w:val="00707BB4"/>
    <w:rsid w:val="0071000E"/>
    <w:rsid w:val="007162A6"/>
    <w:rsid w:val="00716DC0"/>
    <w:rsid w:val="00722D16"/>
    <w:rsid w:val="00725351"/>
    <w:rsid w:val="00730B94"/>
    <w:rsid w:val="00732607"/>
    <w:rsid w:val="00735F5D"/>
    <w:rsid w:val="0073700C"/>
    <w:rsid w:val="00737684"/>
    <w:rsid w:val="00741300"/>
    <w:rsid w:val="007424ED"/>
    <w:rsid w:val="00756420"/>
    <w:rsid w:val="00756A9A"/>
    <w:rsid w:val="007600AB"/>
    <w:rsid w:val="00764BDF"/>
    <w:rsid w:val="0076534C"/>
    <w:rsid w:val="007661AF"/>
    <w:rsid w:val="00770E8A"/>
    <w:rsid w:val="0078039F"/>
    <w:rsid w:val="00780886"/>
    <w:rsid w:val="00781E65"/>
    <w:rsid w:val="00784131"/>
    <w:rsid w:val="007847DB"/>
    <w:rsid w:val="00793B4C"/>
    <w:rsid w:val="007940D4"/>
    <w:rsid w:val="007A51CC"/>
    <w:rsid w:val="007A7C67"/>
    <w:rsid w:val="007C03D6"/>
    <w:rsid w:val="007C1BA1"/>
    <w:rsid w:val="007C33E7"/>
    <w:rsid w:val="007C3CE6"/>
    <w:rsid w:val="007C49BE"/>
    <w:rsid w:val="007C674C"/>
    <w:rsid w:val="007C6A97"/>
    <w:rsid w:val="007D07BD"/>
    <w:rsid w:val="007D36A5"/>
    <w:rsid w:val="007E376F"/>
    <w:rsid w:val="007E4ABB"/>
    <w:rsid w:val="007E682F"/>
    <w:rsid w:val="007F3CCB"/>
    <w:rsid w:val="007F53FE"/>
    <w:rsid w:val="00801BFC"/>
    <w:rsid w:val="00806A74"/>
    <w:rsid w:val="00810051"/>
    <w:rsid w:val="00813BFC"/>
    <w:rsid w:val="00815830"/>
    <w:rsid w:val="00816427"/>
    <w:rsid w:val="008202C3"/>
    <w:rsid w:val="00825EAF"/>
    <w:rsid w:val="00831C9E"/>
    <w:rsid w:val="00832665"/>
    <w:rsid w:val="0083484E"/>
    <w:rsid w:val="008368AA"/>
    <w:rsid w:val="00836A51"/>
    <w:rsid w:val="00844483"/>
    <w:rsid w:val="00846AF0"/>
    <w:rsid w:val="00847AEA"/>
    <w:rsid w:val="0086459A"/>
    <w:rsid w:val="00877AA1"/>
    <w:rsid w:val="00883EA5"/>
    <w:rsid w:val="00896443"/>
    <w:rsid w:val="00896BAB"/>
    <w:rsid w:val="00896BAC"/>
    <w:rsid w:val="008970EF"/>
    <w:rsid w:val="008A04AE"/>
    <w:rsid w:val="008A0E2D"/>
    <w:rsid w:val="008A6CDD"/>
    <w:rsid w:val="008A7CEF"/>
    <w:rsid w:val="008B0315"/>
    <w:rsid w:val="008C1234"/>
    <w:rsid w:val="008C21CD"/>
    <w:rsid w:val="008C7E4C"/>
    <w:rsid w:val="008D0268"/>
    <w:rsid w:val="008E1D4A"/>
    <w:rsid w:val="008E544B"/>
    <w:rsid w:val="008E568C"/>
    <w:rsid w:val="008E7AA1"/>
    <w:rsid w:val="008F24F4"/>
    <w:rsid w:val="008F6EBB"/>
    <w:rsid w:val="00901D71"/>
    <w:rsid w:val="00902D8D"/>
    <w:rsid w:val="00904BE1"/>
    <w:rsid w:val="00907369"/>
    <w:rsid w:val="009110C9"/>
    <w:rsid w:val="009112E6"/>
    <w:rsid w:val="00915DB1"/>
    <w:rsid w:val="0091671F"/>
    <w:rsid w:val="00917223"/>
    <w:rsid w:val="00917884"/>
    <w:rsid w:val="00917990"/>
    <w:rsid w:val="00923C09"/>
    <w:rsid w:val="009260AD"/>
    <w:rsid w:val="00926119"/>
    <w:rsid w:val="0093251D"/>
    <w:rsid w:val="00932932"/>
    <w:rsid w:val="00934717"/>
    <w:rsid w:val="00934F1C"/>
    <w:rsid w:val="009352B0"/>
    <w:rsid w:val="00942143"/>
    <w:rsid w:val="009431EF"/>
    <w:rsid w:val="009477DA"/>
    <w:rsid w:val="00954E04"/>
    <w:rsid w:val="00954F85"/>
    <w:rsid w:val="00956502"/>
    <w:rsid w:val="00956A4F"/>
    <w:rsid w:val="009571D8"/>
    <w:rsid w:val="0096316D"/>
    <w:rsid w:val="009638A3"/>
    <w:rsid w:val="009650BB"/>
    <w:rsid w:val="009651B2"/>
    <w:rsid w:val="0096544A"/>
    <w:rsid w:val="00966D21"/>
    <w:rsid w:val="00971402"/>
    <w:rsid w:val="00971F88"/>
    <w:rsid w:val="00973CB5"/>
    <w:rsid w:val="009751BD"/>
    <w:rsid w:val="00981817"/>
    <w:rsid w:val="00990AAB"/>
    <w:rsid w:val="009919C3"/>
    <w:rsid w:val="0099447C"/>
    <w:rsid w:val="00994AEE"/>
    <w:rsid w:val="00996DE3"/>
    <w:rsid w:val="009A223D"/>
    <w:rsid w:val="009A74E9"/>
    <w:rsid w:val="009B60E8"/>
    <w:rsid w:val="009B71C3"/>
    <w:rsid w:val="009B791F"/>
    <w:rsid w:val="009C02C8"/>
    <w:rsid w:val="009C396B"/>
    <w:rsid w:val="009D05C8"/>
    <w:rsid w:val="009D2231"/>
    <w:rsid w:val="009D2316"/>
    <w:rsid w:val="009E1734"/>
    <w:rsid w:val="009E4BAC"/>
    <w:rsid w:val="009E4E87"/>
    <w:rsid w:val="009E6834"/>
    <w:rsid w:val="009F1C05"/>
    <w:rsid w:val="00A018AB"/>
    <w:rsid w:val="00A04EE7"/>
    <w:rsid w:val="00A05F7D"/>
    <w:rsid w:val="00A071F4"/>
    <w:rsid w:val="00A107C1"/>
    <w:rsid w:val="00A12194"/>
    <w:rsid w:val="00A122DB"/>
    <w:rsid w:val="00A1493C"/>
    <w:rsid w:val="00A33B9E"/>
    <w:rsid w:val="00A41F03"/>
    <w:rsid w:val="00A44D9B"/>
    <w:rsid w:val="00A5338A"/>
    <w:rsid w:val="00A533F3"/>
    <w:rsid w:val="00A54FF2"/>
    <w:rsid w:val="00A55E9F"/>
    <w:rsid w:val="00A56430"/>
    <w:rsid w:val="00A56B26"/>
    <w:rsid w:val="00A56D83"/>
    <w:rsid w:val="00A753CF"/>
    <w:rsid w:val="00A75669"/>
    <w:rsid w:val="00A7649C"/>
    <w:rsid w:val="00A8115B"/>
    <w:rsid w:val="00A84A69"/>
    <w:rsid w:val="00A93572"/>
    <w:rsid w:val="00A93BD4"/>
    <w:rsid w:val="00A96838"/>
    <w:rsid w:val="00A9715C"/>
    <w:rsid w:val="00AA1A36"/>
    <w:rsid w:val="00AA1BCB"/>
    <w:rsid w:val="00AA56F6"/>
    <w:rsid w:val="00AA70C6"/>
    <w:rsid w:val="00AB5441"/>
    <w:rsid w:val="00AB6929"/>
    <w:rsid w:val="00AD0167"/>
    <w:rsid w:val="00AD165F"/>
    <w:rsid w:val="00AE031C"/>
    <w:rsid w:val="00AE2755"/>
    <w:rsid w:val="00AE2EAD"/>
    <w:rsid w:val="00AE304F"/>
    <w:rsid w:val="00AE6EF8"/>
    <w:rsid w:val="00AF0A85"/>
    <w:rsid w:val="00AF2AFC"/>
    <w:rsid w:val="00AF39D8"/>
    <w:rsid w:val="00AF71E6"/>
    <w:rsid w:val="00B022A3"/>
    <w:rsid w:val="00B03912"/>
    <w:rsid w:val="00B04C72"/>
    <w:rsid w:val="00B07B8F"/>
    <w:rsid w:val="00B101E8"/>
    <w:rsid w:val="00B10E7E"/>
    <w:rsid w:val="00B12C4D"/>
    <w:rsid w:val="00B1667C"/>
    <w:rsid w:val="00B22A4A"/>
    <w:rsid w:val="00B237F8"/>
    <w:rsid w:val="00B23BDE"/>
    <w:rsid w:val="00B25EE9"/>
    <w:rsid w:val="00B27015"/>
    <w:rsid w:val="00B31122"/>
    <w:rsid w:val="00B36792"/>
    <w:rsid w:val="00B37363"/>
    <w:rsid w:val="00B37E69"/>
    <w:rsid w:val="00B42657"/>
    <w:rsid w:val="00B47B7A"/>
    <w:rsid w:val="00B52FD1"/>
    <w:rsid w:val="00B544C5"/>
    <w:rsid w:val="00B55212"/>
    <w:rsid w:val="00B55328"/>
    <w:rsid w:val="00B63139"/>
    <w:rsid w:val="00B63351"/>
    <w:rsid w:val="00B646B8"/>
    <w:rsid w:val="00B73218"/>
    <w:rsid w:val="00B7766A"/>
    <w:rsid w:val="00B80C15"/>
    <w:rsid w:val="00B821B7"/>
    <w:rsid w:val="00B83B8F"/>
    <w:rsid w:val="00B95405"/>
    <w:rsid w:val="00BA218A"/>
    <w:rsid w:val="00BA375C"/>
    <w:rsid w:val="00BA5E6A"/>
    <w:rsid w:val="00BA68E1"/>
    <w:rsid w:val="00BA707E"/>
    <w:rsid w:val="00BB0503"/>
    <w:rsid w:val="00BB3EC9"/>
    <w:rsid w:val="00BC14FA"/>
    <w:rsid w:val="00BC242A"/>
    <w:rsid w:val="00BC2858"/>
    <w:rsid w:val="00BD09AE"/>
    <w:rsid w:val="00BD1543"/>
    <w:rsid w:val="00BD2FC6"/>
    <w:rsid w:val="00BF66EA"/>
    <w:rsid w:val="00C01731"/>
    <w:rsid w:val="00C03C6B"/>
    <w:rsid w:val="00C0456D"/>
    <w:rsid w:val="00C07D1A"/>
    <w:rsid w:val="00C11909"/>
    <w:rsid w:val="00C11C6B"/>
    <w:rsid w:val="00C14536"/>
    <w:rsid w:val="00C15537"/>
    <w:rsid w:val="00C23698"/>
    <w:rsid w:val="00C24A28"/>
    <w:rsid w:val="00C2518A"/>
    <w:rsid w:val="00C2676F"/>
    <w:rsid w:val="00C310D6"/>
    <w:rsid w:val="00C32248"/>
    <w:rsid w:val="00C339C1"/>
    <w:rsid w:val="00C34D33"/>
    <w:rsid w:val="00C3589F"/>
    <w:rsid w:val="00C361CF"/>
    <w:rsid w:val="00C373D2"/>
    <w:rsid w:val="00C37562"/>
    <w:rsid w:val="00C40443"/>
    <w:rsid w:val="00C437B7"/>
    <w:rsid w:val="00C44155"/>
    <w:rsid w:val="00C46BEA"/>
    <w:rsid w:val="00C51E30"/>
    <w:rsid w:val="00C56E3E"/>
    <w:rsid w:val="00C57763"/>
    <w:rsid w:val="00C6128B"/>
    <w:rsid w:val="00C65B08"/>
    <w:rsid w:val="00C67D53"/>
    <w:rsid w:val="00C714F6"/>
    <w:rsid w:val="00C76678"/>
    <w:rsid w:val="00C7793B"/>
    <w:rsid w:val="00C80BD4"/>
    <w:rsid w:val="00C81C00"/>
    <w:rsid w:val="00C81F82"/>
    <w:rsid w:val="00C82939"/>
    <w:rsid w:val="00C84082"/>
    <w:rsid w:val="00C862B9"/>
    <w:rsid w:val="00C868BE"/>
    <w:rsid w:val="00C913F2"/>
    <w:rsid w:val="00C95799"/>
    <w:rsid w:val="00CA17E5"/>
    <w:rsid w:val="00CA1F34"/>
    <w:rsid w:val="00CA3D6B"/>
    <w:rsid w:val="00CB4283"/>
    <w:rsid w:val="00CB6008"/>
    <w:rsid w:val="00CC095B"/>
    <w:rsid w:val="00CC4B7C"/>
    <w:rsid w:val="00CC5A76"/>
    <w:rsid w:val="00CC7684"/>
    <w:rsid w:val="00CD2DA9"/>
    <w:rsid w:val="00CD771A"/>
    <w:rsid w:val="00CD7A3D"/>
    <w:rsid w:val="00CE1202"/>
    <w:rsid w:val="00CE4557"/>
    <w:rsid w:val="00CE5E0C"/>
    <w:rsid w:val="00CF1903"/>
    <w:rsid w:val="00CF3A42"/>
    <w:rsid w:val="00CF4D9D"/>
    <w:rsid w:val="00CF5024"/>
    <w:rsid w:val="00CF6E2A"/>
    <w:rsid w:val="00D01549"/>
    <w:rsid w:val="00D01ECF"/>
    <w:rsid w:val="00D0249E"/>
    <w:rsid w:val="00D13BAB"/>
    <w:rsid w:val="00D20FFF"/>
    <w:rsid w:val="00D22346"/>
    <w:rsid w:val="00D24D9B"/>
    <w:rsid w:val="00D3263C"/>
    <w:rsid w:val="00D36594"/>
    <w:rsid w:val="00D414D5"/>
    <w:rsid w:val="00D41A4B"/>
    <w:rsid w:val="00D420D3"/>
    <w:rsid w:val="00D426BF"/>
    <w:rsid w:val="00D443DB"/>
    <w:rsid w:val="00D446F2"/>
    <w:rsid w:val="00D44AF8"/>
    <w:rsid w:val="00D5280A"/>
    <w:rsid w:val="00D5413C"/>
    <w:rsid w:val="00D57E29"/>
    <w:rsid w:val="00D615D4"/>
    <w:rsid w:val="00D65740"/>
    <w:rsid w:val="00D65ECC"/>
    <w:rsid w:val="00D70023"/>
    <w:rsid w:val="00D75F97"/>
    <w:rsid w:val="00D76507"/>
    <w:rsid w:val="00D82A2A"/>
    <w:rsid w:val="00D82D93"/>
    <w:rsid w:val="00D918BB"/>
    <w:rsid w:val="00D92DB2"/>
    <w:rsid w:val="00D93F8A"/>
    <w:rsid w:val="00D944FD"/>
    <w:rsid w:val="00D953AB"/>
    <w:rsid w:val="00DA105F"/>
    <w:rsid w:val="00DA33C7"/>
    <w:rsid w:val="00DA3448"/>
    <w:rsid w:val="00DB3474"/>
    <w:rsid w:val="00DB4B1D"/>
    <w:rsid w:val="00DB4E90"/>
    <w:rsid w:val="00DB7DC7"/>
    <w:rsid w:val="00DC07A3"/>
    <w:rsid w:val="00DC3970"/>
    <w:rsid w:val="00DC415A"/>
    <w:rsid w:val="00DC44C6"/>
    <w:rsid w:val="00DC6859"/>
    <w:rsid w:val="00DD10BD"/>
    <w:rsid w:val="00DE0314"/>
    <w:rsid w:val="00DE2A68"/>
    <w:rsid w:val="00DE2D19"/>
    <w:rsid w:val="00DE7E0B"/>
    <w:rsid w:val="00DF41EF"/>
    <w:rsid w:val="00E11B8A"/>
    <w:rsid w:val="00E13460"/>
    <w:rsid w:val="00E14696"/>
    <w:rsid w:val="00E14D7C"/>
    <w:rsid w:val="00E17AC1"/>
    <w:rsid w:val="00E23FFE"/>
    <w:rsid w:val="00E25228"/>
    <w:rsid w:val="00E253C8"/>
    <w:rsid w:val="00E30127"/>
    <w:rsid w:val="00E33301"/>
    <w:rsid w:val="00E352CA"/>
    <w:rsid w:val="00E40299"/>
    <w:rsid w:val="00E457AE"/>
    <w:rsid w:val="00E50242"/>
    <w:rsid w:val="00E51F7B"/>
    <w:rsid w:val="00E54465"/>
    <w:rsid w:val="00E55BF9"/>
    <w:rsid w:val="00E56578"/>
    <w:rsid w:val="00E57365"/>
    <w:rsid w:val="00E61917"/>
    <w:rsid w:val="00E63967"/>
    <w:rsid w:val="00E71C7E"/>
    <w:rsid w:val="00E72031"/>
    <w:rsid w:val="00E7293D"/>
    <w:rsid w:val="00E81F33"/>
    <w:rsid w:val="00E84358"/>
    <w:rsid w:val="00E87D0D"/>
    <w:rsid w:val="00E921DC"/>
    <w:rsid w:val="00E96B1A"/>
    <w:rsid w:val="00E97EA2"/>
    <w:rsid w:val="00EA6A59"/>
    <w:rsid w:val="00EB458B"/>
    <w:rsid w:val="00EB4FA1"/>
    <w:rsid w:val="00EB5CB2"/>
    <w:rsid w:val="00EC36A2"/>
    <w:rsid w:val="00EC3BFD"/>
    <w:rsid w:val="00EC42FB"/>
    <w:rsid w:val="00EC65BE"/>
    <w:rsid w:val="00ED0C58"/>
    <w:rsid w:val="00ED2877"/>
    <w:rsid w:val="00ED37B6"/>
    <w:rsid w:val="00ED4751"/>
    <w:rsid w:val="00EE1FF3"/>
    <w:rsid w:val="00EE4DB3"/>
    <w:rsid w:val="00EE70B0"/>
    <w:rsid w:val="00EF0183"/>
    <w:rsid w:val="00EF174E"/>
    <w:rsid w:val="00EF1CCB"/>
    <w:rsid w:val="00EF214F"/>
    <w:rsid w:val="00EF5600"/>
    <w:rsid w:val="00EF6A69"/>
    <w:rsid w:val="00EF7AD5"/>
    <w:rsid w:val="00F0299D"/>
    <w:rsid w:val="00F02AE0"/>
    <w:rsid w:val="00F1264C"/>
    <w:rsid w:val="00F134E3"/>
    <w:rsid w:val="00F16A74"/>
    <w:rsid w:val="00F20D5E"/>
    <w:rsid w:val="00F22E4F"/>
    <w:rsid w:val="00F230F4"/>
    <w:rsid w:val="00F25162"/>
    <w:rsid w:val="00F2616D"/>
    <w:rsid w:val="00F35E36"/>
    <w:rsid w:val="00F37F33"/>
    <w:rsid w:val="00F41003"/>
    <w:rsid w:val="00F45920"/>
    <w:rsid w:val="00F47875"/>
    <w:rsid w:val="00F516F0"/>
    <w:rsid w:val="00F54278"/>
    <w:rsid w:val="00F554C3"/>
    <w:rsid w:val="00F57E55"/>
    <w:rsid w:val="00F60EF5"/>
    <w:rsid w:val="00F64327"/>
    <w:rsid w:val="00F645A4"/>
    <w:rsid w:val="00F64850"/>
    <w:rsid w:val="00F65830"/>
    <w:rsid w:val="00F677F9"/>
    <w:rsid w:val="00F72CC8"/>
    <w:rsid w:val="00F740A7"/>
    <w:rsid w:val="00F77023"/>
    <w:rsid w:val="00F775A4"/>
    <w:rsid w:val="00F77EB5"/>
    <w:rsid w:val="00F83524"/>
    <w:rsid w:val="00F86475"/>
    <w:rsid w:val="00F86F2B"/>
    <w:rsid w:val="00F958AD"/>
    <w:rsid w:val="00FA1BFE"/>
    <w:rsid w:val="00FA2C53"/>
    <w:rsid w:val="00FA4867"/>
    <w:rsid w:val="00FA4F5F"/>
    <w:rsid w:val="00FA7EA4"/>
    <w:rsid w:val="00FB66E1"/>
    <w:rsid w:val="00FC2A46"/>
    <w:rsid w:val="00FC6B8C"/>
    <w:rsid w:val="00FD1504"/>
    <w:rsid w:val="00FD798F"/>
    <w:rsid w:val="00FE0C95"/>
    <w:rsid w:val="00FE2162"/>
    <w:rsid w:val="00FF048E"/>
    <w:rsid w:val="00FF41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DE616B9"/>
  <w15:chartTrackingRefBased/>
  <w15:docId w15:val="{01E29F9A-81C9-4A86-9706-01AC076DD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455F51" w:themeColor="text2"/>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D1504"/>
    <w:rPr>
      <w:lang w:val="en-GB"/>
    </w:rPr>
  </w:style>
  <w:style w:type="paragraph" w:styleId="Heading1">
    <w:name w:val="heading 1"/>
    <w:basedOn w:val="Normal"/>
    <w:next w:val="Normal"/>
    <w:link w:val="Heading1Char"/>
    <w:qFormat/>
    <w:rsid w:val="00A122DB"/>
    <w:pPr>
      <w:keepNext/>
      <w:keepLines/>
      <w:spacing w:before="600" w:after="60"/>
      <w:outlineLvl w:val="0"/>
    </w:pPr>
    <w:rPr>
      <w:rFonts w:asciiTheme="majorHAnsi" w:eastAsiaTheme="majorEastAsia" w:hAnsiTheme="majorHAnsi" w:cstheme="majorBidi"/>
      <w:color w:val="99CB38" w:themeColor="accent1"/>
      <w:sz w:val="30"/>
      <w:szCs w:val="30"/>
    </w:rPr>
  </w:style>
  <w:style w:type="paragraph" w:styleId="Heading2">
    <w:name w:val="heading 2"/>
    <w:basedOn w:val="Normal"/>
    <w:next w:val="Normal"/>
    <w:link w:val="Heading2Char"/>
    <w:unhideWhenUsed/>
    <w:qFormat/>
    <w:rsid w:val="00A122DB"/>
    <w:pPr>
      <w:keepNext/>
      <w:keepLines/>
      <w:spacing w:before="240" w:after="0"/>
      <w:outlineLvl w:val="1"/>
    </w:pPr>
    <w:rPr>
      <w:rFonts w:asciiTheme="majorHAnsi" w:eastAsiaTheme="majorEastAsia" w:hAnsiTheme="majorHAnsi" w:cstheme="majorBidi"/>
      <w:caps/>
      <w:color w:val="99CB38" w:themeColor="accent1"/>
    </w:rPr>
  </w:style>
  <w:style w:type="paragraph" w:styleId="Heading3">
    <w:name w:val="heading 3"/>
    <w:basedOn w:val="Normal"/>
    <w:next w:val="Normal"/>
    <w:link w:val="Heading3Char"/>
    <w:unhideWhenUsed/>
    <w:qFormat/>
    <w:rsid w:val="00A122DB"/>
    <w:pPr>
      <w:keepNext/>
      <w:keepLines/>
      <w:spacing w:before="200" w:after="0"/>
      <w:outlineLvl w:val="2"/>
    </w:pPr>
    <w:rPr>
      <w:rFonts w:asciiTheme="majorHAnsi" w:eastAsiaTheme="majorEastAsia" w:hAnsiTheme="majorHAnsi" w:cstheme="majorBidi"/>
      <w:color w:val="99CB38" w:themeColor="accent1"/>
    </w:rPr>
  </w:style>
  <w:style w:type="paragraph" w:styleId="Heading4">
    <w:name w:val="heading 4"/>
    <w:basedOn w:val="Normal"/>
    <w:next w:val="Normal"/>
    <w:link w:val="Heading4Char"/>
    <w:uiPriority w:val="4"/>
    <w:unhideWhenUsed/>
    <w:qFormat/>
    <w:rsid w:val="00A107C1"/>
    <w:pPr>
      <w:keepNext/>
      <w:keepLines/>
      <w:spacing w:before="40" w:after="0"/>
      <w:outlineLvl w:val="3"/>
    </w:pPr>
    <w:rPr>
      <w:rFonts w:asciiTheme="majorHAnsi" w:eastAsiaTheme="majorEastAsia" w:hAnsiTheme="majorHAnsi" w:cstheme="majorBidi"/>
      <w:i/>
      <w:iCs/>
      <w:color w:val="729928" w:themeColor="accent1" w:themeShade="BF"/>
    </w:rPr>
  </w:style>
  <w:style w:type="paragraph" w:styleId="Heading5">
    <w:name w:val="heading 5"/>
    <w:basedOn w:val="Normal"/>
    <w:next w:val="Normal"/>
    <w:link w:val="Heading5Char"/>
    <w:uiPriority w:val="4"/>
    <w:unhideWhenUsed/>
    <w:qFormat/>
    <w:rsid w:val="00A122DB"/>
    <w:pPr>
      <w:keepNext/>
      <w:keepLines/>
      <w:spacing w:before="200" w:after="0"/>
      <w:outlineLvl w:val="4"/>
    </w:pPr>
    <w:rPr>
      <w:rFonts w:asciiTheme="majorHAnsi" w:eastAsiaTheme="majorEastAsia" w:hAnsiTheme="majorHAnsi" w:cstheme="majorBidi"/>
      <w:color w:val="4D671B" w:themeColor="accent1" w:themeShade="80"/>
    </w:rPr>
  </w:style>
  <w:style w:type="paragraph" w:styleId="Heading6">
    <w:name w:val="heading 6"/>
    <w:basedOn w:val="Normal"/>
    <w:next w:val="Normal"/>
    <w:link w:val="Heading6Char"/>
    <w:uiPriority w:val="4"/>
    <w:semiHidden/>
    <w:unhideWhenUsed/>
    <w:qFormat/>
    <w:rsid w:val="00A122DB"/>
    <w:pPr>
      <w:keepNext/>
      <w:keepLines/>
      <w:spacing w:before="200" w:after="0"/>
      <w:outlineLvl w:val="5"/>
    </w:pPr>
    <w:rPr>
      <w:rFonts w:asciiTheme="majorHAnsi" w:eastAsiaTheme="majorEastAsia" w:hAnsiTheme="majorHAnsi" w:cstheme="majorBidi"/>
      <w:i/>
      <w:iCs/>
      <w:color w:val="4C661A" w:themeColor="accent1" w:themeShade="7F"/>
    </w:rPr>
  </w:style>
  <w:style w:type="paragraph" w:styleId="Heading8">
    <w:name w:val="heading 8"/>
    <w:basedOn w:val="Normal"/>
    <w:next w:val="Normal"/>
    <w:link w:val="Heading8Char"/>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4"/>
    <w:qFormat/>
    <w:pPr>
      <w:spacing w:before="360" w:after="0"/>
      <w:contextualSpacing/>
      <w:jc w:val="center"/>
    </w:pPr>
  </w:style>
  <w:style w:type="character" w:customStyle="1" w:styleId="Heading1Char">
    <w:name w:val="Heading 1 Char"/>
    <w:basedOn w:val="DefaultParagraphFont"/>
    <w:link w:val="Heading1"/>
    <w:uiPriority w:val="4"/>
    <w:rsid w:val="00690EFD"/>
    <w:rPr>
      <w:rFonts w:asciiTheme="majorHAnsi" w:eastAsiaTheme="majorEastAsia" w:hAnsiTheme="majorHAnsi" w:cstheme="majorBidi"/>
      <w:color w:val="99CB38" w:themeColor="accent1"/>
      <w:sz w:val="30"/>
      <w:szCs w:val="30"/>
    </w:rPr>
  </w:style>
  <w:style w:type="character" w:customStyle="1" w:styleId="Heading2Char">
    <w:name w:val="Heading 2 Char"/>
    <w:basedOn w:val="DefaultParagraphFont"/>
    <w:link w:val="Heading2"/>
    <w:uiPriority w:val="4"/>
    <w:rsid w:val="00690EFD"/>
    <w:rPr>
      <w:rFonts w:asciiTheme="majorHAnsi" w:eastAsiaTheme="majorEastAsia" w:hAnsiTheme="majorHAnsi" w:cstheme="majorBidi"/>
      <w:caps/>
      <w:color w:val="99CB38" w:themeColor="accent1"/>
      <w:sz w:val="22"/>
      <w:szCs w:val="22"/>
    </w:rPr>
  </w:style>
  <w:style w:type="character" w:customStyle="1" w:styleId="Heading3Char">
    <w:name w:val="Heading 3 Char"/>
    <w:basedOn w:val="DefaultParagraphFont"/>
    <w:link w:val="Heading3"/>
    <w:uiPriority w:val="4"/>
    <w:rsid w:val="00690EFD"/>
    <w:rPr>
      <w:rFonts w:asciiTheme="majorHAnsi" w:eastAsiaTheme="majorEastAsia" w:hAnsiTheme="majorHAnsi" w:cstheme="majorBidi"/>
      <w:color w:val="99CB38" w:themeColor="accent1"/>
      <w:sz w:val="22"/>
      <w:szCs w:val="22"/>
    </w:rPr>
  </w:style>
  <w:style w:type="character" w:customStyle="1" w:styleId="Heading5Char">
    <w:name w:val="Heading 5 Char"/>
    <w:basedOn w:val="DefaultParagraphFont"/>
    <w:link w:val="Heading5"/>
    <w:uiPriority w:val="4"/>
    <w:rsid w:val="00690EFD"/>
    <w:rPr>
      <w:rFonts w:asciiTheme="majorHAnsi" w:eastAsiaTheme="majorEastAsia" w:hAnsiTheme="majorHAnsi" w:cstheme="majorBidi"/>
      <w:color w:val="4D671B" w:themeColor="accent1" w:themeShade="80"/>
    </w:rPr>
  </w:style>
  <w:style w:type="character" w:customStyle="1" w:styleId="Heading6Char">
    <w:name w:val="Heading 6 Char"/>
    <w:basedOn w:val="DefaultParagraphFont"/>
    <w:link w:val="Heading6"/>
    <w:uiPriority w:val="4"/>
    <w:semiHidden/>
    <w:rsid w:val="00690EFD"/>
    <w:rPr>
      <w:rFonts w:asciiTheme="majorHAnsi" w:eastAsiaTheme="majorEastAsia" w:hAnsiTheme="majorHAnsi" w:cstheme="majorBidi"/>
      <w:i/>
      <w:iCs/>
      <w:color w:val="4C661A" w:themeColor="accent1" w:themeShade="7F"/>
    </w:rPr>
  </w:style>
  <w:style w:type="paragraph" w:styleId="ListBullet">
    <w:name w:val="List Bullet"/>
    <w:basedOn w:val="Normal"/>
    <w:uiPriority w:val="7"/>
    <w:unhideWhenUsed/>
    <w:qFormat/>
    <w:pPr>
      <w:numPr>
        <w:numId w:val="5"/>
      </w:numPr>
    </w:pPr>
  </w:style>
  <w:style w:type="paragraph" w:styleId="ListNumber">
    <w:name w:val="List Number"/>
    <w:basedOn w:val="Normal"/>
    <w:uiPriority w:val="5"/>
    <w:unhideWhenUsed/>
    <w:qFormat/>
    <w:pPr>
      <w:numPr>
        <w:numId w:val="6"/>
      </w:numPr>
      <w:contextualSpacing/>
    </w:pPr>
  </w:style>
  <w:style w:type="paragraph" w:styleId="Title">
    <w:name w:val="Title"/>
    <w:basedOn w:val="Normal"/>
    <w:link w:val="TitleChar"/>
    <w:uiPriority w:val="2"/>
    <w:unhideWhenUsed/>
    <w:qFormat/>
    <w:rsid w:val="00FD1504"/>
    <w:pPr>
      <w:spacing w:before="440" w:after="40" w:line="240" w:lineRule="auto"/>
      <w:contextualSpacing/>
      <w:jc w:val="center"/>
    </w:pPr>
    <w:rPr>
      <w:rFonts w:asciiTheme="majorHAnsi" w:eastAsiaTheme="majorEastAsia" w:hAnsiTheme="majorHAnsi" w:cstheme="majorBidi"/>
      <w:color w:val="99CB38" w:themeColor="accent1"/>
      <w:kern w:val="28"/>
      <w:sz w:val="60"/>
      <w:szCs w:val="60"/>
    </w:rPr>
  </w:style>
  <w:style w:type="character" w:customStyle="1" w:styleId="TitleChar">
    <w:name w:val="Title Char"/>
    <w:basedOn w:val="DefaultParagraphFont"/>
    <w:link w:val="Title"/>
    <w:uiPriority w:val="2"/>
    <w:rsid w:val="00FD1504"/>
    <w:rPr>
      <w:rFonts w:asciiTheme="majorHAnsi" w:eastAsiaTheme="majorEastAsia" w:hAnsiTheme="majorHAnsi" w:cstheme="majorBidi"/>
      <w:color w:val="99CB38" w:themeColor="accent1"/>
      <w:kern w:val="28"/>
      <w:sz w:val="60"/>
      <w:szCs w:val="60"/>
    </w:rPr>
  </w:style>
  <w:style w:type="paragraph" w:styleId="Subtitle">
    <w:name w:val="Subtitle"/>
    <w:basedOn w:val="Normal"/>
    <w:link w:val="SubtitleChar"/>
    <w:uiPriority w:val="3"/>
    <w:unhideWhenUsed/>
    <w:qFormat/>
    <w:rsid w:val="00FD1504"/>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SubtitleChar">
    <w:name w:val="Subtitle Char"/>
    <w:basedOn w:val="DefaultParagraphFont"/>
    <w:link w:val="Subtitle"/>
    <w:uiPriority w:val="3"/>
    <w:rsid w:val="00FD1504"/>
    <w:rPr>
      <w:rFonts w:asciiTheme="majorHAnsi" w:eastAsiaTheme="majorEastAsia" w:hAnsiTheme="majorHAnsi" w:cstheme="majorBidi"/>
      <w:caps/>
      <w:sz w:val="26"/>
      <w:szCs w:val="26"/>
    </w:rPr>
  </w:style>
  <w:style w:type="paragraph" w:customStyle="1" w:styleId="Photo">
    <w:name w:val="Photo"/>
    <w:basedOn w:val="Normal"/>
    <w:uiPriority w:val="1"/>
    <w:qFormat/>
    <w:rsid w:val="00D5413C"/>
    <w:pPr>
      <w:spacing w:before="2400" w:after="400"/>
      <w:jc w:val="center"/>
    </w:pPr>
  </w:style>
  <w:style w:type="paragraph" w:styleId="Caption">
    <w:name w:val="caption"/>
    <w:basedOn w:val="Normal"/>
    <w:next w:val="Normal"/>
    <w:uiPriority w:val="2"/>
    <w:unhideWhenUsed/>
    <w:qFormat/>
    <w:rsid w:val="00A122DB"/>
    <w:pPr>
      <w:spacing w:before="0" w:line="240" w:lineRule="auto"/>
    </w:pPr>
    <w:rPr>
      <w:i/>
      <w:iCs/>
      <w:szCs w:val="18"/>
    </w:rPr>
  </w:style>
  <w:style w:type="character" w:customStyle="1" w:styleId="Heading9Char">
    <w:name w:val="Heading 9 Char"/>
    <w:basedOn w:val="DefaultParagraphFont"/>
    <w:link w:val="Heading9"/>
    <w:uiPriority w:val="4"/>
    <w:semiHidden/>
    <w:rsid w:val="00A122DB"/>
    <w:rPr>
      <w:rFonts w:asciiTheme="majorHAnsi" w:eastAsiaTheme="majorEastAsia" w:hAnsiTheme="majorHAnsi" w:cstheme="majorBidi"/>
      <w:i/>
      <w:iCs/>
      <w:color w:val="272727" w:themeColor="text1" w:themeTint="D8"/>
      <w:szCs w:val="21"/>
    </w:rPr>
  </w:style>
  <w:style w:type="character" w:customStyle="1" w:styleId="Heading8Char">
    <w:name w:val="Heading 8 Char"/>
    <w:basedOn w:val="DefaultParagraphFont"/>
    <w:link w:val="Heading8"/>
    <w:uiPriority w:val="4"/>
    <w:semiHidden/>
    <w:rsid w:val="00A122DB"/>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rsid w:val="003422FF"/>
    <w:pPr>
      <w:spacing w:before="0" w:after="0" w:line="240" w:lineRule="auto"/>
      <w:jc w:val="right"/>
    </w:pPr>
    <w:rPr>
      <w:szCs w:val="16"/>
    </w:rPr>
  </w:style>
  <w:style w:type="character" w:customStyle="1" w:styleId="FooterChar">
    <w:name w:val="Footer Char"/>
    <w:basedOn w:val="DefaultParagraphFont"/>
    <w:link w:val="Footer"/>
    <w:uiPriority w:val="99"/>
    <w:rsid w:val="003422FF"/>
    <w:rPr>
      <w:sz w:val="22"/>
      <w:szCs w:val="16"/>
    </w:rPr>
  </w:style>
  <w:style w:type="paragraph" w:styleId="TOC3">
    <w:name w:val="toc 3"/>
    <w:basedOn w:val="Normal"/>
    <w:next w:val="Normal"/>
    <w:autoRedefine/>
    <w:uiPriority w:val="39"/>
    <w:unhideWhenUsed/>
    <w:pPr>
      <w:spacing w:after="100"/>
      <w:ind w:left="400"/>
    </w:pPr>
    <w:rPr>
      <w:i/>
      <w:iC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rsid w:val="00A122DB"/>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sid w:val="00A122DB"/>
    <w:rPr>
      <w:rFonts w:ascii="Tahoma" w:hAnsi="Tahoma" w:cs="Tahoma"/>
      <w:szCs w:val="16"/>
    </w:rPr>
  </w:style>
  <w:style w:type="paragraph" w:styleId="Bibliography">
    <w:name w:val="Bibliography"/>
    <w:basedOn w:val="Normal"/>
    <w:next w:val="Normal"/>
    <w:uiPriority w:val="39"/>
    <w:semiHidden/>
    <w:unhideWhenUsed/>
  </w:style>
  <w:style w:type="paragraph" w:styleId="BodyText3">
    <w:name w:val="Body Text 3"/>
    <w:basedOn w:val="Normal"/>
    <w:link w:val="BodyText3Char"/>
    <w:uiPriority w:val="99"/>
    <w:semiHidden/>
    <w:unhideWhenUsed/>
    <w:rsid w:val="00A122DB"/>
    <w:pPr>
      <w:spacing w:after="120"/>
    </w:pPr>
    <w:rPr>
      <w:szCs w:val="16"/>
    </w:rPr>
  </w:style>
  <w:style w:type="table" w:customStyle="1" w:styleId="ReportTable">
    <w:name w:val="Report Table"/>
    <w:basedOn w:val="TableNormal"/>
    <w:uiPriority w:val="99"/>
    <w:pPr>
      <w:spacing w:before="60" w:after="60" w:line="240" w:lineRule="auto"/>
      <w:jc w:val="center"/>
    </w:pPr>
    <w:tblPr>
      <w:tblBorders>
        <w:top w:val="single" w:sz="4" w:space="0" w:color="99CB38" w:themeColor="accent1"/>
        <w:left w:val="single" w:sz="4" w:space="0" w:color="99CB38" w:themeColor="accent1"/>
        <w:bottom w:val="single" w:sz="4" w:space="0" w:color="99CB38" w:themeColor="accent1"/>
        <w:right w:val="single" w:sz="4" w:space="0" w:color="99CB38" w:themeColor="accent1"/>
        <w:insideH w:val="single" w:sz="4" w:space="0" w:color="99CB38" w:themeColor="accent1"/>
        <w:insideV w:val="single" w:sz="4" w:space="0" w:color="99CB3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2000"/>
    <w:pPr>
      <w:spacing w:before="0" w:after="0" w:line="240" w:lineRule="auto"/>
    </w:pPr>
  </w:style>
  <w:style w:type="character" w:customStyle="1" w:styleId="HeaderChar">
    <w:name w:val="Header Char"/>
    <w:basedOn w:val="DefaultParagraphFont"/>
    <w:link w:val="Header"/>
    <w:uiPriority w:val="99"/>
    <w:rsid w:val="001A2000"/>
  </w:style>
  <w:style w:type="character" w:customStyle="1" w:styleId="BodyText3Char">
    <w:name w:val="Body Text 3 Char"/>
    <w:basedOn w:val="DefaultParagraphFont"/>
    <w:link w:val="BodyText3"/>
    <w:uiPriority w:val="99"/>
    <w:semiHidden/>
    <w:rsid w:val="00A122DB"/>
    <w:rPr>
      <w:szCs w:val="16"/>
    </w:rPr>
  </w:style>
  <w:style w:type="character" w:styleId="CommentReference">
    <w:name w:val="annotation reference"/>
    <w:basedOn w:val="DefaultParagraphFont"/>
    <w:uiPriority w:val="99"/>
    <w:semiHidden/>
    <w:unhideWhenUsed/>
    <w:rsid w:val="00A122DB"/>
    <w:rPr>
      <w:sz w:val="22"/>
      <w:szCs w:val="16"/>
    </w:rPr>
  </w:style>
  <w:style w:type="paragraph" w:styleId="BodyTextIndent3">
    <w:name w:val="Body Text Indent 3"/>
    <w:basedOn w:val="Normal"/>
    <w:link w:val="BodyTextIndent3Char"/>
    <w:uiPriority w:val="99"/>
    <w:semiHidden/>
    <w:unhideWhenUsed/>
    <w:rsid w:val="00A122DB"/>
    <w:pPr>
      <w:spacing w:after="120"/>
      <w:ind w:left="360"/>
    </w:pPr>
    <w:rPr>
      <w:szCs w:val="16"/>
    </w:rPr>
  </w:style>
  <w:style w:type="character" w:customStyle="1" w:styleId="BodyTextIndent3Char">
    <w:name w:val="Body Text Indent 3 Char"/>
    <w:basedOn w:val="DefaultParagraphFont"/>
    <w:link w:val="BodyTextIndent3"/>
    <w:uiPriority w:val="99"/>
    <w:semiHidden/>
    <w:rsid w:val="00A122DB"/>
    <w:rPr>
      <w:szCs w:val="16"/>
    </w:rPr>
  </w:style>
  <w:style w:type="paragraph" w:styleId="CommentText">
    <w:name w:val="annotation text"/>
    <w:basedOn w:val="Normal"/>
    <w:link w:val="CommentTextChar"/>
    <w:uiPriority w:val="99"/>
    <w:semiHidden/>
    <w:unhideWhenUsed/>
    <w:rsid w:val="00A122DB"/>
    <w:pPr>
      <w:spacing w:line="240" w:lineRule="auto"/>
    </w:pPr>
    <w:rPr>
      <w:szCs w:val="20"/>
    </w:rPr>
  </w:style>
  <w:style w:type="character" w:customStyle="1" w:styleId="CommentTextChar">
    <w:name w:val="Comment Text Char"/>
    <w:basedOn w:val="DefaultParagraphFont"/>
    <w:link w:val="CommentText"/>
    <w:uiPriority w:val="99"/>
    <w:semiHidden/>
    <w:rsid w:val="00A122DB"/>
    <w:rPr>
      <w:szCs w:val="20"/>
    </w:rPr>
  </w:style>
  <w:style w:type="paragraph" w:styleId="CommentSubject">
    <w:name w:val="annotation subject"/>
    <w:basedOn w:val="CommentText"/>
    <w:next w:val="CommentText"/>
    <w:link w:val="CommentSubjectChar"/>
    <w:uiPriority w:val="99"/>
    <w:semiHidden/>
    <w:unhideWhenUsed/>
    <w:rsid w:val="00A122DB"/>
    <w:rPr>
      <w:b/>
      <w:bCs/>
    </w:rPr>
  </w:style>
  <w:style w:type="character" w:customStyle="1" w:styleId="CommentSubjectChar">
    <w:name w:val="Comment Subject Char"/>
    <w:basedOn w:val="CommentTextChar"/>
    <w:link w:val="CommentSubject"/>
    <w:uiPriority w:val="99"/>
    <w:semiHidden/>
    <w:rsid w:val="00A122DB"/>
    <w:rPr>
      <w:b/>
      <w:bCs/>
      <w:szCs w:val="20"/>
    </w:rPr>
  </w:style>
  <w:style w:type="paragraph" w:styleId="DocumentMap">
    <w:name w:val="Document Map"/>
    <w:basedOn w:val="Normal"/>
    <w:link w:val="DocumentMapChar"/>
    <w:uiPriority w:val="99"/>
    <w:semiHidden/>
    <w:unhideWhenUsed/>
    <w:rsid w:val="00A122DB"/>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A122DB"/>
    <w:rPr>
      <w:rFonts w:ascii="Segoe UI" w:hAnsi="Segoe UI" w:cs="Segoe UI"/>
      <w:szCs w:val="16"/>
    </w:rPr>
  </w:style>
  <w:style w:type="paragraph" w:styleId="EndnoteText">
    <w:name w:val="endnote text"/>
    <w:basedOn w:val="Normal"/>
    <w:link w:val="EndnoteTextChar"/>
    <w:uiPriority w:val="99"/>
    <w:semiHidden/>
    <w:unhideWhenUsed/>
    <w:rsid w:val="00A122DB"/>
    <w:pPr>
      <w:spacing w:before="0" w:after="0" w:line="240" w:lineRule="auto"/>
    </w:pPr>
    <w:rPr>
      <w:szCs w:val="20"/>
    </w:rPr>
  </w:style>
  <w:style w:type="character" w:customStyle="1" w:styleId="EndnoteTextChar">
    <w:name w:val="Endnote Text Char"/>
    <w:basedOn w:val="DefaultParagraphFont"/>
    <w:link w:val="EndnoteText"/>
    <w:uiPriority w:val="99"/>
    <w:semiHidden/>
    <w:rsid w:val="00A122DB"/>
    <w:rPr>
      <w:szCs w:val="20"/>
    </w:rPr>
  </w:style>
  <w:style w:type="paragraph" w:styleId="EnvelopeReturn">
    <w:name w:val="envelope return"/>
    <w:basedOn w:val="Normal"/>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A122DB"/>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A122DB"/>
    <w:rPr>
      <w:szCs w:val="20"/>
    </w:rPr>
  </w:style>
  <w:style w:type="character" w:styleId="HTMLCode">
    <w:name w:val="HTML Code"/>
    <w:basedOn w:val="DefaultParagraphFont"/>
    <w:uiPriority w:val="99"/>
    <w:semiHidden/>
    <w:unhideWhenUsed/>
    <w:rsid w:val="00A122DB"/>
    <w:rPr>
      <w:rFonts w:ascii="Consolas" w:hAnsi="Consolas"/>
      <w:sz w:val="22"/>
      <w:szCs w:val="20"/>
    </w:rPr>
  </w:style>
  <w:style w:type="paragraph" w:styleId="HTMLPreformatted">
    <w:name w:val="HTML Preformatted"/>
    <w:basedOn w:val="Normal"/>
    <w:link w:val="HTMLPreformattedChar"/>
    <w:uiPriority w:val="99"/>
    <w:semiHidden/>
    <w:unhideWhenUsed/>
    <w:rsid w:val="00A122DB"/>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A122DB"/>
    <w:rPr>
      <w:rFonts w:ascii="Consolas" w:hAnsi="Consolas"/>
      <w:szCs w:val="20"/>
    </w:rPr>
  </w:style>
  <w:style w:type="character" w:styleId="HTMLKeyboard">
    <w:name w:val="HTML Keyboard"/>
    <w:basedOn w:val="DefaultParagraphFont"/>
    <w:uiPriority w:val="99"/>
    <w:semiHidden/>
    <w:unhideWhenUsed/>
    <w:rsid w:val="00A122DB"/>
    <w:rPr>
      <w:rFonts w:ascii="Consolas" w:hAnsi="Consolas"/>
      <w:sz w:val="22"/>
      <w:szCs w:val="20"/>
    </w:rPr>
  </w:style>
  <w:style w:type="character" w:styleId="HTMLTypewriter">
    <w:name w:val="HTML Typewriter"/>
    <w:basedOn w:val="DefaultParagraphFont"/>
    <w:uiPriority w:val="99"/>
    <w:semiHidden/>
    <w:unhideWhenUsed/>
    <w:rsid w:val="00A122DB"/>
    <w:rPr>
      <w:rFonts w:ascii="Consolas" w:hAnsi="Consolas"/>
      <w:sz w:val="22"/>
      <w:szCs w:val="20"/>
    </w:rPr>
  </w:style>
  <w:style w:type="paragraph" w:styleId="MacroText">
    <w:name w:val="macro"/>
    <w:link w:val="MacroTextCh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122DB"/>
    <w:rPr>
      <w:rFonts w:ascii="Consolas" w:hAnsi="Consolas"/>
      <w:szCs w:val="20"/>
    </w:rPr>
  </w:style>
  <w:style w:type="paragraph" w:styleId="PlainText">
    <w:name w:val="Plain Text"/>
    <w:basedOn w:val="Normal"/>
    <w:link w:val="PlainTextChar"/>
    <w:uiPriority w:val="99"/>
    <w:semiHidden/>
    <w:unhideWhenUsed/>
    <w:rsid w:val="00A122DB"/>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A122DB"/>
    <w:rPr>
      <w:rFonts w:ascii="Consolas" w:hAnsi="Consolas"/>
      <w:szCs w:val="21"/>
    </w:rPr>
  </w:style>
  <w:style w:type="character" w:styleId="PlaceholderText">
    <w:name w:val="Placeholder Text"/>
    <w:basedOn w:val="DefaultParagraphFont"/>
    <w:uiPriority w:val="99"/>
    <w:semiHidden/>
    <w:rsid w:val="00A122DB"/>
    <w:rPr>
      <w:color w:val="595959" w:themeColor="text1" w:themeTint="A6"/>
    </w:rPr>
  </w:style>
  <w:style w:type="character" w:styleId="Hyperlink">
    <w:name w:val="Hyperlink"/>
    <w:basedOn w:val="DefaultParagraphFont"/>
    <w:uiPriority w:val="99"/>
    <w:unhideWhenUsed/>
    <w:rsid w:val="00CC4B7C"/>
    <w:rPr>
      <w:color w:val="EE7B08" w:themeColor="hyperlink"/>
      <w:u w:val="single"/>
    </w:rPr>
  </w:style>
  <w:style w:type="paragraph" w:styleId="ListParagraph">
    <w:name w:val="List Paragraph"/>
    <w:basedOn w:val="Normal"/>
    <w:uiPriority w:val="34"/>
    <w:semiHidden/>
    <w:qFormat/>
    <w:rsid w:val="00084A9F"/>
    <w:pPr>
      <w:ind w:left="720"/>
      <w:contextualSpacing/>
    </w:pPr>
  </w:style>
  <w:style w:type="character" w:customStyle="1" w:styleId="Heading4Char">
    <w:name w:val="Heading 4 Char"/>
    <w:basedOn w:val="DefaultParagraphFont"/>
    <w:link w:val="Heading4"/>
    <w:uiPriority w:val="4"/>
    <w:rsid w:val="00A107C1"/>
    <w:rPr>
      <w:rFonts w:asciiTheme="majorHAnsi" w:eastAsiaTheme="majorEastAsia" w:hAnsiTheme="majorHAnsi" w:cstheme="majorBidi"/>
      <w:i/>
      <w:iCs/>
      <w:color w:val="729928" w:themeColor="accent1" w:themeShade="BF"/>
      <w:lang w:val="en-GB"/>
    </w:rPr>
  </w:style>
  <w:style w:type="paragraph" w:customStyle="1" w:styleId="Multiplechoice3">
    <w:name w:val="Multiple choice | 3"/>
    <w:basedOn w:val="Normal"/>
    <w:qFormat/>
    <w:rsid w:val="00491CF7"/>
    <w:pPr>
      <w:tabs>
        <w:tab w:val="left" w:pos="3600"/>
        <w:tab w:val="left" w:pos="7200"/>
      </w:tabs>
      <w:spacing w:line="276" w:lineRule="auto"/>
      <w:contextualSpacing/>
    </w:pPr>
    <w:rPr>
      <w:color w:val="auto"/>
      <w:lang w:val="en-US"/>
    </w:rPr>
  </w:style>
  <w:style w:type="paragraph" w:customStyle="1" w:styleId="Multiplechoice4">
    <w:name w:val="Multiple choice | 4"/>
    <w:basedOn w:val="Normal"/>
    <w:qFormat/>
    <w:rsid w:val="00491CF7"/>
    <w:pPr>
      <w:tabs>
        <w:tab w:val="left" w:pos="2700"/>
        <w:tab w:val="left" w:pos="5391"/>
        <w:tab w:val="left" w:pos="8091"/>
      </w:tabs>
      <w:spacing w:line="276" w:lineRule="auto"/>
      <w:contextualSpacing/>
    </w:pPr>
    <w:rPr>
      <w:color w:val="auto"/>
      <w:lang w:val="en-US"/>
    </w:rPr>
  </w:style>
  <w:style w:type="character" w:customStyle="1" w:styleId="apple-converted-space">
    <w:name w:val="apple-converted-space"/>
    <w:basedOn w:val="DefaultParagraphFont"/>
    <w:rsid w:val="006A2A5C"/>
  </w:style>
  <w:style w:type="character" w:styleId="FollowedHyperlink">
    <w:name w:val="FollowedHyperlink"/>
    <w:basedOn w:val="DefaultParagraphFont"/>
    <w:uiPriority w:val="99"/>
    <w:semiHidden/>
    <w:unhideWhenUsed/>
    <w:rsid w:val="008E1D4A"/>
    <w:rPr>
      <w:color w:val="977B2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3226284">
      <w:bodyDiv w:val="1"/>
      <w:marLeft w:val="0"/>
      <w:marRight w:val="0"/>
      <w:marTop w:val="0"/>
      <w:marBottom w:val="0"/>
      <w:divBdr>
        <w:top w:val="none" w:sz="0" w:space="0" w:color="auto"/>
        <w:left w:val="none" w:sz="0" w:space="0" w:color="auto"/>
        <w:bottom w:val="none" w:sz="0" w:space="0" w:color="auto"/>
        <w:right w:val="none" w:sz="0" w:space="0" w:color="auto"/>
      </w:divBdr>
    </w:div>
    <w:div w:id="1008755554">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image" Target="media/image33.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hyperlink" Target="https://www.google.co.uk/search?rlz=1C1MSNA_enGB672GB672&amp;espv=2&amp;biw=1920&amp;bih=901&amp;q=Nintendo+EAD&amp;stick=H4sIAAAAAAAAAOPgE-LSz9U3KM_OqYrPVeIEsU2KyuLNtFSyk630k8vS9ZPzcwtKS1KL4ssyU1Lz0xNzU61SUstSc_ILUosA6WQyMz8AAAA&amp;sa=X&amp;ved=0ahUKEwiNy_ubpfvRAhXCLcAKHaXCBjAQmxMIlwEoATAX" TargetMode="External"/><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wt-student-projects/level-design"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0023\AppData\Roaming\Microsoft\Templates\Student%20report%20with%20cover.dotx" TargetMode="External"/></Relationships>
</file>

<file path=word/theme/theme1.xml><?xml version="1.0" encoding="utf-8"?>
<a:theme xmlns:a="http://schemas.openxmlformats.org/drawingml/2006/main" name="Student Report">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D22F05-E165-48F5-8AFE-A32C88185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Template>
  <TotalTime>1823</TotalTime>
  <Pages>26</Pages>
  <Words>5854</Words>
  <Characters>33374</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William Taylor</dc:creator>
  <cp:keywords/>
  <cp:lastModifiedBy>William Taylor</cp:lastModifiedBy>
  <cp:revision>705</cp:revision>
  <dcterms:created xsi:type="dcterms:W3CDTF">2017-01-10T16:17:00Z</dcterms:created>
  <dcterms:modified xsi:type="dcterms:W3CDTF">2017-02-09T22:03:00Z</dcterms:modified>
  <cp:version/>
</cp:coreProperties>
</file>