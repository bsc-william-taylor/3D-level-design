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6101F27" wp14:editId="63881586">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6A29CB"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4450BC"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654739" w:history="1">
            <w:r w:rsidR="004450BC" w:rsidRPr="00AE6E6D">
              <w:rPr>
                <w:rStyle w:val="Hyperlink"/>
                <w:noProof/>
              </w:rPr>
              <w:t>Design</w:t>
            </w:r>
            <w:r w:rsidR="004450BC">
              <w:rPr>
                <w:noProof/>
                <w:webHidden/>
              </w:rPr>
              <w:tab/>
            </w:r>
            <w:r w:rsidR="004450BC">
              <w:rPr>
                <w:noProof/>
                <w:webHidden/>
              </w:rPr>
              <w:fldChar w:fldCharType="begin"/>
            </w:r>
            <w:r w:rsidR="004450BC">
              <w:rPr>
                <w:noProof/>
                <w:webHidden/>
              </w:rPr>
              <w:instrText xml:space="preserve"> PAGEREF _Toc473654739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40" w:history="1">
            <w:r w:rsidR="004450BC" w:rsidRPr="00AE6E6D">
              <w:rPr>
                <w:rStyle w:val="Hyperlink"/>
                <w:noProof/>
              </w:rPr>
              <w:t>Software</w:t>
            </w:r>
            <w:r w:rsidR="004450BC">
              <w:rPr>
                <w:noProof/>
                <w:webHidden/>
              </w:rPr>
              <w:tab/>
            </w:r>
            <w:r w:rsidR="004450BC">
              <w:rPr>
                <w:noProof/>
                <w:webHidden/>
              </w:rPr>
              <w:fldChar w:fldCharType="begin"/>
            </w:r>
            <w:r w:rsidR="004450BC">
              <w:rPr>
                <w:noProof/>
                <w:webHidden/>
              </w:rPr>
              <w:instrText xml:space="preserve"> PAGEREF _Toc473654740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41" w:history="1">
            <w:r w:rsidR="004450BC" w:rsidRPr="00AE6E6D">
              <w:rPr>
                <w:rStyle w:val="Hyperlink"/>
                <w:noProof/>
              </w:rPr>
              <w:t>Narrative description</w:t>
            </w:r>
            <w:r w:rsidR="004450BC">
              <w:rPr>
                <w:noProof/>
                <w:webHidden/>
              </w:rPr>
              <w:tab/>
            </w:r>
            <w:r w:rsidR="004450BC">
              <w:rPr>
                <w:noProof/>
                <w:webHidden/>
              </w:rPr>
              <w:fldChar w:fldCharType="begin"/>
            </w:r>
            <w:r w:rsidR="004450BC">
              <w:rPr>
                <w:noProof/>
                <w:webHidden/>
              </w:rPr>
              <w:instrText xml:space="preserve"> PAGEREF _Toc473654741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42" w:history="1">
            <w:r w:rsidR="004450BC" w:rsidRPr="00AE6E6D">
              <w:rPr>
                <w:rStyle w:val="Hyperlink"/>
                <w:noProof/>
              </w:rPr>
              <w:t>Settings, Theme, Location</w:t>
            </w:r>
            <w:r w:rsidR="004450BC">
              <w:rPr>
                <w:noProof/>
                <w:webHidden/>
              </w:rPr>
              <w:tab/>
            </w:r>
            <w:r w:rsidR="004450BC">
              <w:rPr>
                <w:noProof/>
                <w:webHidden/>
              </w:rPr>
              <w:fldChar w:fldCharType="begin"/>
            </w:r>
            <w:r w:rsidR="004450BC">
              <w:rPr>
                <w:noProof/>
                <w:webHidden/>
              </w:rPr>
              <w:instrText xml:space="preserve"> PAGEREF _Toc473654742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43" w:history="1">
            <w:r w:rsidR="004450BC" w:rsidRPr="00AE6E6D">
              <w:rPr>
                <w:rStyle w:val="Hyperlink"/>
                <w:noProof/>
              </w:rPr>
              <w:t>Setting</w:t>
            </w:r>
            <w:r w:rsidR="004450BC">
              <w:rPr>
                <w:noProof/>
                <w:webHidden/>
              </w:rPr>
              <w:tab/>
            </w:r>
            <w:r w:rsidR="004450BC">
              <w:rPr>
                <w:noProof/>
                <w:webHidden/>
              </w:rPr>
              <w:fldChar w:fldCharType="begin"/>
            </w:r>
            <w:r w:rsidR="004450BC">
              <w:rPr>
                <w:noProof/>
                <w:webHidden/>
              </w:rPr>
              <w:instrText xml:space="preserve"> PAGEREF _Toc473654743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44" w:history="1">
            <w:r w:rsidR="004450BC" w:rsidRPr="00AE6E6D">
              <w:rPr>
                <w:rStyle w:val="Hyperlink"/>
                <w:noProof/>
              </w:rPr>
              <w:t>Theme</w:t>
            </w:r>
            <w:r w:rsidR="004450BC">
              <w:rPr>
                <w:noProof/>
                <w:webHidden/>
              </w:rPr>
              <w:tab/>
            </w:r>
            <w:r w:rsidR="004450BC">
              <w:rPr>
                <w:noProof/>
                <w:webHidden/>
              </w:rPr>
              <w:fldChar w:fldCharType="begin"/>
            </w:r>
            <w:r w:rsidR="004450BC">
              <w:rPr>
                <w:noProof/>
                <w:webHidden/>
              </w:rPr>
              <w:instrText xml:space="preserve"> PAGEREF _Toc473654744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45" w:history="1">
            <w:r w:rsidR="004450BC" w:rsidRPr="00AE6E6D">
              <w:rPr>
                <w:rStyle w:val="Hyperlink"/>
                <w:noProof/>
              </w:rPr>
              <w:t>Location</w:t>
            </w:r>
            <w:r w:rsidR="004450BC">
              <w:rPr>
                <w:noProof/>
                <w:webHidden/>
              </w:rPr>
              <w:tab/>
            </w:r>
            <w:r w:rsidR="004450BC">
              <w:rPr>
                <w:noProof/>
                <w:webHidden/>
              </w:rPr>
              <w:fldChar w:fldCharType="begin"/>
            </w:r>
            <w:r w:rsidR="004450BC">
              <w:rPr>
                <w:noProof/>
                <w:webHidden/>
              </w:rPr>
              <w:instrText xml:space="preserve"> PAGEREF _Toc473654745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46" w:history="1">
            <w:r w:rsidR="004450BC" w:rsidRPr="00AE6E6D">
              <w:rPr>
                <w:rStyle w:val="Hyperlink"/>
                <w:noProof/>
              </w:rPr>
              <w:t>Player Experience</w:t>
            </w:r>
            <w:r w:rsidR="004450BC">
              <w:rPr>
                <w:noProof/>
                <w:webHidden/>
              </w:rPr>
              <w:tab/>
            </w:r>
            <w:r w:rsidR="004450BC">
              <w:rPr>
                <w:noProof/>
                <w:webHidden/>
              </w:rPr>
              <w:fldChar w:fldCharType="begin"/>
            </w:r>
            <w:r w:rsidR="004450BC">
              <w:rPr>
                <w:noProof/>
                <w:webHidden/>
              </w:rPr>
              <w:instrText xml:space="preserve"> PAGEREF _Toc473654746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47" w:history="1">
            <w:r w:rsidR="004450BC" w:rsidRPr="00AE6E6D">
              <w:rPr>
                <w:rStyle w:val="Hyperlink"/>
                <w:noProof/>
              </w:rPr>
              <w:t>Level Features</w:t>
            </w:r>
            <w:r w:rsidR="004450BC">
              <w:rPr>
                <w:noProof/>
                <w:webHidden/>
              </w:rPr>
              <w:tab/>
            </w:r>
            <w:r w:rsidR="004450BC">
              <w:rPr>
                <w:noProof/>
                <w:webHidden/>
              </w:rPr>
              <w:fldChar w:fldCharType="begin"/>
            </w:r>
            <w:r w:rsidR="004450BC">
              <w:rPr>
                <w:noProof/>
                <w:webHidden/>
              </w:rPr>
              <w:instrText xml:space="preserve"> PAGEREF _Toc473654747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48" w:history="1">
            <w:r w:rsidR="004450BC" w:rsidRPr="00AE6E6D">
              <w:rPr>
                <w:rStyle w:val="Hyperlink"/>
                <w:noProof/>
              </w:rPr>
              <w:t>Realistic Terrain</w:t>
            </w:r>
            <w:r w:rsidR="004450BC">
              <w:rPr>
                <w:noProof/>
                <w:webHidden/>
              </w:rPr>
              <w:tab/>
            </w:r>
            <w:r w:rsidR="004450BC">
              <w:rPr>
                <w:noProof/>
                <w:webHidden/>
              </w:rPr>
              <w:fldChar w:fldCharType="begin"/>
            </w:r>
            <w:r w:rsidR="004450BC">
              <w:rPr>
                <w:noProof/>
                <w:webHidden/>
              </w:rPr>
              <w:instrText xml:space="preserve"> PAGEREF _Toc473654748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49" w:history="1">
            <w:r w:rsidR="004450BC" w:rsidRPr="00AE6E6D">
              <w:rPr>
                <w:rStyle w:val="Hyperlink"/>
                <w:noProof/>
              </w:rPr>
              <w:t>Clues</w:t>
            </w:r>
            <w:r w:rsidR="004450BC">
              <w:rPr>
                <w:noProof/>
                <w:webHidden/>
              </w:rPr>
              <w:tab/>
            </w:r>
            <w:r w:rsidR="004450BC">
              <w:rPr>
                <w:noProof/>
                <w:webHidden/>
              </w:rPr>
              <w:fldChar w:fldCharType="begin"/>
            </w:r>
            <w:r w:rsidR="004450BC">
              <w:rPr>
                <w:noProof/>
                <w:webHidden/>
              </w:rPr>
              <w:instrText xml:space="preserve"> PAGEREF _Toc473654749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50" w:history="1">
            <w:r w:rsidR="004450BC" w:rsidRPr="00AE6E6D">
              <w:rPr>
                <w:rStyle w:val="Hyperlink"/>
                <w:noProof/>
              </w:rPr>
              <w:t>Loot</w:t>
            </w:r>
            <w:r w:rsidR="004450BC">
              <w:rPr>
                <w:noProof/>
                <w:webHidden/>
              </w:rPr>
              <w:tab/>
            </w:r>
            <w:r w:rsidR="004450BC">
              <w:rPr>
                <w:noProof/>
                <w:webHidden/>
              </w:rPr>
              <w:fldChar w:fldCharType="begin"/>
            </w:r>
            <w:r w:rsidR="004450BC">
              <w:rPr>
                <w:noProof/>
                <w:webHidden/>
              </w:rPr>
              <w:instrText xml:space="preserve"> PAGEREF _Toc473654750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51" w:history="1">
            <w:r w:rsidR="004450BC" w:rsidRPr="00AE6E6D">
              <w:rPr>
                <w:rStyle w:val="Hyperlink"/>
                <w:noProof/>
              </w:rPr>
              <w:t>Enemies</w:t>
            </w:r>
            <w:r w:rsidR="004450BC">
              <w:rPr>
                <w:noProof/>
                <w:webHidden/>
              </w:rPr>
              <w:tab/>
            </w:r>
            <w:r w:rsidR="004450BC">
              <w:rPr>
                <w:noProof/>
                <w:webHidden/>
              </w:rPr>
              <w:fldChar w:fldCharType="begin"/>
            </w:r>
            <w:r w:rsidR="004450BC">
              <w:rPr>
                <w:noProof/>
                <w:webHidden/>
              </w:rPr>
              <w:instrText xml:space="preserve"> PAGEREF _Toc473654751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52" w:history="1">
            <w:r w:rsidR="004450BC" w:rsidRPr="00AE6E6D">
              <w:rPr>
                <w:rStyle w:val="Hyperlink"/>
                <w:noProof/>
              </w:rPr>
              <w:t>AI</w:t>
            </w:r>
            <w:r w:rsidR="004450BC">
              <w:rPr>
                <w:noProof/>
                <w:webHidden/>
              </w:rPr>
              <w:tab/>
            </w:r>
            <w:r w:rsidR="004450BC">
              <w:rPr>
                <w:noProof/>
                <w:webHidden/>
              </w:rPr>
              <w:fldChar w:fldCharType="begin"/>
            </w:r>
            <w:r w:rsidR="004450BC">
              <w:rPr>
                <w:noProof/>
                <w:webHidden/>
              </w:rPr>
              <w:instrText xml:space="preserve"> PAGEREF _Toc473654752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53" w:history="1">
            <w:r w:rsidR="004450BC" w:rsidRPr="00AE6E6D">
              <w:rPr>
                <w:rStyle w:val="Hyperlink"/>
                <w:noProof/>
              </w:rPr>
              <w:t>Usability</w:t>
            </w:r>
            <w:r w:rsidR="004450BC">
              <w:rPr>
                <w:noProof/>
                <w:webHidden/>
              </w:rPr>
              <w:tab/>
            </w:r>
            <w:r w:rsidR="004450BC">
              <w:rPr>
                <w:noProof/>
                <w:webHidden/>
              </w:rPr>
              <w:fldChar w:fldCharType="begin"/>
            </w:r>
            <w:r w:rsidR="004450BC">
              <w:rPr>
                <w:noProof/>
                <w:webHidden/>
              </w:rPr>
              <w:instrText xml:space="preserve"> PAGEREF _Toc473654753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54" w:history="1">
            <w:r w:rsidR="004450BC" w:rsidRPr="00AE6E6D">
              <w:rPr>
                <w:rStyle w:val="Hyperlink"/>
                <w:noProof/>
              </w:rPr>
              <w:t>PC Controls</w:t>
            </w:r>
            <w:r w:rsidR="004450BC">
              <w:rPr>
                <w:noProof/>
                <w:webHidden/>
              </w:rPr>
              <w:tab/>
            </w:r>
            <w:r w:rsidR="004450BC">
              <w:rPr>
                <w:noProof/>
                <w:webHidden/>
              </w:rPr>
              <w:fldChar w:fldCharType="begin"/>
            </w:r>
            <w:r w:rsidR="004450BC">
              <w:rPr>
                <w:noProof/>
                <w:webHidden/>
              </w:rPr>
              <w:instrText xml:space="preserve"> PAGEREF _Toc473654754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55" w:history="1">
            <w:r w:rsidR="004450BC" w:rsidRPr="00AE6E6D">
              <w:rPr>
                <w:rStyle w:val="Hyperlink"/>
                <w:noProof/>
              </w:rPr>
              <w:t>Video Research</w:t>
            </w:r>
            <w:r w:rsidR="004450BC">
              <w:rPr>
                <w:noProof/>
                <w:webHidden/>
              </w:rPr>
              <w:tab/>
            </w:r>
            <w:r w:rsidR="004450BC">
              <w:rPr>
                <w:noProof/>
                <w:webHidden/>
              </w:rPr>
              <w:fldChar w:fldCharType="begin"/>
            </w:r>
            <w:r w:rsidR="004450BC">
              <w:rPr>
                <w:noProof/>
                <w:webHidden/>
              </w:rPr>
              <w:instrText xml:space="preserve"> PAGEREF _Toc473654755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56" w:history="1">
            <w:r w:rsidR="004450BC" w:rsidRPr="00AE6E6D">
              <w:rPr>
                <w:rStyle w:val="Hyperlink"/>
                <w:noProof/>
              </w:rPr>
              <w:t>HDR</w:t>
            </w:r>
            <w:r w:rsidR="004450BC">
              <w:rPr>
                <w:noProof/>
                <w:webHidden/>
              </w:rPr>
              <w:tab/>
            </w:r>
            <w:r w:rsidR="004450BC">
              <w:rPr>
                <w:noProof/>
                <w:webHidden/>
              </w:rPr>
              <w:fldChar w:fldCharType="begin"/>
            </w:r>
            <w:r w:rsidR="004450BC">
              <w:rPr>
                <w:noProof/>
                <w:webHidden/>
              </w:rPr>
              <w:instrText xml:space="preserve"> PAGEREF _Toc473654756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57" w:history="1">
            <w:r w:rsidR="004450BC" w:rsidRPr="00AE6E6D">
              <w:rPr>
                <w:rStyle w:val="Hyperlink"/>
                <w:noProof/>
              </w:rPr>
              <w:t>Motion Blur</w:t>
            </w:r>
            <w:r w:rsidR="004450BC">
              <w:rPr>
                <w:noProof/>
                <w:webHidden/>
              </w:rPr>
              <w:tab/>
            </w:r>
            <w:r w:rsidR="004450BC">
              <w:rPr>
                <w:noProof/>
                <w:webHidden/>
              </w:rPr>
              <w:fldChar w:fldCharType="begin"/>
            </w:r>
            <w:r w:rsidR="004450BC">
              <w:rPr>
                <w:noProof/>
                <w:webHidden/>
              </w:rPr>
              <w:instrText xml:space="preserve"> PAGEREF _Toc473654757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58" w:history="1">
            <w:r w:rsidR="004450BC" w:rsidRPr="00AE6E6D">
              <w:rPr>
                <w:rStyle w:val="Hyperlink"/>
                <w:noProof/>
              </w:rPr>
              <w:t>Depth of Field</w:t>
            </w:r>
            <w:r w:rsidR="004450BC">
              <w:rPr>
                <w:noProof/>
                <w:webHidden/>
              </w:rPr>
              <w:tab/>
            </w:r>
            <w:r w:rsidR="004450BC">
              <w:rPr>
                <w:noProof/>
                <w:webHidden/>
              </w:rPr>
              <w:fldChar w:fldCharType="begin"/>
            </w:r>
            <w:r w:rsidR="004450BC">
              <w:rPr>
                <w:noProof/>
                <w:webHidden/>
              </w:rPr>
              <w:instrText xml:space="preserve"> PAGEREF _Toc473654758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59" w:history="1">
            <w:r w:rsidR="004450BC" w:rsidRPr="00AE6E6D">
              <w:rPr>
                <w:rStyle w:val="Hyperlink"/>
                <w:noProof/>
              </w:rPr>
              <w:t>Inspiration</w:t>
            </w:r>
            <w:r w:rsidR="004450BC">
              <w:rPr>
                <w:noProof/>
                <w:webHidden/>
              </w:rPr>
              <w:tab/>
            </w:r>
            <w:r w:rsidR="004450BC">
              <w:rPr>
                <w:noProof/>
                <w:webHidden/>
              </w:rPr>
              <w:fldChar w:fldCharType="begin"/>
            </w:r>
            <w:r w:rsidR="004450BC">
              <w:rPr>
                <w:noProof/>
                <w:webHidden/>
              </w:rPr>
              <w:instrText xml:space="preserve"> PAGEREF _Toc473654759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60" w:history="1">
            <w:r w:rsidR="004450BC" w:rsidRPr="00AE6E6D">
              <w:rPr>
                <w:rStyle w:val="Hyperlink"/>
                <w:noProof/>
              </w:rPr>
              <w:t>Story</w:t>
            </w:r>
            <w:r w:rsidR="004450BC">
              <w:rPr>
                <w:noProof/>
                <w:webHidden/>
              </w:rPr>
              <w:tab/>
            </w:r>
            <w:r w:rsidR="004450BC">
              <w:rPr>
                <w:noProof/>
                <w:webHidden/>
              </w:rPr>
              <w:fldChar w:fldCharType="begin"/>
            </w:r>
            <w:r w:rsidR="004450BC">
              <w:rPr>
                <w:noProof/>
                <w:webHidden/>
              </w:rPr>
              <w:instrText xml:space="preserve"> PAGEREF _Toc473654760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61" w:history="1">
            <w:r w:rsidR="004450BC" w:rsidRPr="00AE6E6D">
              <w:rPr>
                <w:rStyle w:val="Hyperlink"/>
                <w:noProof/>
              </w:rPr>
              <w:t>Game Story</w:t>
            </w:r>
            <w:r w:rsidR="004450BC">
              <w:rPr>
                <w:noProof/>
                <w:webHidden/>
              </w:rPr>
              <w:tab/>
            </w:r>
            <w:r w:rsidR="004450BC">
              <w:rPr>
                <w:noProof/>
                <w:webHidden/>
              </w:rPr>
              <w:fldChar w:fldCharType="begin"/>
            </w:r>
            <w:r w:rsidR="004450BC">
              <w:rPr>
                <w:noProof/>
                <w:webHidden/>
              </w:rPr>
              <w:instrText xml:space="preserve"> PAGEREF _Toc473654761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62" w:history="1">
            <w:r w:rsidR="004450BC" w:rsidRPr="00AE6E6D">
              <w:rPr>
                <w:rStyle w:val="Hyperlink"/>
                <w:noProof/>
              </w:rPr>
              <w:t>Level Story</w:t>
            </w:r>
            <w:r w:rsidR="004450BC">
              <w:rPr>
                <w:noProof/>
                <w:webHidden/>
              </w:rPr>
              <w:tab/>
            </w:r>
            <w:r w:rsidR="004450BC">
              <w:rPr>
                <w:noProof/>
                <w:webHidden/>
              </w:rPr>
              <w:fldChar w:fldCharType="begin"/>
            </w:r>
            <w:r w:rsidR="004450BC">
              <w:rPr>
                <w:noProof/>
                <w:webHidden/>
              </w:rPr>
              <w:instrText xml:space="preserve"> PAGEREF _Toc473654762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63" w:history="1">
            <w:r w:rsidR="004450BC" w:rsidRPr="00AE6E6D">
              <w:rPr>
                <w:rStyle w:val="Hyperlink"/>
                <w:noProof/>
              </w:rPr>
              <w:t>Interactivity</w:t>
            </w:r>
            <w:r w:rsidR="004450BC">
              <w:rPr>
                <w:noProof/>
                <w:webHidden/>
              </w:rPr>
              <w:tab/>
            </w:r>
            <w:r w:rsidR="004450BC">
              <w:rPr>
                <w:noProof/>
                <w:webHidden/>
              </w:rPr>
              <w:fldChar w:fldCharType="begin"/>
            </w:r>
            <w:r w:rsidR="004450BC">
              <w:rPr>
                <w:noProof/>
                <w:webHidden/>
              </w:rPr>
              <w:instrText xml:space="preserve"> PAGEREF _Toc473654763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64" w:history="1">
            <w:r w:rsidR="004450BC" w:rsidRPr="00AE6E6D">
              <w:rPr>
                <w:rStyle w:val="Hyperlink"/>
                <w:noProof/>
              </w:rPr>
              <w:t>Objectives</w:t>
            </w:r>
            <w:r w:rsidR="004450BC">
              <w:rPr>
                <w:noProof/>
                <w:webHidden/>
              </w:rPr>
              <w:tab/>
            </w:r>
            <w:r w:rsidR="004450BC">
              <w:rPr>
                <w:noProof/>
                <w:webHidden/>
              </w:rPr>
              <w:fldChar w:fldCharType="begin"/>
            </w:r>
            <w:r w:rsidR="004450BC">
              <w:rPr>
                <w:noProof/>
                <w:webHidden/>
              </w:rPr>
              <w:instrText xml:space="preserve"> PAGEREF _Toc473654764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65" w:history="1">
            <w:r w:rsidR="004450BC" w:rsidRPr="00AE6E6D">
              <w:rPr>
                <w:rStyle w:val="Hyperlink"/>
                <w:noProof/>
              </w:rPr>
              <w:t>Obstacles</w:t>
            </w:r>
            <w:r w:rsidR="004450BC">
              <w:rPr>
                <w:noProof/>
                <w:webHidden/>
              </w:rPr>
              <w:tab/>
            </w:r>
            <w:r w:rsidR="004450BC">
              <w:rPr>
                <w:noProof/>
                <w:webHidden/>
              </w:rPr>
              <w:fldChar w:fldCharType="begin"/>
            </w:r>
            <w:r w:rsidR="004450BC">
              <w:rPr>
                <w:noProof/>
                <w:webHidden/>
              </w:rPr>
              <w:instrText xml:space="preserve"> PAGEREF _Toc473654765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66" w:history="1">
            <w:r w:rsidR="004450BC" w:rsidRPr="00AE6E6D">
              <w:rPr>
                <w:rStyle w:val="Hyperlink"/>
                <w:noProof/>
              </w:rPr>
              <w:t>Set Pieces / Scripted Events</w:t>
            </w:r>
            <w:r w:rsidR="004450BC">
              <w:rPr>
                <w:noProof/>
                <w:webHidden/>
              </w:rPr>
              <w:tab/>
            </w:r>
            <w:r w:rsidR="004450BC">
              <w:rPr>
                <w:noProof/>
                <w:webHidden/>
              </w:rPr>
              <w:fldChar w:fldCharType="begin"/>
            </w:r>
            <w:r w:rsidR="004450BC">
              <w:rPr>
                <w:noProof/>
                <w:webHidden/>
              </w:rPr>
              <w:instrText xml:space="preserve"> PAGEREF _Toc473654766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67" w:history="1">
            <w:r w:rsidR="004450BC" w:rsidRPr="00AE6E6D">
              <w:rPr>
                <w:rStyle w:val="Hyperlink"/>
                <w:noProof/>
              </w:rPr>
              <w:t>Visual Development</w:t>
            </w:r>
            <w:r w:rsidR="004450BC">
              <w:rPr>
                <w:noProof/>
                <w:webHidden/>
              </w:rPr>
              <w:tab/>
            </w:r>
            <w:r w:rsidR="004450BC">
              <w:rPr>
                <w:noProof/>
                <w:webHidden/>
              </w:rPr>
              <w:fldChar w:fldCharType="begin"/>
            </w:r>
            <w:r w:rsidR="004450BC">
              <w:rPr>
                <w:noProof/>
                <w:webHidden/>
              </w:rPr>
              <w:instrText xml:space="preserve"> PAGEREF _Toc473654767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68" w:history="1">
            <w:r w:rsidR="004450BC" w:rsidRPr="00AE6E6D">
              <w:rPr>
                <w:rStyle w:val="Hyperlink"/>
                <w:noProof/>
              </w:rPr>
              <w:t>Style</w:t>
            </w:r>
            <w:r w:rsidR="004450BC">
              <w:rPr>
                <w:noProof/>
                <w:webHidden/>
              </w:rPr>
              <w:tab/>
            </w:r>
            <w:r w:rsidR="004450BC">
              <w:rPr>
                <w:noProof/>
                <w:webHidden/>
              </w:rPr>
              <w:fldChar w:fldCharType="begin"/>
            </w:r>
            <w:r w:rsidR="004450BC">
              <w:rPr>
                <w:noProof/>
                <w:webHidden/>
              </w:rPr>
              <w:instrText xml:space="preserve"> PAGEREF _Toc473654768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69" w:history="1">
            <w:r w:rsidR="004450BC" w:rsidRPr="00AE6E6D">
              <w:rPr>
                <w:rStyle w:val="Hyperlink"/>
                <w:noProof/>
              </w:rPr>
              <w:t>Colour Palette</w:t>
            </w:r>
            <w:r w:rsidR="004450BC">
              <w:rPr>
                <w:noProof/>
                <w:webHidden/>
              </w:rPr>
              <w:tab/>
            </w:r>
            <w:r w:rsidR="004450BC">
              <w:rPr>
                <w:noProof/>
                <w:webHidden/>
              </w:rPr>
              <w:fldChar w:fldCharType="begin"/>
            </w:r>
            <w:r w:rsidR="004450BC">
              <w:rPr>
                <w:noProof/>
                <w:webHidden/>
              </w:rPr>
              <w:instrText xml:space="preserve"> PAGEREF _Toc473654769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70" w:history="1">
            <w:r w:rsidR="004450BC" w:rsidRPr="00AE6E6D">
              <w:rPr>
                <w:rStyle w:val="Hyperlink"/>
                <w:noProof/>
              </w:rPr>
              <w:t>Lighting</w:t>
            </w:r>
            <w:r w:rsidR="004450BC">
              <w:rPr>
                <w:noProof/>
                <w:webHidden/>
              </w:rPr>
              <w:tab/>
            </w:r>
            <w:r w:rsidR="004450BC">
              <w:rPr>
                <w:noProof/>
                <w:webHidden/>
              </w:rPr>
              <w:fldChar w:fldCharType="begin"/>
            </w:r>
            <w:r w:rsidR="004450BC">
              <w:rPr>
                <w:noProof/>
                <w:webHidden/>
              </w:rPr>
              <w:instrText xml:space="preserve"> PAGEREF _Toc473654770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71" w:history="1">
            <w:r w:rsidR="004450BC" w:rsidRPr="00AE6E6D">
              <w:rPr>
                <w:rStyle w:val="Hyperlink"/>
                <w:noProof/>
              </w:rPr>
              <w:t>Directional Lights</w:t>
            </w:r>
            <w:r w:rsidR="004450BC">
              <w:rPr>
                <w:noProof/>
                <w:webHidden/>
              </w:rPr>
              <w:tab/>
            </w:r>
            <w:r w:rsidR="004450BC">
              <w:rPr>
                <w:noProof/>
                <w:webHidden/>
              </w:rPr>
              <w:fldChar w:fldCharType="begin"/>
            </w:r>
            <w:r w:rsidR="004450BC">
              <w:rPr>
                <w:noProof/>
                <w:webHidden/>
              </w:rPr>
              <w:instrText xml:space="preserve"> PAGEREF _Toc473654771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72" w:history="1">
            <w:r w:rsidR="004450BC" w:rsidRPr="00AE6E6D">
              <w:rPr>
                <w:rStyle w:val="Hyperlink"/>
                <w:noProof/>
              </w:rPr>
              <w:t>Point lights</w:t>
            </w:r>
            <w:r w:rsidR="004450BC">
              <w:rPr>
                <w:noProof/>
                <w:webHidden/>
              </w:rPr>
              <w:tab/>
            </w:r>
            <w:r w:rsidR="004450BC">
              <w:rPr>
                <w:noProof/>
                <w:webHidden/>
              </w:rPr>
              <w:fldChar w:fldCharType="begin"/>
            </w:r>
            <w:r w:rsidR="004450BC">
              <w:rPr>
                <w:noProof/>
                <w:webHidden/>
              </w:rPr>
              <w:instrText xml:space="preserve"> PAGEREF _Toc473654772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73" w:history="1">
            <w:r w:rsidR="004450BC" w:rsidRPr="00AE6E6D">
              <w:rPr>
                <w:rStyle w:val="Hyperlink"/>
                <w:noProof/>
              </w:rPr>
              <w:t>Audio</w:t>
            </w:r>
            <w:r w:rsidR="004450BC">
              <w:rPr>
                <w:noProof/>
                <w:webHidden/>
              </w:rPr>
              <w:tab/>
            </w:r>
            <w:r w:rsidR="004450BC">
              <w:rPr>
                <w:noProof/>
                <w:webHidden/>
              </w:rPr>
              <w:fldChar w:fldCharType="begin"/>
            </w:r>
            <w:r w:rsidR="004450BC">
              <w:rPr>
                <w:noProof/>
                <w:webHidden/>
              </w:rPr>
              <w:instrText xml:space="preserve"> PAGEREF _Toc473654773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74" w:history="1">
            <w:r w:rsidR="004450BC" w:rsidRPr="00AE6E6D">
              <w:rPr>
                <w:rStyle w:val="Hyperlink"/>
                <w:noProof/>
              </w:rPr>
              <w:t>Background Music</w:t>
            </w:r>
            <w:r w:rsidR="004450BC">
              <w:rPr>
                <w:noProof/>
                <w:webHidden/>
              </w:rPr>
              <w:tab/>
            </w:r>
            <w:r w:rsidR="004450BC">
              <w:rPr>
                <w:noProof/>
                <w:webHidden/>
              </w:rPr>
              <w:fldChar w:fldCharType="begin"/>
            </w:r>
            <w:r w:rsidR="004450BC">
              <w:rPr>
                <w:noProof/>
                <w:webHidden/>
              </w:rPr>
              <w:instrText xml:space="preserve"> PAGEREF _Toc473654774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75" w:history="1">
            <w:r w:rsidR="004450BC" w:rsidRPr="00AE6E6D">
              <w:rPr>
                <w:rStyle w:val="Hyperlink"/>
                <w:noProof/>
              </w:rPr>
              <w:t>Fight Music</w:t>
            </w:r>
            <w:r w:rsidR="004450BC">
              <w:rPr>
                <w:noProof/>
                <w:webHidden/>
              </w:rPr>
              <w:tab/>
            </w:r>
            <w:r w:rsidR="004450BC">
              <w:rPr>
                <w:noProof/>
                <w:webHidden/>
              </w:rPr>
              <w:fldChar w:fldCharType="begin"/>
            </w:r>
            <w:r w:rsidR="004450BC">
              <w:rPr>
                <w:noProof/>
                <w:webHidden/>
              </w:rPr>
              <w:instrText xml:space="preserve"> PAGEREF _Toc473654775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76" w:history="1">
            <w:r w:rsidR="004450BC" w:rsidRPr="00AE6E6D">
              <w:rPr>
                <w:rStyle w:val="Hyperlink"/>
                <w:noProof/>
              </w:rPr>
              <w:t>Architecture</w:t>
            </w:r>
            <w:r w:rsidR="004450BC">
              <w:rPr>
                <w:noProof/>
                <w:webHidden/>
              </w:rPr>
              <w:tab/>
            </w:r>
            <w:r w:rsidR="004450BC">
              <w:rPr>
                <w:noProof/>
                <w:webHidden/>
              </w:rPr>
              <w:fldChar w:fldCharType="begin"/>
            </w:r>
            <w:r w:rsidR="004450BC">
              <w:rPr>
                <w:noProof/>
                <w:webHidden/>
              </w:rPr>
              <w:instrText xml:space="preserve"> PAGEREF _Toc473654776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77" w:history="1">
            <w:r w:rsidR="004450BC" w:rsidRPr="00AE6E6D">
              <w:rPr>
                <w:rStyle w:val="Hyperlink"/>
                <w:noProof/>
              </w:rPr>
              <w:t>Top-Down Layout and concept art</w:t>
            </w:r>
            <w:r w:rsidR="004450BC">
              <w:rPr>
                <w:noProof/>
                <w:webHidden/>
              </w:rPr>
              <w:tab/>
            </w:r>
            <w:r w:rsidR="004450BC">
              <w:rPr>
                <w:noProof/>
                <w:webHidden/>
              </w:rPr>
              <w:fldChar w:fldCharType="begin"/>
            </w:r>
            <w:r w:rsidR="004450BC">
              <w:rPr>
                <w:noProof/>
                <w:webHidden/>
              </w:rPr>
              <w:instrText xml:space="preserve"> PAGEREF _Toc473654777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78" w:history="1">
            <w:r w:rsidR="004450BC" w:rsidRPr="00AE6E6D">
              <w:rPr>
                <w:rStyle w:val="Hyperlink"/>
                <w:noProof/>
              </w:rPr>
              <w:t>Level Layout</w:t>
            </w:r>
            <w:r w:rsidR="004450BC">
              <w:rPr>
                <w:noProof/>
                <w:webHidden/>
              </w:rPr>
              <w:tab/>
            </w:r>
            <w:r w:rsidR="004450BC">
              <w:rPr>
                <w:noProof/>
                <w:webHidden/>
              </w:rPr>
              <w:fldChar w:fldCharType="begin"/>
            </w:r>
            <w:r w:rsidR="004450BC">
              <w:rPr>
                <w:noProof/>
                <w:webHidden/>
              </w:rPr>
              <w:instrText xml:space="preserve"> PAGEREF _Toc473654778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6A29CB" w:rsidP="004450BC">
          <w:pPr>
            <w:pStyle w:val="TOC3"/>
            <w:tabs>
              <w:tab w:val="right" w:leader="dot" w:pos="10790"/>
            </w:tabs>
            <w:rPr>
              <w:i w:val="0"/>
              <w:iCs w:val="0"/>
              <w:noProof/>
              <w:color w:val="auto"/>
              <w:lang w:eastAsia="en-GB"/>
            </w:rPr>
          </w:pPr>
          <w:hyperlink w:anchor="_Toc473654779" w:history="1">
            <w:r w:rsidR="004450BC" w:rsidRPr="00AE6E6D">
              <w:rPr>
                <w:rStyle w:val="Hyperlink"/>
                <w:noProof/>
              </w:rPr>
              <w:t>Concept Art</w:t>
            </w:r>
            <w:r w:rsidR="004450BC">
              <w:rPr>
                <w:noProof/>
                <w:webHidden/>
              </w:rPr>
              <w:tab/>
            </w:r>
            <w:r w:rsidR="004450BC">
              <w:rPr>
                <w:noProof/>
                <w:webHidden/>
              </w:rPr>
              <w:fldChar w:fldCharType="begin"/>
            </w:r>
            <w:r w:rsidR="004450BC">
              <w:rPr>
                <w:noProof/>
                <w:webHidden/>
              </w:rPr>
              <w:instrText xml:space="preserve"> PAGEREF _Toc473654779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81" w:history="1">
            <w:r w:rsidR="004450BC" w:rsidRPr="00AE6E6D">
              <w:rPr>
                <w:rStyle w:val="Hyperlink"/>
                <w:noProof/>
              </w:rPr>
              <w:t>Engine</w:t>
            </w:r>
            <w:r w:rsidR="004450BC">
              <w:rPr>
                <w:noProof/>
                <w:webHidden/>
              </w:rPr>
              <w:tab/>
            </w:r>
            <w:r w:rsidR="004450BC">
              <w:rPr>
                <w:noProof/>
                <w:webHidden/>
              </w:rPr>
              <w:fldChar w:fldCharType="begin"/>
            </w:r>
            <w:r w:rsidR="004450BC">
              <w:rPr>
                <w:noProof/>
                <w:webHidden/>
              </w:rPr>
              <w:instrText xml:space="preserve"> PAGEREF _Toc473654781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6A29CB">
          <w:pPr>
            <w:pStyle w:val="TOC3"/>
            <w:tabs>
              <w:tab w:val="right" w:leader="dot" w:pos="10790"/>
            </w:tabs>
            <w:rPr>
              <w:i w:val="0"/>
              <w:iCs w:val="0"/>
              <w:noProof/>
              <w:color w:val="auto"/>
              <w:lang w:eastAsia="en-GB"/>
            </w:rPr>
          </w:pPr>
          <w:hyperlink w:anchor="_Toc473654782" w:history="1">
            <w:r w:rsidR="004450BC" w:rsidRPr="00AE6E6D">
              <w:rPr>
                <w:rStyle w:val="Hyperlink"/>
                <w:noProof/>
              </w:rPr>
              <w:t>Engine Store</w:t>
            </w:r>
            <w:r w:rsidR="004450BC">
              <w:rPr>
                <w:noProof/>
                <w:webHidden/>
              </w:rPr>
              <w:tab/>
            </w:r>
            <w:r w:rsidR="004450BC">
              <w:rPr>
                <w:noProof/>
                <w:webHidden/>
              </w:rPr>
              <w:fldChar w:fldCharType="begin"/>
            </w:r>
            <w:r w:rsidR="004450BC">
              <w:rPr>
                <w:noProof/>
                <w:webHidden/>
              </w:rPr>
              <w:instrText xml:space="preserve"> PAGEREF _Toc473654782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6A29CB">
          <w:pPr>
            <w:pStyle w:val="TOC1"/>
            <w:tabs>
              <w:tab w:val="right" w:leader="dot" w:pos="10790"/>
            </w:tabs>
            <w:rPr>
              <w:noProof/>
              <w:color w:val="auto"/>
              <w:lang w:eastAsia="en-GB"/>
            </w:rPr>
          </w:pPr>
          <w:hyperlink w:anchor="_Toc473654783" w:history="1">
            <w:r w:rsidR="004450BC" w:rsidRPr="00AE6E6D">
              <w:rPr>
                <w:rStyle w:val="Hyperlink"/>
                <w:noProof/>
              </w:rPr>
              <w:t>Project Planning and Control</w:t>
            </w:r>
            <w:r w:rsidR="004450BC">
              <w:rPr>
                <w:noProof/>
                <w:webHidden/>
              </w:rPr>
              <w:tab/>
            </w:r>
            <w:r w:rsidR="004450BC">
              <w:rPr>
                <w:noProof/>
                <w:webHidden/>
              </w:rPr>
              <w:fldChar w:fldCharType="begin"/>
            </w:r>
            <w:r w:rsidR="004450BC">
              <w:rPr>
                <w:noProof/>
                <w:webHidden/>
              </w:rPr>
              <w:instrText xml:space="preserve"> PAGEREF _Toc473654783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84" w:history="1">
            <w:r w:rsidR="004450BC" w:rsidRPr="00AE6E6D">
              <w:rPr>
                <w:rStyle w:val="Hyperlink"/>
                <w:noProof/>
              </w:rPr>
              <w:t>Allocation of tasks</w:t>
            </w:r>
            <w:r w:rsidR="004450BC">
              <w:rPr>
                <w:noProof/>
                <w:webHidden/>
              </w:rPr>
              <w:tab/>
            </w:r>
            <w:r w:rsidR="004450BC">
              <w:rPr>
                <w:noProof/>
                <w:webHidden/>
              </w:rPr>
              <w:fldChar w:fldCharType="begin"/>
            </w:r>
            <w:r w:rsidR="004450BC">
              <w:rPr>
                <w:noProof/>
                <w:webHidden/>
              </w:rPr>
              <w:instrText xml:space="preserve"> PAGEREF _Toc473654784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85" w:history="1">
            <w:r w:rsidR="004450BC" w:rsidRPr="00AE6E6D">
              <w:rPr>
                <w:rStyle w:val="Hyperlink"/>
                <w:noProof/>
              </w:rPr>
              <w:t>Project plan</w:t>
            </w:r>
            <w:r w:rsidR="004450BC">
              <w:rPr>
                <w:noProof/>
                <w:webHidden/>
              </w:rPr>
              <w:tab/>
            </w:r>
            <w:r w:rsidR="004450BC">
              <w:rPr>
                <w:noProof/>
                <w:webHidden/>
              </w:rPr>
              <w:fldChar w:fldCharType="begin"/>
            </w:r>
            <w:r w:rsidR="004450BC">
              <w:rPr>
                <w:noProof/>
                <w:webHidden/>
              </w:rPr>
              <w:instrText xml:space="preserve"> PAGEREF _Toc473654785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86" w:history="1">
            <w:r w:rsidR="004450BC" w:rsidRPr="00AE6E6D">
              <w:rPr>
                <w:rStyle w:val="Hyperlink"/>
                <w:noProof/>
              </w:rPr>
              <w:t>Duration, Start and End dates</w:t>
            </w:r>
            <w:r w:rsidR="004450BC">
              <w:rPr>
                <w:noProof/>
                <w:webHidden/>
              </w:rPr>
              <w:tab/>
            </w:r>
            <w:r w:rsidR="004450BC">
              <w:rPr>
                <w:noProof/>
                <w:webHidden/>
              </w:rPr>
              <w:fldChar w:fldCharType="begin"/>
            </w:r>
            <w:r w:rsidR="004450BC">
              <w:rPr>
                <w:noProof/>
                <w:webHidden/>
              </w:rPr>
              <w:instrText xml:space="preserve"> PAGEREF _Toc473654786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87" w:history="1">
            <w:r w:rsidR="004450BC" w:rsidRPr="00AE6E6D">
              <w:rPr>
                <w:rStyle w:val="Hyperlink"/>
                <w:noProof/>
              </w:rPr>
              <w:t>Tasks and sub-tasks</w:t>
            </w:r>
            <w:r w:rsidR="004450BC">
              <w:rPr>
                <w:noProof/>
                <w:webHidden/>
              </w:rPr>
              <w:tab/>
            </w:r>
            <w:r w:rsidR="004450BC">
              <w:rPr>
                <w:noProof/>
                <w:webHidden/>
              </w:rPr>
              <w:fldChar w:fldCharType="begin"/>
            </w:r>
            <w:r w:rsidR="004450BC">
              <w:rPr>
                <w:noProof/>
                <w:webHidden/>
              </w:rPr>
              <w:instrText xml:space="preserve"> PAGEREF _Toc473654787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88" w:history="1">
            <w:r w:rsidR="004450BC" w:rsidRPr="00AE6E6D">
              <w:rPr>
                <w:rStyle w:val="Hyperlink"/>
                <w:noProof/>
              </w:rPr>
              <w:t>Gantt chart</w:t>
            </w:r>
            <w:r w:rsidR="004450BC">
              <w:rPr>
                <w:noProof/>
                <w:webHidden/>
              </w:rPr>
              <w:tab/>
            </w:r>
            <w:r w:rsidR="004450BC">
              <w:rPr>
                <w:noProof/>
                <w:webHidden/>
              </w:rPr>
              <w:fldChar w:fldCharType="begin"/>
            </w:r>
            <w:r w:rsidR="004450BC">
              <w:rPr>
                <w:noProof/>
                <w:webHidden/>
              </w:rPr>
              <w:instrText xml:space="preserve"> PAGEREF _Toc473654788 \h </w:instrText>
            </w:r>
            <w:r w:rsidR="004450BC">
              <w:rPr>
                <w:noProof/>
                <w:webHidden/>
              </w:rPr>
            </w:r>
            <w:r w:rsidR="004450BC">
              <w:rPr>
                <w:noProof/>
                <w:webHidden/>
              </w:rPr>
              <w:fldChar w:fldCharType="separate"/>
            </w:r>
            <w:r w:rsidR="004450BC">
              <w:rPr>
                <w:noProof/>
                <w:webHidden/>
              </w:rPr>
              <w:t>18</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89" w:history="1">
            <w:r w:rsidR="004450BC" w:rsidRPr="00AE6E6D">
              <w:rPr>
                <w:rStyle w:val="Hyperlink"/>
                <w:noProof/>
              </w:rPr>
              <w:t>Process description</w:t>
            </w:r>
            <w:r w:rsidR="004450BC">
              <w:rPr>
                <w:noProof/>
                <w:webHidden/>
              </w:rPr>
              <w:tab/>
            </w:r>
            <w:r w:rsidR="004450BC">
              <w:rPr>
                <w:noProof/>
                <w:webHidden/>
              </w:rPr>
              <w:fldChar w:fldCharType="begin"/>
            </w:r>
            <w:r w:rsidR="004450BC">
              <w:rPr>
                <w:noProof/>
                <w:webHidden/>
              </w:rPr>
              <w:instrText xml:space="preserve"> PAGEREF _Toc473654789 \h </w:instrText>
            </w:r>
            <w:r w:rsidR="004450BC">
              <w:rPr>
                <w:noProof/>
                <w:webHidden/>
              </w:rPr>
            </w:r>
            <w:r w:rsidR="004450BC">
              <w:rPr>
                <w:noProof/>
                <w:webHidden/>
              </w:rPr>
              <w:fldChar w:fldCharType="separate"/>
            </w:r>
            <w:r w:rsidR="004450BC">
              <w:rPr>
                <w:noProof/>
                <w:webHidden/>
              </w:rPr>
              <w:t>19</w:t>
            </w:r>
            <w:r w:rsidR="004450BC">
              <w:rPr>
                <w:noProof/>
                <w:webHidden/>
              </w:rPr>
              <w:fldChar w:fldCharType="end"/>
            </w:r>
          </w:hyperlink>
        </w:p>
        <w:p w:rsidR="004450BC" w:rsidRDefault="006A29CB">
          <w:pPr>
            <w:pStyle w:val="TOC1"/>
            <w:tabs>
              <w:tab w:val="right" w:leader="dot" w:pos="10790"/>
            </w:tabs>
            <w:rPr>
              <w:noProof/>
              <w:color w:val="auto"/>
              <w:lang w:eastAsia="en-GB"/>
            </w:rPr>
          </w:pPr>
          <w:hyperlink w:anchor="_Toc473654790" w:history="1">
            <w:r w:rsidR="004450BC" w:rsidRPr="00AE6E6D">
              <w:rPr>
                <w:rStyle w:val="Hyperlink"/>
                <w:noProof/>
              </w:rPr>
              <w:t>Playtesting</w:t>
            </w:r>
            <w:r w:rsidR="004450BC">
              <w:rPr>
                <w:noProof/>
                <w:webHidden/>
              </w:rPr>
              <w:tab/>
            </w:r>
            <w:r w:rsidR="004450BC">
              <w:rPr>
                <w:noProof/>
                <w:webHidden/>
              </w:rPr>
              <w:fldChar w:fldCharType="begin"/>
            </w:r>
            <w:r w:rsidR="004450BC">
              <w:rPr>
                <w:noProof/>
                <w:webHidden/>
              </w:rPr>
              <w:instrText xml:space="preserve"> PAGEREF _Toc473654790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91" w:history="1">
            <w:r w:rsidR="004450BC" w:rsidRPr="00AE6E6D">
              <w:rPr>
                <w:rStyle w:val="Hyperlink"/>
                <w:noProof/>
              </w:rPr>
              <w:t>Method</w:t>
            </w:r>
            <w:r w:rsidR="004450BC">
              <w:rPr>
                <w:noProof/>
                <w:webHidden/>
              </w:rPr>
              <w:tab/>
            </w:r>
            <w:r w:rsidR="004450BC">
              <w:rPr>
                <w:noProof/>
                <w:webHidden/>
              </w:rPr>
              <w:fldChar w:fldCharType="begin"/>
            </w:r>
            <w:r w:rsidR="004450BC">
              <w:rPr>
                <w:noProof/>
                <w:webHidden/>
              </w:rPr>
              <w:instrText xml:space="preserve"> PAGEREF _Toc473654791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92" w:history="1">
            <w:r w:rsidR="004450BC" w:rsidRPr="00AE6E6D">
              <w:rPr>
                <w:rStyle w:val="Hyperlink"/>
                <w:noProof/>
              </w:rPr>
              <w:t>Outcomes</w:t>
            </w:r>
            <w:r w:rsidR="004450BC">
              <w:rPr>
                <w:noProof/>
                <w:webHidden/>
              </w:rPr>
              <w:tab/>
            </w:r>
            <w:r w:rsidR="004450BC">
              <w:rPr>
                <w:noProof/>
                <w:webHidden/>
              </w:rPr>
              <w:fldChar w:fldCharType="begin"/>
            </w:r>
            <w:r w:rsidR="004450BC">
              <w:rPr>
                <w:noProof/>
                <w:webHidden/>
              </w:rPr>
              <w:instrText xml:space="preserve"> PAGEREF _Toc473654792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93" w:history="1">
            <w:r w:rsidR="004450BC" w:rsidRPr="00AE6E6D">
              <w:rPr>
                <w:rStyle w:val="Hyperlink"/>
                <w:noProof/>
              </w:rPr>
              <w:t>Expected Results</w:t>
            </w:r>
            <w:r w:rsidR="004450BC">
              <w:rPr>
                <w:noProof/>
                <w:webHidden/>
              </w:rPr>
              <w:tab/>
            </w:r>
            <w:r w:rsidR="004450BC">
              <w:rPr>
                <w:noProof/>
                <w:webHidden/>
              </w:rPr>
              <w:fldChar w:fldCharType="begin"/>
            </w:r>
            <w:r w:rsidR="004450BC">
              <w:rPr>
                <w:noProof/>
                <w:webHidden/>
              </w:rPr>
              <w:instrText xml:space="preserve"> PAGEREF _Toc473654793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6A29CB">
          <w:pPr>
            <w:pStyle w:val="TOC2"/>
            <w:tabs>
              <w:tab w:val="right" w:leader="dot" w:pos="10790"/>
            </w:tabs>
            <w:rPr>
              <w:noProof/>
              <w:color w:val="auto"/>
              <w:lang w:eastAsia="en-GB"/>
            </w:rPr>
          </w:pPr>
          <w:hyperlink w:anchor="_Toc473654794" w:history="1">
            <w:r w:rsidR="004450BC" w:rsidRPr="00AE6E6D">
              <w:rPr>
                <w:rStyle w:val="Hyperlink"/>
                <w:noProof/>
              </w:rPr>
              <w:t>Final Thoughts</w:t>
            </w:r>
            <w:r w:rsidR="004450BC">
              <w:rPr>
                <w:noProof/>
                <w:webHidden/>
              </w:rPr>
              <w:tab/>
            </w:r>
            <w:r w:rsidR="004450BC">
              <w:rPr>
                <w:noProof/>
                <w:webHidden/>
              </w:rPr>
              <w:fldChar w:fldCharType="begin"/>
            </w:r>
            <w:r w:rsidR="004450BC">
              <w:rPr>
                <w:noProof/>
                <w:webHidden/>
              </w:rPr>
              <w:instrText xml:space="preserve"> PAGEREF _Toc473654794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6A29CB">
          <w:pPr>
            <w:pStyle w:val="TOC1"/>
            <w:tabs>
              <w:tab w:val="right" w:leader="dot" w:pos="10790"/>
            </w:tabs>
            <w:rPr>
              <w:noProof/>
              <w:color w:val="auto"/>
              <w:lang w:eastAsia="en-GB"/>
            </w:rPr>
          </w:pPr>
          <w:hyperlink w:anchor="_Toc473654795" w:history="1">
            <w:r w:rsidR="004450BC" w:rsidRPr="00AE6E6D">
              <w:rPr>
                <w:rStyle w:val="Hyperlink"/>
                <w:noProof/>
              </w:rPr>
              <w:t>References</w:t>
            </w:r>
            <w:r w:rsidR="004450BC">
              <w:rPr>
                <w:noProof/>
                <w:webHidden/>
              </w:rPr>
              <w:tab/>
            </w:r>
            <w:r w:rsidR="004450BC">
              <w:rPr>
                <w:noProof/>
                <w:webHidden/>
              </w:rPr>
              <w:fldChar w:fldCharType="begin"/>
            </w:r>
            <w:r w:rsidR="004450BC">
              <w:rPr>
                <w:noProof/>
                <w:webHidden/>
              </w:rPr>
              <w:instrText xml:space="preserve"> PAGEREF _Toc473654795 \h </w:instrText>
            </w:r>
            <w:r w:rsidR="004450BC">
              <w:rPr>
                <w:noProof/>
                <w:webHidden/>
              </w:rPr>
            </w:r>
            <w:r w:rsidR="004450BC">
              <w:rPr>
                <w:noProof/>
                <w:webHidden/>
              </w:rPr>
              <w:fldChar w:fldCharType="separate"/>
            </w:r>
            <w:r w:rsidR="004450BC">
              <w:rPr>
                <w:noProof/>
                <w:webHidden/>
              </w:rPr>
              <w:t>21</w:t>
            </w:r>
            <w:r w:rsidR="004450BC">
              <w:rPr>
                <w:noProof/>
                <w:webHidden/>
              </w:rPr>
              <w:fldChar w:fldCharType="end"/>
            </w:r>
          </w:hyperlink>
        </w:p>
        <w:p w:rsidR="004450BC" w:rsidRDefault="006A29CB">
          <w:pPr>
            <w:pStyle w:val="TOC1"/>
            <w:tabs>
              <w:tab w:val="right" w:leader="dot" w:pos="10790"/>
            </w:tabs>
            <w:rPr>
              <w:noProof/>
              <w:color w:val="auto"/>
              <w:lang w:eastAsia="en-GB"/>
            </w:rPr>
          </w:pPr>
          <w:hyperlink w:anchor="_Toc473654796" w:history="1">
            <w:r w:rsidR="004450BC" w:rsidRPr="00AE6E6D">
              <w:rPr>
                <w:rStyle w:val="Hyperlink"/>
                <w:noProof/>
              </w:rPr>
              <w:t>Appendix 1 - Level Design Survey?</w:t>
            </w:r>
            <w:r w:rsidR="004450BC">
              <w:rPr>
                <w:noProof/>
                <w:webHidden/>
              </w:rPr>
              <w:tab/>
            </w:r>
            <w:r w:rsidR="004450BC">
              <w:rPr>
                <w:noProof/>
                <w:webHidden/>
              </w:rPr>
              <w:fldChar w:fldCharType="begin"/>
            </w:r>
            <w:r w:rsidR="004450BC">
              <w:rPr>
                <w:noProof/>
                <w:webHidden/>
              </w:rPr>
              <w:instrText xml:space="preserve"> PAGEREF _Toc473654796 \h </w:instrText>
            </w:r>
            <w:r w:rsidR="004450BC">
              <w:rPr>
                <w:noProof/>
                <w:webHidden/>
              </w:rPr>
            </w:r>
            <w:r w:rsidR="004450BC">
              <w:rPr>
                <w:noProof/>
                <w:webHidden/>
              </w:rPr>
              <w:fldChar w:fldCharType="separate"/>
            </w:r>
            <w:r w:rsidR="004450BC">
              <w:rPr>
                <w:noProof/>
                <w:webHidden/>
              </w:rPr>
              <w:t>22</w:t>
            </w:r>
            <w:r w:rsidR="004450BC">
              <w:rPr>
                <w:noProof/>
                <w:webHidden/>
              </w:rPr>
              <w:fldChar w:fldCharType="end"/>
            </w:r>
          </w:hyperlink>
        </w:p>
        <w:p w:rsidR="004450BC" w:rsidRDefault="006A29CB">
          <w:pPr>
            <w:pStyle w:val="TOC1"/>
            <w:tabs>
              <w:tab w:val="right" w:leader="dot" w:pos="10790"/>
            </w:tabs>
            <w:rPr>
              <w:noProof/>
              <w:color w:val="auto"/>
              <w:lang w:eastAsia="en-GB"/>
            </w:rPr>
          </w:pPr>
          <w:hyperlink w:anchor="_Toc473654812" w:history="1">
            <w:r w:rsidR="004450BC" w:rsidRPr="00AE6E6D">
              <w:rPr>
                <w:rStyle w:val="Hyperlink"/>
                <w:noProof/>
              </w:rPr>
              <w:t>Appendix 2 – General Screenshots</w:t>
            </w:r>
            <w:r w:rsidR="004450BC">
              <w:rPr>
                <w:noProof/>
                <w:webHidden/>
              </w:rPr>
              <w:tab/>
            </w:r>
            <w:r w:rsidR="004450BC">
              <w:rPr>
                <w:noProof/>
                <w:webHidden/>
              </w:rPr>
              <w:fldChar w:fldCharType="begin"/>
            </w:r>
            <w:r w:rsidR="004450BC">
              <w:rPr>
                <w:noProof/>
                <w:webHidden/>
              </w:rPr>
              <w:instrText xml:space="preserve"> PAGEREF _Toc473654812 \h </w:instrText>
            </w:r>
            <w:r w:rsidR="004450BC">
              <w:rPr>
                <w:noProof/>
                <w:webHidden/>
              </w:rPr>
            </w:r>
            <w:r w:rsidR="004450BC">
              <w:rPr>
                <w:noProof/>
                <w:webHidden/>
              </w:rPr>
              <w:fldChar w:fldCharType="separate"/>
            </w:r>
            <w:r w:rsidR="004450BC">
              <w:rPr>
                <w:noProof/>
                <w:webHidden/>
              </w:rPr>
              <w:t>24</w:t>
            </w:r>
            <w:r w:rsidR="004450BC">
              <w:rPr>
                <w:noProof/>
                <w:webHidden/>
              </w:rPr>
              <w:fldChar w:fldCharType="end"/>
            </w:r>
          </w:hyperlink>
        </w:p>
        <w:p w:rsidR="004450BC" w:rsidRDefault="006A29CB">
          <w:pPr>
            <w:pStyle w:val="TOC1"/>
            <w:tabs>
              <w:tab w:val="right" w:leader="dot" w:pos="10790"/>
            </w:tabs>
            <w:rPr>
              <w:noProof/>
              <w:color w:val="auto"/>
              <w:lang w:eastAsia="en-GB"/>
            </w:rPr>
          </w:pPr>
          <w:hyperlink w:anchor="_Toc473654813" w:history="1">
            <w:r w:rsidR="004450BC" w:rsidRPr="00AE6E6D">
              <w:rPr>
                <w:rStyle w:val="Hyperlink"/>
                <w:noProof/>
              </w:rPr>
              <w:t>Appendix 3 – Assets Preview</w:t>
            </w:r>
            <w:r w:rsidR="004450BC">
              <w:rPr>
                <w:noProof/>
                <w:webHidden/>
              </w:rPr>
              <w:tab/>
            </w:r>
            <w:r w:rsidR="004450BC">
              <w:rPr>
                <w:noProof/>
                <w:webHidden/>
              </w:rPr>
              <w:fldChar w:fldCharType="begin"/>
            </w:r>
            <w:r w:rsidR="004450BC">
              <w:rPr>
                <w:noProof/>
                <w:webHidden/>
              </w:rPr>
              <w:instrText xml:space="preserve"> PAGEREF _Toc473654813 \h </w:instrText>
            </w:r>
            <w:r w:rsidR="004450BC">
              <w:rPr>
                <w:noProof/>
                <w:webHidden/>
              </w:rPr>
            </w:r>
            <w:r w:rsidR="004450BC">
              <w:rPr>
                <w:noProof/>
                <w:webHidden/>
              </w:rPr>
              <w:fldChar w:fldCharType="separate"/>
            </w:r>
            <w:r w:rsidR="004450BC">
              <w:rPr>
                <w:noProof/>
                <w:webHidden/>
              </w:rPr>
              <w:t>26</w:t>
            </w:r>
            <w:r w:rsidR="004450BC">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40C68" w:rsidRDefault="00640C68" w:rsidP="00640C68">
      <w:pPr>
        <w:pStyle w:val="Heading1"/>
      </w:pPr>
      <w:bookmarkStart w:id="5" w:name="_Toc473654739"/>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6AEA758" wp14:editId="2556C9DD">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656D07">
        <w:t>a first person RPG</w:t>
      </w:r>
      <w:r w:rsidR="009B791F">
        <w:t xml:space="preserve"> game that takes places in a </w:t>
      </w:r>
      <w:r w:rsidR="00EE70B0">
        <w:t xml:space="preserve">typical fantasy environment that places it well in this </w:t>
      </w:r>
      <w:r w:rsidR="00EE70B0" w:rsidRPr="00EE70B0">
        <w:t>sector</w:t>
      </w:r>
      <w:r w:rsidR="00EE70B0">
        <w:t xml:space="preserve"> </w:t>
      </w:r>
      <w:r w:rsidR="00EE70B0" w:rsidRPr="00EE70B0">
        <w:t>(Gerber, H.P., 2009)</w:t>
      </w:r>
      <w:r w:rsidR="009B791F" w:rsidRPr="00EE70B0">
        <w:t>.</w:t>
      </w:r>
      <w:r w:rsidR="009B791F">
        <w:t xml:space="preserve">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654740"/>
      <w:r>
        <w:rPr>
          <w:noProof/>
          <w:lang w:eastAsia="en-GB"/>
        </w:rPr>
        <w:drawing>
          <wp:anchor distT="0" distB="0" distL="114300" distR="114300" simplePos="0" relativeHeight="251681792" behindDoc="1" locked="0" layoutInCell="1" allowOverlap="1" wp14:anchorId="0D8AF689" wp14:editId="272091AE">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2781849F" wp14:editId="2EC99B62">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075ACD5B" wp14:editId="4184CBD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1E8DB2C8" wp14:editId="3D105FC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 me to use something familiar which will increase my productivity</w:t>
      </w:r>
      <w:r>
        <w:t>.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654741"/>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654742"/>
      <w:r>
        <w:t>Settings, Theme, Location</w:t>
      </w:r>
      <w:bookmarkEnd w:id="8"/>
    </w:p>
    <w:p w:rsidR="00E61917" w:rsidRDefault="00D24D9B" w:rsidP="00D24D9B">
      <w:pPr>
        <w:pStyle w:val="Heading3"/>
      </w:pPr>
      <w:bookmarkStart w:id="9" w:name="_Toc473654743"/>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me to explore a certain aesthetic and develop mechanics that couldn’t be developed if it were set in a different style period.</w:t>
      </w:r>
    </w:p>
    <w:p w:rsidR="00D24D9B" w:rsidRDefault="00D24D9B" w:rsidP="00D24D9B">
      <w:pPr>
        <w:pStyle w:val="Heading3"/>
      </w:pPr>
      <w:bookmarkStart w:id="10" w:name="_Toc473654744"/>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w:t>
      </w:r>
      <w:r w:rsidR="001B2AEF">
        <w:lastRenderedPageBreak/>
        <w:t>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 the game in a medieval RPG setting.</w:t>
      </w:r>
    </w:p>
    <w:p w:rsidR="008E7AA1" w:rsidRDefault="008E7AA1" w:rsidP="008E7AA1">
      <w:pPr>
        <w:pStyle w:val="Heading3"/>
      </w:pPr>
      <w:bookmarkStart w:id="11" w:name="_Toc473654745"/>
      <w:r>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3654746"/>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3654747"/>
      <w:r>
        <w:t>Level Features</w:t>
      </w:r>
      <w:bookmarkEnd w:id="13"/>
    </w:p>
    <w:p w:rsidR="002A6511" w:rsidRDefault="005A2F09" w:rsidP="00026D60">
      <w:pPr>
        <w:pStyle w:val="Heading3"/>
        <w:spacing w:before="120"/>
      </w:pPr>
      <w:bookmarkStart w:id="14" w:name="_Toc473654748"/>
      <w:r>
        <w:t>Realistic Terrain</w:t>
      </w:r>
      <w:bookmarkEnd w:id="14"/>
    </w:p>
    <w:p w:rsidR="005A2F09" w:rsidRDefault="001328C0" w:rsidP="005A2F09">
      <w:r>
        <w:rPr>
          <w:noProof/>
          <w:lang w:eastAsia="en-GB"/>
        </w:rPr>
        <w:drawing>
          <wp:anchor distT="0" distB="0" distL="114300" distR="114300" simplePos="0" relativeHeight="251683840" behindDoc="1" locked="0" layoutInCell="1" allowOverlap="1" wp14:anchorId="42B0978A" wp14:editId="0BB26E97">
            <wp:simplePos x="0" y="0"/>
            <wp:positionH relativeFrom="margin">
              <wp:posOffset>950882</wp:posOffset>
            </wp:positionH>
            <wp:positionV relativeFrom="paragraph">
              <wp:posOffset>1715962</wp:posOffset>
            </wp:positionV>
            <wp:extent cx="5147074" cy="2895229"/>
            <wp:effectExtent l="152400" t="152400" r="358775" b="362585"/>
            <wp:wrapTopAndBottom/>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7074" cy="289522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rsidR="005A0F70">
        <w:t xml:space="preserve"> Establishing realistic terrain is used to emphasise scale in the level. If the levels setting and environment are to be immersive variable large scale terrain must be used to give the player a realistic illusion of scale and awe.</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3654749"/>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0A43E46D" wp14:editId="699ED50E">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also bring an interactive feeling to level as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3654750"/>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9E4E87" w:rsidRDefault="00B12C4D" w:rsidP="000B35A1">
      <w:r>
        <w:t>We are using loot as an incentive fo</w:t>
      </w:r>
      <w:r w:rsidR="00431AB5">
        <w:t>r players.</w:t>
      </w:r>
      <w:r w:rsidR="00611DF3">
        <w:t xml:space="preserve"> The system will incentive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however to make the game more unique to each individual we </w:t>
      </w:r>
      <w:r>
        <w:lastRenderedPageBreak/>
        <w:t>will utilise randomise</w:t>
      </w:r>
      <w:r w:rsidR="00C32248">
        <w:t>d</w:t>
      </w:r>
      <w:r>
        <w:t xml:space="preserve"> loot to allow the player to customise themselves an</w:t>
      </w:r>
      <w:r w:rsidR="00E97EA2">
        <w:t xml:space="preserve">d make the character their own. </w:t>
      </w:r>
      <w:r w:rsidR="001C1E3A">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E97EA2">
        <w:rPr>
          <w:noProof/>
          <w:lang w:eastAsia="en-GB"/>
        </w:rPr>
        <w:drawing>
          <wp:anchor distT="0" distB="0" distL="114300" distR="114300" simplePos="0" relativeHeight="251696128" behindDoc="0" locked="0" layoutInCell="1" allowOverlap="1" wp14:anchorId="3B1F913F" wp14:editId="4513F344">
            <wp:simplePos x="0" y="0"/>
            <wp:positionH relativeFrom="margin">
              <wp:posOffset>-15875</wp:posOffset>
            </wp:positionH>
            <wp:positionV relativeFrom="paragraph">
              <wp:posOffset>1168400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3654751"/>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w:t>
      </w:r>
      <w:r w:rsidR="00F22E4F">
        <w:t xml:space="preserve">The enemies will set a precedent of danger in the </w:t>
      </w:r>
      <w:r w:rsidR="005C6DF4">
        <w:t>level and</w:t>
      </w:r>
      <w:r w:rsidR="00F22E4F">
        <w:t xml:space="preserve"> will establish the dangerous environment that the level and wider game is set it.</w:t>
      </w:r>
    </w:p>
    <w:p w:rsidR="003E7EA6" w:rsidRDefault="003E7EA6" w:rsidP="003E7EA6">
      <w:pPr>
        <w:pStyle w:val="Heading3"/>
      </w:pPr>
      <w:bookmarkStart w:id="18" w:name="_Toc473654752"/>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w:t>
      </w:r>
      <w:proofErr w:type="spellStart"/>
      <w:r w:rsidR="003F2ECC" w:rsidRPr="003F2ECC">
        <w:t>Sweetser</w:t>
      </w:r>
      <w:proofErr w:type="spellEnd"/>
      <w:r w:rsidR="003F2ECC" w:rsidRPr="003F2ECC">
        <w:t>, P. and Wiles, J, 2002).</w:t>
      </w:r>
      <w:r>
        <w:t xml:space="preserve"> The AI system will follow this behaviour. Once the player enters a radius or an area marked as a danger zone the enemy will </w:t>
      </w:r>
      <w:r>
        <w:lastRenderedPageBreak/>
        <w:t>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w:t>
      </w:r>
      <w:r w:rsidR="005C6DF4">
        <w:rPr>
          <w:noProof/>
          <w:lang w:eastAsia="en-GB"/>
        </w:rPr>
        <w:drawing>
          <wp:anchor distT="0" distB="0" distL="114300" distR="114300" simplePos="0" relativeHeight="251711488" behindDoc="0" locked="0" layoutInCell="1" allowOverlap="1" wp14:anchorId="2749BF31" wp14:editId="53388BB9">
            <wp:simplePos x="0" y="0"/>
            <wp:positionH relativeFrom="margin">
              <wp:posOffset>922810</wp:posOffset>
            </wp:positionH>
            <wp:positionV relativeFrom="paragraph">
              <wp:posOffset>1171060</wp:posOffset>
            </wp:positionV>
            <wp:extent cx="5267960" cy="2966085"/>
            <wp:effectExtent l="152400" t="152400" r="370840" b="367665"/>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960" cy="2966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5600">
        <w:t>ensure battling them doesn’t become repetitive.</w:t>
      </w:r>
    </w:p>
    <w:p w:rsidR="00D22346" w:rsidRPr="00A75669" w:rsidRDefault="00D22346" w:rsidP="00C862B9">
      <w:pPr>
        <w:rPr>
          <w:i/>
        </w:rPr>
      </w:pPr>
      <w:r w:rsidRPr="00A75669">
        <w:rPr>
          <w:i/>
        </w:rPr>
        <w:t>We will be using a zombie character, a recognisable enemy in most games and alerts the player to attack the object.</w:t>
      </w:r>
    </w:p>
    <w:p w:rsidR="0032596D" w:rsidRDefault="009638A3" w:rsidP="0032596D">
      <w:pPr>
        <w:pStyle w:val="Heading2"/>
      </w:pPr>
      <w:bookmarkStart w:id="19" w:name="_Toc473654753"/>
      <w:r>
        <w:t>Usability</w:t>
      </w:r>
      <w:bookmarkEnd w:id="19"/>
    </w:p>
    <w:p w:rsidR="009D05C8" w:rsidRDefault="009D05C8" w:rsidP="008E568C">
      <w:pPr>
        <w:pStyle w:val="Heading3"/>
        <w:spacing w:before="120"/>
      </w:pPr>
      <w:bookmarkStart w:id="20" w:name="_Toc473654754"/>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3654755"/>
      <w:r>
        <w:t>Video</w:t>
      </w:r>
      <w:r w:rsidR="0042316F">
        <w:t xml:space="preserve"> R</w:t>
      </w:r>
      <w:r w:rsidR="00EF1CCB">
        <w:t>esearch</w:t>
      </w:r>
      <w:bookmarkEnd w:id="21"/>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2" w:name="_Toc473654756"/>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22F49C9C" wp14:editId="1D28BEA7">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w:t>
      </w:r>
      <w:proofErr w:type="spellStart"/>
      <w:r w:rsidR="00B25EE9">
        <w:t>Gotanda</w:t>
      </w:r>
      <w:proofErr w:type="spellEnd"/>
      <w:r w:rsidR="00B25EE9">
        <w:t xml:space="preserve">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3654757"/>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3F26C610" wp14:editId="4D8932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7C3CE6" w:rsidRPr="00597C32" w:rsidRDefault="007C3CE6"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26C610"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7C3CE6" w:rsidRPr="00597C32" w:rsidRDefault="007C3CE6"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2372684A" wp14:editId="7717A457">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w:t>
      </w:r>
      <w:r w:rsidR="00C95799">
        <w:t>is to make sure objects are perceived in motion</w:t>
      </w:r>
      <w:r w:rsidR="009919C3">
        <w:t xml:space="preserve"> (Navarro, 2011)</w:t>
      </w:r>
      <w:r w:rsidR="005847F9">
        <w:t>.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4" w:name="_Toc473654758"/>
      <w:r>
        <w:lastRenderedPageBreak/>
        <w:t>Depth of Field</w:t>
      </w:r>
      <w:bookmarkEnd w:id="24"/>
    </w:p>
    <w:p w:rsidR="00047CC8" w:rsidRDefault="005F3149" w:rsidP="00D420D3">
      <w:r>
        <w:rPr>
          <w:noProof/>
          <w:lang w:eastAsia="en-GB"/>
        </w:rPr>
        <w:drawing>
          <wp:anchor distT="0" distB="0" distL="114300" distR="114300" simplePos="0" relativeHeight="251667456" behindDoc="1" locked="0" layoutInCell="1" allowOverlap="1" wp14:anchorId="6108860E" wp14:editId="1F0BA905">
            <wp:simplePos x="0" y="0"/>
            <wp:positionH relativeFrom="margin">
              <wp:align>center</wp:align>
            </wp:positionH>
            <wp:positionV relativeFrom="paragraph">
              <wp:posOffset>1123315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w:t>
      </w:r>
      <w:proofErr w:type="spellStart"/>
      <w:r w:rsidR="005B2419" w:rsidRPr="005B2419">
        <w:t>Hillaire</w:t>
      </w:r>
      <w:proofErr w:type="spellEnd"/>
      <w:r w:rsidR="005B2419" w:rsidRPr="005B2419">
        <w:t>, S et al 2008)</w:t>
      </w:r>
      <w:r w:rsidR="00C82939" w:rsidRPr="005B2419">
        <w:t>.</w:t>
      </w:r>
      <w:r w:rsidR="00A56D83" w:rsidRPr="005B2419">
        <w:t xml:space="preserve"> </w:t>
      </w:r>
      <w:r w:rsidR="00A56D83">
        <w:t xml:space="preserve">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3AFB00EB" wp14:editId="4A5F0299">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7C3CE6" w:rsidRPr="001E20BF" w:rsidRDefault="007C3CE6"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B00EB"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7C3CE6" w:rsidRPr="001E20BF" w:rsidRDefault="007C3CE6"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5" w:name="_Toc473654759"/>
      <w:r>
        <w:t>Inspiration</w:t>
      </w:r>
      <w:bookmarkEnd w:id="25"/>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6" w:name="_Toc473654760"/>
      <w:r>
        <w:t>Story</w:t>
      </w:r>
      <w:bookmarkEnd w:id="26"/>
    </w:p>
    <w:p w:rsidR="00C339C1" w:rsidRDefault="00C339C1" w:rsidP="00565351">
      <w:pPr>
        <w:pStyle w:val="Heading3"/>
        <w:spacing w:before="120"/>
      </w:pPr>
      <w:bookmarkStart w:id="27" w:name="_Toc473654761"/>
      <w:r>
        <w:t>Game Story</w:t>
      </w:r>
      <w:bookmarkEnd w:id="27"/>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8" w:name="_Toc473654762"/>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29" w:name="_Toc473654763"/>
      <w:r>
        <w:lastRenderedPageBreak/>
        <w:t>Interactivity</w:t>
      </w:r>
      <w:bookmarkEnd w:id="29"/>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0" w:name="_Toc473654764"/>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3654765"/>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3654766"/>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3654767"/>
      <w:r>
        <w:lastRenderedPageBreak/>
        <w:t>Visual Development</w:t>
      </w:r>
      <w:bookmarkEnd w:id="33"/>
    </w:p>
    <w:p w:rsidR="00AA70C6" w:rsidRPr="00AA70C6" w:rsidRDefault="00F775A4" w:rsidP="00AA70C6">
      <w:pPr>
        <w:pStyle w:val="Heading3"/>
      </w:pPr>
      <w:bookmarkStart w:id="34" w:name="_Toc473654768"/>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AA95E21" wp14:editId="3E8CE70A">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5" w:name="_Toc473654769"/>
      <w:r w:rsidRPr="00F775A4">
        <w:t>Colour Palette</w:t>
      </w:r>
      <w:bookmarkEnd w:id="35"/>
    </w:p>
    <w:p w:rsidR="00432373" w:rsidRDefault="007847DB" w:rsidP="0099447C">
      <w:r w:rsidRPr="00337DD0">
        <w:rPr>
          <w:noProof/>
          <w:lang w:eastAsia="en-GB"/>
        </w:rPr>
        <w:drawing>
          <wp:anchor distT="0" distB="0" distL="114300" distR="114300" simplePos="0" relativeHeight="251664384" behindDoc="1" locked="0" layoutInCell="1" allowOverlap="1" wp14:anchorId="3E884D50" wp14:editId="0E0AD85F">
            <wp:simplePos x="0" y="0"/>
            <wp:positionH relativeFrom="margin">
              <wp:posOffset>922655</wp:posOffset>
            </wp:positionH>
            <wp:positionV relativeFrom="paragraph">
              <wp:posOffset>2005006</wp:posOffset>
            </wp:positionV>
            <wp:extent cx="4991100" cy="284480"/>
            <wp:effectExtent l="133350" t="114300" r="152400" b="1727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84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11B73FA" wp14:editId="253D11E4">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7C3CE6" w:rsidRPr="00E77E09" w:rsidRDefault="007C3CE6"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B73FA"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7C3CE6" w:rsidRPr="00E77E09" w:rsidRDefault="007C3CE6"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6" w:name="_Toc473654770"/>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7" w:name="_Toc473654771"/>
      <w:r>
        <w:t>D</w:t>
      </w:r>
      <w:r w:rsidR="000E7193">
        <w:t>irectional Lights</w:t>
      </w:r>
      <w:bookmarkEnd w:id="37"/>
    </w:p>
    <w:p w:rsidR="00C67D53" w:rsidRDefault="00896BAB" w:rsidP="00C67D53">
      <w:r>
        <w:t>To effectively cast a night scene, we will be using a single direction light which paints a light grey onto the scene to help make the setting of night more realistic from a graphics perspective.</w:t>
      </w:r>
      <w:r w:rsidR="00C7793B">
        <w:t xml:space="preserve"> Not only does this achieve the setting as explain earlier in this report but by doing so we effectively use lighting for establishing tension like many other games in the industry</w:t>
      </w:r>
      <w:r w:rsidR="007C3CE6">
        <w:t xml:space="preserve"> </w:t>
      </w:r>
      <w:r w:rsidR="00C7793B" w:rsidRPr="007C3CE6">
        <w:t>(</w:t>
      </w:r>
      <w:r w:rsidR="007C3CE6" w:rsidRPr="007C3CE6">
        <w:t>El-Nasr 2006</w:t>
      </w:r>
      <w:r w:rsidR="00C7793B" w:rsidRPr="007C3CE6">
        <w:t>)</w:t>
      </w:r>
      <w:r w:rsidR="00C7793B">
        <w:t>.</w:t>
      </w:r>
    </w:p>
    <w:p w:rsidR="000E7193" w:rsidRDefault="000E7193" w:rsidP="000E7193">
      <w:pPr>
        <w:pStyle w:val="Heading3"/>
      </w:pPr>
      <w:bookmarkStart w:id="38" w:name="_Toc473654772"/>
      <w:r>
        <w:t>Point lights</w:t>
      </w:r>
      <w:bookmarkEnd w:id="38"/>
    </w:p>
    <w:p w:rsidR="000E7193" w:rsidRDefault="00896BAB" w:rsidP="00C67D53">
      <w:r>
        <w:t>Additionally, we will be using point lights for campsite fires and other fire sources to convey a sense of safety and warmth</w:t>
      </w:r>
      <w:r w:rsidR="00E51F7B">
        <w:t xml:space="preserve"> to add a visible contract from the night time setting and better convey visual cues on the environment </w:t>
      </w:r>
      <w:r w:rsidR="00E51F7B" w:rsidRPr="007C3CE6">
        <w:t>(El-Nasr 2006)</w:t>
      </w:r>
      <w:r w:rsidR="00917884">
        <w:t xml:space="preserve">. </w:t>
      </w:r>
      <w:r w:rsidR="00E51F7B">
        <w:t>The</w:t>
      </w:r>
      <w:r>
        <w:t xml:space="preserve"> forest</w:t>
      </w:r>
      <w:r w:rsidR="00E51F7B">
        <w:t xml:space="preserve"> in the level should</w:t>
      </w:r>
      <w:r>
        <w:t xml:space="preserve"> feel uninviting and dark while the campsite should be visible </w:t>
      </w:r>
      <w:r w:rsidR="00E51F7B">
        <w:t xml:space="preserve">and inviting </w:t>
      </w:r>
      <w:r>
        <w:t xml:space="preserve">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drawing>
          <wp:anchor distT="0" distB="0" distL="114300" distR="114300" simplePos="0" relativeHeight="251697152" behindDoc="0" locked="0" layoutInCell="1" allowOverlap="1" wp14:anchorId="32E42A07" wp14:editId="762D0BFB">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39" w:name="_Toc473654773"/>
      <w:r>
        <w:t>Audio</w:t>
      </w:r>
      <w:bookmarkEnd w:id="39"/>
    </w:p>
    <w:p w:rsidR="007C674C" w:rsidRDefault="00917884" w:rsidP="007C674C">
      <w:r>
        <w:t>Audio in any game</w:t>
      </w:r>
      <w:r w:rsidR="00593F7C">
        <w:t xml:space="preserve"> is essential and music game industry is growing more important year on </w:t>
      </w:r>
      <w:r w:rsidR="00593F7C" w:rsidRPr="00593F7C">
        <w:t>year (</w:t>
      </w:r>
      <w:r w:rsidR="00593F7C" w:rsidRPr="00593F7C">
        <w:rPr>
          <w:rFonts w:cs="Arial"/>
          <w:color w:val="222222"/>
          <w:shd w:val="clear" w:color="auto" w:fill="FFFFFF"/>
        </w:rPr>
        <w:t>Thomas, M., 2004</w:t>
      </w:r>
      <w:r w:rsidR="00593F7C" w:rsidRPr="00593F7C">
        <w:t>).</w:t>
      </w:r>
      <w:r>
        <w:t xml:space="preserve"> </w:t>
      </w:r>
      <w:r w:rsidR="00593F7C">
        <w:t xml:space="preserve">In the level </w:t>
      </w:r>
      <w:r>
        <w:t xml:space="preserve">it </w:t>
      </w:r>
      <w:r w:rsidR="008A6CDD">
        <w:t xml:space="preserve">is </w:t>
      </w:r>
      <w:r>
        <w:t xml:space="preserve">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0" w:name="_Toc473654774"/>
      <w:r>
        <w:t>Background Music</w:t>
      </w:r>
      <w:bookmarkEnd w:id="40"/>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w:t>
      </w:r>
      <w:r w:rsidR="00810051">
        <w:t xml:space="preserve">As it is well pointed out in various research the inclusion of music </w:t>
      </w:r>
      <w:r w:rsidR="006C3AD7">
        <w:t>allows the level to communicate representation that is not available through visual means (</w:t>
      </w:r>
      <w:proofErr w:type="spellStart"/>
      <w:r w:rsidR="006C3AD7" w:rsidRPr="006C3AD7">
        <w:rPr>
          <w:rFonts w:cs="Arial"/>
          <w:color w:val="222222"/>
          <w:szCs w:val="20"/>
          <w:shd w:val="clear" w:color="auto" w:fill="FFFFFF"/>
        </w:rPr>
        <w:t>Munday</w:t>
      </w:r>
      <w:proofErr w:type="spellEnd"/>
      <w:r w:rsidR="006C3AD7" w:rsidRPr="006C3AD7">
        <w:rPr>
          <w:rFonts w:cs="Arial"/>
          <w:color w:val="222222"/>
          <w:szCs w:val="20"/>
          <w:shd w:val="clear" w:color="auto" w:fill="FFFFFF"/>
        </w:rPr>
        <w:t>, R., 2007</w:t>
      </w:r>
      <w:r w:rsidR="00E7293D">
        <w:t>). The</w:t>
      </w:r>
      <w:r w:rsidR="00435040">
        <w:t xml:space="preserve"> background music shall be used to help cement </w:t>
      </w:r>
      <w:r w:rsidR="00F77023">
        <w:t>the player’s location in the forest and will be the first track that is played to help ease the player into the environment.</w:t>
      </w:r>
    </w:p>
    <w:p w:rsidR="008F24F4" w:rsidRDefault="008F24F4" w:rsidP="00917990"/>
    <w:p w:rsidR="008F24F4" w:rsidRDefault="008F24F4" w:rsidP="00917990"/>
    <w:p w:rsidR="009751BD" w:rsidRDefault="009751BD" w:rsidP="009751BD">
      <w:pPr>
        <w:pStyle w:val="Heading3"/>
      </w:pPr>
      <w:bookmarkStart w:id="41" w:name="_Toc473654775"/>
      <w:r>
        <w:lastRenderedPageBreak/>
        <w:t>Fight Music</w:t>
      </w:r>
      <w:bookmarkEnd w:id="41"/>
    </w:p>
    <w:p w:rsidR="009751BD" w:rsidRDefault="00F77023" w:rsidP="009751BD">
      <w:r>
        <w:t>I will also be adding a fight music track which will be used in the level to convey to the player that danger approaches</w:t>
      </w:r>
      <w:r w:rsidR="008C1234">
        <w:t xml:space="preserve"> even if they can’t see the danger directly</w:t>
      </w:r>
      <w:r>
        <w:t xml:space="preserve">.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0E7193" w:rsidRDefault="000E7193" w:rsidP="000E7193">
      <w:pPr>
        <w:pStyle w:val="Heading2"/>
      </w:pPr>
      <w:bookmarkStart w:id="42" w:name="_Toc473654776"/>
      <w:r w:rsidRPr="00E17AC1">
        <w:t>Architecture</w:t>
      </w:r>
      <w:bookmarkEnd w:id="42"/>
    </w:p>
    <w:p w:rsidR="00662842" w:rsidRPr="00662842" w:rsidRDefault="00B04C72" w:rsidP="00662842">
      <w:r>
        <w:rPr>
          <w:noProof/>
          <w:lang w:eastAsia="en-GB"/>
        </w:rPr>
        <w:drawing>
          <wp:anchor distT="0" distB="0" distL="114300" distR="114300" simplePos="0" relativeHeight="251708416" behindDoc="0" locked="0" layoutInCell="1" allowOverlap="1" wp14:anchorId="39319A4A" wp14:editId="3EF8D755">
            <wp:simplePos x="0" y="0"/>
            <wp:positionH relativeFrom="margin">
              <wp:align>center</wp:align>
            </wp:positionH>
            <wp:positionV relativeFrom="paragraph">
              <wp:posOffset>1813763</wp:posOffset>
            </wp:positionV>
            <wp:extent cx="4923155" cy="2665095"/>
            <wp:effectExtent l="152400" t="152400" r="353695" b="3638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4923155" cy="2665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3" w:name="_Toc473654777"/>
      <w:r>
        <w:t>Top-Down Layout and concept art</w:t>
      </w:r>
      <w:bookmarkEnd w:id="43"/>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4" w:name="_Toc473654778"/>
      <w:r w:rsidRPr="00A5338A">
        <w:rPr>
          <w:noProof/>
          <w:lang w:eastAsia="en-GB"/>
        </w:rPr>
        <w:lastRenderedPageBreak/>
        <w:drawing>
          <wp:anchor distT="0" distB="0" distL="114300" distR="114300" simplePos="0" relativeHeight="251694080" behindDoc="1" locked="0" layoutInCell="1" allowOverlap="1" wp14:anchorId="20B868D8" wp14:editId="5D9ADCF1">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4"/>
    </w:p>
    <w:p w:rsidR="00BC14FA" w:rsidRDefault="000C11B3" w:rsidP="00BC14FA">
      <w:pPr>
        <w:pStyle w:val="Heading3"/>
      </w:pPr>
      <w:bookmarkStart w:id="45" w:name="_Toc473654779"/>
      <w:r>
        <w:t>Concept Art</w:t>
      </w:r>
      <w:bookmarkEnd w:id="45"/>
    </w:p>
    <w:p w:rsidR="000F1510" w:rsidRDefault="00407C1D" w:rsidP="00407C1D">
      <w:pPr>
        <w:pStyle w:val="Heading3"/>
      </w:pPr>
      <w:bookmarkStart w:id="46" w:name="_Toc472602395"/>
      <w:bookmarkStart w:id="47" w:name="_Toc473206437"/>
      <w:bookmarkStart w:id="48" w:name="_Toc473321581"/>
      <w:bookmarkStart w:id="49" w:name="_Toc473321672"/>
      <w:bookmarkStart w:id="50" w:name="_Toc473654780"/>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22DB1571" wp14:editId="49D24207">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6"/>
      <w:bookmarkEnd w:id="47"/>
      <w:bookmarkEnd w:id="48"/>
      <w:bookmarkEnd w:id="49"/>
      <w:bookmarkEnd w:id="50"/>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1" w:name="_Toc473654781"/>
      <w:r>
        <w:lastRenderedPageBreak/>
        <w:t>Engine</w:t>
      </w:r>
      <w:bookmarkEnd w:id="51"/>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w:t>
      </w:r>
      <w:r w:rsidR="00ED37B6">
        <w:t xml:space="preserve">p you through using the engine and there are plenty examples of how its rich complement of features enables fast game </w:t>
      </w:r>
      <w:r w:rsidR="00ED37B6" w:rsidRPr="00ED37B6">
        <w:t>development (</w:t>
      </w:r>
      <w:proofErr w:type="spellStart"/>
      <w:r w:rsidR="00ED37B6" w:rsidRPr="00ED37B6">
        <w:t>Craighead</w:t>
      </w:r>
      <w:proofErr w:type="spellEnd"/>
      <w:r w:rsidR="00ED37B6" w:rsidRPr="00ED37B6">
        <w:t xml:space="preserve">, J 2008). </w:t>
      </w:r>
      <w:r w:rsidR="002B74FB">
        <w:t>Another big sell for me is the</w:t>
      </w:r>
      <w:r w:rsidR="001F1C9E">
        <w:t xml:space="preserve"> Unity Asset S</w:t>
      </w:r>
      <w:r w:rsidR="002B74FB">
        <w:t xml:space="preserve">tore which I have used to get basic models and it works great allowing me to spend my time on the game itself and not the assets </w:t>
      </w:r>
      <w:r w:rsidR="001F1C9E">
        <w:t xml:space="preserve">that would have needed </w:t>
      </w:r>
      <w:r w:rsidR="002B74FB">
        <w:t>to be created.</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4926662" wp14:editId="2F6EB50A">
            <wp:simplePos x="0" y="0"/>
            <wp:positionH relativeFrom="margin">
              <wp:posOffset>845185</wp:posOffset>
            </wp:positionH>
            <wp:positionV relativeFrom="paragraph">
              <wp:posOffset>298450</wp:posOffset>
            </wp:positionV>
            <wp:extent cx="4845685" cy="27254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5685" cy="272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40A7">
        <w:t>Cross</w:t>
      </w:r>
      <w:r w:rsidR="001F1C9E">
        <w:t xml:space="preserve"> Platform Engine</w:t>
      </w:r>
    </w:p>
    <w:p w:rsidR="003C2A24" w:rsidRDefault="003C2A24" w:rsidP="00F775A4"/>
    <w:p w:rsidR="00B63351" w:rsidRDefault="00B63351" w:rsidP="00B63351">
      <w:pPr>
        <w:pStyle w:val="Heading3"/>
      </w:pPr>
      <w:bookmarkStart w:id="52" w:name="_Toc473654782"/>
      <w:r>
        <w:t>Engine Store</w:t>
      </w:r>
      <w:bookmarkEnd w:id="52"/>
    </w:p>
    <w:p w:rsidR="003B667A" w:rsidRDefault="002556FF" w:rsidP="00F775A4">
      <w:r>
        <w:rPr>
          <w:noProof/>
          <w:lang w:eastAsia="en-GB"/>
        </w:rPr>
        <w:drawing>
          <wp:anchor distT="0" distB="0" distL="114300" distR="114300" simplePos="0" relativeHeight="251689984" behindDoc="1" locked="0" layoutInCell="1" allowOverlap="1" wp14:anchorId="452408CA" wp14:editId="12720427">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3" w:name="_Toc473654783"/>
      <w:r>
        <w:lastRenderedPageBreak/>
        <w:t>Project Planning and Control</w:t>
      </w:r>
      <w:bookmarkEnd w:id="53"/>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4" w:name="_Toc473654784"/>
      <w:r>
        <w:t>Allocation of tasks</w:t>
      </w:r>
      <w:bookmarkEnd w:id="54"/>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5" w:name="_Toc473654785"/>
      <w:r>
        <w:t>Project plan</w:t>
      </w:r>
      <w:bookmarkEnd w:id="55"/>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6" w:name="_Toc473654786"/>
      <w:r>
        <w:t>Duration, Start and E</w:t>
      </w:r>
      <w:r w:rsidR="00C437B7">
        <w:t>nd dates</w:t>
      </w:r>
      <w:bookmarkEnd w:id="56"/>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7" w:name="_Toc473654787"/>
      <w:r>
        <w:t>T</w:t>
      </w:r>
      <w:r w:rsidR="00C437B7">
        <w:t>asks and sub-tasks</w:t>
      </w:r>
      <w:bookmarkEnd w:id="57"/>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8" w:name="_Toc473654788"/>
      <w:r>
        <w:t>G</w:t>
      </w:r>
      <w:r w:rsidR="00C437B7">
        <w:t>antt chart</w:t>
      </w:r>
      <w:bookmarkEnd w:id="58"/>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B160CAF" wp14:editId="57F1581C">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59" w:name="_Toc473654789"/>
      <w:r>
        <w:lastRenderedPageBreak/>
        <w:t>P</w:t>
      </w:r>
      <w:r w:rsidR="005C78A6">
        <w:t>rocess description</w:t>
      </w:r>
      <w:bookmarkEnd w:id="59"/>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0" w:name="_Toc473654790"/>
      <w:r>
        <w:lastRenderedPageBreak/>
        <w:t>Playtesting</w:t>
      </w:r>
      <w:bookmarkEnd w:id="60"/>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1" w:name="_Toc473654791"/>
      <w:r>
        <w:t>Method</w:t>
      </w:r>
      <w:bookmarkEnd w:id="61"/>
    </w:p>
    <w:p w:rsidR="00B7766A" w:rsidRDefault="004768E6" w:rsidP="00B7766A">
      <w:r>
        <w:t xml:space="preserve">To gain user feedback I aim to have a </w:t>
      </w:r>
      <w:r w:rsidR="00DA33C7">
        <w:t>double</w:t>
      </w:r>
      <w:r>
        <w:t xml:space="preserve"> sheet feedback survey that addresses questions on the basic gameplay elements and asks for general feedback as well.</w:t>
      </w:r>
      <w:r w:rsidR="00E352CA">
        <w:t xml:space="preserve"> Hopefully the feedback will allow me to tweak gameplay and visuals to address any concern which would help if I were to take the level further.</w:t>
      </w:r>
    </w:p>
    <w:p w:rsidR="00B7766A" w:rsidRDefault="00B7766A" w:rsidP="00B7766A">
      <w:pPr>
        <w:pStyle w:val="Heading2"/>
      </w:pPr>
      <w:bookmarkStart w:id="62" w:name="_Toc473654792"/>
      <w:r>
        <w:t>Outcomes</w:t>
      </w:r>
      <w:bookmarkEnd w:id="62"/>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3" w:name="_Toc473654793"/>
      <w:r>
        <w:t>Expected R</w:t>
      </w:r>
      <w:r w:rsidR="00B7766A">
        <w:t>esults</w:t>
      </w:r>
      <w:bookmarkEnd w:id="63"/>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4" w:name="_Toc473654794"/>
      <w:r>
        <w:t>Final Thoughts</w:t>
      </w:r>
      <w:bookmarkEnd w:id="64"/>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5" w:name="_Toc473654795"/>
      <w:r>
        <w:lastRenderedPageBreak/>
        <w:t>References</w:t>
      </w:r>
      <w:bookmarkEnd w:id="65"/>
    </w:p>
    <w:p w:rsidR="00656D07" w:rsidRPr="00656D07" w:rsidRDefault="00656D07" w:rsidP="00656D07">
      <w:pPr>
        <w:rPr>
          <w:color w:val="auto"/>
        </w:rPr>
      </w:pPr>
      <w:r w:rsidRPr="00656D07">
        <w:rPr>
          <w:color w:val="auto"/>
          <w:shd w:val="clear" w:color="auto" w:fill="FFFFFF"/>
        </w:rPr>
        <w:t>Gerber, H.P., 2009. From the FPS to the RPG: Using video games to encourage reading YAL.</w:t>
      </w:r>
    </w:p>
    <w:p w:rsidR="00EC36A2" w:rsidRPr="00EC36A2" w:rsidRDefault="00EC36A2" w:rsidP="00EC36A2">
      <w:pPr>
        <w:rPr>
          <w:color w:val="auto"/>
        </w:rPr>
      </w:pPr>
      <w:proofErr w:type="spellStart"/>
      <w:r w:rsidRPr="00EC36A2">
        <w:rPr>
          <w:color w:val="auto"/>
          <w:shd w:val="clear" w:color="auto" w:fill="FFFFFF"/>
        </w:rPr>
        <w:t>Craighead</w:t>
      </w:r>
      <w:proofErr w:type="spellEnd"/>
      <w:r w:rsidRPr="00EC36A2">
        <w:rPr>
          <w:color w:val="auto"/>
          <w:shd w:val="clear" w:color="auto" w:fill="FFFFFF"/>
        </w:rPr>
        <w:t xml:space="preserve">, J., Burke, J. and Murphy, R., 2008, September. Using the unity game engine to develop </w:t>
      </w:r>
      <w:proofErr w:type="spellStart"/>
      <w:r w:rsidRPr="00EC36A2">
        <w:rPr>
          <w:color w:val="auto"/>
          <w:shd w:val="clear" w:color="auto" w:fill="FFFFFF"/>
        </w:rPr>
        <w:t>sarge</w:t>
      </w:r>
      <w:proofErr w:type="spellEnd"/>
      <w:r w:rsidRPr="00EC36A2">
        <w:rPr>
          <w:color w:val="auto"/>
          <w:shd w:val="clear" w:color="auto" w:fill="FFFFFF"/>
        </w:rPr>
        <w:t>: a case study. In</w:t>
      </w:r>
      <w:r w:rsidRPr="00EC36A2">
        <w:rPr>
          <w:rStyle w:val="apple-converted-space"/>
          <w:rFonts w:ascii="Arial" w:hAnsi="Arial" w:cs="Arial"/>
          <w:color w:val="auto"/>
          <w:sz w:val="20"/>
          <w:szCs w:val="20"/>
          <w:shd w:val="clear" w:color="auto" w:fill="FFFFFF"/>
        </w:rPr>
        <w:t> </w:t>
      </w:r>
      <w:r w:rsidRPr="00EC36A2">
        <w:rPr>
          <w:i/>
          <w:iCs/>
          <w:color w:val="auto"/>
          <w:shd w:val="clear" w:color="auto" w:fill="FFFFFF"/>
        </w:rPr>
        <w:t>Proceedings of the 2008 Simulation Workshop at the International Conference on Intelligent Robots and Systems (IROS 2008)</w:t>
      </w:r>
      <w:r w:rsidRPr="00EC36A2">
        <w:rPr>
          <w:color w:val="auto"/>
          <w:shd w:val="clear" w:color="auto" w:fill="FFFFFF"/>
        </w:rPr>
        <w:t>.</w:t>
      </w:r>
    </w:p>
    <w:p w:rsidR="00C7793B" w:rsidRPr="00801BFC" w:rsidRDefault="00C7793B" w:rsidP="008A04AE">
      <w:pPr>
        <w:rPr>
          <w:color w:val="auto"/>
        </w:rPr>
      </w:pPr>
      <w:r w:rsidRPr="00801BFC">
        <w:rPr>
          <w:color w:val="auto"/>
          <w:shd w:val="clear" w:color="auto" w:fill="FFFFFF"/>
        </w:rPr>
        <w:t>El-Nasr, M.S., 2006, June. Projecting tension in virtual environments through lighting. In</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Proceedings of the 2006 ACM SIGCHI international conference on Advances in computer entertainment technology</w:t>
      </w:r>
      <w:r w:rsidRPr="00801BFC">
        <w:rPr>
          <w:rStyle w:val="apple-converted-space"/>
          <w:rFonts w:ascii="Arial" w:hAnsi="Arial" w:cs="Arial"/>
          <w:color w:val="auto"/>
          <w:sz w:val="20"/>
          <w:szCs w:val="20"/>
          <w:shd w:val="clear" w:color="auto" w:fill="FFFFFF"/>
        </w:rPr>
        <w:t> </w:t>
      </w:r>
      <w:r w:rsidRPr="00801BFC">
        <w:rPr>
          <w:color w:val="auto"/>
          <w:shd w:val="clear" w:color="auto" w:fill="FFFFFF"/>
        </w:rPr>
        <w:t>(p. 63). ACM.</w:t>
      </w:r>
    </w:p>
    <w:p w:rsidR="006C3AD7" w:rsidRPr="00801BFC" w:rsidRDefault="006C3AD7" w:rsidP="008A04AE">
      <w:pPr>
        <w:rPr>
          <w:color w:val="auto"/>
          <w:sz w:val="24"/>
        </w:rPr>
      </w:pPr>
      <w:proofErr w:type="spellStart"/>
      <w:r w:rsidRPr="00801BFC">
        <w:rPr>
          <w:rFonts w:cs="Arial"/>
          <w:color w:val="auto"/>
          <w:szCs w:val="20"/>
          <w:shd w:val="clear" w:color="auto" w:fill="FFFFFF"/>
        </w:rPr>
        <w:t>Munday</w:t>
      </w:r>
      <w:proofErr w:type="spellEnd"/>
      <w:r w:rsidRPr="00801BFC">
        <w:rPr>
          <w:rFonts w:cs="Arial"/>
          <w:color w:val="auto"/>
          <w:szCs w:val="20"/>
          <w:shd w:val="clear" w:color="auto" w:fill="FFFFFF"/>
        </w:rPr>
        <w:t>, R., 2007. Music in video games.</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Music, sound and multimedia: From the live to the virtual</w:t>
      </w:r>
      <w:r w:rsidRPr="00801BFC">
        <w:rPr>
          <w:rFonts w:cs="Arial"/>
          <w:color w:val="auto"/>
          <w:szCs w:val="20"/>
          <w:shd w:val="clear" w:color="auto" w:fill="FFFFFF"/>
        </w:rPr>
        <w:t>, pp.51-67.</w:t>
      </w:r>
    </w:p>
    <w:p w:rsidR="00836A51" w:rsidRPr="00801BFC" w:rsidRDefault="00836A51" w:rsidP="008A04AE">
      <w:pPr>
        <w:rPr>
          <w:color w:val="auto"/>
          <w:szCs w:val="20"/>
        </w:rPr>
      </w:pPr>
      <w:r w:rsidRPr="00801BFC">
        <w:rPr>
          <w:color w:val="auto"/>
          <w:szCs w:val="20"/>
          <w:shd w:val="clear" w:color="auto" w:fill="FFFFFF"/>
        </w:rPr>
        <w:t>Thomas, M., 2004. Music in Video Games.</w:t>
      </w:r>
      <w:r w:rsidRPr="00801BFC">
        <w:rPr>
          <w:rStyle w:val="apple-converted-space"/>
          <w:rFonts w:cs="Arial"/>
          <w:color w:val="auto"/>
          <w:szCs w:val="20"/>
          <w:shd w:val="clear" w:color="auto" w:fill="FFFFFF"/>
        </w:rPr>
        <w:t> </w:t>
      </w:r>
      <w:r w:rsidRPr="00801BFC">
        <w:rPr>
          <w:color w:val="auto"/>
          <w:szCs w:val="20"/>
          <w:shd w:val="clear" w:color="auto" w:fill="FFFFFF"/>
        </w:rPr>
        <w:t>The International Journal of Urban Labour and Leisure,</w:t>
      </w:r>
      <w:r w:rsidRPr="00801BFC">
        <w:rPr>
          <w:rStyle w:val="apple-converted-space"/>
          <w:rFonts w:cs="Arial"/>
          <w:color w:val="auto"/>
          <w:szCs w:val="20"/>
          <w:shd w:val="clear" w:color="auto" w:fill="FFFFFF"/>
        </w:rPr>
        <w:t> </w:t>
      </w:r>
      <w:r w:rsidRPr="00801BFC">
        <w:rPr>
          <w:color w:val="auto"/>
          <w:szCs w:val="20"/>
          <w:shd w:val="clear" w:color="auto" w:fill="FFFFFF"/>
        </w:rPr>
        <w:t>6(1).</w:t>
      </w:r>
    </w:p>
    <w:p w:rsidR="00ED2877" w:rsidRPr="00801BFC" w:rsidRDefault="00ED2877" w:rsidP="008A04AE">
      <w:pPr>
        <w:rPr>
          <w:color w:val="auto"/>
          <w:szCs w:val="20"/>
        </w:rPr>
      </w:pPr>
      <w:proofErr w:type="spellStart"/>
      <w:r w:rsidRPr="00801BFC">
        <w:rPr>
          <w:color w:val="auto"/>
          <w:szCs w:val="20"/>
          <w:shd w:val="clear" w:color="auto" w:fill="FFFFFF"/>
        </w:rPr>
        <w:t>Sweetser</w:t>
      </w:r>
      <w:proofErr w:type="spellEnd"/>
      <w:r w:rsidRPr="00801BFC">
        <w:rPr>
          <w:color w:val="auto"/>
          <w:szCs w:val="20"/>
          <w:shd w:val="clear" w:color="auto" w:fill="FFFFFF"/>
        </w:rPr>
        <w:t>, P. and Wiles, J., 2002. Current AI in games: A review.</w:t>
      </w:r>
      <w:r w:rsidRPr="00801BFC">
        <w:rPr>
          <w:rStyle w:val="apple-converted-space"/>
          <w:rFonts w:cs="Arial"/>
          <w:color w:val="auto"/>
          <w:szCs w:val="20"/>
          <w:shd w:val="clear" w:color="auto" w:fill="FFFFFF"/>
        </w:rPr>
        <w:t> </w:t>
      </w:r>
      <w:r w:rsidRPr="00801BFC">
        <w:rPr>
          <w:i/>
          <w:iCs/>
          <w:color w:val="auto"/>
          <w:szCs w:val="20"/>
          <w:shd w:val="clear" w:color="auto" w:fill="FFFFFF"/>
        </w:rPr>
        <w:t>Australian Journal of Intelligent Information Processing Systems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8</w:t>
      </w:r>
      <w:r w:rsidRPr="00801BFC">
        <w:rPr>
          <w:color w:val="auto"/>
          <w:szCs w:val="20"/>
          <w:shd w:val="clear" w:color="auto" w:fill="FFFFFF"/>
        </w:rPr>
        <w:t>(1), pp.24-42.</w:t>
      </w:r>
    </w:p>
    <w:p w:rsidR="00793B4C" w:rsidRPr="00801BFC" w:rsidRDefault="00793B4C" w:rsidP="008A04AE">
      <w:pPr>
        <w:rPr>
          <w:color w:val="auto"/>
          <w:szCs w:val="20"/>
        </w:rPr>
      </w:pPr>
      <w:r w:rsidRPr="00801BFC">
        <w:rPr>
          <w:color w:val="auto"/>
          <w:szCs w:val="20"/>
          <w:shd w:val="clear" w:color="auto" w:fill="FFFFFF"/>
        </w:rPr>
        <w:t>Wang, H. and Sun, C.T., 2011, September. Game reward systems: gaming experiences and social meanings. In</w:t>
      </w:r>
      <w:r w:rsidRPr="00801BFC">
        <w:rPr>
          <w:rStyle w:val="apple-converted-space"/>
          <w:rFonts w:cs="Arial"/>
          <w:color w:val="auto"/>
          <w:szCs w:val="20"/>
          <w:shd w:val="clear" w:color="auto" w:fill="FFFFFF"/>
        </w:rPr>
        <w:t> </w:t>
      </w:r>
      <w:r w:rsidRPr="00801BFC">
        <w:rPr>
          <w:i/>
          <w:iCs/>
          <w:color w:val="auto"/>
          <w:szCs w:val="20"/>
          <w:shd w:val="clear" w:color="auto" w:fill="FFFFFF"/>
        </w:rPr>
        <w:t xml:space="preserve">Proceedings of </w:t>
      </w:r>
      <w:proofErr w:type="spellStart"/>
      <w:r w:rsidRPr="00801BFC">
        <w:rPr>
          <w:i/>
          <w:iCs/>
          <w:color w:val="auto"/>
          <w:szCs w:val="20"/>
          <w:shd w:val="clear" w:color="auto" w:fill="FFFFFF"/>
        </w:rPr>
        <w:t>DiGRA</w:t>
      </w:r>
      <w:proofErr w:type="spellEnd"/>
      <w:r w:rsidRPr="00801BFC">
        <w:rPr>
          <w:i/>
          <w:iCs/>
          <w:color w:val="auto"/>
          <w:szCs w:val="20"/>
          <w:shd w:val="clear" w:color="auto" w:fill="FFFFFF"/>
        </w:rPr>
        <w:t xml:space="preserve"> 2011 conference: Think design play</w:t>
      </w:r>
      <w:r w:rsidRPr="00801BFC">
        <w:rPr>
          <w:rStyle w:val="apple-converted-space"/>
          <w:rFonts w:cs="Arial"/>
          <w:color w:val="auto"/>
          <w:szCs w:val="20"/>
          <w:shd w:val="clear" w:color="auto" w:fill="FFFFFF"/>
        </w:rPr>
        <w:t> </w:t>
      </w:r>
      <w:r w:rsidRPr="00801BFC">
        <w:rPr>
          <w:color w:val="auto"/>
          <w:szCs w:val="20"/>
          <w:shd w:val="clear" w:color="auto" w:fill="FFFFFF"/>
        </w:rPr>
        <w:t>(pp. 1-12).</w:t>
      </w:r>
    </w:p>
    <w:p w:rsidR="009919C3" w:rsidRPr="00801BFC" w:rsidRDefault="009919C3" w:rsidP="008A04AE">
      <w:pPr>
        <w:rPr>
          <w:rFonts w:cs="Arial"/>
          <w:color w:val="auto"/>
          <w:szCs w:val="20"/>
          <w:shd w:val="clear" w:color="auto" w:fill="FFFFFF"/>
        </w:rPr>
      </w:pPr>
      <w:r w:rsidRPr="00801BFC">
        <w:rPr>
          <w:rFonts w:cs="Arial"/>
          <w:color w:val="auto"/>
          <w:szCs w:val="20"/>
          <w:shd w:val="clear" w:color="auto" w:fill="FFFFFF"/>
        </w:rPr>
        <w:t xml:space="preserve">Navarro, F., </w:t>
      </w:r>
      <w:proofErr w:type="spellStart"/>
      <w:r w:rsidRPr="00801BFC">
        <w:rPr>
          <w:rFonts w:cs="Arial"/>
          <w:color w:val="auto"/>
          <w:szCs w:val="20"/>
          <w:shd w:val="clear" w:color="auto" w:fill="FFFFFF"/>
        </w:rPr>
        <w:t>Serón</w:t>
      </w:r>
      <w:proofErr w:type="spellEnd"/>
      <w:r w:rsidRPr="00801BFC">
        <w:rPr>
          <w:rFonts w:cs="Arial"/>
          <w:color w:val="auto"/>
          <w:szCs w:val="20"/>
          <w:shd w:val="clear" w:color="auto" w:fill="FFFFFF"/>
        </w:rPr>
        <w:t>, F.J. and Gutierrez, D., 2011, March. Motion blur rendering: State of the art. In</w:t>
      </w:r>
      <w:r w:rsidRPr="00801BFC">
        <w:rPr>
          <w:rStyle w:val="apple-converted-space"/>
          <w:rFonts w:cs="Arial"/>
          <w:color w:val="auto"/>
          <w:szCs w:val="20"/>
          <w:shd w:val="clear" w:color="auto" w:fill="FFFFFF"/>
        </w:rPr>
        <w:t> </w:t>
      </w:r>
      <w:r w:rsidRPr="00801BFC">
        <w:rPr>
          <w:rFonts w:cs="Arial"/>
          <w:i/>
          <w:iCs/>
          <w:color w:val="auto"/>
          <w:szCs w:val="20"/>
          <w:shd w:val="clear" w:color="auto" w:fill="FFFFFF"/>
        </w:rPr>
        <w:t>Computer Graphics Forum</w:t>
      </w:r>
      <w:r w:rsidRPr="00801BFC">
        <w:rPr>
          <w:rStyle w:val="apple-converted-space"/>
          <w:rFonts w:cs="Arial"/>
          <w:color w:val="auto"/>
          <w:szCs w:val="20"/>
          <w:shd w:val="clear" w:color="auto" w:fill="FFFFFF"/>
        </w:rPr>
        <w:t> </w:t>
      </w:r>
      <w:r w:rsidRPr="00801BFC">
        <w:rPr>
          <w:rFonts w:cs="Arial"/>
          <w:color w:val="auto"/>
          <w:szCs w:val="20"/>
          <w:shd w:val="clear" w:color="auto" w:fill="FFFFFF"/>
        </w:rPr>
        <w:t>(Vol. 30, No. 1, pp. 3-26). Blackwell Publishing Ltd.</w:t>
      </w:r>
    </w:p>
    <w:p w:rsidR="00CC7684" w:rsidRPr="00801BFC" w:rsidRDefault="00CC7684" w:rsidP="008A04AE">
      <w:pPr>
        <w:rPr>
          <w:color w:val="auto"/>
          <w:szCs w:val="20"/>
        </w:rPr>
      </w:pPr>
      <w:r w:rsidRPr="00801BFC">
        <w:rPr>
          <w:color w:val="auto"/>
          <w:szCs w:val="20"/>
          <w:shd w:val="clear" w:color="auto" w:fill="FFFFFF"/>
        </w:rPr>
        <w:t xml:space="preserve">Meadows, M.S., </w:t>
      </w:r>
      <w:proofErr w:type="spellStart"/>
      <w:r w:rsidRPr="00801BFC">
        <w:rPr>
          <w:color w:val="auto"/>
          <w:szCs w:val="20"/>
          <w:shd w:val="clear" w:color="auto" w:fill="FFFFFF"/>
        </w:rPr>
        <w:t>Kurup</w:t>
      </w:r>
      <w:proofErr w:type="spellEnd"/>
      <w:r w:rsidRPr="00801BFC">
        <w:rPr>
          <w:color w:val="auto"/>
          <w:szCs w:val="20"/>
          <w:shd w:val="clear" w:color="auto" w:fill="FFFFFF"/>
        </w:rPr>
        <w:t xml:space="preserve">, J.P., Jensen, S.B., Larsen, C.S., </w:t>
      </w:r>
      <w:proofErr w:type="spellStart"/>
      <w:r w:rsidRPr="00801BFC">
        <w:rPr>
          <w:color w:val="auto"/>
          <w:szCs w:val="20"/>
          <w:shd w:val="clear" w:color="auto" w:fill="FFFFFF"/>
        </w:rPr>
        <w:t>Bøgh</w:t>
      </w:r>
      <w:proofErr w:type="spellEnd"/>
      <w:r w:rsidRPr="00801BFC">
        <w:rPr>
          <w:color w:val="auto"/>
          <w:szCs w:val="20"/>
          <w:shd w:val="clear" w:color="auto" w:fill="FFFFFF"/>
        </w:rPr>
        <w:t xml:space="preserve">, K., Hansen, R.S., </w:t>
      </w:r>
      <w:proofErr w:type="spellStart"/>
      <w:r w:rsidRPr="00801BFC">
        <w:rPr>
          <w:color w:val="auto"/>
          <w:szCs w:val="20"/>
          <w:shd w:val="clear" w:color="auto" w:fill="FFFFFF"/>
        </w:rPr>
        <w:t>Daugaard</w:t>
      </w:r>
      <w:proofErr w:type="spellEnd"/>
      <w:r w:rsidRPr="00801BFC">
        <w:rPr>
          <w:color w:val="auto"/>
          <w:szCs w:val="20"/>
          <w:shd w:val="clear" w:color="auto" w:fill="FFFFFF"/>
        </w:rPr>
        <w:t xml:space="preserve">, B., </w:t>
      </w:r>
      <w:proofErr w:type="spellStart"/>
      <w:r w:rsidRPr="00801BFC">
        <w:rPr>
          <w:color w:val="auto"/>
          <w:szCs w:val="20"/>
          <w:shd w:val="clear" w:color="auto" w:fill="FFFFFF"/>
        </w:rPr>
        <w:t>Boriis</w:t>
      </w:r>
      <w:proofErr w:type="spellEnd"/>
      <w:r w:rsidRPr="00801BFC">
        <w:rPr>
          <w:color w:val="auto"/>
          <w:szCs w:val="20"/>
          <w:shd w:val="clear" w:color="auto" w:fill="FFFFFF"/>
        </w:rPr>
        <w:t xml:space="preserve">, S., Brooks, S.T. and </w:t>
      </w:r>
      <w:proofErr w:type="spellStart"/>
      <w:r w:rsidRPr="00801BFC">
        <w:rPr>
          <w:color w:val="auto"/>
          <w:szCs w:val="20"/>
          <w:shd w:val="clear" w:color="auto" w:fill="FFFFFF"/>
        </w:rPr>
        <w:t>Petersson</w:t>
      </w:r>
      <w:proofErr w:type="spellEnd"/>
      <w:r w:rsidRPr="00801BFC">
        <w:rPr>
          <w:color w:val="auto"/>
          <w:szCs w:val="20"/>
          <w:shd w:val="clear" w:color="auto" w:fill="FFFFFF"/>
        </w:rPr>
        <w:t xml:space="preserve">, E., 2008. Interactive Storytelling in Video </w:t>
      </w:r>
      <w:proofErr w:type="gramStart"/>
      <w:r w:rsidRPr="00801BFC">
        <w:rPr>
          <w:color w:val="auto"/>
          <w:szCs w:val="20"/>
          <w:shd w:val="clear" w:color="auto" w:fill="FFFFFF"/>
        </w:rPr>
        <w:t>Games.</w:t>
      </w:r>
      <w:r w:rsidR="00836A51" w:rsidRPr="00801BFC">
        <w:rPr>
          <w:color w:val="auto"/>
          <w:szCs w:val="20"/>
          <w:shd w:val="clear" w:color="auto" w:fill="FFFFFF"/>
        </w:rPr>
        <w:softHyphen/>
      </w:r>
      <w:proofErr w:type="gramEnd"/>
    </w:p>
    <w:p w:rsidR="005B2419" w:rsidRPr="00801BFC" w:rsidRDefault="005B2419" w:rsidP="008A04AE">
      <w:pPr>
        <w:rPr>
          <w:color w:val="auto"/>
          <w:szCs w:val="20"/>
        </w:rPr>
      </w:pPr>
      <w:proofErr w:type="spellStart"/>
      <w:r w:rsidRPr="00801BFC">
        <w:rPr>
          <w:color w:val="auto"/>
          <w:szCs w:val="20"/>
          <w:shd w:val="clear" w:color="auto" w:fill="FFFFFF"/>
        </w:rPr>
        <w:t>Hillaire</w:t>
      </w:r>
      <w:proofErr w:type="spellEnd"/>
      <w:r w:rsidRPr="00801BFC">
        <w:rPr>
          <w:color w:val="auto"/>
          <w:szCs w:val="20"/>
          <w:shd w:val="clear" w:color="auto" w:fill="FFFFFF"/>
        </w:rPr>
        <w:t xml:space="preserve">, S., </w:t>
      </w:r>
      <w:proofErr w:type="spellStart"/>
      <w:r w:rsidRPr="00801BFC">
        <w:rPr>
          <w:color w:val="auto"/>
          <w:szCs w:val="20"/>
          <w:shd w:val="clear" w:color="auto" w:fill="FFFFFF"/>
        </w:rPr>
        <w:t>Lécuyer</w:t>
      </w:r>
      <w:proofErr w:type="spellEnd"/>
      <w:r w:rsidRPr="00801BFC">
        <w:rPr>
          <w:color w:val="auto"/>
          <w:szCs w:val="20"/>
          <w:shd w:val="clear" w:color="auto" w:fill="FFFFFF"/>
        </w:rPr>
        <w:t xml:space="preserve">, A., </w:t>
      </w:r>
      <w:proofErr w:type="spellStart"/>
      <w:r w:rsidRPr="00801BFC">
        <w:rPr>
          <w:color w:val="auto"/>
          <w:szCs w:val="20"/>
          <w:shd w:val="clear" w:color="auto" w:fill="FFFFFF"/>
        </w:rPr>
        <w:t>Cozot</w:t>
      </w:r>
      <w:proofErr w:type="spellEnd"/>
      <w:r w:rsidRPr="00801BFC">
        <w:rPr>
          <w:color w:val="auto"/>
          <w:szCs w:val="20"/>
          <w:shd w:val="clear" w:color="auto" w:fill="FFFFFF"/>
        </w:rPr>
        <w:t xml:space="preserve">, R. and </w:t>
      </w:r>
      <w:proofErr w:type="spellStart"/>
      <w:r w:rsidRPr="00801BFC">
        <w:rPr>
          <w:color w:val="auto"/>
          <w:szCs w:val="20"/>
          <w:shd w:val="clear" w:color="auto" w:fill="FFFFFF"/>
        </w:rPr>
        <w:t>Casiez</w:t>
      </w:r>
      <w:proofErr w:type="spellEnd"/>
      <w:r w:rsidRPr="00801BFC">
        <w:rPr>
          <w:color w:val="auto"/>
          <w:szCs w:val="20"/>
          <w:shd w:val="clear" w:color="auto" w:fill="FFFFFF"/>
        </w:rPr>
        <w:t>, G., 2008. Depth-of-field blur effects for first-person navigation in virtual environments.</w:t>
      </w:r>
      <w:r w:rsidRPr="00801BFC">
        <w:rPr>
          <w:rStyle w:val="apple-converted-space"/>
          <w:rFonts w:cs="Arial"/>
          <w:color w:val="auto"/>
          <w:szCs w:val="20"/>
          <w:shd w:val="clear" w:color="auto" w:fill="FFFFFF"/>
        </w:rPr>
        <w:t> </w:t>
      </w:r>
      <w:r w:rsidRPr="00801BFC">
        <w:rPr>
          <w:i/>
          <w:iCs/>
          <w:color w:val="auto"/>
          <w:szCs w:val="20"/>
          <w:shd w:val="clear" w:color="auto" w:fill="FFFFFF"/>
        </w:rPr>
        <w:t>IEEE computer graphics and applications</w:t>
      </w:r>
      <w:r w:rsidRPr="00801BFC">
        <w:rPr>
          <w:color w:val="auto"/>
          <w:szCs w:val="20"/>
          <w:shd w:val="clear" w:color="auto" w:fill="FFFFFF"/>
        </w:rPr>
        <w:t>,</w:t>
      </w:r>
      <w:r w:rsidRPr="00801BFC">
        <w:rPr>
          <w:rStyle w:val="apple-converted-space"/>
          <w:rFonts w:cs="Arial"/>
          <w:color w:val="auto"/>
          <w:szCs w:val="20"/>
          <w:shd w:val="clear" w:color="auto" w:fill="FFFFFF"/>
        </w:rPr>
        <w:t> </w:t>
      </w:r>
      <w:r w:rsidRPr="00801BFC">
        <w:rPr>
          <w:i/>
          <w:iCs/>
          <w:color w:val="auto"/>
          <w:szCs w:val="20"/>
          <w:shd w:val="clear" w:color="auto" w:fill="FFFFFF"/>
        </w:rPr>
        <w:t>28</w:t>
      </w:r>
      <w:r w:rsidRPr="00801BFC">
        <w:rPr>
          <w:color w:val="auto"/>
          <w:szCs w:val="20"/>
          <w:shd w:val="clear" w:color="auto" w:fill="FFFFFF"/>
        </w:rPr>
        <w:t>(6).</w:t>
      </w:r>
    </w:p>
    <w:p w:rsidR="00737684" w:rsidRPr="00801BFC" w:rsidRDefault="00737684" w:rsidP="008A04AE">
      <w:pPr>
        <w:rPr>
          <w:color w:val="auto"/>
          <w:szCs w:val="20"/>
          <w:shd w:val="clear" w:color="auto" w:fill="FFFFFF"/>
        </w:rPr>
      </w:pPr>
      <w:proofErr w:type="spellStart"/>
      <w:r w:rsidRPr="00801BFC">
        <w:rPr>
          <w:color w:val="auto"/>
          <w:szCs w:val="20"/>
          <w:shd w:val="clear" w:color="auto" w:fill="FFFFFF"/>
        </w:rPr>
        <w:t>Gotanda</w:t>
      </w:r>
      <w:proofErr w:type="spellEnd"/>
      <w:r w:rsidRPr="00801BFC">
        <w:rPr>
          <w:color w:val="auto"/>
          <w:szCs w:val="20"/>
          <w:shd w:val="clear" w:color="auto" w:fill="FFFFFF"/>
        </w:rPr>
        <w:t>, Y., 2010. Film simulation for video games.</w:t>
      </w:r>
      <w:r w:rsidRPr="00801BFC">
        <w:rPr>
          <w:rStyle w:val="apple-converted-space"/>
          <w:rFonts w:cs="Arial"/>
          <w:color w:val="auto"/>
          <w:szCs w:val="20"/>
          <w:shd w:val="clear" w:color="auto" w:fill="FFFFFF"/>
        </w:rPr>
        <w:t> </w:t>
      </w:r>
      <w:r w:rsidRPr="00801BFC">
        <w:rPr>
          <w:i/>
          <w:iCs/>
          <w:color w:val="auto"/>
          <w:szCs w:val="20"/>
          <w:shd w:val="clear" w:color="auto" w:fill="FFFFFF"/>
        </w:rPr>
        <w:t>ACM SIGGRAPH Courses</w:t>
      </w:r>
      <w:r w:rsidRPr="00801BFC">
        <w:rPr>
          <w:color w:val="auto"/>
          <w:szCs w:val="20"/>
          <w:shd w:val="clear" w:color="auto" w:fill="FFFFFF"/>
        </w:rPr>
        <w:t>.</w:t>
      </w:r>
    </w:p>
    <w:p w:rsidR="00ED0C58" w:rsidRPr="00801BFC" w:rsidRDefault="003F3EA6" w:rsidP="008A04AE">
      <w:pPr>
        <w:rPr>
          <w:color w:val="auto"/>
          <w:szCs w:val="20"/>
          <w:shd w:val="clear" w:color="auto" w:fill="FFFFFF"/>
        </w:rPr>
      </w:pPr>
      <w:r w:rsidRPr="00801BFC">
        <w:rPr>
          <w:color w:val="auto"/>
          <w:szCs w:val="20"/>
          <w:shd w:val="clear" w:color="auto" w:fill="FFFFFF"/>
        </w:rPr>
        <w:t xml:space="preserve">The Elder Scrolls IV: Oblivion (2006) [Video Game, Xbox 360, PC, PS3, 15+] Bethesda </w:t>
      </w:r>
      <w:proofErr w:type="spellStart"/>
      <w:r w:rsidRPr="00801BFC">
        <w:rPr>
          <w:color w:val="auto"/>
          <w:szCs w:val="20"/>
          <w:shd w:val="clear" w:color="auto" w:fill="FFFFFF"/>
        </w:rPr>
        <w:t>Softworks</w:t>
      </w:r>
      <w:proofErr w:type="spellEnd"/>
      <w:r w:rsidRPr="00801BFC">
        <w:rPr>
          <w:color w:val="auto"/>
          <w:szCs w:val="20"/>
          <w:shd w:val="clear" w:color="auto" w:fill="FFFFFF"/>
        </w:rPr>
        <w:t>:  Bethesda Game Studios</w:t>
      </w:r>
    </w:p>
    <w:p w:rsidR="003F3EA6" w:rsidRPr="00801BFC" w:rsidRDefault="003F3EA6" w:rsidP="008A04AE">
      <w:pPr>
        <w:rPr>
          <w:color w:val="auto"/>
          <w:szCs w:val="20"/>
          <w:shd w:val="clear" w:color="auto" w:fill="FFFFFF"/>
        </w:rPr>
      </w:pPr>
      <w:r w:rsidRPr="00801BFC">
        <w:rPr>
          <w:color w:val="auto"/>
          <w:szCs w:val="20"/>
          <w:shd w:val="clear" w:color="auto" w:fill="FFFFFF"/>
        </w:rPr>
        <w:t xml:space="preserve">The </w:t>
      </w:r>
      <w:proofErr w:type="spellStart"/>
      <w:r w:rsidRPr="00801BFC">
        <w:rPr>
          <w:color w:val="auto"/>
          <w:szCs w:val="20"/>
          <w:shd w:val="clear" w:color="auto" w:fill="FFFFFF"/>
        </w:rPr>
        <w:t>Witcher</w:t>
      </w:r>
      <w:proofErr w:type="spellEnd"/>
      <w:r w:rsidRPr="00801BFC">
        <w:rPr>
          <w:color w:val="auto"/>
          <w:szCs w:val="20"/>
          <w:shd w:val="clear" w:color="auto" w:fill="FFFFFF"/>
        </w:rPr>
        <w:t xml:space="preserve"> 3: Wild Hunt (2015) [Video Game, PC, PS4, Xbox One, 18+]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 CD </w:t>
      </w:r>
      <w:proofErr w:type="spellStart"/>
      <w:r w:rsidRPr="00801BFC">
        <w:rPr>
          <w:color w:val="auto"/>
          <w:szCs w:val="20"/>
          <w:shd w:val="clear" w:color="auto" w:fill="FFFFFF"/>
        </w:rPr>
        <w:t>Projekt</w:t>
      </w:r>
      <w:proofErr w:type="spellEnd"/>
      <w:r w:rsidRPr="00801BFC">
        <w:rPr>
          <w:color w:val="auto"/>
          <w:szCs w:val="20"/>
          <w:shd w:val="clear" w:color="auto" w:fill="FFFFFF"/>
        </w:rPr>
        <w:t xml:space="preserve"> RED</w:t>
      </w:r>
    </w:p>
    <w:p w:rsidR="003F3EA6" w:rsidRPr="00801BFC" w:rsidRDefault="003F3EA6" w:rsidP="008A04AE">
      <w:pPr>
        <w:rPr>
          <w:color w:val="auto"/>
          <w:szCs w:val="20"/>
          <w:shd w:val="clear" w:color="auto" w:fill="FFFFFF"/>
        </w:rPr>
      </w:pPr>
      <w:r w:rsidRPr="00801BFC">
        <w:rPr>
          <w:color w:val="auto"/>
          <w:szCs w:val="20"/>
        </w:rPr>
        <w:t xml:space="preserve">The Legend of Zelda: The Wind </w:t>
      </w:r>
      <w:proofErr w:type="spellStart"/>
      <w:r w:rsidRPr="00801BFC">
        <w:rPr>
          <w:color w:val="auto"/>
          <w:szCs w:val="20"/>
        </w:rPr>
        <w:t>Waker</w:t>
      </w:r>
      <w:proofErr w:type="spellEnd"/>
      <w:r w:rsidRPr="00801BFC">
        <w:rPr>
          <w:color w:val="auto"/>
          <w:szCs w:val="20"/>
        </w:rPr>
        <w:t xml:space="preserve"> HD</w:t>
      </w:r>
      <w:r w:rsidRPr="00801BFC">
        <w:rPr>
          <w:color w:val="auto"/>
          <w:szCs w:val="20"/>
          <w:shd w:val="clear" w:color="auto" w:fill="FFFFFF"/>
        </w:rPr>
        <w:t xml:space="preserve"> (2013) [Video Game, Nintendo Wii U</w:t>
      </w:r>
      <w:r w:rsidR="00563DE8" w:rsidRPr="00801BFC">
        <w:rPr>
          <w:color w:val="auto"/>
          <w:szCs w:val="20"/>
          <w:shd w:val="clear" w:color="auto" w:fill="FFFFFF"/>
        </w:rPr>
        <w:t>, 7</w:t>
      </w:r>
      <w:r w:rsidRPr="00801BFC">
        <w:rPr>
          <w:color w:val="auto"/>
          <w:szCs w:val="20"/>
          <w:shd w:val="clear" w:color="auto" w:fill="FFFFFF"/>
        </w:rPr>
        <w:t xml:space="preserve">+] </w:t>
      </w:r>
      <w:r w:rsidR="00563DE8" w:rsidRPr="00801BFC">
        <w:rPr>
          <w:color w:val="auto"/>
          <w:szCs w:val="20"/>
          <w:shd w:val="clear" w:color="auto" w:fill="FFFFFF"/>
        </w:rPr>
        <w:t xml:space="preserve">Nintendo, </w:t>
      </w:r>
      <w:hyperlink r:id="rId31" w:history="1">
        <w:r w:rsidR="00563DE8" w:rsidRPr="00801BFC">
          <w:rPr>
            <w:color w:val="auto"/>
            <w:szCs w:val="20"/>
          </w:rPr>
          <w:t>Nintendo Entertainment Analysis &amp; Development</w:t>
        </w:r>
      </w:hyperlink>
    </w:p>
    <w:p w:rsidR="003F3EA6" w:rsidRPr="00801BFC" w:rsidRDefault="00563DE8" w:rsidP="008A04AE">
      <w:pPr>
        <w:rPr>
          <w:color w:val="auto"/>
          <w:szCs w:val="20"/>
          <w:shd w:val="clear" w:color="auto" w:fill="FFFFFF"/>
        </w:rPr>
      </w:pPr>
      <w:r w:rsidRPr="00801BFC">
        <w:rPr>
          <w:color w:val="auto"/>
          <w:szCs w:val="20"/>
          <w:shd w:val="clear" w:color="auto" w:fill="FFFFFF"/>
        </w:rPr>
        <w:t>The Elder Scrolls V</w:t>
      </w:r>
      <w:r w:rsidR="003F3EA6" w:rsidRPr="00801BFC">
        <w:rPr>
          <w:color w:val="auto"/>
          <w:szCs w:val="20"/>
          <w:shd w:val="clear" w:color="auto" w:fill="FFFFFF"/>
        </w:rPr>
        <w:t xml:space="preserve">: </w:t>
      </w:r>
      <w:r w:rsidRPr="00801BFC">
        <w:rPr>
          <w:color w:val="auto"/>
          <w:szCs w:val="20"/>
          <w:shd w:val="clear" w:color="auto" w:fill="FFFFFF"/>
        </w:rPr>
        <w:t>Skyrim (2011</w:t>
      </w:r>
      <w:r w:rsidR="003F3EA6" w:rsidRPr="00801BFC">
        <w:rPr>
          <w:color w:val="auto"/>
          <w:szCs w:val="20"/>
          <w:shd w:val="clear" w:color="auto" w:fill="FFFFFF"/>
        </w:rPr>
        <w:t xml:space="preserve">) [Video Game, Xbox </w:t>
      </w:r>
      <w:r w:rsidRPr="00801BFC">
        <w:rPr>
          <w:color w:val="auto"/>
          <w:szCs w:val="20"/>
          <w:shd w:val="clear" w:color="auto" w:fill="FFFFFF"/>
        </w:rPr>
        <w:t>360</w:t>
      </w:r>
      <w:r w:rsidR="003F3EA6" w:rsidRPr="00801BFC">
        <w:rPr>
          <w:color w:val="auto"/>
          <w:szCs w:val="20"/>
          <w:shd w:val="clear" w:color="auto" w:fill="FFFFFF"/>
        </w:rPr>
        <w:t xml:space="preserve">, PC, PS3, 18+] Bethesda </w:t>
      </w:r>
      <w:proofErr w:type="spellStart"/>
      <w:r w:rsidR="003F3EA6" w:rsidRPr="00801BFC">
        <w:rPr>
          <w:color w:val="auto"/>
          <w:szCs w:val="20"/>
          <w:shd w:val="clear" w:color="auto" w:fill="FFFFFF"/>
        </w:rPr>
        <w:t>Softworks</w:t>
      </w:r>
      <w:proofErr w:type="spellEnd"/>
      <w:r w:rsidR="003F3EA6" w:rsidRPr="00801BFC">
        <w:rPr>
          <w:color w:val="auto"/>
          <w:szCs w:val="20"/>
          <w:shd w:val="clear" w:color="auto" w:fill="FFFFFF"/>
        </w:rPr>
        <w:t>:  Bethesda Game Studios</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bookmarkStart w:id="66" w:name="_GoBack"/>
            <w:bookmarkEnd w:id="66"/>
          </w:p>
        </w:tc>
      </w:tr>
      <w:tr w:rsidR="00D918BB" w:rsidTr="00D918BB">
        <w:trPr>
          <w:gridAfter w:val="1"/>
          <w:wAfter w:w="546" w:type="dxa"/>
        </w:trPr>
        <w:tc>
          <w:tcPr>
            <w:tcW w:w="2776" w:type="dxa"/>
            <w:vAlign w:val="center"/>
          </w:tcPr>
          <w:p w:rsidR="00D918BB" w:rsidRDefault="00D918BB">
            <w:pPr>
              <w:spacing w:after="0" w:line="240" w:lineRule="auto"/>
            </w:pPr>
            <w:bookmarkStart w:id="67" w:name="_Toc473206465"/>
            <w:bookmarkStart w:id="68" w:name="_Toc473654812"/>
          </w:p>
        </w:tc>
      </w:tr>
    </w:tbl>
    <w:p w:rsidR="00D918BB" w:rsidRDefault="00D918BB" w:rsidP="00D918BB">
      <w:pPr>
        <w:pStyle w:val="Heading1"/>
        <w:rPr>
          <w:sz w:val="32"/>
          <w:szCs w:val="32"/>
          <w:lang w:val="en-US"/>
        </w:rPr>
      </w:pPr>
      <w:r>
        <w:rPr>
          <w:noProof/>
          <w:sz w:val="32"/>
          <w:szCs w:val="32"/>
          <w:lang w:eastAsia="en-GB"/>
        </w:rPr>
        <w:drawing>
          <wp:anchor distT="0" distB="0" distL="114300" distR="114300" simplePos="0" relativeHeight="251710464" behindDoc="1" locked="0" layoutInCell="1" allowOverlap="1" wp14:anchorId="3A298A09" wp14:editId="66A147C5">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t>Level Design Survey?</w:t>
      </w:r>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r>
        <w:t>Level Aspects</w:t>
      </w:r>
    </w:p>
    <w:p w:rsidR="00D918BB" w:rsidRDefault="00D918BB" w:rsidP="00D918BB">
      <w:pPr>
        <w:pStyle w:val="Heading3"/>
      </w:pPr>
      <w:r>
        <w:t>How immersive did you find the environment?</w:t>
      </w:r>
    </w:p>
    <w:p w:rsidR="00D918BB" w:rsidRDefault="006A29CB" w:rsidP="00D918BB">
      <w:pPr>
        <w:pStyle w:val="Multiplechoice4"/>
      </w:pPr>
      <w:sdt>
        <w:sdtPr>
          <w:id w:val="-849879429"/>
          <w14:checkbox>
            <w14:checked w14:val="0"/>
            <w14:checkedState w14:val="00FE" w14:font="Wingdings"/>
            <w14:uncheckedState w14:val="00A8" w14:font="Wingdings"/>
          </w14:checkbox>
        </w:sdtPr>
        <w:sdtEnd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EndPr/>
        <w:sdtContent>
          <w:r w:rsidR="00D918BB">
            <w:sym w:font="Wingdings" w:char="F0A8"/>
          </w:r>
        </w:sdtContent>
      </w:sdt>
      <w:r w:rsidR="00D918BB">
        <w:t xml:space="preserve"> </w:t>
      </w:r>
      <w:proofErr w:type="spellStart"/>
      <w:r w:rsidR="00D918BB">
        <w:t>Immersive</w:t>
      </w:r>
      <w:proofErr w:type="spellEnd"/>
      <w:r w:rsidR="00D918BB">
        <w:tab/>
      </w:r>
      <w:sdt>
        <w:sdtPr>
          <w:id w:val="1759255729"/>
          <w14:checkbox>
            <w14:checked w14:val="0"/>
            <w14:checkedState w14:val="00FE" w14:font="Wingdings"/>
            <w14:uncheckedState w14:val="00A8" w14:font="Wingdings"/>
          </w14:checkbox>
        </w:sdtPr>
        <w:sdtEnd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EndPr/>
        <w:sdtContent>
          <w:r w:rsidR="00D918BB">
            <w:sym w:font="Wingdings" w:char="F0A8"/>
          </w:r>
        </w:sdtContent>
      </w:sdt>
      <w:r w:rsidR="00D918BB">
        <w:t xml:space="preserve"> Not at all Immersive</w:t>
      </w:r>
    </w:p>
    <w:p w:rsidR="00D918BB" w:rsidRDefault="00D918BB" w:rsidP="00D918BB">
      <w:pPr>
        <w:pStyle w:val="Heading3"/>
      </w:pPr>
      <w:r>
        <w:t>What keywords/phrases would describe the three-part quest?</w:t>
      </w:r>
    </w:p>
    <w:p w:rsidR="00D918BB" w:rsidRDefault="006A29CB" w:rsidP="00D918BB">
      <w:pPr>
        <w:pStyle w:val="Multiplechoice3"/>
      </w:pPr>
      <w:sdt>
        <w:sdtPr>
          <w:id w:val="-816023662"/>
          <w14:checkbox>
            <w14:checked w14:val="0"/>
            <w14:checkedState w14:val="00FE" w14:font="Wingdings"/>
            <w14:uncheckedState w14:val="00A8" w14:font="Wingdings"/>
          </w14:checkbox>
        </w:sdtPr>
        <w:sdtEnd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End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EndPr/>
        <w:sdtContent>
          <w:r w:rsidR="00D918BB">
            <w:sym w:font="Wingdings" w:char="F0A8"/>
          </w:r>
        </w:sdtContent>
      </w:sdt>
      <w:r w:rsidR="00D918BB">
        <w:t xml:space="preserve"> Story driven</w:t>
      </w:r>
    </w:p>
    <w:p w:rsidR="00D918BB" w:rsidRDefault="006A29CB" w:rsidP="00D918BB">
      <w:pPr>
        <w:pStyle w:val="Multiplechoice3"/>
      </w:pPr>
      <w:sdt>
        <w:sdtPr>
          <w:id w:val="-388034014"/>
          <w14:checkbox>
            <w14:checked w14:val="0"/>
            <w14:checkedState w14:val="00FE" w14:font="Wingdings"/>
            <w14:uncheckedState w14:val="00A8" w14:font="Wingdings"/>
          </w14:checkbox>
        </w:sdtPr>
        <w:sdtEnd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End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EndPr/>
        <w:sdtContent>
          <w:r w:rsidR="00D918BB">
            <w:sym w:font="Wingdings" w:char="F0A8"/>
          </w:r>
        </w:sdtContent>
      </w:sdt>
      <w:r w:rsidR="00D918BB">
        <w:t xml:space="preserve"> Boring</w:t>
      </w:r>
    </w:p>
    <w:p w:rsidR="00D918BB" w:rsidRDefault="00D918BB" w:rsidP="00D918BB">
      <w:pPr>
        <w:pStyle w:val="Heading3"/>
      </w:pPr>
      <w:r>
        <w:t>How easy was it to start and complete the quest?</w:t>
      </w:r>
    </w:p>
    <w:p w:rsidR="00D918BB" w:rsidRDefault="006A29CB" w:rsidP="00D918BB">
      <w:pPr>
        <w:pStyle w:val="Multiplechoice3"/>
      </w:pPr>
      <w:sdt>
        <w:sdtPr>
          <w:id w:val="438650698"/>
          <w14:checkbox>
            <w14:checked w14:val="0"/>
            <w14:checkedState w14:val="00FE" w14:font="Wingdings"/>
            <w14:uncheckedState w14:val="00A8" w14:font="Wingdings"/>
          </w14:checkbox>
        </w:sdtPr>
        <w:sdtEnd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End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EndPr/>
        <w:sdtContent>
          <w:r w:rsidR="00D918BB">
            <w:sym w:font="Wingdings" w:char="F0A8"/>
          </w:r>
        </w:sdtContent>
      </w:sdt>
      <w:r w:rsidR="00D918BB">
        <w:t xml:space="preserve"> Hard</w:t>
      </w:r>
    </w:p>
    <w:p w:rsidR="00D918BB" w:rsidRDefault="00D918BB" w:rsidP="00D918BB">
      <w:pPr>
        <w:pStyle w:val="Heading2"/>
      </w:pPr>
      <w:r>
        <w:t>General Questions</w:t>
      </w:r>
    </w:p>
    <w:p w:rsidR="00D918BB" w:rsidRDefault="00D918BB" w:rsidP="00D918BB">
      <w:pPr>
        <w:pStyle w:val="Heading3"/>
        <w:rPr>
          <w:lang w:val="en-US"/>
        </w:rPr>
      </w:pPr>
      <w:r>
        <w:t>Would a game world full of smaller quests like this be fun?</w:t>
      </w:r>
    </w:p>
    <w:p w:rsidR="00D918BB" w:rsidRDefault="006A29CB" w:rsidP="00D918BB">
      <w:pPr>
        <w:pStyle w:val="Multiplechoice3"/>
      </w:pPr>
      <w:sdt>
        <w:sdtPr>
          <w:id w:val="-1448537020"/>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r>
        <w:t>Do small dialogs meet your need in explaining the narrative of the quest?</w:t>
      </w:r>
    </w:p>
    <w:p w:rsidR="00D918BB" w:rsidRDefault="006A29CB" w:rsidP="00D918BB">
      <w:pPr>
        <w:pStyle w:val="Multiplechoice3"/>
      </w:pPr>
      <w:sdt>
        <w:sdtPr>
          <w:id w:val="1774748904"/>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r>
        <w:t>Was the user interface intrusive?</w:t>
      </w:r>
    </w:p>
    <w:p w:rsidR="00D918BB" w:rsidRDefault="006A29CB" w:rsidP="00D918BB">
      <w:pPr>
        <w:pStyle w:val="Multiplechoice3"/>
      </w:pPr>
      <w:sdt>
        <w:sdtPr>
          <w:id w:val="2121714588"/>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r>
        <w:t>How easy was it to defeat the enemies in the final sequence?</w:t>
      </w:r>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EndPr/>
              <w:sdtContent>
                <w:r>
                  <w:sym w:font="Wingdings" w:char="F0A8"/>
                </w:r>
              </w:sdtContent>
            </w:sdt>
          </w:p>
        </w:tc>
        <w:tc>
          <w:tcPr>
            <w:tcW w:w="1199" w:type="dxa"/>
            <w:hideMark/>
          </w:tcPr>
          <w:p w:rsidR="00D918BB" w:rsidRDefault="006A29CB">
            <w:pPr>
              <w:spacing w:after="0" w:line="240" w:lineRule="auto"/>
            </w:pPr>
            <w:sdt>
              <w:sdtPr>
                <w:id w:val="-362522242"/>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A29CB">
            <w:pPr>
              <w:spacing w:after="0" w:line="240" w:lineRule="auto"/>
            </w:pPr>
            <w:sdt>
              <w:sdtPr>
                <w:id w:val="-1655833833"/>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A29CB">
            <w:pPr>
              <w:spacing w:after="0" w:line="240" w:lineRule="auto"/>
            </w:pPr>
            <w:sdt>
              <w:sdtPr>
                <w:id w:val="163896556"/>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A29CB">
            <w:pPr>
              <w:spacing w:after="0" w:line="240" w:lineRule="auto"/>
            </w:pPr>
            <w:sdt>
              <w:sdtPr>
                <w:id w:val="-1497111167"/>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6A29CB">
            <w:pPr>
              <w:spacing w:after="0" w:line="240" w:lineRule="auto"/>
            </w:pPr>
            <w:sdt>
              <w:sdtPr>
                <w:id w:val="-428042842"/>
                <w14:checkbox>
                  <w14:checked w14:val="0"/>
                  <w14:checkedState w14:val="00FE" w14:font="Wingdings"/>
                  <w14:uncheckedState w14:val="00A8" w14:font="Wingdings"/>
                </w14:checkbox>
              </w:sdtPr>
              <w:sdtEndPr/>
              <w:sdtContent>
                <w:r w:rsidR="00D918BB">
                  <w:sym w:font="Wingdings" w:char="F0A8"/>
                </w:r>
              </w:sdtContent>
            </w:sdt>
          </w:p>
        </w:tc>
        <w:tc>
          <w:tcPr>
            <w:tcW w:w="2398" w:type="dxa"/>
            <w:hideMark/>
          </w:tcPr>
          <w:p w:rsidR="00D918BB" w:rsidRDefault="006A29CB">
            <w:pPr>
              <w:spacing w:after="0" w:line="240" w:lineRule="auto"/>
            </w:pPr>
            <w:sdt>
              <w:sdtPr>
                <w:id w:val="1763561815"/>
                <w14:checkbox>
                  <w14:checked w14:val="0"/>
                  <w14:checkedState w14:val="00FE" w14:font="Wingdings"/>
                  <w14:uncheckedState w14:val="00A8" w14:font="Wingdings"/>
                </w14:checkbox>
              </w:sdtPr>
              <w:sdtEnd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r>
        <w:t>How long did it take to find the clues?</w:t>
      </w:r>
    </w:p>
    <w:p w:rsidR="00D918BB" w:rsidRDefault="006A29CB" w:rsidP="00D918BB">
      <w:pPr>
        <w:pStyle w:val="Multiplechoice4"/>
      </w:pPr>
      <w:sdt>
        <w:sdtPr>
          <w:id w:val="-250733538"/>
          <w14:checkbox>
            <w14:checked w14:val="0"/>
            <w14:checkedState w14:val="00FE" w14:font="Wingdings"/>
            <w14:uncheckedState w14:val="00A8" w14:font="Wingdings"/>
          </w14:checkbox>
        </w:sdtPr>
        <w:sdtEnd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End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End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EndPr/>
        <w:sdtContent>
          <w:r w:rsidR="00D918BB">
            <w:sym w:font="Wingdings" w:char="F0A8"/>
          </w:r>
        </w:sdtContent>
      </w:sdt>
      <w:r w:rsidR="00D918BB">
        <w:t xml:space="preserve"> Longer</w:t>
      </w:r>
    </w:p>
    <w:p w:rsidR="00D918BB" w:rsidRDefault="00D918BB" w:rsidP="00D918BB">
      <w:pPr>
        <w:pStyle w:val="Heading3"/>
      </w:pPr>
      <w:r>
        <w:t>How helpful was the music in establishing the setting for the game?</w:t>
      </w:r>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EndPr/>
              <w:sdtContent>
                <w:r>
                  <w:sym w:font="Wingdings" w:char="F0A8"/>
                </w:r>
              </w:sdtContent>
            </w:sdt>
          </w:p>
        </w:tc>
        <w:tc>
          <w:tcPr>
            <w:tcW w:w="1200" w:type="dxa"/>
            <w:hideMark/>
          </w:tcPr>
          <w:p w:rsidR="00D918BB" w:rsidRDefault="006A29CB">
            <w:pPr>
              <w:spacing w:after="0" w:line="240" w:lineRule="auto"/>
            </w:pPr>
            <w:sdt>
              <w:sdtPr>
                <w:id w:val="196954274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A29CB">
            <w:pPr>
              <w:spacing w:after="0" w:line="240" w:lineRule="auto"/>
            </w:pPr>
            <w:sdt>
              <w:sdtPr>
                <w:id w:val="1017199736"/>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A29CB">
            <w:pPr>
              <w:spacing w:after="0" w:line="240" w:lineRule="auto"/>
            </w:pPr>
            <w:sdt>
              <w:sdtPr>
                <w:id w:val="269518339"/>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A29CB">
            <w:pPr>
              <w:spacing w:after="0" w:line="240" w:lineRule="auto"/>
            </w:pPr>
            <w:sdt>
              <w:sdtPr>
                <w:id w:val="189500572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6A29CB">
            <w:pPr>
              <w:spacing w:after="0" w:line="240" w:lineRule="auto"/>
            </w:pPr>
            <w:sdt>
              <w:sdtPr>
                <w:id w:val="586655562"/>
                <w14:checkbox>
                  <w14:checked w14:val="0"/>
                  <w14:checkedState w14:val="00FE" w14:font="Wingdings"/>
                  <w14:uncheckedState w14:val="00A8" w14:font="Wingdings"/>
                </w14:checkbox>
              </w:sdtPr>
              <w:sdtEndPr/>
              <w:sdtContent>
                <w:r w:rsidR="00D918BB">
                  <w:sym w:font="Wingdings" w:char="F0A8"/>
                </w:r>
              </w:sdtContent>
            </w:sdt>
          </w:p>
        </w:tc>
        <w:tc>
          <w:tcPr>
            <w:tcW w:w="2400" w:type="dxa"/>
            <w:hideMark/>
          </w:tcPr>
          <w:p w:rsidR="00D918BB" w:rsidRDefault="006A29CB">
            <w:pPr>
              <w:spacing w:after="0" w:line="240" w:lineRule="auto"/>
            </w:pPr>
            <w:sdt>
              <w:sdtPr>
                <w:id w:val="1185788188"/>
                <w14:checkbox>
                  <w14:checked w14:val="0"/>
                  <w14:checkedState w14:val="00FE" w14:font="Wingdings"/>
                  <w14:uncheckedState w14:val="00A8" w14:font="Wingdings"/>
                </w14:checkbox>
              </w:sdtPr>
              <w:sdtEnd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r>
        <w:lastRenderedPageBreak/>
        <w:t>Do you like the control system, give your thoughts?</w:t>
      </w:r>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r>
        <w:t>What is the largest success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What is the biggest issue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Please write any additional opinions you have here.</w:t>
      </w:r>
    </w:p>
    <w:p w:rsidR="00D918BB" w:rsidRDefault="00D918BB" w:rsidP="00D918BB"/>
    <w:p w:rsidR="00B95405" w:rsidRDefault="0000786C" w:rsidP="00B95405">
      <w:pPr>
        <w:pStyle w:val="Heading1"/>
      </w:pPr>
      <w:r w:rsidRPr="00BD09AE">
        <w:rPr>
          <w:noProof/>
          <w:lang w:eastAsia="en-GB"/>
        </w:rPr>
        <w:lastRenderedPageBreak/>
        <w:drawing>
          <wp:anchor distT="0" distB="0" distL="114300" distR="114300" simplePos="0" relativeHeight="251674624" behindDoc="0" locked="0" layoutInCell="1" allowOverlap="1" wp14:anchorId="544B3BDD" wp14:editId="65446B51">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0CD6010F" wp14:editId="08F34EE1">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7"/>
      <w:bookmarkEnd w:id="68"/>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1114F405" wp14:editId="6BE21AF6">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C314394" wp14:editId="68FA7A7A">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69" w:name="_Toc473206466"/>
      <w:bookmarkStart w:id="70" w:name="_Toc473654813"/>
      <w:r w:rsidRPr="00312A94">
        <w:rPr>
          <w:noProof/>
          <w:lang w:eastAsia="en-GB"/>
        </w:rPr>
        <w:lastRenderedPageBreak/>
        <w:drawing>
          <wp:anchor distT="0" distB="0" distL="114300" distR="114300" simplePos="0" relativeHeight="251704320" behindDoc="1" locked="0" layoutInCell="1" allowOverlap="1" wp14:anchorId="6C3981DE" wp14:editId="753822E6">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59FB823" wp14:editId="5B67BD74">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35DBE175" wp14:editId="4F6528EF">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76E03415" wp14:editId="123B12F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F53B258" wp14:editId="48EDDCA5">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8367763" wp14:editId="0C8EFBD1">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69"/>
      <w:bookmarkEnd w:id="70"/>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29CB" w:rsidRDefault="006A29CB">
      <w:pPr>
        <w:spacing w:before="0" w:after="0" w:line="240" w:lineRule="auto"/>
      </w:pPr>
      <w:r>
        <w:separator/>
      </w:r>
    </w:p>
  </w:endnote>
  <w:endnote w:type="continuationSeparator" w:id="0">
    <w:p w:rsidR="006A29CB" w:rsidRDefault="006A29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CE6" w:rsidRDefault="007C3CE6">
    <w:pPr>
      <w:pStyle w:val="Footer"/>
    </w:pPr>
    <w:r>
      <w:t xml:space="preserve">PAGE </w:t>
    </w:r>
    <w:r>
      <w:fldChar w:fldCharType="begin"/>
    </w:r>
    <w:r>
      <w:instrText xml:space="preserve"> PAGE  \* Arabic  \* MERGEFORMAT </w:instrText>
    </w:r>
    <w:r>
      <w:fldChar w:fldCharType="separate"/>
    </w:r>
    <w:r w:rsidR="001328C0">
      <w:rPr>
        <w:noProof/>
      </w:rPr>
      <w:t>25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29CB" w:rsidRDefault="006A29CB">
      <w:pPr>
        <w:spacing w:before="0" w:after="0" w:line="240" w:lineRule="auto"/>
      </w:pPr>
      <w:r>
        <w:separator/>
      </w:r>
    </w:p>
  </w:footnote>
  <w:footnote w:type="continuationSeparator" w:id="0">
    <w:p w:rsidR="006A29CB" w:rsidRDefault="006A29C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9506D"/>
    <w:rsid w:val="00095B92"/>
    <w:rsid w:val="000A5445"/>
    <w:rsid w:val="000A7363"/>
    <w:rsid w:val="000B35A1"/>
    <w:rsid w:val="000B4CCF"/>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28C0"/>
    <w:rsid w:val="00133AD8"/>
    <w:rsid w:val="00137481"/>
    <w:rsid w:val="001403A4"/>
    <w:rsid w:val="001407FA"/>
    <w:rsid w:val="00142AF2"/>
    <w:rsid w:val="00145A2D"/>
    <w:rsid w:val="00151381"/>
    <w:rsid w:val="001638F6"/>
    <w:rsid w:val="0016667E"/>
    <w:rsid w:val="001679AD"/>
    <w:rsid w:val="00167C14"/>
    <w:rsid w:val="00171374"/>
    <w:rsid w:val="00186CB9"/>
    <w:rsid w:val="00193134"/>
    <w:rsid w:val="001A04A5"/>
    <w:rsid w:val="001A2000"/>
    <w:rsid w:val="001B1737"/>
    <w:rsid w:val="001B29FF"/>
    <w:rsid w:val="001B2AEF"/>
    <w:rsid w:val="001B526F"/>
    <w:rsid w:val="001C1E3A"/>
    <w:rsid w:val="001C2988"/>
    <w:rsid w:val="001C2A1B"/>
    <w:rsid w:val="001C608E"/>
    <w:rsid w:val="001C654E"/>
    <w:rsid w:val="001D67CF"/>
    <w:rsid w:val="001E38D5"/>
    <w:rsid w:val="001F1C9E"/>
    <w:rsid w:val="001F5DD6"/>
    <w:rsid w:val="00200A62"/>
    <w:rsid w:val="002010AD"/>
    <w:rsid w:val="00206231"/>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C72A2"/>
    <w:rsid w:val="003D7087"/>
    <w:rsid w:val="003D718F"/>
    <w:rsid w:val="003D7E06"/>
    <w:rsid w:val="003E7EA6"/>
    <w:rsid w:val="003F2ECC"/>
    <w:rsid w:val="003F3EA6"/>
    <w:rsid w:val="0040482C"/>
    <w:rsid w:val="00407C1D"/>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5AE1"/>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454"/>
    <w:rsid w:val="00512939"/>
    <w:rsid w:val="0051441C"/>
    <w:rsid w:val="005314AB"/>
    <w:rsid w:val="00531969"/>
    <w:rsid w:val="00532FA6"/>
    <w:rsid w:val="0053488C"/>
    <w:rsid w:val="00557F94"/>
    <w:rsid w:val="005622FD"/>
    <w:rsid w:val="00563DE8"/>
    <w:rsid w:val="00565351"/>
    <w:rsid w:val="00566CA3"/>
    <w:rsid w:val="00567DB1"/>
    <w:rsid w:val="00570092"/>
    <w:rsid w:val="005847F9"/>
    <w:rsid w:val="00585101"/>
    <w:rsid w:val="005855F7"/>
    <w:rsid w:val="005859C9"/>
    <w:rsid w:val="00590D20"/>
    <w:rsid w:val="00591265"/>
    <w:rsid w:val="00592AA0"/>
    <w:rsid w:val="00593B62"/>
    <w:rsid w:val="00593F7C"/>
    <w:rsid w:val="00594171"/>
    <w:rsid w:val="00596F7D"/>
    <w:rsid w:val="005A0F70"/>
    <w:rsid w:val="005A132A"/>
    <w:rsid w:val="005A1C5A"/>
    <w:rsid w:val="005A2F09"/>
    <w:rsid w:val="005A7786"/>
    <w:rsid w:val="005B1ABF"/>
    <w:rsid w:val="005B2419"/>
    <w:rsid w:val="005C4A19"/>
    <w:rsid w:val="005C50A3"/>
    <w:rsid w:val="005C6C88"/>
    <w:rsid w:val="005C6DF4"/>
    <w:rsid w:val="005C76BB"/>
    <w:rsid w:val="005C78A6"/>
    <w:rsid w:val="005D1835"/>
    <w:rsid w:val="005D20A1"/>
    <w:rsid w:val="005E36CB"/>
    <w:rsid w:val="005E4847"/>
    <w:rsid w:val="005F3149"/>
    <w:rsid w:val="005F6BB5"/>
    <w:rsid w:val="00602127"/>
    <w:rsid w:val="00602311"/>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6D07"/>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29CB"/>
    <w:rsid w:val="006A2A5C"/>
    <w:rsid w:val="006A30BA"/>
    <w:rsid w:val="006A798E"/>
    <w:rsid w:val="006B00F0"/>
    <w:rsid w:val="006C3AD7"/>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25351"/>
    <w:rsid w:val="00732607"/>
    <w:rsid w:val="00735F5D"/>
    <w:rsid w:val="0073700C"/>
    <w:rsid w:val="00737684"/>
    <w:rsid w:val="00741300"/>
    <w:rsid w:val="007424ED"/>
    <w:rsid w:val="00756A9A"/>
    <w:rsid w:val="007600AB"/>
    <w:rsid w:val="0076534C"/>
    <w:rsid w:val="007661AF"/>
    <w:rsid w:val="00770E8A"/>
    <w:rsid w:val="0078039F"/>
    <w:rsid w:val="00780886"/>
    <w:rsid w:val="00781E65"/>
    <w:rsid w:val="00784131"/>
    <w:rsid w:val="007847DB"/>
    <w:rsid w:val="00793B4C"/>
    <w:rsid w:val="007940D4"/>
    <w:rsid w:val="007A51CC"/>
    <w:rsid w:val="007A7C67"/>
    <w:rsid w:val="007C03D6"/>
    <w:rsid w:val="007C1BA1"/>
    <w:rsid w:val="007C33E7"/>
    <w:rsid w:val="007C3CE6"/>
    <w:rsid w:val="007C49BE"/>
    <w:rsid w:val="007C674C"/>
    <w:rsid w:val="007C6A97"/>
    <w:rsid w:val="007D07BD"/>
    <w:rsid w:val="007D36A5"/>
    <w:rsid w:val="007E376F"/>
    <w:rsid w:val="007E4ABB"/>
    <w:rsid w:val="007E682F"/>
    <w:rsid w:val="007F3CCB"/>
    <w:rsid w:val="00801BFC"/>
    <w:rsid w:val="00806A74"/>
    <w:rsid w:val="00810051"/>
    <w:rsid w:val="00815830"/>
    <w:rsid w:val="008202C3"/>
    <w:rsid w:val="00831C9E"/>
    <w:rsid w:val="00832665"/>
    <w:rsid w:val="0083484E"/>
    <w:rsid w:val="00836A51"/>
    <w:rsid w:val="00844483"/>
    <w:rsid w:val="00846AF0"/>
    <w:rsid w:val="0086459A"/>
    <w:rsid w:val="00877AA1"/>
    <w:rsid w:val="00883EA5"/>
    <w:rsid w:val="00896443"/>
    <w:rsid w:val="00896BAB"/>
    <w:rsid w:val="008A04AE"/>
    <w:rsid w:val="008A0E2D"/>
    <w:rsid w:val="008A6CDD"/>
    <w:rsid w:val="008A7CEF"/>
    <w:rsid w:val="008B0315"/>
    <w:rsid w:val="008C1234"/>
    <w:rsid w:val="008C21CD"/>
    <w:rsid w:val="008C7E4C"/>
    <w:rsid w:val="008D0268"/>
    <w:rsid w:val="008E544B"/>
    <w:rsid w:val="008E568C"/>
    <w:rsid w:val="008E7AA1"/>
    <w:rsid w:val="008F24F4"/>
    <w:rsid w:val="008F6EBB"/>
    <w:rsid w:val="00901D71"/>
    <w:rsid w:val="00902D8D"/>
    <w:rsid w:val="00904BE1"/>
    <w:rsid w:val="00907369"/>
    <w:rsid w:val="009110C9"/>
    <w:rsid w:val="00915DB1"/>
    <w:rsid w:val="0091671F"/>
    <w:rsid w:val="00917223"/>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571D8"/>
    <w:rsid w:val="0096316D"/>
    <w:rsid w:val="009638A3"/>
    <w:rsid w:val="009650BB"/>
    <w:rsid w:val="009651B2"/>
    <w:rsid w:val="0096544A"/>
    <w:rsid w:val="00966D21"/>
    <w:rsid w:val="00971402"/>
    <w:rsid w:val="00971F88"/>
    <w:rsid w:val="00973CB5"/>
    <w:rsid w:val="009751BD"/>
    <w:rsid w:val="00981817"/>
    <w:rsid w:val="00990AAB"/>
    <w:rsid w:val="009919C3"/>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1BCB"/>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1731"/>
    <w:rsid w:val="00C03C6B"/>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7793B"/>
    <w:rsid w:val="00C80BD4"/>
    <w:rsid w:val="00C81F82"/>
    <w:rsid w:val="00C82939"/>
    <w:rsid w:val="00C84082"/>
    <w:rsid w:val="00C862B9"/>
    <w:rsid w:val="00C868BE"/>
    <w:rsid w:val="00C913F2"/>
    <w:rsid w:val="00C95799"/>
    <w:rsid w:val="00CA17E5"/>
    <w:rsid w:val="00CA3D6B"/>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3DB"/>
    <w:rsid w:val="00D446F2"/>
    <w:rsid w:val="00D44AF8"/>
    <w:rsid w:val="00D5280A"/>
    <w:rsid w:val="00D5413C"/>
    <w:rsid w:val="00D57E29"/>
    <w:rsid w:val="00D615D4"/>
    <w:rsid w:val="00D65ECC"/>
    <w:rsid w:val="00D70023"/>
    <w:rsid w:val="00D76507"/>
    <w:rsid w:val="00D82A2A"/>
    <w:rsid w:val="00D82D93"/>
    <w:rsid w:val="00D918BB"/>
    <w:rsid w:val="00D93F8A"/>
    <w:rsid w:val="00D944FD"/>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33301"/>
    <w:rsid w:val="00E352CA"/>
    <w:rsid w:val="00E40299"/>
    <w:rsid w:val="00E457AE"/>
    <w:rsid w:val="00E51F7B"/>
    <w:rsid w:val="00E54465"/>
    <w:rsid w:val="00E56578"/>
    <w:rsid w:val="00E57365"/>
    <w:rsid w:val="00E61917"/>
    <w:rsid w:val="00E63967"/>
    <w:rsid w:val="00E71C7E"/>
    <w:rsid w:val="00E72031"/>
    <w:rsid w:val="00E7293D"/>
    <w:rsid w:val="00E81F33"/>
    <w:rsid w:val="00E84358"/>
    <w:rsid w:val="00E87D0D"/>
    <w:rsid w:val="00E921DC"/>
    <w:rsid w:val="00E96B1A"/>
    <w:rsid w:val="00E97EA2"/>
    <w:rsid w:val="00EA6A59"/>
    <w:rsid w:val="00EB4FA1"/>
    <w:rsid w:val="00EB5CB2"/>
    <w:rsid w:val="00EC36A2"/>
    <w:rsid w:val="00EC3BFD"/>
    <w:rsid w:val="00EC42FB"/>
    <w:rsid w:val="00EC65BE"/>
    <w:rsid w:val="00ED0C58"/>
    <w:rsid w:val="00ED2877"/>
    <w:rsid w:val="00ED37B6"/>
    <w:rsid w:val="00ED4751"/>
    <w:rsid w:val="00EE1FF3"/>
    <w:rsid w:val="00EE4DB3"/>
    <w:rsid w:val="00EE70B0"/>
    <w:rsid w:val="00EF0183"/>
    <w:rsid w:val="00EF174E"/>
    <w:rsid w:val="00EF1CCB"/>
    <w:rsid w:val="00EF5600"/>
    <w:rsid w:val="00EF6A69"/>
    <w:rsid w:val="00EF7AD5"/>
    <w:rsid w:val="00F02AE0"/>
    <w:rsid w:val="00F1264C"/>
    <w:rsid w:val="00F134E3"/>
    <w:rsid w:val="00F16A74"/>
    <w:rsid w:val="00F20D5E"/>
    <w:rsid w:val="00F22E4F"/>
    <w:rsid w:val="00F230F4"/>
    <w:rsid w:val="00F25162"/>
    <w:rsid w:val="00F2616D"/>
    <w:rsid w:val="00F35E36"/>
    <w:rsid w:val="00F37F33"/>
    <w:rsid w:val="00F45920"/>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DDB3E7"/>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3424E-4FC0-47CB-9A42-9341288E7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1646</TotalTime>
  <Pages>1</Pages>
  <Words>5761</Words>
  <Characters>32839</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605</cp:revision>
  <dcterms:created xsi:type="dcterms:W3CDTF">2017-01-10T16:17:00Z</dcterms:created>
  <dcterms:modified xsi:type="dcterms:W3CDTF">2017-02-09T15:53:00Z</dcterms:modified>
  <cp:version/>
</cp:coreProperties>
</file>