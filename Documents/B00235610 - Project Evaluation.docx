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B1497" w14:textId="77777777" w:rsidR="00D5413C" w:rsidRDefault="00E457AE" w:rsidP="0076534C">
      <w:pPr>
        <w:pStyle w:val="Photo"/>
        <w:spacing w:before="0" w:after="480"/>
        <w:rPr>
          <w:noProof/>
          <w:lang w:eastAsia="en-GB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  <w:lang w:eastAsia="en-GB"/>
        </w:rPr>
        <w:drawing>
          <wp:inline distT="0" distB="0" distL="0" distR="0" wp14:anchorId="387F418C" wp14:editId="0502578D">
            <wp:extent cx="5982446" cy="7110248"/>
            <wp:effectExtent l="133350" t="114300" r="132715" b="1670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78" cy="711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81C238" w14:textId="77777777" w:rsidR="001638F6" w:rsidRDefault="00781E5E" w:rsidP="00D5413C">
      <w:pPr>
        <w:pStyle w:val="Title"/>
      </w:pPr>
      <w:r>
        <w:t>Project Evaluation</w:t>
      </w:r>
    </w:p>
    <w:p w14:paraId="0A049E43" w14:textId="77777777" w:rsidR="001638F6" w:rsidRPr="00EC42FB" w:rsidRDefault="00597451" w:rsidP="00EC42FB">
      <w:pPr>
        <w:pStyle w:val="Subtitle"/>
      </w:pPr>
      <w:hyperlink r:id="rId9" w:history="1">
        <w:r w:rsidR="00010FBA" w:rsidRPr="00010FBA">
          <w:rPr>
            <w:rStyle w:val="Hyperlink"/>
          </w:rPr>
          <w:t>Github Repository</w:t>
        </w:r>
      </w:hyperlink>
    </w:p>
    <w:p w14:paraId="6E38217E" w14:textId="28A6AB12" w:rsidR="00CC4B7C" w:rsidRDefault="00010FBA" w:rsidP="003422FF">
      <w:pPr>
        <w:pStyle w:val="ContactInfo"/>
      </w:pPr>
      <w:r>
        <w:t>B00235610</w:t>
      </w:r>
      <w:r w:rsidR="00D5413C">
        <w:t xml:space="preserve">| </w:t>
      </w:r>
      <w:r w:rsidR="00EC42FB">
        <w:t>3D Level Design</w:t>
      </w:r>
      <w:r w:rsidR="00D5413C">
        <w:t xml:space="preserve"> |</w:t>
      </w:r>
      <w:r w:rsidR="00D5413C" w:rsidRPr="00D5413C">
        <w:t xml:space="preserve"> </w:t>
      </w:r>
      <w:r w:rsidR="00BD4B1E">
        <w:t>25</w:t>
      </w:r>
      <w:r w:rsidR="00781E5E">
        <w:t>/02</w:t>
      </w:r>
      <w:r w:rsidR="00EC42FB">
        <w:t>/2017</w:t>
      </w:r>
    </w:p>
    <w:sdt>
      <w:sdtPr>
        <w:rPr>
          <w:rFonts w:asciiTheme="minorHAnsi" w:eastAsiaTheme="minorEastAsia" w:hAnsiTheme="minorHAnsi" w:cstheme="minorBidi"/>
          <w:color w:val="455F51" w:themeColor="text2"/>
          <w:sz w:val="22"/>
          <w:szCs w:val="22"/>
        </w:rPr>
        <w:id w:val="-1824188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69BE9A" w14:textId="77777777" w:rsidR="00CC4B7C" w:rsidRDefault="00CC4B7C">
          <w:pPr>
            <w:pStyle w:val="TOCHeading"/>
          </w:pPr>
          <w:r>
            <w:t>Table of Contents</w:t>
          </w:r>
        </w:p>
        <w:p w14:paraId="771B55F2" w14:textId="77777777" w:rsidR="00726532" w:rsidRDefault="00CC4B7C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06205" w:history="1">
            <w:r w:rsidR="00726532" w:rsidRPr="00265744">
              <w:rPr>
                <w:rStyle w:val="Hyperlink"/>
                <w:noProof/>
              </w:rPr>
              <w:t>Critical Evaluation</w:t>
            </w:r>
            <w:r w:rsidR="00726532">
              <w:rPr>
                <w:noProof/>
                <w:webHidden/>
              </w:rPr>
              <w:tab/>
            </w:r>
            <w:r w:rsidR="00726532">
              <w:rPr>
                <w:noProof/>
                <w:webHidden/>
              </w:rPr>
              <w:fldChar w:fldCharType="begin"/>
            </w:r>
            <w:r w:rsidR="00726532">
              <w:rPr>
                <w:noProof/>
                <w:webHidden/>
              </w:rPr>
              <w:instrText xml:space="preserve"> PAGEREF _Toc476606205 \h </w:instrText>
            </w:r>
            <w:r w:rsidR="00726532">
              <w:rPr>
                <w:noProof/>
                <w:webHidden/>
              </w:rPr>
            </w:r>
            <w:r w:rsidR="00726532">
              <w:rPr>
                <w:noProof/>
                <w:webHidden/>
              </w:rPr>
              <w:fldChar w:fldCharType="separate"/>
            </w:r>
            <w:r w:rsidR="00726532">
              <w:rPr>
                <w:noProof/>
                <w:webHidden/>
              </w:rPr>
              <w:t>2</w:t>
            </w:r>
            <w:r w:rsidR="00726532">
              <w:rPr>
                <w:noProof/>
                <w:webHidden/>
              </w:rPr>
              <w:fldChar w:fldCharType="end"/>
            </w:r>
          </w:hyperlink>
        </w:p>
        <w:p w14:paraId="6EBD203E" w14:textId="77777777" w:rsidR="00726532" w:rsidRDefault="0072653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4"/>
              <w:szCs w:val="24"/>
              <w:lang w:eastAsia="en-GB"/>
            </w:rPr>
          </w:pPr>
          <w:hyperlink w:anchor="_Toc476606206" w:history="1">
            <w:r w:rsidRPr="00265744">
              <w:rPr>
                <w:rStyle w:val="Hyperlink"/>
                <w:noProof/>
              </w:rPr>
              <w:t>Accomplishments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EA20" w14:textId="77777777" w:rsidR="00726532" w:rsidRDefault="0072653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4"/>
              <w:szCs w:val="24"/>
              <w:lang w:eastAsia="en-GB"/>
            </w:rPr>
          </w:pPr>
          <w:hyperlink w:anchor="_Toc476606207" w:history="1">
            <w:r w:rsidRPr="00265744">
              <w:rPr>
                <w:rStyle w:val="Hyperlink"/>
                <w:noProof/>
              </w:rPr>
              <w:t>Project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B45A" w14:textId="77777777" w:rsidR="00726532" w:rsidRDefault="0072653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4"/>
              <w:szCs w:val="24"/>
              <w:lang w:eastAsia="en-GB"/>
            </w:rPr>
          </w:pPr>
          <w:hyperlink w:anchor="_Toc476606208" w:history="1">
            <w:r w:rsidRPr="00265744">
              <w:rPr>
                <w:rStyle w:val="Hyperlink"/>
                <w:noProof/>
              </w:rPr>
              <w:t>What I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7BBA8" w14:textId="77777777" w:rsidR="00726532" w:rsidRDefault="0072653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4"/>
              <w:szCs w:val="24"/>
              <w:lang w:eastAsia="en-GB"/>
            </w:rPr>
          </w:pPr>
          <w:hyperlink w:anchor="_Toc476606209" w:history="1">
            <w:r w:rsidRPr="0026574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0980" w14:textId="77777777" w:rsidR="00726532" w:rsidRDefault="00726532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4"/>
              <w:szCs w:val="24"/>
              <w:lang w:eastAsia="en-GB"/>
            </w:rPr>
          </w:pPr>
          <w:hyperlink w:anchor="_Toc476606210" w:history="1">
            <w:r w:rsidRPr="00265744">
              <w:rPr>
                <w:rStyle w:val="Hyperlink"/>
                <w:noProof/>
              </w:rPr>
              <w:t>Playtesting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45BCD" w14:textId="77777777" w:rsidR="00726532" w:rsidRDefault="0072653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4"/>
              <w:szCs w:val="24"/>
              <w:lang w:eastAsia="en-GB"/>
            </w:rPr>
          </w:pPr>
          <w:hyperlink w:anchor="_Toc476606211" w:history="1">
            <w:r w:rsidRPr="00265744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9B52" w14:textId="77777777" w:rsidR="00726532" w:rsidRDefault="0072653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4"/>
              <w:szCs w:val="24"/>
              <w:lang w:eastAsia="en-GB"/>
            </w:rPr>
          </w:pPr>
          <w:hyperlink w:anchor="_Toc476606212" w:history="1">
            <w:r w:rsidRPr="00265744">
              <w:rPr>
                <w:rStyle w:val="Hyperlink"/>
                <w:noProof/>
              </w:rPr>
              <w:t>Questionaire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5614" w14:textId="77777777" w:rsidR="00726532" w:rsidRDefault="00726532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4"/>
              <w:szCs w:val="24"/>
              <w:lang w:eastAsia="en-GB"/>
            </w:rPr>
          </w:pPr>
          <w:hyperlink w:anchor="_Toc476606213" w:history="1">
            <w:r w:rsidRPr="00265744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2D70" w14:textId="77777777" w:rsidR="00726532" w:rsidRDefault="00726532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4"/>
              <w:szCs w:val="24"/>
              <w:lang w:eastAsia="en-GB"/>
            </w:rPr>
          </w:pPr>
          <w:hyperlink w:anchor="_Toc476606214" w:history="1">
            <w:r w:rsidRPr="0026574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_Toc476606214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397D" w14:textId="77777777" w:rsidR="00CC4B7C" w:rsidRPr="00E96B1A" w:rsidRDefault="00CC4B7C" w:rsidP="00376AB0">
          <w:pPr>
            <w:pStyle w:val="TOC1"/>
            <w:tabs>
              <w:tab w:val="right" w:leader="dot" w:pos="10790"/>
            </w:tabs>
            <w:rPr>
              <w:noProof/>
              <w:color w:val="auto"/>
              <w:lang w:eastAsia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673A70" w14:textId="77777777" w:rsidR="00CC4B7C" w:rsidRDefault="00CC4B7C" w:rsidP="003422FF">
      <w:pPr>
        <w:pStyle w:val="ContactInfo"/>
      </w:pPr>
    </w:p>
    <w:p w14:paraId="5139C635" w14:textId="77777777" w:rsidR="00DE5AE1" w:rsidRDefault="00DE5AE1" w:rsidP="003422FF">
      <w:pPr>
        <w:pStyle w:val="ContactInfo"/>
      </w:pPr>
    </w:p>
    <w:p w14:paraId="3075D232" w14:textId="77777777" w:rsidR="00DE5AE1" w:rsidRDefault="00DE5AE1" w:rsidP="003422FF">
      <w:pPr>
        <w:pStyle w:val="ContactInfo"/>
      </w:pPr>
    </w:p>
    <w:p w14:paraId="330D9411" w14:textId="77777777" w:rsidR="00DE5AE1" w:rsidRDefault="00DE5AE1" w:rsidP="003422FF">
      <w:pPr>
        <w:pStyle w:val="ContactInfo"/>
      </w:pPr>
    </w:p>
    <w:p w14:paraId="2AF62A17" w14:textId="77777777" w:rsidR="00DE5AE1" w:rsidRDefault="00DE5AE1" w:rsidP="003422FF">
      <w:pPr>
        <w:pStyle w:val="ContactInfo"/>
      </w:pPr>
    </w:p>
    <w:p w14:paraId="40B98CFF" w14:textId="77777777" w:rsidR="00DE5AE1" w:rsidRDefault="00DE5AE1" w:rsidP="003422FF">
      <w:pPr>
        <w:pStyle w:val="ContactInfo"/>
      </w:pPr>
    </w:p>
    <w:p w14:paraId="2962E7E8" w14:textId="77777777" w:rsidR="00DE5AE1" w:rsidRDefault="00DE5AE1" w:rsidP="003422FF">
      <w:pPr>
        <w:pStyle w:val="ContactInfo"/>
      </w:pPr>
    </w:p>
    <w:p w14:paraId="52677DE1" w14:textId="77777777" w:rsidR="00DE5AE1" w:rsidRDefault="00DE5AE1" w:rsidP="003422FF">
      <w:pPr>
        <w:pStyle w:val="ContactInfo"/>
      </w:pPr>
    </w:p>
    <w:p w14:paraId="67550F55" w14:textId="77777777" w:rsidR="00DE5AE1" w:rsidRDefault="00DE5AE1" w:rsidP="003422FF">
      <w:pPr>
        <w:pStyle w:val="ContactInfo"/>
      </w:pPr>
    </w:p>
    <w:p w14:paraId="453A0D9D" w14:textId="77777777" w:rsidR="00DE5AE1" w:rsidRDefault="00DE5AE1" w:rsidP="003422FF">
      <w:pPr>
        <w:pStyle w:val="ContactInfo"/>
      </w:pPr>
    </w:p>
    <w:p w14:paraId="5F2922CA" w14:textId="77777777" w:rsidR="00DE5AE1" w:rsidRDefault="00DE5AE1" w:rsidP="003422FF">
      <w:pPr>
        <w:pStyle w:val="ContactInfo"/>
      </w:pPr>
    </w:p>
    <w:p w14:paraId="482888A8" w14:textId="77777777" w:rsidR="00DE5AE1" w:rsidRDefault="00DE5AE1" w:rsidP="003422FF">
      <w:pPr>
        <w:pStyle w:val="ContactInfo"/>
      </w:pPr>
    </w:p>
    <w:p w14:paraId="560F76BD" w14:textId="77777777" w:rsidR="00DE5AE1" w:rsidRDefault="00DE5AE1" w:rsidP="003422FF">
      <w:pPr>
        <w:pStyle w:val="ContactInfo"/>
      </w:pPr>
    </w:p>
    <w:p w14:paraId="2A4B051B" w14:textId="77777777" w:rsidR="00DE5AE1" w:rsidRDefault="00DE5AE1" w:rsidP="003422FF">
      <w:pPr>
        <w:pStyle w:val="ContactInfo"/>
      </w:pPr>
    </w:p>
    <w:p w14:paraId="1B0FAB7C" w14:textId="77777777" w:rsidR="00DE5AE1" w:rsidRDefault="00DE5AE1" w:rsidP="003422FF">
      <w:pPr>
        <w:pStyle w:val="ContactInfo"/>
      </w:pPr>
    </w:p>
    <w:p w14:paraId="4332833F" w14:textId="77777777" w:rsidR="00DE5AE1" w:rsidRDefault="00DE5AE1" w:rsidP="003422FF">
      <w:pPr>
        <w:pStyle w:val="ContactInfo"/>
      </w:pPr>
    </w:p>
    <w:p w14:paraId="03E1E181" w14:textId="77777777" w:rsidR="00DE5AE1" w:rsidRDefault="00DE5AE1" w:rsidP="003422FF">
      <w:pPr>
        <w:pStyle w:val="ContactInfo"/>
      </w:pPr>
    </w:p>
    <w:p w14:paraId="0B94CEA2" w14:textId="77777777" w:rsidR="00DE5AE1" w:rsidRDefault="00DE5AE1" w:rsidP="003422FF">
      <w:pPr>
        <w:pStyle w:val="ContactInfo"/>
      </w:pPr>
    </w:p>
    <w:p w14:paraId="66C7DC3D" w14:textId="77777777" w:rsidR="00DE5AE1" w:rsidRDefault="00DE5AE1" w:rsidP="003422FF">
      <w:pPr>
        <w:pStyle w:val="ContactInfo"/>
      </w:pPr>
    </w:p>
    <w:p w14:paraId="1C5903A1" w14:textId="77777777" w:rsidR="00DE5AE1" w:rsidRDefault="00DE5AE1" w:rsidP="003422FF">
      <w:pPr>
        <w:pStyle w:val="ContactInfo"/>
      </w:pPr>
    </w:p>
    <w:p w14:paraId="1DECE772" w14:textId="77777777" w:rsidR="00DE5AE1" w:rsidRDefault="00DE5AE1" w:rsidP="003422FF">
      <w:pPr>
        <w:pStyle w:val="ContactInfo"/>
      </w:pPr>
    </w:p>
    <w:p w14:paraId="2477BD7C" w14:textId="77777777" w:rsidR="00DE5AE1" w:rsidRDefault="00DE5AE1" w:rsidP="003422FF">
      <w:pPr>
        <w:pStyle w:val="ContactInfo"/>
      </w:pPr>
    </w:p>
    <w:p w14:paraId="20ACF2F3" w14:textId="77777777" w:rsidR="00DE5AE1" w:rsidRDefault="00DE5AE1" w:rsidP="003422FF">
      <w:pPr>
        <w:pStyle w:val="ContactInfo"/>
      </w:pPr>
    </w:p>
    <w:p w14:paraId="25F110E5" w14:textId="77777777" w:rsidR="00DE5AE1" w:rsidRDefault="00DE5AE1" w:rsidP="003422FF">
      <w:pPr>
        <w:pStyle w:val="ContactInfo"/>
      </w:pPr>
    </w:p>
    <w:p w14:paraId="2C21F902" w14:textId="77777777" w:rsidR="00DE5AE1" w:rsidRDefault="00DE5AE1" w:rsidP="003422FF">
      <w:pPr>
        <w:pStyle w:val="ContactInfo"/>
      </w:pPr>
    </w:p>
    <w:p w14:paraId="2E5A9712" w14:textId="77777777" w:rsidR="00DE5AE1" w:rsidRDefault="00DE5AE1" w:rsidP="003422FF">
      <w:pPr>
        <w:pStyle w:val="ContactInfo"/>
      </w:pPr>
    </w:p>
    <w:p w14:paraId="6462631B" w14:textId="77777777" w:rsidR="00DE5AE1" w:rsidRDefault="00DE5AE1" w:rsidP="003422FF">
      <w:pPr>
        <w:pStyle w:val="ContactInfo"/>
      </w:pPr>
    </w:p>
    <w:p w14:paraId="2D80ED48" w14:textId="77777777" w:rsidR="00DE5AE1" w:rsidRDefault="00DE5AE1" w:rsidP="003422FF">
      <w:pPr>
        <w:pStyle w:val="ContactInfo"/>
      </w:pPr>
    </w:p>
    <w:p w14:paraId="5A3175F3" w14:textId="77777777" w:rsidR="00DE5AE1" w:rsidRDefault="00DE5AE1" w:rsidP="00726532">
      <w:pPr>
        <w:pStyle w:val="ContactInfo"/>
        <w:jc w:val="left"/>
      </w:pPr>
    </w:p>
    <w:p w14:paraId="3686E017" w14:textId="77777777" w:rsidR="00640C68" w:rsidRDefault="00781E5E" w:rsidP="00640C68">
      <w:pPr>
        <w:pStyle w:val="Heading1"/>
      </w:pPr>
      <w:bookmarkStart w:id="5" w:name="_Toc476606205"/>
      <w:bookmarkEnd w:id="0"/>
      <w:bookmarkEnd w:id="1"/>
      <w:bookmarkEnd w:id="2"/>
      <w:bookmarkEnd w:id="3"/>
      <w:bookmarkEnd w:id="4"/>
      <w:r>
        <w:lastRenderedPageBreak/>
        <w:t>Critical Evaluation</w:t>
      </w:r>
      <w:bookmarkEnd w:id="5"/>
    </w:p>
    <w:p w14:paraId="6F4FB303" w14:textId="7ADC4DD2" w:rsidR="00C85FF3" w:rsidRDefault="000D0F1F" w:rsidP="00BD4B1E">
      <w:pPr>
        <w:jc w:val="both"/>
      </w:pPr>
      <w:r>
        <w:t xml:space="preserve">The first success of this project was how I structured it. As I decided to tackle the </w:t>
      </w:r>
      <w:r w:rsidR="00BC307F">
        <w:t>coursework</w:t>
      </w:r>
      <w:r>
        <w:t xml:space="preserve"> individually it meant </w:t>
      </w:r>
      <w:r w:rsidR="00315410">
        <w:t xml:space="preserve">I had a work schedule that was perfect for me. </w:t>
      </w:r>
      <w:r w:rsidR="00F50BAF">
        <w:t xml:space="preserve">It allowed me to have more flexibility with planning and allocations of work. This was critical as when it came to issues that I will explain later I </w:t>
      </w:r>
      <w:r w:rsidR="0007745D">
        <w:t>could</w:t>
      </w:r>
      <w:r w:rsidR="00F50BAF">
        <w:t xml:space="preserve"> deal with them by allocating additional work sessions to deal with issues I encountered.</w:t>
      </w:r>
      <w:r w:rsidR="002B30BC">
        <w:t xml:space="preserve"> This did bring disadvantages though </w:t>
      </w:r>
      <w:r w:rsidR="00486515">
        <w:t>as I had to deal with all work as it wasn’t spread</w:t>
      </w:r>
      <w:r w:rsidR="00F011C2">
        <w:t xml:space="preserve"> across multiple individuals but either way complete control of the project in my view was best due to my tight workloads.</w:t>
      </w:r>
    </w:p>
    <w:p w14:paraId="32227568" w14:textId="38420B7B" w:rsidR="00557BFC" w:rsidRDefault="00557BFC" w:rsidP="00557BFC">
      <w:pPr>
        <w:pStyle w:val="Heading2"/>
      </w:pPr>
      <w:bookmarkStart w:id="6" w:name="_Toc476606206"/>
      <w:r>
        <w:t>Accomplishments</w:t>
      </w:r>
      <w:bookmarkEnd w:id="6"/>
    </w:p>
    <w:p w14:paraId="04CAC93A" w14:textId="53E2ED9F" w:rsidR="007F22C1" w:rsidRDefault="007F22C1" w:rsidP="00BD4B1E">
      <w:pPr>
        <w:jc w:val="both"/>
      </w:pPr>
      <w:r>
        <w:t>So, what did I accomplish? I completed the entire design as specified in the document</w:t>
      </w:r>
      <w:r w:rsidR="007A00B3">
        <w:t xml:space="preserve"> and went above this in some areas as well. For instance, I tried to make the level loo as professional as possible by adding a menu, splash screen and showcase scenes.</w:t>
      </w:r>
      <w:r w:rsidR="009600AD">
        <w:t xml:space="preserve"> The level is immediately repayable as is professional demonstration.</w:t>
      </w:r>
    </w:p>
    <w:p w14:paraId="575B3099" w14:textId="7F671F23" w:rsidR="00557BFC" w:rsidRDefault="00557BFC" w:rsidP="00557BFC">
      <w:pPr>
        <w:pStyle w:val="Heading2"/>
      </w:pPr>
      <w:bookmarkStart w:id="7" w:name="_Toc476606207"/>
      <w:r>
        <w:t>Project Issues</w:t>
      </w:r>
      <w:bookmarkEnd w:id="7"/>
    </w:p>
    <w:p w14:paraId="564DFE5A" w14:textId="62431BBB" w:rsidR="00883599" w:rsidRDefault="009600AD" w:rsidP="00BD4B1E">
      <w:pPr>
        <w:jc w:val="both"/>
      </w:pPr>
      <w:r>
        <w:t xml:space="preserve">There were several issues with the project thought. Firstly, the Unity version found in the labs did not meet the version that I used on my laptop stopping me from loading the project in Unity in the labs which was an issue. </w:t>
      </w:r>
      <w:r w:rsidR="00883599">
        <w:t>This meant that all testing had to be done by building an executable and then running it on the lab systems for testing which wasn’t productive.</w:t>
      </w:r>
      <w:r w:rsidR="00E5777E">
        <w:t xml:space="preserve"> </w:t>
      </w:r>
    </w:p>
    <w:p w14:paraId="29E9C47C" w14:textId="08239015" w:rsidR="00557BFC" w:rsidRDefault="00557BFC" w:rsidP="00557BFC">
      <w:pPr>
        <w:pStyle w:val="Heading2"/>
      </w:pPr>
      <w:bookmarkStart w:id="8" w:name="_Toc476606208"/>
      <w:r>
        <w:t>What I Learned</w:t>
      </w:r>
      <w:bookmarkEnd w:id="8"/>
    </w:p>
    <w:p w14:paraId="329C0AE6" w14:textId="3A1EA3DD" w:rsidR="00B63C44" w:rsidRDefault="00F02439" w:rsidP="00BD4B1E">
      <w:pPr>
        <w:jc w:val="both"/>
      </w:pPr>
      <w:r>
        <w:t>I learned a lot in the project. Firstly, I learned a lot more experience with the Unity game engine which I think was a fantastic experience. Not only is it a popular engine it has a diverse range of features which means knowing this engine will allow me to do more.</w:t>
      </w:r>
      <w:r w:rsidR="00BD4B1E">
        <w:t xml:space="preserve"> I also got to utilise C# as well, which is the default scripting language for Unity. This was another great thing to get experience with, as C# is a very popular language and being able to use it in unity will certainly aid me in my professional skillset.</w:t>
      </w:r>
    </w:p>
    <w:p w14:paraId="532B961F" w14:textId="28BE5C5B" w:rsidR="00557BFC" w:rsidRDefault="00557BFC" w:rsidP="00557BFC">
      <w:pPr>
        <w:pStyle w:val="Heading2"/>
      </w:pPr>
      <w:bookmarkStart w:id="9" w:name="_Toc476606209"/>
      <w:r>
        <w:t>Conclusion</w:t>
      </w:r>
      <w:bookmarkEnd w:id="9"/>
    </w:p>
    <w:p w14:paraId="3A43D6E2" w14:textId="4A4131BD" w:rsidR="00883599" w:rsidRPr="00C85FF3" w:rsidRDefault="00883599" w:rsidP="00BD4B1E">
      <w:pPr>
        <w:jc w:val="both"/>
      </w:pPr>
      <w:r>
        <w:t>In conclusion, despite some initial</w:t>
      </w:r>
      <w:r w:rsidR="00EE4590">
        <w:t xml:space="preserve"> problems with hardware a</w:t>
      </w:r>
      <w:r w:rsidR="00101F12">
        <w:t>nd software support in the labs this project was a success. Not only does the result meets the specification set out in the first design report but it is a great portfolio piece. I’m very happy with the output</w:t>
      </w:r>
      <w:r w:rsidR="00632D51">
        <w:t xml:space="preserve"> and it will certainly be something I maintain moving forward.</w:t>
      </w:r>
    </w:p>
    <w:p w14:paraId="68352FFB" w14:textId="77777777" w:rsidR="00781E5E" w:rsidRDefault="00781E5E" w:rsidP="00781E5E"/>
    <w:p w14:paraId="6B863519" w14:textId="77777777" w:rsidR="00F140F0" w:rsidRDefault="00F140F0" w:rsidP="00781E5E"/>
    <w:p w14:paraId="16AFE324" w14:textId="77777777" w:rsidR="00F140F0" w:rsidRDefault="00F140F0" w:rsidP="00781E5E"/>
    <w:p w14:paraId="4AC6FBD8" w14:textId="77777777" w:rsidR="00726532" w:rsidRDefault="00726532" w:rsidP="00781E5E"/>
    <w:p w14:paraId="4EB86B81" w14:textId="77777777" w:rsidR="00726532" w:rsidRDefault="00726532" w:rsidP="00781E5E"/>
    <w:p w14:paraId="14010C22" w14:textId="77777777" w:rsidR="00726532" w:rsidRDefault="00726532" w:rsidP="00781E5E">
      <w:bookmarkStart w:id="10" w:name="_GoBack"/>
      <w:bookmarkEnd w:id="10"/>
    </w:p>
    <w:p w14:paraId="74A994A5" w14:textId="77777777" w:rsidR="00F140F0" w:rsidRDefault="00F140F0" w:rsidP="00781E5E"/>
    <w:p w14:paraId="5B7E9E8D" w14:textId="31E18E09" w:rsidR="00781E5E" w:rsidRDefault="00781E5E" w:rsidP="00781E5E">
      <w:pPr>
        <w:pStyle w:val="Heading1"/>
      </w:pPr>
      <w:bookmarkStart w:id="11" w:name="_Toc476606210"/>
      <w:r>
        <w:lastRenderedPageBreak/>
        <w:t>Playtesting</w:t>
      </w:r>
      <w:bookmarkEnd w:id="11"/>
    </w:p>
    <w:p w14:paraId="2395766B" w14:textId="5C377517" w:rsidR="00781E5E" w:rsidRDefault="00437D83" w:rsidP="00437D83">
      <w:pPr>
        <w:pStyle w:val="Heading2"/>
      </w:pPr>
      <w:bookmarkStart w:id="12" w:name="_Toc476606211"/>
      <w:r>
        <w:t>S</w:t>
      </w:r>
      <w:r w:rsidR="002C3BBB">
        <w:t>trategy</w:t>
      </w:r>
      <w:bookmarkEnd w:id="12"/>
    </w:p>
    <w:p w14:paraId="65299C04" w14:textId="5D6EA4E9" w:rsidR="002C3BBB" w:rsidRDefault="002C3BBB" w:rsidP="002C3BBB">
      <w:r>
        <w:t>To test the result…</w:t>
      </w:r>
    </w:p>
    <w:p w14:paraId="699A1186" w14:textId="4F999CB2" w:rsidR="002C3BBB" w:rsidRDefault="00D54EB2" w:rsidP="002C3BBB">
      <w:pPr>
        <w:pStyle w:val="Heading2"/>
      </w:pPr>
      <w:bookmarkStart w:id="13" w:name="_Toc476606212"/>
      <w:r>
        <w:t>Questionaire</w:t>
      </w:r>
      <w:bookmarkEnd w:id="13"/>
    </w:p>
    <w:p w14:paraId="4A8AF303" w14:textId="3A24C6C5" w:rsidR="00D54EB2" w:rsidRDefault="00D54EB2" w:rsidP="00D54EB2">
      <w:r>
        <w:t>This was the questionnaire.</w:t>
      </w:r>
    </w:p>
    <w:p w14:paraId="531D3400" w14:textId="00BAB740" w:rsidR="00D54EB2" w:rsidRDefault="00437D83" w:rsidP="00D54EB2">
      <w:pPr>
        <w:pStyle w:val="Heading2"/>
      </w:pPr>
      <w:bookmarkStart w:id="14" w:name="_Toc476606213"/>
      <w:r>
        <w:t>R</w:t>
      </w:r>
      <w:r w:rsidR="00D54EB2">
        <w:t>esponse</w:t>
      </w:r>
      <w:bookmarkEnd w:id="14"/>
    </w:p>
    <w:p w14:paraId="7D25AC8E" w14:textId="74A4A386" w:rsidR="00D54EB2" w:rsidRPr="00D54EB2" w:rsidRDefault="00D54EB2" w:rsidP="00D54EB2">
      <w:r>
        <w:t>This was the response</w:t>
      </w:r>
    </w:p>
    <w:p w14:paraId="37ECAFA1" w14:textId="61A3B861" w:rsidR="00781E5E" w:rsidRDefault="0023022D" w:rsidP="00781E5E">
      <w:pPr>
        <w:pStyle w:val="Heading1"/>
      </w:pPr>
      <w:bookmarkStart w:id="15" w:name="_Toc476606214"/>
      <w:r>
        <w:t>Links</w:t>
      </w:r>
      <w:bookmarkEnd w:id="15"/>
    </w:p>
    <w:p w14:paraId="3A5A906F" w14:textId="78AC63C6" w:rsidR="00B747BC" w:rsidRDefault="00B747BC" w:rsidP="00B747BC">
      <w:r>
        <w:t xml:space="preserve">Executable: </w:t>
      </w:r>
      <w:hyperlink r:id="rId10" w:history="1">
        <w:r w:rsidRPr="00566E7B">
          <w:rPr>
            <w:rStyle w:val="Hyperlink"/>
          </w:rPr>
          <w:t>https://github.com/wt-student-projects/3D-level-design</w:t>
        </w:r>
      </w:hyperlink>
    </w:p>
    <w:p w14:paraId="358B3400" w14:textId="57A3B0C4" w:rsidR="0075781D" w:rsidRDefault="0075781D" w:rsidP="0075781D">
      <w:r>
        <w:t xml:space="preserve">GitHub: </w:t>
      </w:r>
      <w:hyperlink r:id="rId11" w:history="1">
        <w:r w:rsidRPr="00566E7B">
          <w:rPr>
            <w:rStyle w:val="Hyperlink"/>
          </w:rPr>
          <w:t>https://github.com/wt-student-projects/3D-level-design</w:t>
        </w:r>
      </w:hyperlink>
    </w:p>
    <w:p w14:paraId="3761E3F2" w14:textId="3D92C963" w:rsidR="0075781D" w:rsidRDefault="0075781D" w:rsidP="0075781D">
      <w:r>
        <w:t xml:space="preserve">Video: </w:t>
      </w:r>
      <w:hyperlink r:id="rId12" w:history="1">
        <w:r w:rsidRPr="00566E7B">
          <w:rPr>
            <w:rStyle w:val="Hyperlink"/>
          </w:rPr>
          <w:t>https://www.youtube.com/watch?v=W81Bm0vSwzk</w:t>
        </w:r>
      </w:hyperlink>
    </w:p>
    <w:p w14:paraId="73AF5E7F" w14:textId="0776482A" w:rsidR="001944CD" w:rsidRPr="001944CD" w:rsidRDefault="001944CD" w:rsidP="001944CD"/>
    <w:p w14:paraId="0E1A7547" w14:textId="77777777" w:rsidR="00781E5E" w:rsidRDefault="00781E5E" w:rsidP="00781E5E"/>
    <w:p w14:paraId="2811EAB4" w14:textId="77777777" w:rsidR="00781E5E" w:rsidRDefault="00781E5E" w:rsidP="00781E5E"/>
    <w:p w14:paraId="5265C0EC" w14:textId="77777777" w:rsidR="00781E5E" w:rsidRPr="00781E5E" w:rsidRDefault="00781E5E" w:rsidP="00781E5E"/>
    <w:sectPr w:rsidR="00781E5E" w:rsidRPr="00781E5E" w:rsidSect="00491CF7"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9B54E" w14:textId="77777777" w:rsidR="00597451" w:rsidRDefault="00597451">
      <w:pPr>
        <w:spacing w:before="0" w:after="0" w:line="240" w:lineRule="auto"/>
      </w:pPr>
      <w:r>
        <w:separator/>
      </w:r>
    </w:p>
  </w:endnote>
  <w:endnote w:type="continuationSeparator" w:id="0">
    <w:p w14:paraId="620D4A8D" w14:textId="77777777" w:rsidR="00597451" w:rsidRDefault="005974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00A56" w14:textId="77777777" w:rsidR="00716DC0" w:rsidRDefault="00716DC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2653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83B5A1" w14:textId="77777777" w:rsidR="00597451" w:rsidRDefault="00597451">
      <w:pPr>
        <w:spacing w:before="0" w:after="0" w:line="240" w:lineRule="auto"/>
      </w:pPr>
      <w:r>
        <w:separator/>
      </w:r>
    </w:p>
  </w:footnote>
  <w:footnote w:type="continuationSeparator" w:id="0">
    <w:p w14:paraId="1D53095E" w14:textId="77777777" w:rsidR="00597451" w:rsidRDefault="005974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B086005"/>
    <w:multiLevelType w:val="hybridMultilevel"/>
    <w:tmpl w:val="F8603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1F3A18"/>
    <w:multiLevelType w:val="hybridMultilevel"/>
    <w:tmpl w:val="D1067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FD5A74"/>
    <w:multiLevelType w:val="hybridMultilevel"/>
    <w:tmpl w:val="A4280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D796415"/>
    <w:multiLevelType w:val="multilevel"/>
    <w:tmpl w:val="026A08C2"/>
    <w:lvl w:ilvl="0">
      <w:start w:val="1"/>
      <w:numFmt w:val="bullet"/>
      <w:pStyle w:val="List"/>
      <w:lvlText w:val=""/>
      <w:lvlJc w:val="left"/>
      <w:pPr>
        <w:ind w:left="864" w:hanging="432"/>
      </w:pPr>
      <w:rPr>
        <w:rFonts w:ascii="Wingdings 2" w:hAnsi="Wingdings 2" w:cs="Times New Roman" w:hint="default"/>
      </w:rPr>
    </w:lvl>
    <w:lvl w:ilvl="1">
      <w:start w:val="1"/>
      <w:numFmt w:val="bullet"/>
      <w:lvlText w:val=""/>
      <w:lvlJc w:val="left"/>
      <w:pPr>
        <w:ind w:left="864" w:firstLine="0"/>
      </w:pPr>
      <w:rPr>
        <w:rFonts w:ascii="Wingdings 2" w:hAnsi="Wingdings 2" w:hint="default"/>
      </w:rPr>
    </w:lvl>
    <w:lvl w:ilvl="2">
      <w:start w:val="1"/>
      <w:numFmt w:val="bullet"/>
      <w:lvlText w:val=""/>
      <w:lvlJc w:val="left"/>
      <w:pPr>
        <w:ind w:left="1296" w:firstLine="0"/>
      </w:pPr>
      <w:rPr>
        <w:rFonts w:ascii="Wingdings 2" w:hAnsi="Wingdings 2" w:hint="default"/>
      </w:rPr>
    </w:lvl>
    <w:lvl w:ilvl="3">
      <w:start w:val="1"/>
      <w:numFmt w:val="bullet"/>
      <w:lvlText w:val=""/>
      <w:lvlJc w:val="left"/>
      <w:pPr>
        <w:ind w:left="1728" w:firstLine="0"/>
      </w:pPr>
      <w:rPr>
        <w:rFonts w:ascii="Wingdings 2" w:hAnsi="Wingdings 2" w:hint="default"/>
      </w:rPr>
    </w:lvl>
    <w:lvl w:ilvl="4">
      <w:start w:val="1"/>
      <w:numFmt w:val="bullet"/>
      <w:lvlText w:val=""/>
      <w:lvlJc w:val="left"/>
      <w:pPr>
        <w:ind w:left="2160" w:firstLine="0"/>
      </w:pPr>
      <w:rPr>
        <w:rFonts w:ascii="Wingdings 2" w:hAnsi="Wingdings 2" w:hint="default"/>
      </w:rPr>
    </w:lvl>
    <w:lvl w:ilvl="5">
      <w:start w:val="1"/>
      <w:numFmt w:val="bullet"/>
      <w:lvlText w:val=""/>
      <w:lvlJc w:val="left"/>
      <w:pPr>
        <w:ind w:left="2592" w:firstLine="0"/>
      </w:pPr>
      <w:rPr>
        <w:rFonts w:ascii="Wingdings 2" w:hAnsi="Wingdings 2" w:hint="default"/>
      </w:rPr>
    </w:lvl>
    <w:lvl w:ilvl="6">
      <w:start w:val="1"/>
      <w:numFmt w:val="bullet"/>
      <w:lvlText w:val=""/>
      <w:lvlJc w:val="left"/>
      <w:pPr>
        <w:ind w:left="3024" w:firstLine="0"/>
      </w:pPr>
      <w:rPr>
        <w:rFonts w:ascii="Wingdings 2" w:hAnsi="Wingdings 2" w:hint="default"/>
      </w:rPr>
    </w:lvl>
    <w:lvl w:ilvl="7">
      <w:start w:val="1"/>
      <w:numFmt w:val="bullet"/>
      <w:lvlText w:val=""/>
      <w:lvlJc w:val="left"/>
      <w:pPr>
        <w:ind w:left="3456" w:firstLine="0"/>
      </w:pPr>
      <w:rPr>
        <w:rFonts w:ascii="Wingdings 2" w:hAnsi="Wingdings 2" w:hint="default"/>
      </w:rPr>
    </w:lvl>
    <w:lvl w:ilvl="8">
      <w:start w:val="1"/>
      <w:numFmt w:val="bullet"/>
      <w:lvlText w:val=""/>
      <w:lvlJc w:val="left"/>
      <w:pPr>
        <w:ind w:left="3888" w:firstLine="0"/>
      </w:pPr>
      <w:rPr>
        <w:rFonts w:ascii="Wingdings 2" w:hAnsi="Wingdings 2" w:hint="default"/>
      </w:rPr>
    </w:lvl>
  </w:abstractNum>
  <w:abstractNum w:abstractNumId="16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21736D90"/>
    <w:multiLevelType w:val="multilevel"/>
    <w:tmpl w:val="E316761A"/>
    <w:lvl w:ilvl="0">
      <w:start w:val="1"/>
      <w:numFmt w:val="decimal"/>
      <w:lvlText w:val="%1."/>
      <w:lvlJc w:val="left"/>
      <w:pPr>
        <w:ind w:left="2558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72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08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744"/>
        </w:tabs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5616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552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88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424"/>
        </w:tabs>
        <w:ind w:left="3240" w:hanging="360"/>
      </w:pPr>
      <w:rPr>
        <w:rFonts w:hint="default"/>
      </w:rPr>
    </w:lvl>
  </w:abstractNum>
  <w:abstractNum w:abstractNumId="18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37307E48"/>
    <w:multiLevelType w:val="hybridMultilevel"/>
    <w:tmpl w:val="D9F8A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D26CB1"/>
    <w:multiLevelType w:val="hybridMultilevel"/>
    <w:tmpl w:val="40AC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E95DD7"/>
    <w:multiLevelType w:val="hybridMultilevel"/>
    <w:tmpl w:val="40AC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7672A"/>
    <w:multiLevelType w:val="hybridMultilevel"/>
    <w:tmpl w:val="F92E2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6A7A1085"/>
    <w:multiLevelType w:val="hybridMultilevel"/>
    <w:tmpl w:val="D500E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17A3257"/>
    <w:multiLevelType w:val="hybridMultilevel"/>
    <w:tmpl w:val="40AC7F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E46238"/>
    <w:multiLevelType w:val="hybridMultilevel"/>
    <w:tmpl w:val="9C10B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4"/>
  </w:num>
  <w:num w:numId="8">
    <w:abstractNumId w:val="10"/>
  </w:num>
  <w:num w:numId="9">
    <w:abstractNumId w:val="18"/>
  </w:num>
  <w:num w:numId="10">
    <w:abstractNumId w:val="16"/>
  </w:num>
  <w:num w:numId="11">
    <w:abstractNumId w:val="25"/>
  </w:num>
  <w:num w:numId="12">
    <w:abstractNumId w:val="23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13"/>
  </w:num>
  <w:num w:numId="23">
    <w:abstractNumId w:val="20"/>
  </w:num>
  <w:num w:numId="24">
    <w:abstractNumId w:val="26"/>
  </w:num>
  <w:num w:numId="25">
    <w:abstractNumId w:val="21"/>
  </w:num>
  <w:num w:numId="26">
    <w:abstractNumId w:val="11"/>
  </w:num>
  <w:num w:numId="27">
    <w:abstractNumId w:val="27"/>
  </w:num>
  <w:num w:numId="28">
    <w:abstractNumId w:val="19"/>
  </w:num>
  <w:num w:numId="29">
    <w:abstractNumId w:val="24"/>
  </w:num>
  <w:num w:numId="30">
    <w:abstractNumId w:val="22"/>
  </w:num>
  <w:num w:numId="31">
    <w:abstractNumId w:val="1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FB"/>
    <w:rsid w:val="00001854"/>
    <w:rsid w:val="0000786C"/>
    <w:rsid w:val="00010FBA"/>
    <w:rsid w:val="0001132D"/>
    <w:rsid w:val="000132AF"/>
    <w:rsid w:val="000258F1"/>
    <w:rsid w:val="00026D60"/>
    <w:rsid w:val="00034670"/>
    <w:rsid w:val="000350CA"/>
    <w:rsid w:val="00035E16"/>
    <w:rsid w:val="00037897"/>
    <w:rsid w:val="0004022B"/>
    <w:rsid w:val="00040A36"/>
    <w:rsid w:val="00041ACF"/>
    <w:rsid w:val="00044CAB"/>
    <w:rsid w:val="00047CC8"/>
    <w:rsid w:val="000513F5"/>
    <w:rsid w:val="00051A35"/>
    <w:rsid w:val="00072E9F"/>
    <w:rsid w:val="000748AA"/>
    <w:rsid w:val="00075BD7"/>
    <w:rsid w:val="0007745D"/>
    <w:rsid w:val="00083E42"/>
    <w:rsid w:val="00084A9F"/>
    <w:rsid w:val="00084D75"/>
    <w:rsid w:val="00085C4C"/>
    <w:rsid w:val="000879EE"/>
    <w:rsid w:val="0009506D"/>
    <w:rsid w:val="00095B92"/>
    <w:rsid w:val="000971CF"/>
    <w:rsid w:val="000A1FBF"/>
    <w:rsid w:val="000A5445"/>
    <w:rsid w:val="000A7363"/>
    <w:rsid w:val="000A7B58"/>
    <w:rsid w:val="000B35A1"/>
    <w:rsid w:val="000B4CCF"/>
    <w:rsid w:val="000B517F"/>
    <w:rsid w:val="000B5275"/>
    <w:rsid w:val="000B5ED6"/>
    <w:rsid w:val="000C11B3"/>
    <w:rsid w:val="000C191A"/>
    <w:rsid w:val="000C2E4E"/>
    <w:rsid w:val="000C3A52"/>
    <w:rsid w:val="000C5404"/>
    <w:rsid w:val="000D0F1F"/>
    <w:rsid w:val="000D5B35"/>
    <w:rsid w:val="000D6A1E"/>
    <w:rsid w:val="000E1F58"/>
    <w:rsid w:val="000E3CBC"/>
    <w:rsid w:val="000E4424"/>
    <w:rsid w:val="000E45C5"/>
    <w:rsid w:val="000E6288"/>
    <w:rsid w:val="000E6C22"/>
    <w:rsid w:val="000E7193"/>
    <w:rsid w:val="000E7D06"/>
    <w:rsid w:val="000F11F4"/>
    <w:rsid w:val="000F1510"/>
    <w:rsid w:val="000F35AB"/>
    <w:rsid w:val="000F6BC7"/>
    <w:rsid w:val="00101F12"/>
    <w:rsid w:val="0010341D"/>
    <w:rsid w:val="00106A5D"/>
    <w:rsid w:val="00107523"/>
    <w:rsid w:val="00123B04"/>
    <w:rsid w:val="00125054"/>
    <w:rsid w:val="001328C0"/>
    <w:rsid w:val="00133AD8"/>
    <w:rsid w:val="00137457"/>
    <w:rsid w:val="00137481"/>
    <w:rsid w:val="001403A4"/>
    <w:rsid w:val="001407FA"/>
    <w:rsid w:val="00142AF2"/>
    <w:rsid w:val="00145A2D"/>
    <w:rsid w:val="00151381"/>
    <w:rsid w:val="00160675"/>
    <w:rsid w:val="00160B49"/>
    <w:rsid w:val="001638F6"/>
    <w:rsid w:val="0016667E"/>
    <w:rsid w:val="001679AD"/>
    <w:rsid w:val="00167C14"/>
    <w:rsid w:val="00171374"/>
    <w:rsid w:val="00186CB9"/>
    <w:rsid w:val="00193134"/>
    <w:rsid w:val="001944CD"/>
    <w:rsid w:val="001A04A5"/>
    <w:rsid w:val="001A2000"/>
    <w:rsid w:val="001A431D"/>
    <w:rsid w:val="001B1737"/>
    <w:rsid w:val="001B29FF"/>
    <w:rsid w:val="001B2AEF"/>
    <w:rsid w:val="001B526F"/>
    <w:rsid w:val="001C1E3A"/>
    <w:rsid w:val="001C2988"/>
    <w:rsid w:val="001C2A1B"/>
    <w:rsid w:val="001C42A2"/>
    <w:rsid w:val="001C608E"/>
    <w:rsid w:val="001C654E"/>
    <w:rsid w:val="001D67CF"/>
    <w:rsid w:val="001E38D5"/>
    <w:rsid w:val="001E5819"/>
    <w:rsid w:val="001E7DC6"/>
    <w:rsid w:val="001F1C9E"/>
    <w:rsid w:val="001F5DD6"/>
    <w:rsid w:val="00200A62"/>
    <w:rsid w:val="00200DDA"/>
    <w:rsid w:val="002010AD"/>
    <w:rsid w:val="0020216C"/>
    <w:rsid w:val="00206231"/>
    <w:rsid w:val="00207DA3"/>
    <w:rsid w:val="00207DAE"/>
    <w:rsid w:val="00214B8C"/>
    <w:rsid w:val="00216F08"/>
    <w:rsid w:val="00221792"/>
    <w:rsid w:val="00224847"/>
    <w:rsid w:val="00226AC3"/>
    <w:rsid w:val="0023022D"/>
    <w:rsid w:val="002332C4"/>
    <w:rsid w:val="00233432"/>
    <w:rsid w:val="002430DD"/>
    <w:rsid w:val="002442B7"/>
    <w:rsid w:val="00247A74"/>
    <w:rsid w:val="00252B39"/>
    <w:rsid w:val="00254591"/>
    <w:rsid w:val="002553E2"/>
    <w:rsid w:val="002556FF"/>
    <w:rsid w:val="00257123"/>
    <w:rsid w:val="00262128"/>
    <w:rsid w:val="00263543"/>
    <w:rsid w:val="00271D1E"/>
    <w:rsid w:val="00273996"/>
    <w:rsid w:val="002758BB"/>
    <w:rsid w:val="002762D3"/>
    <w:rsid w:val="002766A5"/>
    <w:rsid w:val="00285408"/>
    <w:rsid w:val="00294CCC"/>
    <w:rsid w:val="002A07D8"/>
    <w:rsid w:val="002A3ABC"/>
    <w:rsid w:val="002A4F8A"/>
    <w:rsid w:val="002A5BCE"/>
    <w:rsid w:val="002A6511"/>
    <w:rsid w:val="002A7B1F"/>
    <w:rsid w:val="002A7B55"/>
    <w:rsid w:val="002B0AAC"/>
    <w:rsid w:val="002B2F0B"/>
    <w:rsid w:val="002B30BC"/>
    <w:rsid w:val="002B61A2"/>
    <w:rsid w:val="002B74FB"/>
    <w:rsid w:val="002C1E03"/>
    <w:rsid w:val="002C231F"/>
    <w:rsid w:val="002C3BBB"/>
    <w:rsid w:val="002C5DBA"/>
    <w:rsid w:val="002D793D"/>
    <w:rsid w:val="002E237F"/>
    <w:rsid w:val="002E23EB"/>
    <w:rsid w:val="002E38DD"/>
    <w:rsid w:val="002E5BAD"/>
    <w:rsid w:val="002F2FC6"/>
    <w:rsid w:val="002F34E6"/>
    <w:rsid w:val="002F4286"/>
    <w:rsid w:val="00303314"/>
    <w:rsid w:val="003117C3"/>
    <w:rsid w:val="00312A94"/>
    <w:rsid w:val="00313644"/>
    <w:rsid w:val="00315410"/>
    <w:rsid w:val="003209D6"/>
    <w:rsid w:val="00321135"/>
    <w:rsid w:val="003242B7"/>
    <w:rsid w:val="0032596D"/>
    <w:rsid w:val="003300EA"/>
    <w:rsid w:val="00330866"/>
    <w:rsid w:val="00332CC9"/>
    <w:rsid w:val="00334A73"/>
    <w:rsid w:val="0033542F"/>
    <w:rsid w:val="0033734D"/>
    <w:rsid w:val="00337DD0"/>
    <w:rsid w:val="003422FF"/>
    <w:rsid w:val="0034267E"/>
    <w:rsid w:val="00347D77"/>
    <w:rsid w:val="00350ABD"/>
    <w:rsid w:val="0035179A"/>
    <w:rsid w:val="00352A7E"/>
    <w:rsid w:val="00365F84"/>
    <w:rsid w:val="00367953"/>
    <w:rsid w:val="00367D6B"/>
    <w:rsid w:val="0037179F"/>
    <w:rsid w:val="00373A60"/>
    <w:rsid w:val="00376AB0"/>
    <w:rsid w:val="00377162"/>
    <w:rsid w:val="003774E6"/>
    <w:rsid w:val="0038175F"/>
    <w:rsid w:val="00381B8D"/>
    <w:rsid w:val="003924C4"/>
    <w:rsid w:val="003A03F0"/>
    <w:rsid w:val="003A6974"/>
    <w:rsid w:val="003A7237"/>
    <w:rsid w:val="003A7B4B"/>
    <w:rsid w:val="003B3893"/>
    <w:rsid w:val="003B4BA7"/>
    <w:rsid w:val="003B653E"/>
    <w:rsid w:val="003B667A"/>
    <w:rsid w:val="003B7113"/>
    <w:rsid w:val="003B72E6"/>
    <w:rsid w:val="003C2A24"/>
    <w:rsid w:val="003C3A3E"/>
    <w:rsid w:val="003C72A2"/>
    <w:rsid w:val="003D0B99"/>
    <w:rsid w:val="003D4359"/>
    <w:rsid w:val="003D7087"/>
    <w:rsid w:val="003D718F"/>
    <w:rsid w:val="003D7E06"/>
    <w:rsid w:val="003E55E5"/>
    <w:rsid w:val="003E7EA6"/>
    <w:rsid w:val="003F2ECC"/>
    <w:rsid w:val="003F3EA6"/>
    <w:rsid w:val="0040482C"/>
    <w:rsid w:val="00407C1D"/>
    <w:rsid w:val="00410783"/>
    <w:rsid w:val="00415CAE"/>
    <w:rsid w:val="0041682D"/>
    <w:rsid w:val="0042316F"/>
    <w:rsid w:val="004242B3"/>
    <w:rsid w:val="00425B71"/>
    <w:rsid w:val="004269B0"/>
    <w:rsid w:val="00431AB5"/>
    <w:rsid w:val="00432373"/>
    <w:rsid w:val="00435040"/>
    <w:rsid w:val="0043779E"/>
    <w:rsid w:val="00437A72"/>
    <w:rsid w:val="00437D83"/>
    <w:rsid w:val="00440A52"/>
    <w:rsid w:val="00442124"/>
    <w:rsid w:val="00443492"/>
    <w:rsid w:val="004450BC"/>
    <w:rsid w:val="004472A1"/>
    <w:rsid w:val="00455F29"/>
    <w:rsid w:val="00456FD6"/>
    <w:rsid w:val="0045758C"/>
    <w:rsid w:val="00457D55"/>
    <w:rsid w:val="00460780"/>
    <w:rsid w:val="00460F47"/>
    <w:rsid w:val="004629F9"/>
    <w:rsid w:val="00465A51"/>
    <w:rsid w:val="00466758"/>
    <w:rsid w:val="00471D22"/>
    <w:rsid w:val="00471F0E"/>
    <w:rsid w:val="0047232A"/>
    <w:rsid w:val="004737E8"/>
    <w:rsid w:val="00475948"/>
    <w:rsid w:val="004768E6"/>
    <w:rsid w:val="00483FD4"/>
    <w:rsid w:val="00485AE1"/>
    <w:rsid w:val="00486515"/>
    <w:rsid w:val="00487EF9"/>
    <w:rsid w:val="00491CF7"/>
    <w:rsid w:val="00493385"/>
    <w:rsid w:val="004952C4"/>
    <w:rsid w:val="00495581"/>
    <w:rsid w:val="00496364"/>
    <w:rsid w:val="004A2B1D"/>
    <w:rsid w:val="004A2F66"/>
    <w:rsid w:val="004B0192"/>
    <w:rsid w:val="004B0616"/>
    <w:rsid w:val="004B0993"/>
    <w:rsid w:val="004B3B84"/>
    <w:rsid w:val="004B40CD"/>
    <w:rsid w:val="004B6A38"/>
    <w:rsid w:val="004D2E0E"/>
    <w:rsid w:val="004D7066"/>
    <w:rsid w:val="004E281D"/>
    <w:rsid w:val="004E3D1F"/>
    <w:rsid w:val="004F1AAB"/>
    <w:rsid w:val="004F65D7"/>
    <w:rsid w:val="004F6A4E"/>
    <w:rsid w:val="00503C7C"/>
    <w:rsid w:val="005074AD"/>
    <w:rsid w:val="0051086F"/>
    <w:rsid w:val="00512454"/>
    <w:rsid w:val="00512939"/>
    <w:rsid w:val="0051441C"/>
    <w:rsid w:val="00515868"/>
    <w:rsid w:val="00523270"/>
    <w:rsid w:val="00525BF9"/>
    <w:rsid w:val="005314AB"/>
    <w:rsid w:val="00531969"/>
    <w:rsid w:val="00532FA6"/>
    <w:rsid w:val="0053488C"/>
    <w:rsid w:val="00534ECB"/>
    <w:rsid w:val="00543475"/>
    <w:rsid w:val="00553592"/>
    <w:rsid w:val="0055725D"/>
    <w:rsid w:val="00557BFC"/>
    <w:rsid w:val="00557F94"/>
    <w:rsid w:val="005622FD"/>
    <w:rsid w:val="00563DE8"/>
    <w:rsid w:val="00565351"/>
    <w:rsid w:val="00566CA3"/>
    <w:rsid w:val="00567DB1"/>
    <w:rsid w:val="00570092"/>
    <w:rsid w:val="005710FA"/>
    <w:rsid w:val="005847F9"/>
    <w:rsid w:val="00585101"/>
    <w:rsid w:val="005855F7"/>
    <w:rsid w:val="005859C9"/>
    <w:rsid w:val="00590D20"/>
    <w:rsid w:val="00591265"/>
    <w:rsid w:val="00592AA0"/>
    <w:rsid w:val="00593B62"/>
    <w:rsid w:val="00593F7C"/>
    <w:rsid w:val="00594171"/>
    <w:rsid w:val="00596F7D"/>
    <w:rsid w:val="00597451"/>
    <w:rsid w:val="00597D3D"/>
    <w:rsid w:val="005A0F70"/>
    <w:rsid w:val="005A132A"/>
    <w:rsid w:val="005A1C5A"/>
    <w:rsid w:val="005A2F09"/>
    <w:rsid w:val="005A6AEE"/>
    <w:rsid w:val="005A7786"/>
    <w:rsid w:val="005B1ABF"/>
    <w:rsid w:val="005B2419"/>
    <w:rsid w:val="005C4A19"/>
    <w:rsid w:val="005C50A3"/>
    <w:rsid w:val="005C6C88"/>
    <w:rsid w:val="005C6DF4"/>
    <w:rsid w:val="005C76BB"/>
    <w:rsid w:val="005C78A6"/>
    <w:rsid w:val="005D0E4A"/>
    <w:rsid w:val="005D160A"/>
    <w:rsid w:val="005D1835"/>
    <w:rsid w:val="005D20A1"/>
    <w:rsid w:val="005E36CB"/>
    <w:rsid w:val="005E4847"/>
    <w:rsid w:val="005F0BAC"/>
    <w:rsid w:val="005F3149"/>
    <w:rsid w:val="005F4A3E"/>
    <w:rsid w:val="005F6BB5"/>
    <w:rsid w:val="00602127"/>
    <w:rsid w:val="00602311"/>
    <w:rsid w:val="00602372"/>
    <w:rsid w:val="006067CA"/>
    <w:rsid w:val="00606CC9"/>
    <w:rsid w:val="0060781E"/>
    <w:rsid w:val="00607EF1"/>
    <w:rsid w:val="0061017B"/>
    <w:rsid w:val="006119EF"/>
    <w:rsid w:val="00611DF3"/>
    <w:rsid w:val="006145B2"/>
    <w:rsid w:val="00616707"/>
    <w:rsid w:val="00617E5D"/>
    <w:rsid w:val="00622F4F"/>
    <w:rsid w:val="00627AF4"/>
    <w:rsid w:val="00627D8D"/>
    <w:rsid w:val="00631C15"/>
    <w:rsid w:val="00632D51"/>
    <w:rsid w:val="00633229"/>
    <w:rsid w:val="00635810"/>
    <w:rsid w:val="00636595"/>
    <w:rsid w:val="00640C68"/>
    <w:rsid w:val="0064336A"/>
    <w:rsid w:val="006433BA"/>
    <w:rsid w:val="0064435A"/>
    <w:rsid w:val="00644583"/>
    <w:rsid w:val="00645060"/>
    <w:rsid w:val="006534A6"/>
    <w:rsid w:val="00655442"/>
    <w:rsid w:val="00655B62"/>
    <w:rsid w:val="00656D07"/>
    <w:rsid w:val="00657721"/>
    <w:rsid w:val="00657B83"/>
    <w:rsid w:val="0066036C"/>
    <w:rsid w:val="00662842"/>
    <w:rsid w:val="006632AB"/>
    <w:rsid w:val="0066355D"/>
    <w:rsid w:val="00666D02"/>
    <w:rsid w:val="006738E7"/>
    <w:rsid w:val="00676343"/>
    <w:rsid w:val="0067752A"/>
    <w:rsid w:val="0068028F"/>
    <w:rsid w:val="006808D1"/>
    <w:rsid w:val="00685681"/>
    <w:rsid w:val="00690EFD"/>
    <w:rsid w:val="006914BE"/>
    <w:rsid w:val="00692B67"/>
    <w:rsid w:val="006979B2"/>
    <w:rsid w:val="006A2732"/>
    <w:rsid w:val="006A281F"/>
    <w:rsid w:val="006A29CB"/>
    <w:rsid w:val="006A2A5C"/>
    <w:rsid w:val="006A30BA"/>
    <w:rsid w:val="006A5E96"/>
    <w:rsid w:val="006A798E"/>
    <w:rsid w:val="006B00F0"/>
    <w:rsid w:val="006C3AD7"/>
    <w:rsid w:val="006C7018"/>
    <w:rsid w:val="006D11A7"/>
    <w:rsid w:val="006D42D6"/>
    <w:rsid w:val="006D4C0A"/>
    <w:rsid w:val="006D701E"/>
    <w:rsid w:val="006E08A2"/>
    <w:rsid w:val="006E1800"/>
    <w:rsid w:val="006E6870"/>
    <w:rsid w:val="006E6A04"/>
    <w:rsid w:val="006F1949"/>
    <w:rsid w:val="006F2BC9"/>
    <w:rsid w:val="006F50FC"/>
    <w:rsid w:val="0070054B"/>
    <w:rsid w:val="00700DB4"/>
    <w:rsid w:val="00701141"/>
    <w:rsid w:val="007021DE"/>
    <w:rsid w:val="00704E65"/>
    <w:rsid w:val="00706EFC"/>
    <w:rsid w:val="00707BB4"/>
    <w:rsid w:val="0071000E"/>
    <w:rsid w:val="00713A2F"/>
    <w:rsid w:val="007162A6"/>
    <w:rsid w:val="00716DC0"/>
    <w:rsid w:val="00722D16"/>
    <w:rsid w:val="00725351"/>
    <w:rsid w:val="00726532"/>
    <w:rsid w:val="00730B94"/>
    <w:rsid w:val="00732607"/>
    <w:rsid w:val="00735F5D"/>
    <w:rsid w:val="0073700C"/>
    <w:rsid w:val="00737684"/>
    <w:rsid w:val="00741300"/>
    <w:rsid w:val="007424ED"/>
    <w:rsid w:val="00745064"/>
    <w:rsid w:val="00756420"/>
    <w:rsid w:val="00756A9A"/>
    <w:rsid w:val="0075781D"/>
    <w:rsid w:val="007600AB"/>
    <w:rsid w:val="00760AE0"/>
    <w:rsid w:val="00764BDF"/>
    <w:rsid w:val="0076534C"/>
    <w:rsid w:val="007661AF"/>
    <w:rsid w:val="00770E8A"/>
    <w:rsid w:val="0078039F"/>
    <w:rsid w:val="00780886"/>
    <w:rsid w:val="00781E5E"/>
    <w:rsid w:val="00781E65"/>
    <w:rsid w:val="00784131"/>
    <w:rsid w:val="007847DB"/>
    <w:rsid w:val="00793B4C"/>
    <w:rsid w:val="007940D4"/>
    <w:rsid w:val="007A00B3"/>
    <w:rsid w:val="007A51CC"/>
    <w:rsid w:val="007A6901"/>
    <w:rsid w:val="007A7C67"/>
    <w:rsid w:val="007C03D6"/>
    <w:rsid w:val="007C1BA1"/>
    <w:rsid w:val="007C33E7"/>
    <w:rsid w:val="007C3CE6"/>
    <w:rsid w:val="007C49BE"/>
    <w:rsid w:val="007C674C"/>
    <w:rsid w:val="007C6A97"/>
    <w:rsid w:val="007D07BD"/>
    <w:rsid w:val="007D36A5"/>
    <w:rsid w:val="007D4238"/>
    <w:rsid w:val="007E376F"/>
    <w:rsid w:val="007E4ABB"/>
    <w:rsid w:val="007E682F"/>
    <w:rsid w:val="007F22C1"/>
    <w:rsid w:val="007F3CCB"/>
    <w:rsid w:val="007F53FE"/>
    <w:rsid w:val="00801BFC"/>
    <w:rsid w:val="00806A74"/>
    <w:rsid w:val="00810051"/>
    <w:rsid w:val="00813BFC"/>
    <w:rsid w:val="00815830"/>
    <w:rsid w:val="00816427"/>
    <w:rsid w:val="008202C3"/>
    <w:rsid w:val="00825EAF"/>
    <w:rsid w:val="00831C9E"/>
    <w:rsid w:val="00832665"/>
    <w:rsid w:val="0083484E"/>
    <w:rsid w:val="00835CDC"/>
    <w:rsid w:val="008368AA"/>
    <w:rsid w:val="00836A51"/>
    <w:rsid w:val="00844483"/>
    <w:rsid w:val="008462AA"/>
    <w:rsid w:val="00846AF0"/>
    <w:rsid w:val="00847AEA"/>
    <w:rsid w:val="008555CE"/>
    <w:rsid w:val="00857833"/>
    <w:rsid w:val="0086459A"/>
    <w:rsid w:val="00877AA1"/>
    <w:rsid w:val="00883599"/>
    <w:rsid w:val="00883EA5"/>
    <w:rsid w:val="00896443"/>
    <w:rsid w:val="00896BAB"/>
    <w:rsid w:val="00896BAC"/>
    <w:rsid w:val="008970EF"/>
    <w:rsid w:val="008A04AE"/>
    <w:rsid w:val="008A0E2D"/>
    <w:rsid w:val="008A20C0"/>
    <w:rsid w:val="008A6CDD"/>
    <w:rsid w:val="008A7CEF"/>
    <w:rsid w:val="008B0315"/>
    <w:rsid w:val="008B3E83"/>
    <w:rsid w:val="008C1234"/>
    <w:rsid w:val="008C21CD"/>
    <w:rsid w:val="008C7E4C"/>
    <w:rsid w:val="008D0268"/>
    <w:rsid w:val="008E1D4A"/>
    <w:rsid w:val="008E544B"/>
    <w:rsid w:val="008E568C"/>
    <w:rsid w:val="008E7AA1"/>
    <w:rsid w:val="008F24F4"/>
    <w:rsid w:val="008F6EBB"/>
    <w:rsid w:val="00901D71"/>
    <w:rsid w:val="00902D8D"/>
    <w:rsid w:val="00904BE1"/>
    <w:rsid w:val="00907369"/>
    <w:rsid w:val="009110C9"/>
    <w:rsid w:val="009112E6"/>
    <w:rsid w:val="00915DB1"/>
    <w:rsid w:val="0091671F"/>
    <w:rsid w:val="00917223"/>
    <w:rsid w:val="00917884"/>
    <w:rsid w:val="00917990"/>
    <w:rsid w:val="00917CE2"/>
    <w:rsid w:val="00923C09"/>
    <w:rsid w:val="009260AD"/>
    <w:rsid w:val="00926119"/>
    <w:rsid w:val="0093251D"/>
    <w:rsid w:val="00932932"/>
    <w:rsid w:val="00934717"/>
    <w:rsid w:val="00934F1C"/>
    <w:rsid w:val="009352B0"/>
    <w:rsid w:val="00942143"/>
    <w:rsid w:val="009431EF"/>
    <w:rsid w:val="00945F87"/>
    <w:rsid w:val="009477DA"/>
    <w:rsid w:val="00954E04"/>
    <w:rsid w:val="00954F85"/>
    <w:rsid w:val="009560F8"/>
    <w:rsid w:val="00956502"/>
    <w:rsid w:val="00956A4F"/>
    <w:rsid w:val="009571D8"/>
    <w:rsid w:val="009600AD"/>
    <w:rsid w:val="0096316D"/>
    <w:rsid w:val="009638A3"/>
    <w:rsid w:val="009650BB"/>
    <w:rsid w:val="009651B2"/>
    <w:rsid w:val="0096544A"/>
    <w:rsid w:val="00966D21"/>
    <w:rsid w:val="00971402"/>
    <w:rsid w:val="00971F88"/>
    <w:rsid w:val="00973CB5"/>
    <w:rsid w:val="009751BD"/>
    <w:rsid w:val="00976D72"/>
    <w:rsid w:val="00981817"/>
    <w:rsid w:val="00990AAB"/>
    <w:rsid w:val="009919C3"/>
    <w:rsid w:val="0099447C"/>
    <w:rsid w:val="00994AEE"/>
    <w:rsid w:val="00996DE3"/>
    <w:rsid w:val="009A223D"/>
    <w:rsid w:val="009A74E9"/>
    <w:rsid w:val="009B30D1"/>
    <w:rsid w:val="009B60E8"/>
    <w:rsid w:val="009B71C3"/>
    <w:rsid w:val="009B791F"/>
    <w:rsid w:val="009C02C8"/>
    <w:rsid w:val="009C396B"/>
    <w:rsid w:val="009D05C8"/>
    <w:rsid w:val="009D2231"/>
    <w:rsid w:val="009D2316"/>
    <w:rsid w:val="009E1734"/>
    <w:rsid w:val="009E4BAC"/>
    <w:rsid w:val="009E4E87"/>
    <w:rsid w:val="009E6519"/>
    <w:rsid w:val="009E6834"/>
    <w:rsid w:val="009F1C05"/>
    <w:rsid w:val="009F349D"/>
    <w:rsid w:val="00A018AB"/>
    <w:rsid w:val="00A04EE7"/>
    <w:rsid w:val="00A05F7D"/>
    <w:rsid w:val="00A071F4"/>
    <w:rsid w:val="00A107C1"/>
    <w:rsid w:val="00A12194"/>
    <w:rsid w:val="00A122DB"/>
    <w:rsid w:val="00A1493C"/>
    <w:rsid w:val="00A2236E"/>
    <w:rsid w:val="00A33B9E"/>
    <w:rsid w:val="00A41F03"/>
    <w:rsid w:val="00A44D9B"/>
    <w:rsid w:val="00A5338A"/>
    <w:rsid w:val="00A533F3"/>
    <w:rsid w:val="00A54FF2"/>
    <w:rsid w:val="00A55E9F"/>
    <w:rsid w:val="00A56430"/>
    <w:rsid w:val="00A56B26"/>
    <w:rsid w:val="00A56D83"/>
    <w:rsid w:val="00A603FA"/>
    <w:rsid w:val="00A65DA4"/>
    <w:rsid w:val="00A753CF"/>
    <w:rsid w:val="00A75669"/>
    <w:rsid w:val="00A7649C"/>
    <w:rsid w:val="00A8115B"/>
    <w:rsid w:val="00A84A69"/>
    <w:rsid w:val="00A93572"/>
    <w:rsid w:val="00A93BD4"/>
    <w:rsid w:val="00A96838"/>
    <w:rsid w:val="00A9715C"/>
    <w:rsid w:val="00AA1A36"/>
    <w:rsid w:val="00AA1BCB"/>
    <w:rsid w:val="00AA56F6"/>
    <w:rsid w:val="00AA70C6"/>
    <w:rsid w:val="00AB5441"/>
    <w:rsid w:val="00AB6929"/>
    <w:rsid w:val="00AD0167"/>
    <w:rsid w:val="00AD165F"/>
    <w:rsid w:val="00AE031C"/>
    <w:rsid w:val="00AE2755"/>
    <w:rsid w:val="00AE2EAD"/>
    <w:rsid w:val="00AE304F"/>
    <w:rsid w:val="00AE6EF8"/>
    <w:rsid w:val="00AF0A85"/>
    <w:rsid w:val="00AF2AFC"/>
    <w:rsid w:val="00AF39D8"/>
    <w:rsid w:val="00AF71E6"/>
    <w:rsid w:val="00B022A3"/>
    <w:rsid w:val="00B03912"/>
    <w:rsid w:val="00B04C72"/>
    <w:rsid w:val="00B07B8F"/>
    <w:rsid w:val="00B101E8"/>
    <w:rsid w:val="00B10E7E"/>
    <w:rsid w:val="00B12C4D"/>
    <w:rsid w:val="00B1667C"/>
    <w:rsid w:val="00B22A4A"/>
    <w:rsid w:val="00B237F8"/>
    <w:rsid w:val="00B23BDE"/>
    <w:rsid w:val="00B25EE9"/>
    <w:rsid w:val="00B27015"/>
    <w:rsid w:val="00B31122"/>
    <w:rsid w:val="00B36792"/>
    <w:rsid w:val="00B37363"/>
    <w:rsid w:val="00B37E69"/>
    <w:rsid w:val="00B42657"/>
    <w:rsid w:val="00B453A2"/>
    <w:rsid w:val="00B47B60"/>
    <w:rsid w:val="00B47B7A"/>
    <w:rsid w:val="00B52FD1"/>
    <w:rsid w:val="00B544C5"/>
    <w:rsid w:val="00B55212"/>
    <w:rsid w:val="00B55328"/>
    <w:rsid w:val="00B63139"/>
    <w:rsid w:val="00B63351"/>
    <w:rsid w:val="00B63C44"/>
    <w:rsid w:val="00B646B8"/>
    <w:rsid w:val="00B73218"/>
    <w:rsid w:val="00B747BC"/>
    <w:rsid w:val="00B7766A"/>
    <w:rsid w:val="00B80C15"/>
    <w:rsid w:val="00B821B7"/>
    <w:rsid w:val="00B83B8F"/>
    <w:rsid w:val="00B91080"/>
    <w:rsid w:val="00B95405"/>
    <w:rsid w:val="00B961FD"/>
    <w:rsid w:val="00BA218A"/>
    <w:rsid w:val="00BA375C"/>
    <w:rsid w:val="00BA5E6A"/>
    <w:rsid w:val="00BA68E1"/>
    <w:rsid w:val="00BA707E"/>
    <w:rsid w:val="00BB0503"/>
    <w:rsid w:val="00BB3EC9"/>
    <w:rsid w:val="00BB6BA5"/>
    <w:rsid w:val="00BC14FA"/>
    <w:rsid w:val="00BC242A"/>
    <w:rsid w:val="00BC2858"/>
    <w:rsid w:val="00BC307F"/>
    <w:rsid w:val="00BD09AE"/>
    <w:rsid w:val="00BD1543"/>
    <w:rsid w:val="00BD2FC6"/>
    <w:rsid w:val="00BD33D8"/>
    <w:rsid w:val="00BD4B1E"/>
    <w:rsid w:val="00BE02BE"/>
    <w:rsid w:val="00BF66EA"/>
    <w:rsid w:val="00C01731"/>
    <w:rsid w:val="00C03C6B"/>
    <w:rsid w:val="00C0456D"/>
    <w:rsid w:val="00C07D1A"/>
    <w:rsid w:val="00C11909"/>
    <w:rsid w:val="00C11C6B"/>
    <w:rsid w:val="00C14536"/>
    <w:rsid w:val="00C15537"/>
    <w:rsid w:val="00C155FF"/>
    <w:rsid w:val="00C23698"/>
    <w:rsid w:val="00C24A28"/>
    <w:rsid w:val="00C2518A"/>
    <w:rsid w:val="00C2676F"/>
    <w:rsid w:val="00C310D6"/>
    <w:rsid w:val="00C32248"/>
    <w:rsid w:val="00C339C1"/>
    <w:rsid w:val="00C34D33"/>
    <w:rsid w:val="00C3589F"/>
    <w:rsid w:val="00C361CF"/>
    <w:rsid w:val="00C373D2"/>
    <w:rsid w:val="00C37562"/>
    <w:rsid w:val="00C40443"/>
    <w:rsid w:val="00C437B7"/>
    <w:rsid w:val="00C44155"/>
    <w:rsid w:val="00C46BEA"/>
    <w:rsid w:val="00C46E96"/>
    <w:rsid w:val="00C51E30"/>
    <w:rsid w:val="00C56E3E"/>
    <w:rsid w:val="00C57763"/>
    <w:rsid w:val="00C6128B"/>
    <w:rsid w:val="00C65B08"/>
    <w:rsid w:val="00C67D53"/>
    <w:rsid w:val="00C714F6"/>
    <w:rsid w:val="00C76678"/>
    <w:rsid w:val="00C7793B"/>
    <w:rsid w:val="00C80BD4"/>
    <w:rsid w:val="00C81C00"/>
    <w:rsid w:val="00C81F82"/>
    <w:rsid w:val="00C82939"/>
    <w:rsid w:val="00C84082"/>
    <w:rsid w:val="00C85FF3"/>
    <w:rsid w:val="00C862B9"/>
    <w:rsid w:val="00C868BE"/>
    <w:rsid w:val="00C913F2"/>
    <w:rsid w:val="00C95799"/>
    <w:rsid w:val="00CA0F18"/>
    <w:rsid w:val="00CA17E5"/>
    <w:rsid w:val="00CA1F34"/>
    <w:rsid w:val="00CA3D6B"/>
    <w:rsid w:val="00CB1F4F"/>
    <w:rsid w:val="00CB4283"/>
    <w:rsid w:val="00CB6008"/>
    <w:rsid w:val="00CC095B"/>
    <w:rsid w:val="00CC4B7C"/>
    <w:rsid w:val="00CC5A76"/>
    <w:rsid w:val="00CC7684"/>
    <w:rsid w:val="00CD2DA9"/>
    <w:rsid w:val="00CD771A"/>
    <w:rsid w:val="00CD7A3D"/>
    <w:rsid w:val="00CE041D"/>
    <w:rsid w:val="00CE1202"/>
    <w:rsid w:val="00CE4557"/>
    <w:rsid w:val="00CE5E0C"/>
    <w:rsid w:val="00CF1903"/>
    <w:rsid w:val="00CF3A42"/>
    <w:rsid w:val="00CF4D9D"/>
    <w:rsid w:val="00CF5024"/>
    <w:rsid w:val="00CF6E2A"/>
    <w:rsid w:val="00D01549"/>
    <w:rsid w:val="00D01ECF"/>
    <w:rsid w:val="00D0249E"/>
    <w:rsid w:val="00D13BAB"/>
    <w:rsid w:val="00D20FFF"/>
    <w:rsid w:val="00D22346"/>
    <w:rsid w:val="00D24D9B"/>
    <w:rsid w:val="00D3263C"/>
    <w:rsid w:val="00D36594"/>
    <w:rsid w:val="00D414D5"/>
    <w:rsid w:val="00D41A4B"/>
    <w:rsid w:val="00D420D3"/>
    <w:rsid w:val="00D426BF"/>
    <w:rsid w:val="00D443DB"/>
    <w:rsid w:val="00D446F2"/>
    <w:rsid w:val="00D44AF8"/>
    <w:rsid w:val="00D47D4A"/>
    <w:rsid w:val="00D5280A"/>
    <w:rsid w:val="00D5413C"/>
    <w:rsid w:val="00D54EB2"/>
    <w:rsid w:val="00D57E29"/>
    <w:rsid w:val="00D615D4"/>
    <w:rsid w:val="00D65740"/>
    <w:rsid w:val="00D65ECC"/>
    <w:rsid w:val="00D70023"/>
    <w:rsid w:val="00D743F8"/>
    <w:rsid w:val="00D75F97"/>
    <w:rsid w:val="00D76507"/>
    <w:rsid w:val="00D82A2A"/>
    <w:rsid w:val="00D82D93"/>
    <w:rsid w:val="00D918BB"/>
    <w:rsid w:val="00D92DB2"/>
    <w:rsid w:val="00D934B2"/>
    <w:rsid w:val="00D93F8A"/>
    <w:rsid w:val="00D944FD"/>
    <w:rsid w:val="00D953AB"/>
    <w:rsid w:val="00DA105F"/>
    <w:rsid w:val="00DA33C7"/>
    <w:rsid w:val="00DA3448"/>
    <w:rsid w:val="00DA7A18"/>
    <w:rsid w:val="00DB3474"/>
    <w:rsid w:val="00DB4B1D"/>
    <w:rsid w:val="00DB4E90"/>
    <w:rsid w:val="00DB7DC7"/>
    <w:rsid w:val="00DC07A3"/>
    <w:rsid w:val="00DC3970"/>
    <w:rsid w:val="00DC415A"/>
    <w:rsid w:val="00DC44C6"/>
    <w:rsid w:val="00DC6859"/>
    <w:rsid w:val="00DD10BD"/>
    <w:rsid w:val="00DE0314"/>
    <w:rsid w:val="00DE2A68"/>
    <w:rsid w:val="00DE2D19"/>
    <w:rsid w:val="00DE5AE1"/>
    <w:rsid w:val="00DE7E0B"/>
    <w:rsid w:val="00DF41EF"/>
    <w:rsid w:val="00E11B8A"/>
    <w:rsid w:val="00E13460"/>
    <w:rsid w:val="00E14696"/>
    <w:rsid w:val="00E14D7C"/>
    <w:rsid w:val="00E17AC1"/>
    <w:rsid w:val="00E23FFE"/>
    <w:rsid w:val="00E25228"/>
    <w:rsid w:val="00E253C8"/>
    <w:rsid w:val="00E30127"/>
    <w:rsid w:val="00E33301"/>
    <w:rsid w:val="00E352CA"/>
    <w:rsid w:val="00E40299"/>
    <w:rsid w:val="00E426D0"/>
    <w:rsid w:val="00E457AE"/>
    <w:rsid w:val="00E50242"/>
    <w:rsid w:val="00E51F7B"/>
    <w:rsid w:val="00E54465"/>
    <w:rsid w:val="00E55BF9"/>
    <w:rsid w:val="00E56578"/>
    <w:rsid w:val="00E57365"/>
    <w:rsid w:val="00E5777E"/>
    <w:rsid w:val="00E61917"/>
    <w:rsid w:val="00E63967"/>
    <w:rsid w:val="00E71C7E"/>
    <w:rsid w:val="00E72031"/>
    <w:rsid w:val="00E7293D"/>
    <w:rsid w:val="00E81D92"/>
    <w:rsid w:val="00E81F33"/>
    <w:rsid w:val="00E84358"/>
    <w:rsid w:val="00E844A3"/>
    <w:rsid w:val="00E87D0D"/>
    <w:rsid w:val="00E921DC"/>
    <w:rsid w:val="00E9312D"/>
    <w:rsid w:val="00E96B1A"/>
    <w:rsid w:val="00E97EA2"/>
    <w:rsid w:val="00EA6A59"/>
    <w:rsid w:val="00EB458B"/>
    <w:rsid w:val="00EB4FA1"/>
    <w:rsid w:val="00EB5CB2"/>
    <w:rsid w:val="00EC36A2"/>
    <w:rsid w:val="00EC3BFD"/>
    <w:rsid w:val="00EC42FB"/>
    <w:rsid w:val="00EC65BE"/>
    <w:rsid w:val="00ED0C58"/>
    <w:rsid w:val="00ED2877"/>
    <w:rsid w:val="00ED37B6"/>
    <w:rsid w:val="00ED4751"/>
    <w:rsid w:val="00EE1FF3"/>
    <w:rsid w:val="00EE4590"/>
    <w:rsid w:val="00EE4DB3"/>
    <w:rsid w:val="00EE70B0"/>
    <w:rsid w:val="00EF0183"/>
    <w:rsid w:val="00EF174E"/>
    <w:rsid w:val="00EF1CCB"/>
    <w:rsid w:val="00EF214F"/>
    <w:rsid w:val="00EF5600"/>
    <w:rsid w:val="00EF6A69"/>
    <w:rsid w:val="00EF7AD5"/>
    <w:rsid w:val="00F011C2"/>
    <w:rsid w:val="00F02439"/>
    <w:rsid w:val="00F0299D"/>
    <w:rsid w:val="00F02AE0"/>
    <w:rsid w:val="00F074FB"/>
    <w:rsid w:val="00F114DF"/>
    <w:rsid w:val="00F1264C"/>
    <w:rsid w:val="00F134E3"/>
    <w:rsid w:val="00F140F0"/>
    <w:rsid w:val="00F16A74"/>
    <w:rsid w:val="00F20D5E"/>
    <w:rsid w:val="00F22E4F"/>
    <w:rsid w:val="00F230F4"/>
    <w:rsid w:val="00F25162"/>
    <w:rsid w:val="00F2616D"/>
    <w:rsid w:val="00F332E1"/>
    <w:rsid w:val="00F35E36"/>
    <w:rsid w:val="00F37F33"/>
    <w:rsid w:val="00F41003"/>
    <w:rsid w:val="00F45920"/>
    <w:rsid w:val="00F47875"/>
    <w:rsid w:val="00F50BAF"/>
    <w:rsid w:val="00F516F0"/>
    <w:rsid w:val="00F54278"/>
    <w:rsid w:val="00F554C3"/>
    <w:rsid w:val="00F57E55"/>
    <w:rsid w:val="00F60EF5"/>
    <w:rsid w:val="00F64327"/>
    <w:rsid w:val="00F645A4"/>
    <w:rsid w:val="00F64850"/>
    <w:rsid w:val="00F65830"/>
    <w:rsid w:val="00F677F9"/>
    <w:rsid w:val="00F72CC8"/>
    <w:rsid w:val="00F740A7"/>
    <w:rsid w:val="00F77023"/>
    <w:rsid w:val="00F77521"/>
    <w:rsid w:val="00F775A4"/>
    <w:rsid w:val="00F77EB5"/>
    <w:rsid w:val="00F80C82"/>
    <w:rsid w:val="00F83524"/>
    <w:rsid w:val="00F86475"/>
    <w:rsid w:val="00F86F2B"/>
    <w:rsid w:val="00F91B99"/>
    <w:rsid w:val="00F958AD"/>
    <w:rsid w:val="00FA1BFE"/>
    <w:rsid w:val="00FA2C53"/>
    <w:rsid w:val="00FA4867"/>
    <w:rsid w:val="00FA4F5F"/>
    <w:rsid w:val="00FA7EA4"/>
    <w:rsid w:val="00FB66E1"/>
    <w:rsid w:val="00FC2A46"/>
    <w:rsid w:val="00FC6B8C"/>
    <w:rsid w:val="00FD1504"/>
    <w:rsid w:val="00FD77E9"/>
    <w:rsid w:val="00FD798F"/>
    <w:rsid w:val="00FE0C95"/>
    <w:rsid w:val="00FE2162"/>
    <w:rsid w:val="00FF048E"/>
    <w:rsid w:val="00F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9BB467"/>
  <w15:chartTrackingRefBased/>
  <w15:docId w15:val="{01E29F9A-81C9-4A86-9706-01AC076D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55F51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 w:qFormat="1"/>
    <w:lsdException w:name="List Bullet" w:semiHidden="1" w:uiPriority="7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1504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99CB38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99CB38" w:themeColor="accent1"/>
    </w:rPr>
  </w:style>
  <w:style w:type="paragraph" w:styleId="Heading3">
    <w:name w:val="heading 3"/>
    <w:basedOn w:val="Normal"/>
    <w:next w:val="Normal"/>
    <w:link w:val="Heading3Char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99CB38" w:themeColor="accent1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A107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D671B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99CB38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99CB38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rsid w:val="00690EFD"/>
    <w:rPr>
      <w:rFonts w:asciiTheme="majorHAnsi" w:eastAsiaTheme="majorEastAsia" w:hAnsiTheme="majorHAnsi" w:cstheme="majorBidi"/>
      <w:color w:val="99CB38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rsid w:val="00690EFD"/>
    <w:rPr>
      <w:rFonts w:asciiTheme="majorHAnsi" w:eastAsiaTheme="majorEastAsia" w:hAnsiTheme="majorHAnsi" w:cstheme="majorBidi"/>
      <w:color w:val="4D671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2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1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99CB38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FD1504"/>
    <w:rPr>
      <w:rFonts w:asciiTheme="majorHAnsi" w:eastAsiaTheme="majorEastAsia" w:hAnsiTheme="majorHAnsi" w:cstheme="majorBidi"/>
      <w:color w:val="99CB38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99CB38" w:themeColor="accent1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99CB38" w:themeColor="accent1"/>
        <w:insideV w:val="single" w:sz="4" w:space="0" w:color="99CB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CC4B7C"/>
    <w:rPr>
      <w:color w:val="EE7B08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084A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4"/>
    <w:rsid w:val="00A107C1"/>
    <w:rPr>
      <w:rFonts w:asciiTheme="majorHAnsi" w:eastAsiaTheme="majorEastAsia" w:hAnsiTheme="majorHAnsi" w:cstheme="majorBidi"/>
      <w:i/>
      <w:iCs/>
      <w:color w:val="729928" w:themeColor="accent1" w:themeShade="BF"/>
      <w:lang w:val="en-GB"/>
    </w:rPr>
  </w:style>
  <w:style w:type="paragraph" w:customStyle="1" w:styleId="Multiplechoice3">
    <w:name w:val="Multiple choice | 3"/>
    <w:basedOn w:val="Normal"/>
    <w:qFormat/>
    <w:rsid w:val="00491CF7"/>
    <w:pPr>
      <w:tabs>
        <w:tab w:val="left" w:pos="3600"/>
        <w:tab w:val="left" w:pos="7200"/>
      </w:tabs>
      <w:spacing w:line="276" w:lineRule="auto"/>
      <w:contextualSpacing/>
    </w:pPr>
    <w:rPr>
      <w:color w:val="auto"/>
      <w:lang w:val="en-US"/>
    </w:rPr>
  </w:style>
  <w:style w:type="paragraph" w:customStyle="1" w:styleId="Multiplechoice4">
    <w:name w:val="Multiple choice | 4"/>
    <w:basedOn w:val="Normal"/>
    <w:qFormat/>
    <w:rsid w:val="00491CF7"/>
    <w:pPr>
      <w:tabs>
        <w:tab w:val="left" w:pos="2700"/>
        <w:tab w:val="left" w:pos="5391"/>
        <w:tab w:val="left" w:pos="8091"/>
      </w:tabs>
      <w:spacing w:line="276" w:lineRule="auto"/>
      <w:contextualSpacing/>
    </w:pPr>
    <w:rPr>
      <w:color w:val="auto"/>
      <w:lang w:val="en-US"/>
    </w:rPr>
  </w:style>
  <w:style w:type="character" w:customStyle="1" w:styleId="apple-converted-space">
    <w:name w:val="apple-converted-space"/>
    <w:basedOn w:val="DefaultParagraphFont"/>
    <w:rsid w:val="006A2A5C"/>
  </w:style>
  <w:style w:type="character" w:styleId="FollowedHyperlink">
    <w:name w:val="FollowedHyperlink"/>
    <w:basedOn w:val="DefaultParagraphFont"/>
    <w:uiPriority w:val="99"/>
    <w:semiHidden/>
    <w:unhideWhenUsed/>
    <w:rsid w:val="008E1D4A"/>
    <w:rPr>
      <w:color w:val="977B2D" w:themeColor="followedHyperlink"/>
      <w:u w:val="single"/>
    </w:rPr>
  </w:style>
  <w:style w:type="paragraph" w:styleId="List">
    <w:name w:val="List"/>
    <w:basedOn w:val="Normal"/>
    <w:uiPriority w:val="3"/>
    <w:qFormat/>
    <w:rsid w:val="00457D55"/>
    <w:pPr>
      <w:numPr>
        <w:numId w:val="32"/>
      </w:numPr>
      <w:spacing w:before="0" w:after="320" w:line="360" w:lineRule="auto"/>
      <w:contextualSpacing/>
    </w:pPr>
    <w:rPr>
      <w:color w:val="000000" w:themeColor="text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wt-student-projects/3D-level-design" TargetMode="External"/><Relationship Id="rId12" Type="http://schemas.openxmlformats.org/officeDocument/2006/relationships/hyperlink" Target="https://www.youtube.com/watch?v=W81Bm0vSwzk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github.com/wt-student-projects/level-design" TargetMode="External"/><Relationship Id="rId10" Type="http://schemas.openxmlformats.org/officeDocument/2006/relationships/hyperlink" Target="https://github.com/wt-student-projects/3D-level-desig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0023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08422-60EF-9446-A7AA-12E9DDE4A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C:\Users\B0023\AppData\Roaming\Microsoft\Templates\Student report with cover.dotx</Template>
  <TotalTime>1946</TotalTime>
  <Pages>4</Pages>
  <Words>562</Words>
  <Characters>3206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Taylor</dc:creator>
  <cp:keywords/>
  <cp:lastModifiedBy>William Taylor</cp:lastModifiedBy>
  <cp:revision>805</cp:revision>
  <cp:lastPrinted>2017-02-12T17:58:00Z</cp:lastPrinted>
  <dcterms:created xsi:type="dcterms:W3CDTF">2017-01-10T16:17:00Z</dcterms:created>
  <dcterms:modified xsi:type="dcterms:W3CDTF">2017-03-06T23:28:00Z</dcterms:modified>
  <cp:version/>
</cp:coreProperties>
</file>