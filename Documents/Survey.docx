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6A" w:rsidRDefault="00F45DAB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DD6717" wp14:editId="4EC8C043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374775" cy="919480"/>
            <wp:effectExtent l="0" t="0" r="0" b="0"/>
            <wp:wrapThrough wrapText="bothSides">
              <wp:wrapPolygon edited="0">
                <wp:start x="0" y="0"/>
                <wp:lineTo x="0" y="21033"/>
                <wp:lineTo x="21251" y="21033"/>
                <wp:lineTo x="21251" y="0"/>
                <wp:lineTo x="0" y="0"/>
              </wp:wrapPolygon>
            </wp:wrapThrough>
            <wp:docPr id="1" name="Picture 1" descr="unity-logo-100571261-large.png (580×3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-logo-100571261-large.png (580×388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84">
        <w:t>Level Design Survey</w:t>
      </w:r>
      <w:r w:rsidRPr="00F45DAB">
        <w:t xml:space="preserve"> </w:t>
      </w:r>
    </w:p>
    <w:p w:rsidR="0055636A" w:rsidRDefault="00804CC0">
      <w:pPr>
        <w:pStyle w:val="ListNumber"/>
        <w:rPr>
          <w:noProof/>
        </w:rPr>
      </w:pPr>
      <w:r>
        <w:rPr>
          <w:noProof/>
        </w:rPr>
        <w:t xml:space="preserve">Would you </w:t>
      </w:r>
      <w:r w:rsidR="00C143CB">
        <w:rPr>
          <w:noProof/>
        </w:rPr>
        <w:t>agree that the</w:t>
      </w:r>
      <w:bookmarkStart w:id="0" w:name="_GoBack"/>
      <w:bookmarkEnd w:id="0"/>
      <w:r>
        <w:rPr>
          <w:noProof/>
        </w:rPr>
        <w:t xml:space="preserve"> enviornment was immersive</w:t>
      </w:r>
      <w:r w:rsidR="00CA1627">
        <w:rPr>
          <w:noProof/>
        </w:rPr>
        <w:t>?</w:t>
      </w:r>
    </w:p>
    <w:p w:rsidR="0055636A" w:rsidRDefault="00804CC0">
      <w:pPr>
        <w:pStyle w:val="List"/>
      </w:pPr>
      <w:r>
        <w:t>Strongly Agree</w:t>
      </w:r>
    </w:p>
    <w:p w:rsidR="0055636A" w:rsidRDefault="00804CC0">
      <w:pPr>
        <w:pStyle w:val="List"/>
      </w:pPr>
      <w:r>
        <w:t>Agree</w:t>
      </w:r>
    </w:p>
    <w:p w:rsidR="0055636A" w:rsidRDefault="00804CC0">
      <w:pPr>
        <w:pStyle w:val="List"/>
      </w:pPr>
      <w:r>
        <w:t>Neither Agree nor Disagree</w:t>
      </w:r>
    </w:p>
    <w:p w:rsidR="0055636A" w:rsidRDefault="00804CC0">
      <w:pPr>
        <w:pStyle w:val="List"/>
      </w:pPr>
      <w:r>
        <w:t>Disagree</w:t>
      </w:r>
    </w:p>
    <w:p w:rsidR="0055636A" w:rsidRDefault="00804CC0">
      <w:pPr>
        <w:pStyle w:val="List"/>
      </w:pPr>
      <w:r>
        <w:t>Strongly Disagree</w:t>
      </w:r>
    </w:p>
    <w:p w:rsidR="0055636A" w:rsidRDefault="004E5A84">
      <w:pPr>
        <w:pStyle w:val="ListNumber"/>
        <w:rPr>
          <w:noProof/>
        </w:rPr>
      </w:pPr>
      <w:r>
        <w:rPr>
          <w:noProof/>
        </w:rPr>
        <w:t>What keywords</w:t>
      </w:r>
      <w:r w:rsidR="00DF314C">
        <w:rPr>
          <w:noProof/>
        </w:rPr>
        <w:t xml:space="preserve"> would describe the three-part quest</w:t>
      </w:r>
      <w:r>
        <w:rPr>
          <w:noProof/>
        </w:rPr>
        <w:t>?</w:t>
      </w:r>
    </w:p>
    <w:p w:rsidR="0055636A" w:rsidRDefault="00DF314C">
      <w:pPr>
        <w:pStyle w:val="List"/>
      </w:pPr>
      <w:r>
        <w:t>Varied</w:t>
      </w:r>
    </w:p>
    <w:p w:rsidR="0055636A" w:rsidRDefault="00DF314C">
      <w:pPr>
        <w:pStyle w:val="List"/>
      </w:pPr>
      <w:r>
        <w:t>Exciting</w:t>
      </w:r>
    </w:p>
    <w:p w:rsidR="0055636A" w:rsidRDefault="00DF314C">
      <w:pPr>
        <w:pStyle w:val="List"/>
      </w:pPr>
      <w:r>
        <w:t>Story Driven</w:t>
      </w:r>
    </w:p>
    <w:p w:rsidR="0055636A" w:rsidRDefault="00DF314C">
      <w:pPr>
        <w:pStyle w:val="List"/>
      </w:pPr>
      <w:r>
        <w:t>Inconsistent</w:t>
      </w:r>
    </w:p>
    <w:p w:rsidR="0055636A" w:rsidRDefault="00DF314C">
      <w:pPr>
        <w:pStyle w:val="List"/>
      </w:pPr>
      <w:r>
        <w:t>Unfocused</w:t>
      </w:r>
    </w:p>
    <w:p w:rsidR="0055636A" w:rsidRDefault="00DF314C">
      <w:pPr>
        <w:pStyle w:val="List"/>
      </w:pPr>
      <w:r>
        <w:t>Boring</w:t>
      </w:r>
    </w:p>
    <w:p w:rsidR="0055636A" w:rsidRDefault="00DF314C">
      <w:pPr>
        <w:pStyle w:val="List"/>
      </w:pPr>
      <w:r>
        <w:t>High Quality</w:t>
      </w:r>
    </w:p>
    <w:p w:rsidR="0055636A" w:rsidRDefault="00DF314C">
      <w:pPr>
        <w:pStyle w:val="List"/>
      </w:pPr>
      <w:r>
        <w:t>Low Quality</w:t>
      </w:r>
    </w:p>
    <w:p w:rsidR="0055636A" w:rsidRDefault="00DF314C">
      <w:pPr>
        <w:pStyle w:val="List"/>
      </w:pPr>
      <w:r>
        <w:t>Engaging</w:t>
      </w:r>
    </w:p>
    <w:p w:rsidR="0055636A" w:rsidRDefault="00DF314C">
      <w:pPr>
        <w:pStyle w:val="List"/>
      </w:pPr>
      <w:r>
        <w:t>Dull</w:t>
      </w:r>
    </w:p>
    <w:p w:rsidR="00EC76AA" w:rsidRDefault="00EC76AA">
      <w:pPr>
        <w:pStyle w:val="List"/>
      </w:pPr>
      <w:r>
        <w:t>Overbearing</w:t>
      </w:r>
    </w:p>
    <w:p w:rsidR="0055636A" w:rsidRDefault="005A13A1">
      <w:pPr>
        <w:pStyle w:val="ListNumber"/>
        <w:rPr>
          <w:noProof/>
        </w:rPr>
      </w:pPr>
      <w:r>
        <w:rPr>
          <w:noProof/>
        </w:rPr>
        <w:t>How easy was it to complete the quest?</w:t>
      </w:r>
    </w:p>
    <w:p w:rsidR="0055636A" w:rsidRDefault="005A13A1">
      <w:pPr>
        <w:pStyle w:val="List"/>
      </w:pPr>
      <w:r>
        <w:t>Very Easy</w:t>
      </w:r>
    </w:p>
    <w:p w:rsidR="0055636A" w:rsidRDefault="005A13A1">
      <w:pPr>
        <w:pStyle w:val="List"/>
      </w:pPr>
      <w:r>
        <w:t>Easy</w:t>
      </w:r>
    </w:p>
    <w:p w:rsidR="0055636A" w:rsidRDefault="005A13A1">
      <w:pPr>
        <w:pStyle w:val="List"/>
      </w:pPr>
      <w:r>
        <w:t>Normal</w:t>
      </w:r>
    </w:p>
    <w:p w:rsidR="0055636A" w:rsidRDefault="005A13A1">
      <w:pPr>
        <w:pStyle w:val="List"/>
      </w:pPr>
      <w:r>
        <w:t>Hard</w:t>
      </w:r>
    </w:p>
    <w:p w:rsidR="0055636A" w:rsidRDefault="005A13A1">
      <w:pPr>
        <w:pStyle w:val="List"/>
      </w:pPr>
      <w:r>
        <w:t>Very Hard</w:t>
      </w:r>
    </w:p>
    <w:p w:rsidR="0055636A" w:rsidRDefault="00EC76AA">
      <w:pPr>
        <w:pStyle w:val="ListNumber"/>
        <w:rPr>
          <w:noProof/>
        </w:rPr>
      </w:pPr>
      <w:r>
        <w:rPr>
          <w:noProof/>
        </w:rPr>
        <w:t>Would a game full of small quests like this be fun in your opinion?</w:t>
      </w:r>
    </w:p>
    <w:p w:rsidR="0055636A" w:rsidRDefault="00EC76AA">
      <w:pPr>
        <w:pStyle w:val="List"/>
      </w:pPr>
      <w:r>
        <w:t>Yes</w:t>
      </w:r>
    </w:p>
    <w:p w:rsidR="00E40877" w:rsidRDefault="00E40877">
      <w:pPr>
        <w:pStyle w:val="List"/>
      </w:pPr>
      <w:r>
        <w:t>Maybe</w:t>
      </w:r>
    </w:p>
    <w:p w:rsidR="00EC76AA" w:rsidRDefault="00EC76AA">
      <w:pPr>
        <w:pStyle w:val="List"/>
      </w:pPr>
      <w:r>
        <w:t>No</w:t>
      </w:r>
    </w:p>
    <w:p w:rsidR="00EC76AA" w:rsidRDefault="00EC76AA" w:rsidP="00EC76AA">
      <w:pPr>
        <w:pStyle w:val="List"/>
        <w:numPr>
          <w:ilvl w:val="0"/>
          <w:numId w:val="0"/>
        </w:numPr>
        <w:ind w:left="864" w:hanging="432"/>
      </w:pPr>
    </w:p>
    <w:p w:rsidR="009C18C4" w:rsidRDefault="009C18C4" w:rsidP="008E0A72">
      <w:pPr>
        <w:pStyle w:val="List"/>
        <w:numPr>
          <w:ilvl w:val="0"/>
          <w:numId w:val="0"/>
        </w:numPr>
        <w:ind w:left="864" w:hanging="432"/>
        <w:jc w:val="center"/>
      </w:pPr>
    </w:p>
    <w:p w:rsidR="004A13F9" w:rsidRDefault="004A13F9" w:rsidP="00BC50E0">
      <w:pPr>
        <w:pStyle w:val="List"/>
        <w:numPr>
          <w:ilvl w:val="0"/>
          <w:numId w:val="0"/>
        </w:numPr>
        <w:spacing w:after="0"/>
        <w:ind w:left="864" w:hanging="432"/>
        <w:jc w:val="center"/>
      </w:pPr>
    </w:p>
    <w:p w:rsidR="0055636A" w:rsidRDefault="007D3F08">
      <w:pPr>
        <w:pStyle w:val="ListNumber"/>
        <w:rPr>
          <w:noProof/>
        </w:rPr>
      </w:pPr>
      <w:r>
        <w:rPr>
          <w:noProof/>
        </w:rPr>
        <w:t>Do small dialogs meet your need in explinaing the narative of the quest?</w:t>
      </w:r>
    </w:p>
    <w:p w:rsidR="0055636A" w:rsidRDefault="007D3F08">
      <w:pPr>
        <w:pStyle w:val="List"/>
      </w:pPr>
      <w:r>
        <w:t>Yes</w:t>
      </w:r>
    </w:p>
    <w:p w:rsidR="0055636A" w:rsidRDefault="007D3F08" w:rsidP="007D3F08">
      <w:pPr>
        <w:pStyle w:val="List"/>
      </w:pPr>
      <w:r>
        <w:t>No</w:t>
      </w:r>
    </w:p>
    <w:p w:rsidR="0055636A" w:rsidRDefault="007D3F08">
      <w:pPr>
        <w:pStyle w:val="ListNumber"/>
        <w:rPr>
          <w:noProof/>
        </w:rPr>
      </w:pPr>
      <w:r>
        <w:rPr>
          <w:noProof/>
        </w:rPr>
        <w:t>Was the user interface intrusive</w:t>
      </w:r>
      <w:r w:rsidR="009B4E79">
        <w:rPr>
          <w:noProof/>
        </w:rPr>
        <w:t>?</w:t>
      </w:r>
    </w:p>
    <w:p w:rsidR="007D3F08" w:rsidRDefault="007D3F08">
      <w:pPr>
        <w:pStyle w:val="List"/>
      </w:pPr>
      <w:r>
        <w:t>Yes</w:t>
      </w:r>
    </w:p>
    <w:p w:rsidR="0055636A" w:rsidRDefault="007D3F08">
      <w:pPr>
        <w:pStyle w:val="List"/>
      </w:pPr>
      <w:r>
        <w:t>No</w:t>
      </w:r>
    </w:p>
    <w:p w:rsidR="0055636A" w:rsidRDefault="00AA5717">
      <w:pPr>
        <w:pStyle w:val="ListNumber"/>
        <w:rPr>
          <w:noProof/>
        </w:rPr>
      </w:pPr>
      <w:r>
        <w:rPr>
          <w:noProof/>
        </w:rPr>
        <w:t>Would you agree that the enemies were easy to defeat</w:t>
      </w:r>
      <w:r w:rsidR="009B4E79">
        <w:rPr>
          <w:noProof/>
        </w:rPr>
        <w:t>?</w:t>
      </w:r>
    </w:p>
    <w:p w:rsidR="0055636A" w:rsidRDefault="00AA5717">
      <w:pPr>
        <w:pStyle w:val="List"/>
      </w:pPr>
      <w:r>
        <w:t>Strongly Agree</w:t>
      </w:r>
    </w:p>
    <w:p w:rsidR="0055636A" w:rsidRDefault="00AA5717">
      <w:pPr>
        <w:pStyle w:val="List"/>
      </w:pPr>
      <w:r>
        <w:t>Agree</w:t>
      </w:r>
    </w:p>
    <w:p w:rsidR="0055636A" w:rsidRDefault="00AA5717">
      <w:pPr>
        <w:pStyle w:val="List"/>
      </w:pPr>
      <w:r>
        <w:t>Neither Agree nor Disagree</w:t>
      </w:r>
    </w:p>
    <w:p w:rsidR="0055636A" w:rsidRDefault="00AA5717">
      <w:pPr>
        <w:pStyle w:val="List"/>
      </w:pPr>
      <w:r>
        <w:t>Disagree</w:t>
      </w:r>
    </w:p>
    <w:p w:rsidR="00401399" w:rsidRDefault="0052631A" w:rsidP="00401399">
      <w:pPr>
        <w:pStyle w:val="List"/>
      </w:pPr>
      <w:r>
        <w:t>Strongly Disagree</w:t>
      </w:r>
    </w:p>
    <w:p w:rsidR="00401399" w:rsidRDefault="00401399" w:rsidP="00401399">
      <w:pPr>
        <w:pStyle w:val="ListNumber"/>
        <w:rPr>
          <w:noProof/>
        </w:rPr>
      </w:pPr>
      <w:r>
        <w:rPr>
          <w:noProof/>
        </w:rPr>
        <w:t xml:space="preserve">How easy was it to </w:t>
      </w:r>
      <w:r>
        <w:rPr>
          <w:noProof/>
        </w:rPr>
        <w:t>detect clues at the campsite?</w:t>
      </w:r>
      <w:r>
        <w:rPr>
          <w:noProof/>
        </w:rPr>
        <w:t xml:space="preserve"> </w:t>
      </w:r>
    </w:p>
    <w:p w:rsidR="00401399" w:rsidRDefault="00401399" w:rsidP="00401399">
      <w:pPr>
        <w:pStyle w:val="List"/>
      </w:pPr>
      <w:r>
        <w:t>Very Easy</w:t>
      </w:r>
    </w:p>
    <w:p w:rsidR="00401399" w:rsidRDefault="00401399" w:rsidP="00401399">
      <w:pPr>
        <w:pStyle w:val="List"/>
      </w:pPr>
      <w:r>
        <w:t>Easy</w:t>
      </w:r>
    </w:p>
    <w:p w:rsidR="00401399" w:rsidRDefault="00401399" w:rsidP="00401399">
      <w:pPr>
        <w:pStyle w:val="List"/>
      </w:pPr>
      <w:r>
        <w:t>Normal</w:t>
      </w:r>
    </w:p>
    <w:p w:rsidR="00401399" w:rsidRDefault="00401399" w:rsidP="00401399">
      <w:pPr>
        <w:pStyle w:val="List"/>
      </w:pPr>
      <w:r>
        <w:t>Hard</w:t>
      </w:r>
    </w:p>
    <w:p w:rsidR="00401399" w:rsidRDefault="00401399" w:rsidP="00401399">
      <w:pPr>
        <w:pStyle w:val="List"/>
      </w:pPr>
      <w:r>
        <w:t>Impossible</w:t>
      </w:r>
    </w:p>
    <w:p w:rsidR="00401399" w:rsidRDefault="00AA5717" w:rsidP="00401399">
      <w:pPr>
        <w:pStyle w:val="ListNumber"/>
        <w:rPr>
          <w:noProof/>
        </w:rPr>
      </w:pPr>
      <w:r>
        <w:rPr>
          <w:noProof/>
        </w:rPr>
        <w:t xml:space="preserve">Would you agree that the music was </w:t>
      </w:r>
      <w:r w:rsidR="00C555B5">
        <w:rPr>
          <w:noProof/>
        </w:rPr>
        <w:t>vital</w:t>
      </w:r>
      <w:r>
        <w:rPr>
          <w:noProof/>
        </w:rPr>
        <w:t xml:space="preserve"> </w:t>
      </w:r>
      <w:r w:rsidR="00C555B5">
        <w:rPr>
          <w:noProof/>
        </w:rPr>
        <w:t>to the level</w:t>
      </w:r>
      <w:r w:rsidR="00401399">
        <w:rPr>
          <w:noProof/>
        </w:rPr>
        <w:t>?</w:t>
      </w:r>
    </w:p>
    <w:p w:rsidR="00401399" w:rsidRDefault="0052631A" w:rsidP="00401399">
      <w:pPr>
        <w:pStyle w:val="List"/>
      </w:pPr>
      <w:r>
        <w:t>Strongly Agree</w:t>
      </w:r>
    </w:p>
    <w:p w:rsidR="00401399" w:rsidRDefault="0052631A" w:rsidP="00401399">
      <w:pPr>
        <w:pStyle w:val="List"/>
      </w:pPr>
      <w:r>
        <w:t>Agree</w:t>
      </w:r>
    </w:p>
    <w:p w:rsidR="00401399" w:rsidRDefault="0052631A" w:rsidP="00401399">
      <w:pPr>
        <w:pStyle w:val="List"/>
      </w:pPr>
      <w:r>
        <w:t>Neither Agree nor Disagree</w:t>
      </w:r>
    </w:p>
    <w:p w:rsidR="00401399" w:rsidRDefault="0052631A" w:rsidP="00401399">
      <w:pPr>
        <w:pStyle w:val="List"/>
      </w:pPr>
      <w:r>
        <w:t>Disagree</w:t>
      </w:r>
    </w:p>
    <w:p w:rsidR="00764172" w:rsidRDefault="0052631A" w:rsidP="004A13F9">
      <w:pPr>
        <w:pStyle w:val="List"/>
      </w:pPr>
      <w:r>
        <w:t>Strongly Disagree</w:t>
      </w:r>
    </w:p>
    <w:p w:rsidR="00764172" w:rsidRDefault="002358F9" w:rsidP="00764172">
      <w:pPr>
        <w:pStyle w:val="ListNumber"/>
        <w:rPr>
          <w:noProof/>
        </w:rPr>
      </w:pPr>
      <w:r>
        <w:rPr>
          <w:noProof/>
        </w:rPr>
        <w:t>Would you agree that lighting was vital to the level?</w:t>
      </w:r>
    </w:p>
    <w:p w:rsidR="00764172" w:rsidRDefault="007A4570" w:rsidP="00764172">
      <w:pPr>
        <w:pStyle w:val="List"/>
      </w:pPr>
      <w:r>
        <w:t>Strongly Agree</w:t>
      </w:r>
    </w:p>
    <w:p w:rsidR="00764172" w:rsidRDefault="007A4570" w:rsidP="00764172">
      <w:pPr>
        <w:pStyle w:val="List"/>
      </w:pPr>
      <w:r>
        <w:t>Agree</w:t>
      </w:r>
    </w:p>
    <w:p w:rsidR="00764172" w:rsidRDefault="00764172" w:rsidP="00764172">
      <w:pPr>
        <w:pStyle w:val="List"/>
      </w:pPr>
      <w:r>
        <w:t>N</w:t>
      </w:r>
      <w:r w:rsidR="007A4570">
        <w:t>either Agree nor Disagree</w:t>
      </w:r>
    </w:p>
    <w:p w:rsidR="00764172" w:rsidRDefault="007A4570" w:rsidP="00764172">
      <w:pPr>
        <w:pStyle w:val="List"/>
      </w:pPr>
      <w:r>
        <w:t>Disagree</w:t>
      </w:r>
    </w:p>
    <w:p w:rsidR="00764172" w:rsidRDefault="007A4570" w:rsidP="00764172">
      <w:pPr>
        <w:pStyle w:val="List"/>
      </w:pPr>
      <w:r>
        <w:t>Strongly Disagree</w:t>
      </w:r>
    </w:p>
    <w:p w:rsidR="004A13F9" w:rsidRDefault="004A13F9" w:rsidP="004A13F9">
      <w:pPr>
        <w:pStyle w:val="List"/>
        <w:numPr>
          <w:ilvl w:val="0"/>
          <w:numId w:val="0"/>
        </w:numPr>
        <w:ind w:left="864"/>
      </w:pPr>
    </w:p>
    <w:p w:rsidR="00BC50E0" w:rsidRDefault="00BC50E0" w:rsidP="00BC50E0">
      <w:pPr>
        <w:pStyle w:val="List"/>
        <w:numPr>
          <w:ilvl w:val="0"/>
          <w:numId w:val="0"/>
        </w:numPr>
        <w:spacing w:after="0"/>
        <w:ind w:left="864"/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do you think about the setting and environment?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Do you link the control system? Give your thoughts.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success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issue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Please write any additional opinions you have.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sectPr w:rsidR="00401399" w:rsidSect="008E0A72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283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2A" w:rsidRDefault="004E302A">
      <w:pPr>
        <w:spacing w:after="0"/>
      </w:pPr>
      <w:r>
        <w:separator/>
      </w:r>
    </w:p>
  </w:endnote>
  <w:endnote w:type="continuationSeparator" w:id="0">
    <w:p w:rsidR="004E302A" w:rsidRDefault="004E3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72" w:rsidRDefault="008E0A72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C143CB">
      <w:rPr>
        <w:caps/>
        <w:noProof/>
        <w:color w:val="549E39" w:themeColor="accent1"/>
      </w:rPr>
      <w:t>3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6AA" w:rsidRDefault="00EC76AA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C143CB">
      <w:rPr>
        <w:caps/>
        <w:noProof/>
        <w:color w:val="549E39" w:themeColor="accent1"/>
      </w:rPr>
      <w:t>1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2A" w:rsidRDefault="004E302A">
      <w:pPr>
        <w:spacing w:after="0"/>
      </w:pPr>
      <w:r>
        <w:separator/>
      </w:r>
    </w:p>
  </w:footnote>
  <w:footnote w:type="continuationSeparator" w:id="0">
    <w:p w:rsidR="004E302A" w:rsidRDefault="004E30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3F9" w:rsidRDefault="004A13F9">
    <w:pPr>
      <w:pStyle w:val="Header"/>
    </w:pPr>
    <w:r>
      <w:t>Level Design Survey</w:t>
    </w:r>
    <w:r>
      <w:ptab w:relativeTo="margin" w:alignment="center" w:leader="none"/>
    </w:r>
    <w:r>
      <w:t>B00235610</w:t>
    </w:r>
    <w:r>
      <w:ptab w:relativeTo="margin" w:alignment="right" w:leader="none"/>
    </w:r>
    <w:r>
      <w:t>Version 0.0.1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84"/>
    <w:rsid w:val="0005747F"/>
    <w:rsid w:val="002358F9"/>
    <w:rsid w:val="002E7E47"/>
    <w:rsid w:val="00401399"/>
    <w:rsid w:val="004A13F9"/>
    <w:rsid w:val="004E302A"/>
    <w:rsid w:val="004E5A84"/>
    <w:rsid w:val="0052631A"/>
    <w:rsid w:val="0055636A"/>
    <w:rsid w:val="005A134E"/>
    <w:rsid w:val="005A13A1"/>
    <w:rsid w:val="00764172"/>
    <w:rsid w:val="00775B69"/>
    <w:rsid w:val="007A4570"/>
    <w:rsid w:val="007D3F08"/>
    <w:rsid w:val="00804CC0"/>
    <w:rsid w:val="00856BC2"/>
    <w:rsid w:val="008E0A72"/>
    <w:rsid w:val="009B4E79"/>
    <w:rsid w:val="009C18C4"/>
    <w:rsid w:val="00A653C5"/>
    <w:rsid w:val="00AA5717"/>
    <w:rsid w:val="00B93145"/>
    <w:rsid w:val="00BC33CE"/>
    <w:rsid w:val="00BC50E0"/>
    <w:rsid w:val="00C143CB"/>
    <w:rsid w:val="00C555B5"/>
    <w:rsid w:val="00CA1627"/>
    <w:rsid w:val="00DB76AD"/>
    <w:rsid w:val="00DF314C"/>
    <w:rsid w:val="00E40877"/>
    <w:rsid w:val="00EC76AA"/>
    <w:rsid w:val="00F11284"/>
    <w:rsid w:val="00F45DA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41973"/>
  <w15:chartTrackingRefBased/>
  <w15:docId w15:val="{88548A43-49C1-4BB6-A5B6-20BF60B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549E3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  <w:ind w:left="432"/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Customer%20survey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6FBB-5007-4963-A352-4165CBBB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survey</Template>
  <TotalTime>31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32</cp:revision>
  <dcterms:created xsi:type="dcterms:W3CDTF">2017-02-12T16:06:00Z</dcterms:created>
  <dcterms:modified xsi:type="dcterms:W3CDTF">2017-02-12T16:37:00Z</dcterms:modified>
</cp:coreProperties>
</file>